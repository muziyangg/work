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C0C" w:rsidRPr="000629EB" w:rsidRDefault="00EB3C0C" w:rsidP="00EB3C0C">
      <w:pPr>
        <w:pStyle w:val="afff0"/>
        <w:spacing w:before="180" w:after="120" w:line="360" w:lineRule="auto"/>
        <w:jc w:val="right"/>
        <w:rPr>
          <w:rFonts w:asciiTheme="minorEastAsia" w:eastAsiaTheme="minorEastAsia" w:hAnsiTheme="minorEastAsia"/>
          <w:b w:val="0"/>
          <w:sz w:val="18"/>
          <w:szCs w:val="18"/>
        </w:rPr>
      </w:pPr>
      <w:r w:rsidRPr="000629EB">
        <w:rPr>
          <w:rFonts w:asciiTheme="minorEastAsia" w:eastAsiaTheme="minorEastAsia" w:hAnsiTheme="minorEastAsia" w:hint="eastAsia"/>
          <w:b w:val="0"/>
          <w:sz w:val="18"/>
          <w:szCs w:val="18"/>
        </w:rPr>
        <w:t xml:space="preserve"> </w:t>
      </w:r>
      <w:r w:rsidRPr="000629EB">
        <w:rPr>
          <w:rFonts w:asciiTheme="minorEastAsia" w:eastAsiaTheme="minorEastAsia" w:hAnsiTheme="minorEastAsia" w:hint="eastAsia"/>
          <w:b w:val="0"/>
          <w:sz w:val="21"/>
          <w:szCs w:val="18"/>
        </w:rPr>
        <w:t xml:space="preserve"> </w:t>
      </w:r>
      <w:r w:rsidRPr="000629EB">
        <w:rPr>
          <w:rFonts w:asciiTheme="minorEastAsia" w:eastAsiaTheme="minorEastAsia" w:hAnsiTheme="minorEastAsia"/>
          <w:b w:val="0"/>
          <w:sz w:val="18"/>
          <w:szCs w:val="18"/>
        </w:rPr>
        <w:t>编号：</w:t>
      </w:r>
      <w:r w:rsidRPr="00E70753">
        <w:rPr>
          <w:rFonts w:asciiTheme="minorEastAsia" w:eastAsiaTheme="minorEastAsia" w:hAnsiTheme="minorEastAsia" w:hint="eastAsia"/>
          <w:b w:val="0"/>
          <w:color w:val="000000" w:themeColor="text1"/>
          <w:sz w:val="18"/>
          <w:szCs w:val="18"/>
        </w:rPr>
        <w:t>R.RD-0</w:t>
      </w:r>
      <w:r w:rsidRPr="00E70753">
        <w:rPr>
          <w:rFonts w:asciiTheme="minorEastAsia" w:eastAsiaTheme="minorEastAsia" w:hAnsiTheme="minorEastAsia"/>
          <w:b w:val="0"/>
          <w:color w:val="000000" w:themeColor="text1"/>
          <w:sz w:val="18"/>
          <w:szCs w:val="18"/>
        </w:rPr>
        <w:t>110-</w:t>
      </w:r>
      <w:r w:rsidRPr="00E70753">
        <w:rPr>
          <w:rFonts w:asciiTheme="minorEastAsia" w:eastAsiaTheme="minorEastAsia" w:hAnsiTheme="minorEastAsia" w:hint="eastAsia"/>
          <w:b w:val="0"/>
          <w:color w:val="000000" w:themeColor="text1"/>
          <w:sz w:val="18"/>
          <w:szCs w:val="18"/>
        </w:rPr>
        <w:t>01</w:t>
      </w:r>
    </w:p>
    <w:p w:rsidR="00EB3C0C" w:rsidRPr="000629EB" w:rsidRDefault="00EB3C0C" w:rsidP="00EB3C0C">
      <w:pPr>
        <w:pStyle w:val="afff0"/>
        <w:spacing w:before="180" w:after="120" w:line="360" w:lineRule="auto"/>
        <w:rPr>
          <w:rFonts w:asciiTheme="minorEastAsia" w:eastAsiaTheme="minorEastAsia" w:hAnsiTheme="minorEastAsia"/>
          <w:sz w:val="32"/>
        </w:rPr>
      </w:pPr>
    </w:p>
    <w:p w:rsidR="00EB3C0C" w:rsidRPr="008A6346" w:rsidRDefault="00EB3C0C" w:rsidP="00EB3C0C">
      <w:pPr>
        <w:pStyle w:val="afff0"/>
        <w:spacing w:before="180" w:after="120" w:line="360" w:lineRule="auto"/>
        <w:jc w:val="both"/>
        <w:rPr>
          <w:rFonts w:asciiTheme="minorEastAsia" w:eastAsiaTheme="minorEastAsia" w:hAnsiTheme="minorEastAsia"/>
          <w:sz w:val="18"/>
          <w:szCs w:val="18"/>
        </w:rPr>
      </w:pPr>
    </w:p>
    <w:p w:rsidR="00EB3C0C" w:rsidRPr="000629EB" w:rsidRDefault="00EB3C0C" w:rsidP="00EB3C0C">
      <w:pPr>
        <w:pStyle w:val="afff0"/>
        <w:spacing w:before="180" w:after="120" w:line="360" w:lineRule="auto"/>
        <w:jc w:val="both"/>
        <w:rPr>
          <w:rFonts w:asciiTheme="minorEastAsia" w:eastAsiaTheme="minorEastAsia" w:hAnsiTheme="minorEastAsia"/>
          <w:sz w:val="18"/>
          <w:szCs w:val="18"/>
        </w:rPr>
      </w:pPr>
    </w:p>
    <w:p w:rsidR="00EB3C0C" w:rsidRPr="000629EB" w:rsidRDefault="00EB3C0C" w:rsidP="00EB3C0C">
      <w:pPr>
        <w:pStyle w:val="afff0"/>
        <w:spacing w:before="180" w:after="120" w:line="360" w:lineRule="auto"/>
        <w:jc w:val="both"/>
        <w:rPr>
          <w:rFonts w:asciiTheme="minorEastAsia" w:eastAsiaTheme="minorEastAsia" w:hAnsiTheme="minorEastAsia"/>
          <w:sz w:val="32"/>
        </w:rPr>
      </w:pPr>
    </w:p>
    <w:p w:rsidR="00EB3C0C" w:rsidRPr="0066109E" w:rsidRDefault="00EB3C0C" w:rsidP="00EB3C0C">
      <w:pPr>
        <w:pStyle w:val="afff0"/>
        <w:spacing w:before="180" w:after="120" w:line="360" w:lineRule="auto"/>
        <w:rPr>
          <w:rFonts w:asciiTheme="minorEastAsia" w:eastAsiaTheme="minorEastAsia" w:hAnsiTheme="minorEastAsia"/>
        </w:rPr>
      </w:pPr>
      <w:r>
        <w:rPr>
          <w:rFonts w:asciiTheme="minorEastAsia" w:eastAsiaTheme="minorEastAsia" w:hAnsiTheme="minorEastAsia"/>
          <w:bCs/>
          <w:szCs w:val="21"/>
        </w:rPr>
        <w:t>LIS</w:t>
      </w:r>
      <w:r>
        <w:rPr>
          <w:rFonts w:asciiTheme="minorEastAsia" w:eastAsiaTheme="minorEastAsia" w:hAnsiTheme="minorEastAsia" w:hint="eastAsia"/>
          <w:bCs/>
          <w:szCs w:val="21"/>
        </w:rPr>
        <w:t>通讯</w:t>
      </w:r>
      <w:r>
        <w:rPr>
          <w:rFonts w:asciiTheme="minorEastAsia" w:eastAsiaTheme="minorEastAsia" w:hAnsiTheme="minorEastAsia"/>
          <w:bCs/>
          <w:szCs w:val="21"/>
        </w:rPr>
        <w:t>协议</w:t>
      </w:r>
    </w:p>
    <w:p w:rsidR="00EB3C0C" w:rsidRPr="000629EB" w:rsidRDefault="00EB3C0C" w:rsidP="00EB3C0C">
      <w:pPr>
        <w:pStyle w:val="afff0"/>
        <w:spacing w:before="180" w:after="120" w:line="360" w:lineRule="auto"/>
        <w:rPr>
          <w:rFonts w:asciiTheme="minorEastAsia" w:eastAsiaTheme="minorEastAsia" w:hAnsiTheme="minorEastAsia"/>
          <w:b w:val="0"/>
          <w:sz w:val="28"/>
          <w:szCs w:val="28"/>
        </w:rPr>
      </w:pPr>
    </w:p>
    <w:p w:rsidR="00EB3C0C" w:rsidRPr="000629EB" w:rsidRDefault="00EB3C0C" w:rsidP="00EB3C0C">
      <w:pPr>
        <w:pStyle w:val="afff0"/>
        <w:spacing w:before="180" w:after="120" w:line="360" w:lineRule="auto"/>
        <w:rPr>
          <w:rFonts w:asciiTheme="minorEastAsia" w:eastAsiaTheme="minorEastAsia" w:hAnsiTheme="minorEastAsia"/>
          <w:b w:val="0"/>
          <w:sz w:val="28"/>
          <w:szCs w:val="28"/>
        </w:rPr>
      </w:pPr>
      <w:r w:rsidRPr="000629EB">
        <w:rPr>
          <w:rFonts w:asciiTheme="minorEastAsia" w:eastAsiaTheme="minorEastAsia" w:hAnsiTheme="minorEastAsia" w:hint="eastAsia"/>
          <w:b w:val="0"/>
          <w:sz w:val="28"/>
          <w:szCs w:val="28"/>
        </w:rPr>
        <w:t>（F</w:t>
      </w:r>
      <w:r w:rsidRPr="000629EB">
        <w:rPr>
          <w:rFonts w:asciiTheme="minorEastAsia" w:eastAsiaTheme="minorEastAsia" w:hAnsiTheme="minorEastAsia"/>
          <w:b w:val="0"/>
          <w:sz w:val="28"/>
          <w:szCs w:val="28"/>
        </w:rPr>
        <w:t xml:space="preserve"> 800</w:t>
      </w:r>
      <w:r w:rsidRPr="000629EB">
        <w:rPr>
          <w:rFonts w:asciiTheme="minorEastAsia" w:eastAsiaTheme="minorEastAsia" w:hAnsiTheme="minorEastAsia" w:hint="eastAsia"/>
          <w:b w:val="0"/>
          <w:sz w:val="28"/>
          <w:szCs w:val="28"/>
        </w:rPr>
        <w:t>）</w:t>
      </w:r>
    </w:p>
    <w:p w:rsidR="00EB3C0C" w:rsidRPr="000629EB" w:rsidRDefault="00EB3C0C" w:rsidP="00EB3C0C">
      <w:pPr>
        <w:spacing w:before="0"/>
        <w:rPr>
          <w:rFonts w:asciiTheme="minorEastAsia" w:eastAsiaTheme="minorEastAsia" w:hAnsiTheme="minorEastAsia"/>
          <w:b/>
          <w:sz w:val="28"/>
          <w:szCs w:val="28"/>
        </w:rPr>
      </w:pPr>
      <w:r w:rsidRPr="000629EB">
        <w:rPr>
          <w:rFonts w:asciiTheme="minorEastAsia" w:eastAsiaTheme="minorEastAsia" w:hAnsiTheme="minorEastAsia"/>
          <w:b/>
          <w:sz w:val="28"/>
          <w:szCs w:val="28"/>
        </w:rPr>
        <w:br w:type="page"/>
      </w:r>
    </w:p>
    <w:tbl>
      <w:tblPr>
        <w:tblpPr w:leftFromText="180" w:rightFromText="180" w:vertAnchor="text" w:horzAnchor="margin" w:tblpY="7"/>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2"/>
        <w:gridCol w:w="1303"/>
        <w:gridCol w:w="1108"/>
        <w:gridCol w:w="868"/>
        <w:gridCol w:w="407"/>
        <w:gridCol w:w="1134"/>
        <w:gridCol w:w="1991"/>
        <w:gridCol w:w="1553"/>
      </w:tblGrid>
      <w:tr w:rsidR="00EB3C0C" w:rsidRPr="000629EB" w:rsidTr="00E46D12">
        <w:trPr>
          <w:trHeight w:val="841"/>
        </w:trPr>
        <w:tc>
          <w:tcPr>
            <w:tcW w:w="1412" w:type="dxa"/>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b/>
                <w:bCs/>
                <w:szCs w:val="21"/>
              </w:rPr>
            </w:pPr>
            <w:r w:rsidRPr="000629EB">
              <w:rPr>
                <w:rFonts w:asciiTheme="minorEastAsia" w:eastAsiaTheme="minorEastAsia" w:hAnsiTheme="minorEastAsia" w:hint="eastAsia"/>
                <w:b/>
                <w:bCs/>
                <w:szCs w:val="21"/>
              </w:rPr>
              <w:lastRenderedPageBreak/>
              <w:t>文件</w:t>
            </w:r>
            <w:r w:rsidRPr="000629EB">
              <w:rPr>
                <w:rFonts w:asciiTheme="minorEastAsia" w:eastAsiaTheme="minorEastAsia" w:hAnsiTheme="minorEastAsia"/>
                <w:b/>
                <w:bCs/>
                <w:szCs w:val="21"/>
              </w:rPr>
              <w:t>标题</w:t>
            </w:r>
          </w:p>
        </w:tc>
        <w:tc>
          <w:tcPr>
            <w:tcW w:w="3686" w:type="dxa"/>
            <w:gridSpan w:val="4"/>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b/>
                <w:szCs w:val="21"/>
              </w:rPr>
            </w:pPr>
            <w:r>
              <w:rPr>
                <w:rFonts w:asciiTheme="minorEastAsia" w:eastAsiaTheme="minorEastAsia" w:hAnsiTheme="minorEastAsia"/>
                <w:b/>
                <w:szCs w:val="21"/>
              </w:rPr>
              <w:t>LIS</w:t>
            </w:r>
            <w:r>
              <w:rPr>
                <w:rFonts w:asciiTheme="minorEastAsia" w:eastAsiaTheme="minorEastAsia" w:hAnsiTheme="minorEastAsia" w:hint="eastAsia"/>
                <w:b/>
                <w:szCs w:val="21"/>
              </w:rPr>
              <w:t>通讯</w:t>
            </w:r>
            <w:r>
              <w:rPr>
                <w:rFonts w:asciiTheme="minorEastAsia" w:eastAsiaTheme="minorEastAsia" w:hAnsiTheme="minorEastAsia"/>
                <w:b/>
                <w:szCs w:val="21"/>
              </w:rPr>
              <w:t>协议</w:t>
            </w:r>
          </w:p>
        </w:tc>
        <w:tc>
          <w:tcPr>
            <w:tcW w:w="1134" w:type="dxa"/>
            <w:tcBorders>
              <w:top w:val="single" w:sz="4" w:space="0" w:color="auto"/>
              <w:left w:val="single" w:sz="4" w:space="0" w:color="auto"/>
              <w:bottom w:val="single" w:sz="4" w:space="0" w:color="auto"/>
              <w:right w:val="single" w:sz="4" w:space="0" w:color="auto"/>
            </w:tcBorders>
            <w:vAlign w:val="center"/>
          </w:tcPr>
          <w:p w:rsidR="00EB3C0C" w:rsidRPr="00113B92" w:rsidRDefault="00EB3C0C" w:rsidP="00923A0F">
            <w:pPr>
              <w:pStyle w:val="afff1"/>
              <w:spacing w:before="180" w:after="120"/>
              <w:jc w:val="center"/>
              <w:rPr>
                <w:rFonts w:asciiTheme="minorEastAsia" w:eastAsiaTheme="minorEastAsia" w:hAnsiTheme="minorEastAsia"/>
                <w:b/>
                <w:color w:val="000000" w:themeColor="text1"/>
                <w:sz w:val="21"/>
                <w:szCs w:val="21"/>
              </w:rPr>
            </w:pPr>
            <w:r w:rsidRPr="00113B92">
              <w:rPr>
                <w:rFonts w:asciiTheme="minorEastAsia" w:eastAsiaTheme="minorEastAsia" w:hAnsiTheme="minorEastAsia"/>
                <w:b/>
                <w:bCs/>
                <w:color w:val="000000" w:themeColor="text1"/>
                <w:sz w:val="21"/>
                <w:szCs w:val="21"/>
              </w:rPr>
              <w:t>文件单号</w:t>
            </w:r>
          </w:p>
        </w:tc>
        <w:tc>
          <w:tcPr>
            <w:tcW w:w="1991" w:type="dxa"/>
            <w:tcBorders>
              <w:top w:val="single" w:sz="4" w:space="0" w:color="auto"/>
              <w:left w:val="single" w:sz="4" w:space="0" w:color="auto"/>
              <w:bottom w:val="single" w:sz="4" w:space="0" w:color="auto"/>
              <w:right w:val="single" w:sz="4" w:space="0" w:color="auto"/>
            </w:tcBorders>
            <w:shd w:val="clear" w:color="auto" w:fill="auto"/>
            <w:vAlign w:val="center"/>
          </w:tcPr>
          <w:p w:rsidR="00EB3C0C" w:rsidRPr="00113B92" w:rsidRDefault="00EB3C0C" w:rsidP="00E46D12">
            <w:pPr>
              <w:spacing w:before="180"/>
              <w:rPr>
                <w:rFonts w:asciiTheme="minorEastAsia" w:eastAsiaTheme="minorEastAsia" w:hAnsiTheme="minorEastAsia"/>
                <w:bCs/>
                <w:color w:val="000000" w:themeColor="text1"/>
                <w:szCs w:val="21"/>
              </w:rPr>
            </w:pPr>
            <w:r w:rsidRPr="00113B92">
              <w:rPr>
                <w:rFonts w:asciiTheme="minorEastAsia" w:eastAsiaTheme="minorEastAsia" w:hAnsiTheme="minorEastAsia"/>
                <w:bCs/>
                <w:color w:val="000000" w:themeColor="text1"/>
                <w:szCs w:val="21"/>
              </w:rPr>
              <w:t>RD-25-</w:t>
            </w:r>
            <w:r w:rsidRPr="00113B92">
              <w:rPr>
                <w:rFonts w:asciiTheme="minorEastAsia" w:eastAsiaTheme="minorEastAsia" w:hAnsiTheme="minorEastAsia" w:hint="eastAsia"/>
                <w:bCs/>
                <w:color w:val="000000" w:themeColor="text1"/>
                <w:szCs w:val="21"/>
              </w:rPr>
              <w:t>1</w:t>
            </w:r>
            <w:r w:rsidRPr="00113B92">
              <w:rPr>
                <w:rFonts w:asciiTheme="minorEastAsia" w:eastAsiaTheme="minorEastAsia" w:hAnsiTheme="minorEastAsia"/>
                <w:bCs/>
                <w:color w:val="000000" w:themeColor="text1"/>
                <w:szCs w:val="21"/>
              </w:rPr>
              <w:t>1-</w:t>
            </w:r>
            <w:r w:rsidRPr="00113B92">
              <w:rPr>
                <w:rFonts w:asciiTheme="minorEastAsia" w:eastAsiaTheme="minorEastAsia" w:hAnsiTheme="minorEastAsia" w:hint="eastAsia"/>
                <w:bCs/>
                <w:color w:val="000000" w:themeColor="text1"/>
                <w:szCs w:val="21"/>
              </w:rPr>
              <w:t>0</w:t>
            </w:r>
            <w:r w:rsidRPr="00113B92">
              <w:rPr>
                <w:rFonts w:asciiTheme="minorEastAsia" w:eastAsiaTheme="minorEastAsia" w:hAnsiTheme="minorEastAsia"/>
                <w:bCs/>
                <w:color w:val="000000" w:themeColor="text1"/>
                <w:szCs w:val="21"/>
              </w:rPr>
              <w:t>0</w:t>
            </w:r>
            <w:r w:rsidR="00E46D12">
              <w:rPr>
                <w:rFonts w:asciiTheme="minorEastAsia" w:eastAsiaTheme="minorEastAsia" w:hAnsiTheme="minorEastAsia"/>
                <w:bCs/>
                <w:color w:val="000000" w:themeColor="text1"/>
                <w:szCs w:val="21"/>
              </w:rPr>
              <w:t>2</w:t>
            </w:r>
            <w:r w:rsidRPr="00113B92">
              <w:rPr>
                <w:rFonts w:asciiTheme="minorEastAsia" w:eastAsiaTheme="minorEastAsia" w:hAnsiTheme="minorEastAsia"/>
                <w:bCs/>
                <w:color w:val="000000" w:themeColor="text1"/>
                <w:szCs w:val="21"/>
              </w:rPr>
              <w:t>-</w:t>
            </w:r>
            <w:r w:rsidRPr="00113B92">
              <w:rPr>
                <w:rFonts w:asciiTheme="minorEastAsia" w:eastAsiaTheme="minorEastAsia" w:hAnsiTheme="minorEastAsia" w:hint="eastAsia"/>
                <w:bCs/>
                <w:color w:val="000000" w:themeColor="text1"/>
                <w:szCs w:val="21"/>
              </w:rPr>
              <w:t>0</w:t>
            </w:r>
            <w:r w:rsidR="00E46D12">
              <w:rPr>
                <w:rFonts w:asciiTheme="minorEastAsia" w:eastAsiaTheme="minorEastAsia" w:hAnsiTheme="minorEastAsia"/>
                <w:bCs/>
                <w:color w:val="000000" w:themeColor="text1"/>
                <w:szCs w:val="21"/>
              </w:rPr>
              <w:t>1</w:t>
            </w:r>
          </w:p>
        </w:tc>
        <w:tc>
          <w:tcPr>
            <w:tcW w:w="1553" w:type="dxa"/>
            <w:tcBorders>
              <w:top w:val="single" w:sz="4" w:space="0" w:color="auto"/>
              <w:left w:val="single" w:sz="4" w:space="0" w:color="auto"/>
              <w:bottom w:val="single" w:sz="4" w:space="0" w:color="auto"/>
              <w:right w:val="single" w:sz="4" w:space="0" w:color="auto"/>
            </w:tcBorders>
            <w:vAlign w:val="center"/>
          </w:tcPr>
          <w:p w:rsidR="00EB3C0C" w:rsidRPr="000629EB" w:rsidRDefault="00EB3C0C" w:rsidP="00EB3C0C">
            <w:pPr>
              <w:spacing w:before="180"/>
              <w:jc w:val="center"/>
              <w:rPr>
                <w:rFonts w:asciiTheme="minorEastAsia" w:eastAsiaTheme="minorEastAsia" w:hAnsiTheme="minorEastAsia"/>
                <w:bCs/>
                <w:szCs w:val="21"/>
              </w:rPr>
            </w:pPr>
            <w:r w:rsidRPr="0066109E">
              <w:rPr>
                <w:rFonts w:asciiTheme="minorEastAsia" w:eastAsiaTheme="minorEastAsia" w:hAnsiTheme="minorEastAsia"/>
                <w:bCs/>
                <w:szCs w:val="21"/>
              </w:rPr>
              <w:t>共</w:t>
            </w:r>
            <w:r w:rsidR="00282888">
              <w:rPr>
                <w:rFonts w:asciiTheme="minorEastAsia" w:eastAsiaTheme="minorEastAsia" w:hAnsiTheme="minorEastAsia" w:hint="eastAsia"/>
                <w:bCs/>
                <w:szCs w:val="21"/>
              </w:rPr>
              <w:t>60</w:t>
            </w:r>
            <w:r w:rsidRPr="0066109E">
              <w:rPr>
                <w:rFonts w:asciiTheme="minorEastAsia" w:eastAsiaTheme="minorEastAsia" w:hAnsiTheme="minorEastAsia" w:hint="eastAsia"/>
                <w:bCs/>
                <w:szCs w:val="21"/>
              </w:rPr>
              <w:t>页</w:t>
            </w:r>
          </w:p>
        </w:tc>
      </w:tr>
      <w:tr w:rsidR="00EB3C0C" w:rsidRPr="000629EB" w:rsidTr="00923A0F">
        <w:trPr>
          <w:trHeight w:val="697"/>
        </w:trPr>
        <w:tc>
          <w:tcPr>
            <w:tcW w:w="1412" w:type="dxa"/>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b/>
                <w:bCs/>
                <w:szCs w:val="21"/>
              </w:rPr>
            </w:pPr>
            <w:r w:rsidRPr="000629EB">
              <w:rPr>
                <w:rFonts w:asciiTheme="minorEastAsia" w:eastAsiaTheme="minorEastAsia" w:hAnsiTheme="minorEastAsia"/>
                <w:b/>
                <w:bCs/>
                <w:szCs w:val="21"/>
              </w:rPr>
              <w:t>制 定 人</w:t>
            </w:r>
          </w:p>
        </w:tc>
        <w:tc>
          <w:tcPr>
            <w:tcW w:w="1303" w:type="dxa"/>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pStyle w:val="afff1"/>
              <w:spacing w:before="180" w:after="120"/>
              <w:jc w:val="center"/>
              <w:rPr>
                <w:rFonts w:asciiTheme="minorEastAsia" w:eastAsiaTheme="minorEastAsia" w:hAnsiTheme="minorEastAsia"/>
                <w:sz w:val="21"/>
                <w:szCs w:val="21"/>
              </w:rPr>
            </w:pPr>
          </w:p>
        </w:tc>
        <w:tc>
          <w:tcPr>
            <w:tcW w:w="1108" w:type="dxa"/>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b/>
                <w:bCs/>
                <w:szCs w:val="21"/>
              </w:rPr>
            </w:pPr>
            <w:r w:rsidRPr="000629EB">
              <w:rPr>
                <w:rFonts w:asciiTheme="minorEastAsia" w:eastAsiaTheme="minorEastAsia" w:hAnsiTheme="minorEastAsia"/>
                <w:b/>
                <w:bCs/>
                <w:szCs w:val="21"/>
              </w:rPr>
              <w:t>审 核 人</w:t>
            </w:r>
          </w:p>
        </w:tc>
        <w:tc>
          <w:tcPr>
            <w:tcW w:w="1275" w:type="dxa"/>
            <w:gridSpan w:val="2"/>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szCs w:val="21"/>
              </w:rPr>
            </w:pPr>
          </w:p>
        </w:tc>
        <w:tc>
          <w:tcPr>
            <w:tcW w:w="1134" w:type="dxa"/>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b/>
                <w:bCs/>
                <w:szCs w:val="21"/>
              </w:rPr>
            </w:pPr>
            <w:r w:rsidRPr="000629EB">
              <w:rPr>
                <w:rFonts w:asciiTheme="minorEastAsia" w:eastAsiaTheme="minorEastAsia" w:hAnsiTheme="minorEastAsia"/>
                <w:b/>
                <w:bCs/>
                <w:szCs w:val="21"/>
              </w:rPr>
              <w:t>批 准 人</w:t>
            </w:r>
          </w:p>
        </w:tc>
        <w:tc>
          <w:tcPr>
            <w:tcW w:w="1991" w:type="dxa"/>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szCs w:val="21"/>
              </w:rPr>
            </w:pPr>
            <w:bookmarkStart w:id="0" w:name="_GoBack"/>
            <w:bookmarkEnd w:id="0"/>
          </w:p>
        </w:tc>
        <w:tc>
          <w:tcPr>
            <w:tcW w:w="1553" w:type="dxa"/>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szCs w:val="21"/>
              </w:rPr>
            </w:pPr>
            <w:r w:rsidRPr="000629EB">
              <w:rPr>
                <w:rFonts w:asciiTheme="minorEastAsia" w:eastAsiaTheme="minorEastAsia" w:hAnsiTheme="minorEastAsia"/>
                <w:szCs w:val="21"/>
              </w:rPr>
              <w:t>设计更改单号</w:t>
            </w:r>
          </w:p>
        </w:tc>
      </w:tr>
      <w:tr w:rsidR="00EB3C0C" w:rsidRPr="000629EB" w:rsidTr="00923A0F">
        <w:trPr>
          <w:trHeight w:val="693"/>
        </w:trPr>
        <w:tc>
          <w:tcPr>
            <w:tcW w:w="1412" w:type="dxa"/>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b/>
                <w:bCs/>
                <w:szCs w:val="21"/>
              </w:rPr>
            </w:pPr>
            <w:r w:rsidRPr="000629EB">
              <w:rPr>
                <w:rFonts w:asciiTheme="minorEastAsia" w:eastAsiaTheme="minorEastAsia" w:hAnsiTheme="minorEastAsia"/>
                <w:b/>
                <w:bCs/>
                <w:szCs w:val="21"/>
              </w:rPr>
              <w:t>制定日期</w:t>
            </w:r>
          </w:p>
        </w:tc>
        <w:tc>
          <w:tcPr>
            <w:tcW w:w="1303" w:type="dxa"/>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pStyle w:val="afff1"/>
              <w:spacing w:before="180" w:after="120"/>
              <w:jc w:val="center"/>
              <w:rPr>
                <w:rFonts w:asciiTheme="minorEastAsia" w:eastAsiaTheme="minorEastAsia" w:hAnsiTheme="minorEastAsia"/>
                <w:sz w:val="21"/>
                <w:szCs w:val="21"/>
              </w:rPr>
            </w:pPr>
          </w:p>
        </w:tc>
        <w:tc>
          <w:tcPr>
            <w:tcW w:w="1108" w:type="dxa"/>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b/>
                <w:bCs/>
                <w:szCs w:val="21"/>
              </w:rPr>
            </w:pPr>
            <w:r w:rsidRPr="000629EB">
              <w:rPr>
                <w:rFonts w:asciiTheme="minorEastAsia" w:eastAsiaTheme="minorEastAsia" w:hAnsiTheme="minorEastAsia"/>
                <w:b/>
                <w:bCs/>
                <w:szCs w:val="21"/>
              </w:rPr>
              <w:t>审核日期</w:t>
            </w:r>
          </w:p>
        </w:tc>
        <w:tc>
          <w:tcPr>
            <w:tcW w:w="1275" w:type="dxa"/>
            <w:gridSpan w:val="2"/>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szCs w:val="21"/>
              </w:rPr>
            </w:pPr>
          </w:p>
        </w:tc>
        <w:tc>
          <w:tcPr>
            <w:tcW w:w="1134" w:type="dxa"/>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b/>
                <w:bCs/>
                <w:szCs w:val="21"/>
              </w:rPr>
            </w:pPr>
            <w:r w:rsidRPr="000629EB">
              <w:rPr>
                <w:rFonts w:asciiTheme="minorEastAsia" w:eastAsiaTheme="minorEastAsia" w:hAnsiTheme="minorEastAsia"/>
                <w:b/>
                <w:bCs/>
                <w:szCs w:val="21"/>
              </w:rPr>
              <w:t>批准日期</w:t>
            </w:r>
          </w:p>
        </w:tc>
        <w:tc>
          <w:tcPr>
            <w:tcW w:w="1991" w:type="dxa"/>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szCs w:val="21"/>
              </w:rPr>
            </w:pPr>
          </w:p>
        </w:tc>
        <w:tc>
          <w:tcPr>
            <w:tcW w:w="1553" w:type="dxa"/>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szCs w:val="21"/>
              </w:rPr>
            </w:pPr>
            <w:r w:rsidRPr="000629EB">
              <w:rPr>
                <w:rFonts w:asciiTheme="minorEastAsia" w:eastAsiaTheme="minorEastAsia" w:hAnsiTheme="minorEastAsia" w:hint="eastAsia"/>
                <w:szCs w:val="21"/>
              </w:rPr>
              <w:t>无</w:t>
            </w:r>
          </w:p>
        </w:tc>
      </w:tr>
      <w:tr w:rsidR="00EB3C0C" w:rsidRPr="000629EB" w:rsidTr="00923A0F">
        <w:trPr>
          <w:trHeight w:val="702"/>
        </w:trPr>
        <w:tc>
          <w:tcPr>
            <w:tcW w:w="9776" w:type="dxa"/>
            <w:gridSpan w:val="8"/>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b/>
                <w:szCs w:val="21"/>
              </w:rPr>
            </w:pPr>
            <w:r w:rsidRPr="000629EB">
              <w:rPr>
                <w:rFonts w:asciiTheme="minorEastAsia" w:eastAsiaTheme="minorEastAsia" w:hAnsiTheme="minorEastAsia"/>
                <w:b/>
                <w:szCs w:val="21"/>
              </w:rPr>
              <w:t>关联文件</w:t>
            </w:r>
          </w:p>
        </w:tc>
      </w:tr>
      <w:tr w:rsidR="00EB3C0C" w:rsidRPr="000629EB" w:rsidTr="00923A0F">
        <w:trPr>
          <w:trHeight w:val="381"/>
        </w:trPr>
        <w:tc>
          <w:tcPr>
            <w:tcW w:w="4691" w:type="dxa"/>
            <w:gridSpan w:val="4"/>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szCs w:val="21"/>
              </w:rPr>
            </w:pPr>
            <w:r w:rsidRPr="000629EB">
              <w:rPr>
                <w:rFonts w:asciiTheme="minorEastAsia" w:eastAsiaTheme="minorEastAsia" w:hAnsiTheme="minorEastAsia"/>
                <w:bCs/>
                <w:szCs w:val="21"/>
              </w:rPr>
              <w:t>文件名称</w:t>
            </w:r>
          </w:p>
        </w:tc>
        <w:tc>
          <w:tcPr>
            <w:tcW w:w="5085" w:type="dxa"/>
            <w:gridSpan w:val="4"/>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szCs w:val="21"/>
              </w:rPr>
            </w:pPr>
            <w:r w:rsidRPr="000629EB">
              <w:rPr>
                <w:rFonts w:asciiTheme="minorEastAsia" w:eastAsiaTheme="minorEastAsia" w:hAnsiTheme="minorEastAsia"/>
                <w:szCs w:val="21"/>
              </w:rPr>
              <w:t>文件单号</w:t>
            </w:r>
          </w:p>
        </w:tc>
      </w:tr>
      <w:tr w:rsidR="00EB3C0C" w:rsidRPr="000629EB" w:rsidTr="00923A0F">
        <w:trPr>
          <w:trHeight w:val="473"/>
        </w:trPr>
        <w:tc>
          <w:tcPr>
            <w:tcW w:w="4691" w:type="dxa"/>
            <w:gridSpan w:val="4"/>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szCs w:val="21"/>
              </w:rPr>
            </w:pPr>
          </w:p>
        </w:tc>
        <w:tc>
          <w:tcPr>
            <w:tcW w:w="5085" w:type="dxa"/>
            <w:gridSpan w:val="4"/>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szCs w:val="21"/>
              </w:rPr>
            </w:pPr>
          </w:p>
        </w:tc>
      </w:tr>
      <w:tr w:rsidR="00EB3C0C" w:rsidRPr="000629EB" w:rsidTr="00923A0F">
        <w:trPr>
          <w:trHeight w:val="453"/>
        </w:trPr>
        <w:tc>
          <w:tcPr>
            <w:tcW w:w="4691" w:type="dxa"/>
            <w:gridSpan w:val="4"/>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szCs w:val="21"/>
              </w:rPr>
            </w:pPr>
          </w:p>
        </w:tc>
        <w:tc>
          <w:tcPr>
            <w:tcW w:w="5085" w:type="dxa"/>
            <w:gridSpan w:val="4"/>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szCs w:val="21"/>
              </w:rPr>
            </w:pPr>
          </w:p>
        </w:tc>
      </w:tr>
      <w:tr w:rsidR="00EB3C0C" w:rsidRPr="000629EB" w:rsidTr="00923A0F">
        <w:trPr>
          <w:trHeight w:val="453"/>
        </w:trPr>
        <w:tc>
          <w:tcPr>
            <w:tcW w:w="4691" w:type="dxa"/>
            <w:gridSpan w:val="4"/>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szCs w:val="21"/>
              </w:rPr>
            </w:pPr>
          </w:p>
        </w:tc>
        <w:tc>
          <w:tcPr>
            <w:tcW w:w="5085" w:type="dxa"/>
            <w:gridSpan w:val="4"/>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color w:val="000000" w:themeColor="text1"/>
                <w:szCs w:val="21"/>
              </w:rPr>
            </w:pPr>
          </w:p>
        </w:tc>
      </w:tr>
      <w:tr w:rsidR="00EB3C0C" w:rsidRPr="000629EB" w:rsidTr="00923A0F">
        <w:trPr>
          <w:trHeight w:val="256"/>
        </w:trPr>
        <w:tc>
          <w:tcPr>
            <w:tcW w:w="4691" w:type="dxa"/>
            <w:gridSpan w:val="4"/>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szCs w:val="21"/>
              </w:rPr>
            </w:pPr>
          </w:p>
        </w:tc>
        <w:tc>
          <w:tcPr>
            <w:tcW w:w="5085" w:type="dxa"/>
            <w:gridSpan w:val="4"/>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color w:val="000000" w:themeColor="text1"/>
                <w:szCs w:val="21"/>
              </w:rPr>
            </w:pPr>
          </w:p>
        </w:tc>
      </w:tr>
      <w:tr w:rsidR="00EB3C0C" w:rsidRPr="000629EB" w:rsidTr="00923A0F">
        <w:trPr>
          <w:trHeight w:val="276"/>
        </w:trPr>
        <w:tc>
          <w:tcPr>
            <w:tcW w:w="4691" w:type="dxa"/>
            <w:gridSpan w:val="4"/>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szCs w:val="21"/>
              </w:rPr>
            </w:pPr>
          </w:p>
        </w:tc>
        <w:tc>
          <w:tcPr>
            <w:tcW w:w="5085" w:type="dxa"/>
            <w:gridSpan w:val="4"/>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color w:val="000000" w:themeColor="text1"/>
                <w:szCs w:val="21"/>
              </w:rPr>
            </w:pPr>
          </w:p>
        </w:tc>
      </w:tr>
      <w:tr w:rsidR="00EB3C0C" w:rsidRPr="000629EB" w:rsidTr="00923A0F">
        <w:trPr>
          <w:trHeight w:val="243"/>
        </w:trPr>
        <w:tc>
          <w:tcPr>
            <w:tcW w:w="4691" w:type="dxa"/>
            <w:gridSpan w:val="4"/>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szCs w:val="21"/>
              </w:rPr>
            </w:pPr>
          </w:p>
        </w:tc>
        <w:tc>
          <w:tcPr>
            <w:tcW w:w="5085" w:type="dxa"/>
            <w:gridSpan w:val="4"/>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color w:val="000000" w:themeColor="text1"/>
                <w:szCs w:val="21"/>
              </w:rPr>
            </w:pPr>
          </w:p>
        </w:tc>
      </w:tr>
      <w:tr w:rsidR="00EB3C0C" w:rsidRPr="000629EB" w:rsidTr="00923A0F">
        <w:trPr>
          <w:trHeight w:val="256"/>
        </w:trPr>
        <w:tc>
          <w:tcPr>
            <w:tcW w:w="4691" w:type="dxa"/>
            <w:gridSpan w:val="4"/>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szCs w:val="21"/>
              </w:rPr>
            </w:pPr>
          </w:p>
        </w:tc>
        <w:tc>
          <w:tcPr>
            <w:tcW w:w="5085" w:type="dxa"/>
            <w:gridSpan w:val="4"/>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color w:val="000000" w:themeColor="text1"/>
                <w:szCs w:val="21"/>
              </w:rPr>
            </w:pPr>
          </w:p>
        </w:tc>
      </w:tr>
      <w:tr w:rsidR="00EB3C0C" w:rsidRPr="000629EB" w:rsidTr="00923A0F">
        <w:trPr>
          <w:trHeight w:val="256"/>
        </w:trPr>
        <w:tc>
          <w:tcPr>
            <w:tcW w:w="4691" w:type="dxa"/>
            <w:gridSpan w:val="4"/>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szCs w:val="21"/>
              </w:rPr>
            </w:pPr>
          </w:p>
        </w:tc>
        <w:tc>
          <w:tcPr>
            <w:tcW w:w="5085" w:type="dxa"/>
            <w:gridSpan w:val="4"/>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szCs w:val="21"/>
              </w:rPr>
            </w:pPr>
          </w:p>
        </w:tc>
      </w:tr>
      <w:tr w:rsidR="00EB3C0C" w:rsidRPr="000629EB" w:rsidTr="00923A0F">
        <w:trPr>
          <w:trHeight w:val="583"/>
        </w:trPr>
        <w:tc>
          <w:tcPr>
            <w:tcW w:w="4691" w:type="dxa"/>
            <w:gridSpan w:val="4"/>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szCs w:val="21"/>
              </w:rPr>
            </w:pPr>
          </w:p>
        </w:tc>
        <w:tc>
          <w:tcPr>
            <w:tcW w:w="5085" w:type="dxa"/>
            <w:gridSpan w:val="4"/>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szCs w:val="21"/>
              </w:rPr>
            </w:pPr>
          </w:p>
        </w:tc>
      </w:tr>
      <w:tr w:rsidR="00EB3C0C" w:rsidRPr="000629EB" w:rsidTr="00923A0F">
        <w:trPr>
          <w:trHeight w:val="256"/>
        </w:trPr>
        <w:tc>
          <w:tcPr>
            <w:tcW w:w="4691" w:type="dxa"/>
            <w:gridSpan w:val="4"/>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szCs w:val="21"/>
              </w:rPr>
            </w:pPr>
          </w:p>
        </w:tc>
        <w:tc>
          <w:tcPr>
            <w:tcW w:w="5085" w:type="dxa"/>
            <w:gridSpan w:val="4"/>
            <w:tcBorders>
              <w:top w:val="single" w:sz="4" w:space="0" w:color="auto"/>
              <w:left w:val="single" w:sz="4" w:space="0" w:color="auto"/>
              <w:bottom w:val="single" w:sz="4" w:space="0" w:color="auto"/>
              <w:right w:val="single" w:sz="4" w:space="0" w:color="auto"/>
            </w:tcBorders>
            <w:vAlign w:val="center"/>
          </w:tcPr>
          <w:p w:rsidR="00EB3C0C" w:rsidRPr="000629EB" w:rsidRDefault="00EB3C0C" w:rsidP="00923A0F">
            <w:pPr>
              <w:spacing w:before="180"/>
              <w:jc w:val="center"/>
              <w:rPr>
                <w:rFonts w:asciiTheme="minorEastAsia" w:eastAsiaTheme="minorEastAsia" w:hAnsiTheme="minorEastAsia"/>
                <w:szCs w:val="21"/>
              </w:rPr>
            </w:pPr>
          </w:p>
        </w:tc>
      </w:tr>
    </w:tbl>
    <w:p w:rsidR="00EB3C0C" w:rsidRPr="00F23D95" w:rsidRDefault="00EB3C0C" w:rsidP="00EB3C0C">
      <w:pPr>
        <w:pStyle w:val="12"/>
        <w:tabs>
          <w:tab w:val="left" w:pos="1260"/>
          <w:tab w:val="right" w:leader="dot" w:pos="9743"/>
        </w:tabs>
        <w:jc w:val="center"/>
        <w:rPr>
          <w:b w:val="0"/>
          <w:bCs w:val="0"/>
          <w:caps w:val="0"/>
        </w:rPr>
        <w:sectPr w:rsidR="00EB3C0C" w:rsidRPr="00F23D95" w:rsidSect="00923A0F">
          <w:headerReference w:type="default" r:id="rId8"/>
          <w:footerReference w:type="default" r:id="rId9"/>
          <w:pgSz w:w="11907" w:h="16840"/>
          <w:pgMar w:top="1588" w:right="1077" w:bottom="1191" w:left="1077" w:header="737" w:footer="737" w:gutter="0"/>
          <w:cols w:space="720"/>
          <w:docGrid w:linePitch="286"/>
        </w:sectPr>
      </w:pPr>
      <w:bookmarkStart w:id="1" w:name="_Toc501703834"/>
      <w:bookmarkStart w:id="2" w:name="_Toc501702263"/>
      <w:bookmarkStart w:id="3" w:name="_Toc471832776"/>
      <w:bookmarkStart w:id="4" w:name="_Toc471832732"/>
      <w:bookmarkStart w:id="5" w:name="_Toc471832593"/>
      <w:bookmarkStart w:id="6" w:name="_Toc533414063"/>
    </w:p>
    <w:bookmarkEnd w:id="6" w:displacedByCustomXml="next"/>
    <w:bookmarkEnd w:id="5" w:displacedByCustomXml="next"/>
    <w:bookmarkEnd w:id="4" w:displacedByCustomXml="next"/>
    <w:bookmarkEnd w:id="3" w:displacedByCustomXml="next"/>
    <w:bookmarkEnd w:id="2" w:displacedByCustomXml="next"/>
    <w:bookmarkEnd w:id="1" w:displacedByCustomXml="next"/>
    <w:bookmarkStart w:id="7" w:name="_Toc32911427" w:displacedByCustomXml="next"/>
    <w:sdt>
      <w:sdtPr>
        <w:rPr>
          <w:rFonts w:ascii="Times New Roman" w:eastAsia="微软雅黑" w:hAnsi="Times New Roman" w:cs="Times New Roman"/>
          <w:color w:val="auto"/>
          <w:kern w:val="2"/>
          <w:sz w:val="21"/>
          <w:szCs w:val="24"/>
          <w:lang w:val="zh-CN"/>
        </w:rPr>
        <w:id w:val="-587538444"/>
        <w:docPartObj>
          <w:docPartGallery w:val="Table of Contents"/>
          <w:docPartUnique/>
        </w:docPartObj>
      </w:sdtPr>
      <w:sdtEndPr>
        <w:rPr>
          <w:b/>
          <w:bCs/>
        </w:rPr>
      </w:sdtEndPr>
      <w:sdtContent>
        <w:p w:rsidR="00A216AB" w:rsidRPr="00DF6B33" w:rsidRDefault="00A216AB" w:rsidP="00A216AB">
          <w:pPr>
            <w:pStyle w:val="TOC"/>
            <w:jc w:val="center"/>
            <w:rPr>
              <w:color w:val="auto"/>
              <w:sz w:val="28"/>
              <w:szCs w:val="28"/>
            </w:rPr>
          </w:pPr>
          <w:r w:rsidRPr="00DF6B33">
            <w:rPr>
              <w:color w:val="auto"/>
              <w:sz w:val="28"/>
              <w:szCs w:val="28"/>
              <w:lang w:val="zh-CN"/>
            </w:rPr>
            <w:t>目录</w:t>
          </w:r>
        </w:p>
        <w:p w:rsidR="00AD41EA" w:rsidRDefault="00A216AB">
          <w:pPr>
            <w:pStyle w:val="12"/>
            <w:tabs>
              <w:tab w:val="left" w:pos="1260"/>
              <w:tab w:val="right" w:leader="dot" w:pos="8494"/>
            </w:tabs>
            <w:rPr>
              <w:rFonts w:asciiTheme="minorHAnsi" w:eastAsiaTheme="minorEastAsia" w:hAnsiTheme="minorHAnsi" w:cstheme="minorBidi"/>
              <w:b w:val="0"/>
              <w:bCs w:val="0"/>
              <w:caps w:val="0"/>
              <w:noProof/>
              <w:szCs w:val="22"/>
            </w:rPr>
          </w:pPr>
          <w:r>
            <w:rPr>
              <w:b w:val="0"/>
              <w:bCs w:val="0"/>
              <w:lang w:val="zh-CN"/>
            </w:rPr>
            <w:fldChar w:fldCharType="begin"/>
          </w:r>
          <w:r>
            <w:rPr>
              <w:b w:val="0"/>
              <w:bCs w:val="0"/>
              <w:lang w:val="zh-CN"/>
            </w:rPr>
            <w:instrText xml:space="preserve"> TOC \t "</w:instrText>
          </w:r>
          <w:r>
            <w:rPr>
              <w:b w:val="0"/>
              <w:bCs w:val="0"/>
              <w:lang w:val="zh-CN"/>
            </w:rPr>
            <w:instrText>标题一</w:instrText>
          </w:r>
          <w:r>
            <w:rPr>
              <w:b w:val="0"/>
              <w:bCs w:val="0"/>
              <w:lang w:val="zh-CN"/>
            </w:rPr>
            <w:instrText>,1,</w:instrText>
          </w:r>
          <w:r>
            <w:rPr>
              <w:b w:val="0"/>
              <w:bCs w:val="0"/>
              <w:lang w:val="zh-CN"/>
            </w:rPr>
            <w:instrText>标题四</w:instrText>
          </w:r>
          <w:r>
            <w:rPr>
              <w:b w:val="0"/>
              <w:bCs w:val="0"/>
              <w:lang w:val="zh-CN"/>
            </w:rPr>
            <w:instrText>,4,</w:instrText>
          </w:r>
          <w:r>
            <w:rPr>
              <w:b w:val="0"/>
              <w:bCs w:val="0"/>
              <w:lang w:val="zh-CN"/>
            </w:rPr>
            <w:instrText>标题二</w:instrText>
          </w:r>
          <w:r>
            <w:rPr>
              <w:b w:val="0"/>
              <w:bCs w:val="0"/>
              <w:lang w:val="zh-CN"/>
            </w:rPr>
            <w:instrText>,2,</w:instrText>
          </w:r>
          <w:r>
            <w:rPr>
              <w:b w:val="0"/>
              <w:bCs w:val="0"/>
              <w:lang w:val="zh-CN"/>
            </w:rPr>
            <w:instrText>标题三</w:instrText>
          </w:r>
          <w:r>
            <w:rPr>
              <w:b w:val="0"/>
              <w:bCs w:val="0"/>
              <w:lang w:val="zh-CN"/>
            </w:rPr>
            <w:instrText>,3,</w:instrText>
          </w:r>
          <w:r>
            <w:rPr>
              <w:b w:val="0"/>
              <w:bCs w:val="0"/>
              <w:lang w:val="zh-CN"/>
            </w:rPr>
            <w:instrText>附录</w:instrText>
          </w:r>
          <w:r>
            <w:rPr>
              <w:b w:val="0"/>
              <w:bCs w:val="0"/>
              <w:lang w:val="zh-CN"/>
            </w:rPr>
            <w:instrText xml:space="preserve">,1" </w:instrText>
          </w:r>
          <w:r>
            <w:rPr>
              <w:b w:val="0"/>
              <w:bCs w:val="0"/>
              <w:lang w:val="zh-CN"/>
            </w:rPr>
            <w:fldChar w:fldCharType="separate"/>
          </w:r>
          <w:r w:rsidR="00AD41EA" w:rsidRPr="00D03B62">
            <w:rPr>
              <w:rFonts w:eastAsia="宋体" w:hint="eastAsia"/>
              <w:noProof/>
            </w:rPr>
            <w:t>第</w:t>
          </w:r>
          <w:r w:rsidR="00AD41EA" w:rsidRPr="00D03B62">
            <w:rPr>
              <w:rFonts w:eastAsia="宋体" w:hint="eastAsia"/>
              <w:noProof/>
            </w:rPr>
            <w:t>1</w:t>
          </w:r>
          <w:r w:rsidR="00AD41EA" w:rsidRPr="00D03B62">
            <w:rPr>
              <w:rFonts w:eastAsia="宋体" w:hint="eastAsia"/>
              <w:noProof/>
            </w:rPr>
            <w:t>章</w:t>
          </w:r>
          <w:r w:rsidR="00282888">
            <w:rPr>
              <w:rFonts w:asciiTheme="minorHAnsi" w:eastAsiaTheme="minorEastAsia" w:hAnsiTheme="minorHAnsi" w:cstheme="minorBidi"/>
              <w:b w:val="0"/>
              <w:bCs w:val="0"/>
              <w:caps w:val="0"/>
              <w:noProof/>
              <w:szCs w:val="22"/>
            </w:rPr>
            <w:t xml:space="preserve">  </w:t>
          </w:r>
          <w:r w:rsidR="00AD41EA">
            <w:rPr>
              <w:rFonts w:hint="eastAsia"/>
              <w:noProof/>
            </w:rPr>
            <w:t>升版记录</w:t>
          </w:r>
          <w:r w:rsidR="00AD41EA">
            <w:rPr>
              <w:noProof/>
            </w:rPr>
            <w:tab/>
          </w:r>
          <w:r w:rsidR="00AD41EA">
            <w:rPr>
              <w:noProof/>
            </w:rPr>
            <w:fldChar w:fldCharType="begin"/>
          </w:r>
          <w:r w:rsidR="00AD41EA">
            <w:rPr>
              <w:noProof/>
            </w:rPr>
            <w:instrText xml:space="preserve"> PAGEREF _Toc36473719 \h </w:instrText>
          </w:r>
          <w:r w:rsidR="00AD41EA">
            <w:rPr>
              <w:noProof/>
            </w:rPr>
          </w:r>
          <w:r w:rsidR="00AD41EA">
            <w:rPr>
              <w:noProof/>
            </w:rPr>
            <w:fldChar w:fldCharType="separate"/>
          </w:r>
          <w:r w:rsidR="00AD41EA">
            <w:rPr>
              <w:noProof/>
            </w:rPr>
            <w:t>5</w:t>
          </w:r>
          <w:r w:rsidR="00AD41EA">
            <w:rPr>
              <w:noProof/>
            </w:rPr>
            <w:fldChar w:fldCharType="end"/>
          </w:r>
        </w:p>
        <w:p w:rsidR="00AD41EA" w:rsidRDefault="00AD41EA">
          <w:pPr>
            <w:pStyle w:val="21"/>
            <w:tabs>
              <w:tab w:val="left" w:pos="1260"/>
              <w:tab w:val="right" w:leader="dot" w:pos="8494"/>
            </w:tabs>
            <w:rPr>
              <w:rFonts w:asciiTheme="minorHAnsi" w:eastAsiaTheme="minorEastAsia" w:hAnsiTheme="minorHAnsi" w:cstheme="minorBidi"/>
              <w:smallCaps w:val="0"/>
              <w:noProof/>
              <w:sz w:val="21"/>
              <w:szCs w:val="22"/>
            </w:rPr>
          </w:pPr>
          <w:r w:rsidRPr="00D03B62">
            <w:rPr>
              <w:rFonts w:eastAsia="宋体"/>
              <w:noProof/>
            </w:rPr>
            <w:t>1.1</w:t>
          </w:r>
          <w:r w:rsidR="00282888">
            <w:rPr>
              <w:rFonts w:asciiTheme="minorHAnsi" w:eastAsiaTheme="minorEastAsia" w:hAnsiTheme="minorHAnsi" w:cstheme="minorBidi"/>
              <w:smallCaps w:val="0"/>
              <w:noProof/>
              <w:sz w:val="21"/>
              <w:szCs w:val="22"/>
            </w:rPr>
            <w:t xml:space="preserve">  </w:t>
          </w:r>
          <w:r>
            <w:rPr>
              <w:rFonts w:hint="eastAsia"/>
              <w:noProof/>
            </w:rPr>
            <w:t>文件升版记录</w:t>
          </w:r>
          <w:r>
            <w:rPr>
              <w:noProof/>
            </w:rPr>
            <w:tab/>
          </w:r>
          <w:r>
            <w:rPr>
              <w:noProof/>
            </w:rPr>
            <w:fldChar w:fldCharType="begin"/>
          </w:r>
          <w:r>
            <w:rPr>
              <w:noProof/>
            </w:rPr>
            <w:instrText xml:space="preserve"> PAGEREF _Toc36473720 \h </w:instrText>
          </w:r>
          <w:r>
            <w:rPr>
              <w:noProof/>
            </w:rPr>
          </w:r>
          <w:r>
            <w:rPr>
              <w:noProof/>
            </w:rPr>
            <w:fldChar w:fldCharType="separate"/>
          </w:r>
          <w:r>
            <w:rPr>
              <w:noProof/>
            </w:rPr>
            <w:t>5</w:t>
          </w:r>
          <w:r>
            <w:rPr>
              <w:noProof/>
            </w:rPr>
            <w:fldChar w:fldCharType="end"/>
          </w:r>
        </w:p>
        <w:p w:rsidR="00AD41EA" w:rsidRDefault="00AD41EA">
          <w:pPr>
            <w:pStyle w:val="12"/>
            <w:tabs>
              <w:tab w:val="left" w:pos="1260"/>
              <w:tab w:val="right" w:leader="dot" w:pos="8494"/>
            </w:tabs>
            <w:rPr>
              <w:rFonts w:asciiTheme="minorHAnsi" w:eastAsiaTheme="minorEastAsia" w:hAnsiTheme="minorHAnsi" w:cstheme="minorBidi"/>
              <w:b w:val="0"/>
              <w:bCs w:val="0"/>
              <w:caps w:val="0"/>
              <w:noProof/>
              <w:szCs w:val="22"/>
            </w:rPr>
          </w:pPr>
          <w:r w:rsidRPr="00D03B62">
            <w:rPr>
              <w:rFonts w:eastAsia="宋体" w:hint="eastAsia"/>
              <w:noProof/>
            </w:rPr>
            <w:t>第</w:t>
          </w:r>
          <w:r w:rsidRPr="00D03B62">
            <w:rPr>
              <w:rFonts w:eastAsia="宋体" w:hint="eastAsia"/>
              <w:noProof/>
            </w:rPr>
            <w:t>2</w:t>
          </w:r>
          <w:r w:rsidRPr="00D03B62">
            <w:rPr>
              <w:rFonts w:eastAsia="宋体" w:hint="eastAsia"/>
              <w:noProof/>
            </w:rPr>
            <w:t>章</w:t>
          </w:r>
          <w:r w:rsidR="00282888">
            <w:rPr>
              <w:rFonts w:asciiTheme="minorHAnsi" w:eastAsiaTheme="minorEastAsia" w:hAnsiTheme="minorHAnsi" w:cstheme="minorBidi"/>
              <w:b w:val="0"/>
              <w:bCs w:val="0"/>
              <w:caps w:val="0"/>
              <w:noProof/>
              <w:szCs w:val="22"/>
            </w:rPr>
            <w:t xml:space="preserve">  </w:t>
          </w:r>
          <w:r>
            <w:rPr>
              <w:rFonts w:hint="eastAsia"/>
              <w:noProof/>
            </w:rPr>
            <w:t>通信协议说明</w:t>
          </w:r>
          <w:r>
            <w:rPr>
              <w:noProof/>
            </w:rPr>
            <w:tab/>
          </w:r>
          <w:r>
            <w:rPr>
              <w:noProof/>
            </w:rPr>
            <w:fldChar w:fldCharType="begin"/>
          </w:r>
          <w:r>
            <w:rPr>
              <w:noProof/>
            </w:rPr>
            <w:instrText xml:space="preserve"> PAGEREF _Toc36473721 \h </w:instrText>
          </w:r>
          <w:r>
            <w:rPr>
              <w:noProof/>
            </w:rPr>
          </w:r>
          <w:r>
            <w:rPr>
              <w:noProof/>
            </w:rPr>
            <w:fldChar w:fldCharType="separate"/>
          </w:r>
          <w:r>
            <w:rPr>
              <w:noProof/>
            </w:rPr>
            <w:t>7</w:t>
          </w:r>
          <w:r>
            <w:rPr>
              <w:noProof/>
            </w:rPr>
            <w:fldChar w:fldCharType="end"/>
          </w:r>
        </w:p>
        <w:p w:rsidR="00AD41EA" w:rsidRDefault="00AD41EA">
          <w:pPr>
            <w:pStyle w:val="21"/>
            <w:tabs>
              <w:tab w:val="left" w:pos="1260"/>
              <w:tab w:val="right" w:leader="dot" w:pos="8494"/>
            </w:tabs>
            <w:rPr>
              <w:rFonts w:asciiTheme="minorHAnsi" w:eastAsiaTheme="minorEastAsia" w:hAnsiTheme="minorHAnsi" w:cstheme="minorBidi"/>
              <w:smallCaps w:val="0"/>
              <w:noProof/>
              <w:sz w:val="21"/>
              <w:szCs w:val="22"/>
            </w:rPr>
          </w:pPr>
          <w:r w:rsidRPr="00D03B62">
            <w:rPr>
              <w:rFonts w:eastAsia="宋体"/>
              <w:noProof/>
            </w:rPr>
            <w:t>2.1</w:t>
          </w:r>
          <w:r w:rsidR="00282888">
            <w:rPr>
              <w:rFonts w:asciiTheme="minorHAnsi" w:eastAsiaTheme="minorEastAsia" w:hAnsiTheme="minorHAnsi" w:cstheme="minorBidi"/>
              <w:smallCaps w:val="0"/>
              <w:noProof/>
              <w:sz w:val="21"/>
              <w:szCs w:val="22"/>
            </w:rPr>
            <w:t xml:space="preserve">  </w:t>
          </w:r>
          <w:r>
            <w:rPr>
              <w:noProof/>
            </w:rPr>
            <w:t>HL7</w:t>
          </w:r>
          <w:r>
            <w:rPr>
              <w:rFonts w:hint="eastAsia"/>
              <w:noProof/>
            </w:rPr>
            <w:t>接口概述</w:t>
          </w:r>
          <w:r>
            <w:rPr>
              <w:noProof/>
            </w:rPr>
            <w:tab/>
          </w:r>
          <w:r>
            <w:rPr>
              <w:noProof/>
            </w:rPr>
            <w:fldChar w:fldCharType="begin"/>
          </w:r>
          <w:r>
            <w:rPr>
              <w:noProof/>
            </w:rPr>
            <w:instrText xml:space="preserve"> PAGEREF _Toc36473722 \h </w:instrText>
          </w:r>
          <w:r>
            <w:rPr>
              <w:noProof/>
            </w:rPr>
          </w:r>
          <w:r>
            <w:rPr>
              <w:noProof/>
            </w:rPr>
            <w:fldChar w:fldCharType="separate"/>
          </w:r>
          <w:r>
            <w:rPr>
              <w:noProof/>
            </w:rPr>
            <w:t>7</w:t>
          </w:r>
          <w:r>
            <w:rPr>
              <w:noProof/>
            </w:rPr>
            <w:fldChar w:fldCharType="end"/>
          </w:r>
        </w:p>
        <w:p w:rsidR="00AD41EA" w:rsidRDefault="00AD41EA">
          <w:pPr>
            <w:pStyle w:val="31"/>
            <w:tabs>
              <w:tab w:val="left" w:pos="1260"/>
              <w:tab w:val="right" w:leader="dot" w:pos="8494"/>
            </w:tabs>
            <w:rPr>
              <w:rFonts w:asciiTheme="minorHAnsi" w:eastAsiaTheme="minorEastAsia" w:hAnsiTheme="minorHAnsi" w:cstheme="minorBidi"/>
              <w:iCs w:val="0"/>
              <w:noProof/>
              <w:sz w:val="21"/>
              <w:szCs w:val="22"/>
            </w:rPr>
          </w:pPr>
          <w:r w:rsidRPr="00D03B62">
            <w:rPr>
              <w:rFonts w:eastAsia="宋体"/>
              <w:noProof/>
            </w:rPr>
            <w:t>2.1.1</w:t>
          </w:r>
          <w:r w:rsidR="00282888">
            <w:rPr>
              <w:rFonts w:eastAsia="宋体"/>
              <w:noProof/>
            </w:rPr>
            <w:t xml:space="preserve">  </w:t>
          </w:r>
          <w:r>
            <w:rPr>
              <w:rFonts w:hint="eastAsia"/>
              <w:noProof/>
            </w:rPr>
            <w:t>连接阶段</w:t>
          </w:r>
          <w:r>
            <w:rPr>
              <w:noProof/>
            </w:rPr>
            <w:tab/>
          </w:r>
          <w:r>
            <w:rPr>
              <w:noProof/>
            </w:rPr>
            <w:fldChar w:fldCharType="begin"/>
          </w:r>
          <w:r>
            <w:rPr>
              <w:noProof/>
            </w:rPr>
            <w:instrText xml:space="preserve"> PAGEREF _Toc36473723 \h </w:instrText>
          </w:r>
          <w:r>
            <w:rPr>
              <w:noProof/>
            </w:rPr>
          </w:r>
          <w:r>
            <w:rPr>
              <w:noProof/>
            </w:rPr>
            <w:fldChar w:fldCharType="separate"/>
          </w:r>
          <w:r>
            <w:rPr>
              <w:noProof/>
            </w:rPr>
            <w:t>7</w:t>
          </w:r>
          <w:r>
            <w:rPr>
              <w:noProof/>
            </w:rPr>
            <w:fldChar w:fldCharType="end"/>
          </w:r>
        </w:p>
        <w:p w:rsidR="00AD41EA" w:rsidRDefault="00AD41EA">
          <w:pPr>
            <w:pStyle w:val="31"/>
            <w:tabs>
              <w:tab w:val="left" w:pos="1260"/>
              <w:tab w:val="right" w:leader="dot" w:pos="8494"/>
            </w:tabs>
            <w:rPr>
              <w:rFonts w:asciiTheme="minorHAnsi" w:eastAsiaTheme="minorEastAsia" w:hAnsiTheme="minorHAnsi" w:cstheme="minorBidi"/>
              <w:iCs w:val="0"/>
              <w:noProof/>
              <w:sz w:val="21"/>
              <w:szCs w:val="22"/>
            </w:rPr>
          </w:pPr>
          <w:r w:rsidRPr="00D03B62">
            <w:rPr>
              <w:rFonts w:eastAsia="宋体"/>
              <w:noProof/>
            </w:rPr>
            <w:t>2.1.2</w:t>
          </w:r>
          <w:r w:rsidR="00282888">
            <w:rPr>
              <w:rFonts w:eastAsia="宋体"/>
              <w:noProof/>
            </w:rPr>
            <w:t xml:space="preserve">  </w:t>
          </w:r>
          <w:r>
            <w:rPr>
              <w:rFonts w:hint="eastAsia"/>
              <w:noProof/>
            </w:rPr>
            <w:t>数据传送</w:t>
          </w:r>
          <w:r>
            <w:rPr>
              <w:noProof/>
            </w:rPr>
            <w:tab/>
          </w:r>
          <w:r>
            <w:rPr>
              <w:noProof/>
            </w:rPr>
            <w:fldChar w:fldCharType="begin"/>
          </w:r>
          <w:r>
            <w:rPr>
              <w:noProof/>
            </w:rPr>
            <w:instrText xml:space="preserve"> PAGEREF _Toc36473724 \h </w:instrText>
          </w:r>
          <w:r>
            <w:rPr>
              <w:noProof/>
            </w:rPr>
          </w:r>
          <w:r>
            <w:rPr>
              <w:noProof/>
            </w:rPr>
            <w:fldChar w:fldCharType="separate"/>
          </w:r>
          <w:r>
            <w:rPr>
              <w:noProof/>
            </w:rPr>
            <w:t>7</w:t>
          </w:r>
          <w:r>
            <w:rPr>
              <w:noProof/>
            </w:rPr>
            <w:fldChar w:fldCharType="end"/>
          </w:r>
        </w:p>
        <w:p w:rsidR="00AD41EA" w:rsidRDefault="00AD41EA">
          <w:pPr>
            <w:pStyle w:val="31"/>
            <w:tabs>
              <w:tab w:val="left" w:pos="1260"/>
              <w:tab w:val="right" w:leader="dot" w:pos="8494"/>
            </w:tabs>
            <w:rPr>
              <w:rFonts w:asciiTheme="minorHAnsi" w:eastAsiaTheme="minorEastAsia" w:hAnsiTheme="minorHAnsi" w:cstheme="minorBidi"/>
              <w:iCs w:val="0"/>
              <w:noProof/>
              <w:sz w:val="21"/>
              <w:szCs w:val="22"/>
            </w:rPr>
          </w:pPr>
          <w:r w:rsidRPr="00D03B62">
            <w:rPr>
              <w:rFonts w:eastAsia="宋体"/>
              <w:noProof/>
            </w:rPr>
            <w:t>2.1.3</w:t>
          </w:r>
          <w:r w:rsidR="00282888">
            <w:rPr>
              <w:rFonts w:eastAsia="宋体"/>
              <w:noProof/>
            </w:rPr>
            <w:t xml:space="preserve">  </w:t>
          </w:r>
          <w:r>
            <w:rPr>
              <w:rFonts w:hint="eastAsia"/>
              <w:noProof/>
            </w:rPr>
            <w:t>断开连接</w:t>
          </w:r>
          <w:r>
            <w:rPr>
              <w:noProof/>
            </w:rPr>
            <w:tab/>
          </w:r>
          <w:r>
            <w:rPr>
              <w:noProof/>
            </w:rPr>
            <w:fldChar w:fldCharType="begin"/>
          </w:r>
          <w:r>
            <w:rPr>
              <w:noProof/>
            </w:rPr>
            <w:instrText xml:space="preserve"> PAGEREF _Toc36473725 \h </w:instrText>
          </w:r>
          <w:r>
            <w:rPr>
              <w:noProof/>
            </w:rPr>
          </w:r>
          <w:r>
            <w:rPr>
              <w:noProof/>
            </w:rPr>
            <w:fldChar w:fldCharType="separate"/>
          </w:r>
          <w:r>
            <w:rPr>
              <w:noProof/>
            </w:rPr>
            <w:t>8</w:t>
          </w:r>
          <w:r>
            <w:rPr>
              <w:noProof/>
            </w:rPr>
            <w:fldChar w:fldCharType="end"/>
          </w:r>
        </w:p>
        <w:p w:rsidR="00AD41EA" w:rsidRDefault="00AD41EA">
          <w:pPr>
            <w:pStyle w:val="21"/>
            <w:tabs>
              <w:tab w:val="left" w:pos="1260"/>
              <w:tab w:val="right" w:leader="dot" w:pos="8494"/>
            </w:tabs>
            <w:rPr>
              <w:rFonts w:asciiTheme="minorHAnsi" w:eastAsiaTheme="minorEastAsia" w:hAnsiTheme="minorHAnsi" w:cstheme="minorBidi"/>
              <w:smallCaps w:val="0"/>
              <w:noProof/>
              <w:sz w:val="21"/>
              <w:szCs w:val="22"/>
            </w:rPr>
          </w:pPr>
          <w:r w:rsidRPr="00D03B62">
            <w:rPr>
              <w:rFonts w:eastAsia="宋体"/>
              <w:noProof/>
            </w:rPr>
            <w:t>2.2</w:t>
          </w:r>
          <w:r w:rsidR="00282888">
            <w:rPr>
              <w:rFonts w:asciiTheme="minorHAnsi" w:eastAsiaTheme="minorEastAsia" w:hAnsiTheme="minorHAnsi" w:cstheme="minorBidi"/>
              <w:smallCaps w:val="0"/>
              <w:noProof/>
              <w:sz w:val="21"/>
              <w:szCs w:val="22"/>
            </w:rPr>
            <w:t xml:space="preserve">  </w:t>
          </w:r>
          <w:r>
            <w:rPr>
              <w:noProof/>
            </w:rPr>
            <w:t>HL7</w:t>
          </w:r>
          <w:r>
            <w:rPr>
              <w:rFonts w:hint="eastAsia"/>
              <w:noProof/>
            </w:rPr>
            <w:t>消息层协议</w:t>
          </w:r>
          <w:r>
            <w:rPr>
              <w:noProof/>
            </w:rPr>
            <w:tab/>
          </w:r>
          <w:r>
            <w:rPr>
              <w:noProof/>
            </w:rPr>
            <w:fldChar w:fldCharType="begin"/>
          </w:r>
          <w:r>
            <w:rPr>
              <w:noProof/>
            </w:rPr>
            <w:instrText xml:space="preserve"> PAGEREF _Toc36473726 \h </w:instrText>
          </w:r>
          <w:r>
            <w:rPr>
              <w:noProof/>
            </w:rPr>
          </w:r>
          <w:r>
            <w:rPr>
              <w:noProof/>
            </w:rPr>
            <w:fldChar w:fldCharType="separate"/>
          </w:r>
          <w:r>
            <w:rPr>
              <w:noProof/>
            </w:rPr>
            <w:t>8</w:t>
          </w:r>
          <w:r>
            <w:rPr>
              <w:noProof/>
            </w:rPr>
            <w:fldChar w:fldCharType="end"/>
          </w:r>
        </w:p>
        <w:p w:rsidR="00AD41EA" w:rsidRDefault="00AD41EA">
          <w:pPr>
            <w:pStyle w:val="31"/>
            <w:tabs>
              <w:tab w:val="left" w:pos="1260"/>
              <w:tab w:val="right" w:leader="dot" w:pos="8494"/>
            </w:tabs>
            <w:rPr>
              <w:rFonts w:asciiTheme="minorHAnsi" w:eastAsiaTheme="minorEastAsia" w:hAnsiTheme="minorHAnsi" w:cstheme="minorBidi"/>
              <w:iCs w:val="0"/>
              <w:noProof/>
              <w:sz w:val="21"/>
              <w:szCs w:val="22"/>
            </w:rPr>
          </w:pPr>
          <w:r w:rsidRPr="00D03B62">
            <w:rPr>
              <w:rFonts w:eastAsia="宋体"/>
              <w:noProof/>
            </w:rPr>
            <w:t>2.2.1</w:t>
          </w:r>
          <w:r w:rsidR="00282888">
            <w:rPr>
              <w:rFonts w:eastAsia="宋体"/>
              <w:noProof/>
            </w:rPr>
            <w:t xml:space="preserve">  </w:t>
          </w:r>
          <w:r>
            <w:rPr>
              <w:noProof/>
            </w:rPr>
            <w:t>HL7</w:t>
          </w:r>
          <w:r>
            <w:rPr>
              <w:rFonts w:hint="eastAsia"/>
              <w:noProof/>
            </w:rPr>
            <w:t>上层消息协议</w:t>
          </w:r>
          <w:r>
            <w:rPr>
              <w:noProof/>
            </w:rPr>
            <w:tab/>
          </w:r>
          <w:r>
            <w:rPr>
              <w:noProof/>
            </w:rPr>
            <w:fldChar w:fldCharType="begin"/>
          </w:r>
          <w:r>
            <w:rPr>
              <w:noProof/>
            </w:rPr>
            <w:instrText xml:space="preserve"> PAGEREF _Toc36473727 \h </w:instrText>
          </w:r>
          <w:r>
            <w:rPr>
              <w:noProof/>
            </w:rPr>
          </w:r>
          <w:r>
            <w:rPr>
              <w:noProof/>
            </w:rPr>
            <w:fldChar w:fldCharType="separate"/>
          </w:r>
          <w:r>
            <w:rPr>
              <w:noProof/>
            </w:rPr>
            <w:t>8</w:t>
          </w:r>
          <w:r>
            <w:rPr>
              <w:noProof/>
            </w:rPr>
            <w:fldChar w:fldCharType="end"/>
          </w:r>
        </w:p>
        <w:p w:rsidR="00AD41EA" w:rsidRDefault="00AD41EA">
          <w:pPr>
            <w:pStyle w:val="31"/>
            <w:tabs>
              <w:tab w:val="left" w:pos="1260"/>
              <w:tab w:val="right" w:leader="dot" w:pos="8494"/>
            </w:tabs>
            <w:rPr>
              <w:rFonts w:asciiTheme="minorHAnsi" w:eastAsiaTheme="minorEastAsia" w:hAnsiTheme="minorHAnsi" w:cstheme="minorBidi"/>
              <w:iCs w:val="0"/>
              <w:noProof/>
              <w:sz w:val="21"/>
              <w:szCs w:val="22"/>
            </w:rPr>
          </w:pPr>
          <w:r w:rsidRPr="00D03B62">
            <w:rPr>
              <w:rFonts w:eastAsia="宋体"/>
              <w:noProof/>
            </w:rPr>
            <w:t>2.2.2</w:t>
          </w:r>
          <w:r w:rsidR="00282888">
            <w:rPr>
              <w:rFonts w:eastAsia="宋体"/>
              <w:noProof/>
            </w:rPr>
            <w:t xml:space="preserve">  </w:t>
          </w:r>
          <w:r>
            <w:rPr>
              <w:noProof/>
            </w:rPr>
            <w:t>HL7</w:t>
          </w:r>
          <w:r>
            <w:rPr>
              <w:rFonts w:hint="eastAsia"/>
              <w:noProof/>
            </w:rPr>
            <w:t>底层消息协议</w:t>
          </w:r>
          <w:r>
            <w:rPr>
              <w:noProof/>
            </w:rPr>
            <w:tab/>
          </w:r>
          <w:r>
            <w:rPr>
              <w:noProof/>
            </w:rPr>
            <w:fldChar w:fldCharType="begin"/>
          </w:r>
          <w:r>
            <w:rPr>
              <w:noProof/>
            </w:rPr>
            <w:instrText xml:space="preserve"> PAGEREF _Toc36473728 \h </w:instrText>
          </w:r>
          <w:r>
            <w:rPr>
              <w:noProof/>
            </w:rPr>
          </w:r>
          <w:r>
            <w:rPr>
              <w:noProof/>
            </w:rPr>
            <w:fldChar w:fldCharType="separate"/>
          </w:r>
          <w:r>
            <w:rPr>
              <w:noProof/>
            </w:rPr>
            <w:t>8</w:t>
          </w:r>
          <w:r>
            <w:rPr>
              <w:noProof/>
            </w:rPr>
            <w:fldChar w:fldCharType="end"/>
          </w:r>
        </w:p>
        <w:p w:rsidR="00AD41EA" w:rsidRDefault="00AD41EA">
          <w:pPr>
            <w:pStyle w:val="12"/>
            <w:tabs>
              <w:tab w:val="left" w:pos="1260"/>
              <w:tab w:val="right" w:leader="dot" w:pos="8494"/>
            </w:tabs>
            <w:rPr>
              <w:rFonts w:asciiTheme="minorHAnsi" w:eastAsiaTheme="minorEastAsia" w:hAnsiTheme="minorHAnsi" w:cstheme="minorBidi"/>
              <w:b w:val="0"/>
              <w:bCs w:val="0"/>
              <w:caps w:val="0"/>
              <w:noProof/>
              <w:szCs w:val="22"/>
            </w:rPr>
          </w:pPr>
          <w:r w:rsidRPr="00D03B62">
            <w:rPr>
              <w:rFonts w:eastAsia="宋体" w:hint="eastAsia"/>
              <w:noProof/>
            </w:rPr>
            <w:t>第</w:t>
          </w:r>
          <w:r w:rsidRPr="00D03B62">
            <w:rPr>
              <w:rFonts w:eastAsia="宋体" w:hint="eastAsia"/>
              <w:noProof/>
            </w:rPr>
            <w:t>3</w:t>
          </w:r>
          <w:r w:rsidRPr="00D03B62">
            <w:rPr>
              <w:rFonts w:eastAsia="宋体" w:hint="eastAsia"/>
              <w:noProof/>
            </w:rPr>
            <w:t>章</w:t>
          </w:r>
          <w:r w:rsidR="00282888">
            <w:rPr>
              <w:rFonts w:eastAsia="宋体" w:hint="eastAsia"/>
              <w:noProof/>
            </w:rPr>
            <w:t xml:space="preserve">  </w:t>
          </w:r>
          <w:r>
            <w:rPr>
              <w:noProof/>
            </w:rPr>
            <w:t>HL7</w:t>
          </w:r>
          <w:r>
            <w:rPr>
              <w:rFonts w:hint="eastAsia"/>
              <w:noProof/>
            </w:rPr>
            <w:t>介绍</w:t>
          </w:r>
          <w:r>
            <w:rPr>
              <w:noProof/>
            </w:rPr>
            <w:tab/>
          </w:r>
          <w:r>
            <w:rPr>
              <w:noProof/>
            </w:rPr>
            <w:fldChar w:fldCharType="begin"/>
          </w:r>
          <w:r>
            <w:rPr>
              <w:noProof/>
            </w:rPr>
            <w:instrText xml:space="preserve"> PAGEREF _Toc36473729 \h </w:instrText>
          </w:r>
          <w:r>
            <w:rPr>
              <w:noProof/>
            </w:rPr>
          </w:r>
          <w:r>
            <w:rPr>
              <w:noProof/>
            </w:rPr>
            <w:fldChar w:fldCharType="separate"/>
          </w:r>
          <w:r>
            <w:rPr>
              <w:noProof/>
            </w:rPr>
            <w:t>10</w:t>
          </w:r>
          <w:r>
            <w:rPr>
              <w:noProof/>
            </w:rPr>
            <w:fldChar w:fldCharType="end"/>
          </w:r>
        </w:p>
        <w:p w:rsidR="00AD41EA" w:rsidRDefault="00AD41EA">
          <w:pPr>
            <w:pStyle w:val="21"/>
            <w:tabs>
              <w:tab w:val="left" w:pos="1260"/>
              <w:tab w:val="right" w:leader="dot" w:pos="8494"/>
            </w:tabs>
            <w:rPr>
              <w:rFonts w:asciiTheme="minorHAnsi" w:eastAsiaTheme="minorEastAsia" w:hAnsiTheme="minorHAnsi" w:cstheme="minorBidi"/>
              <w:smallCaps w:val="0"/>
              <w:noProof/>
              <w:sz w:val="21"/>
              <w:szCs w:val="22"/>
            </w:rPr>
          </w:pPr>
          <w:r w:rsidRPr="00D03B62">
            <w:rPr>
              <w:rFonts w:eastAsia="宋体"/>
              <w:noProof/>
            </w:rPr>
            <w:t>3.1</w:t>
          </w:r>
          <w:r w:rsidR="00282888">
            <w:rPr>
              <w:rFonts w:eastAsia="宋体"/>
              <w:noProof/>
            </w:rPr>
            <w:t xml:space="preserve">  </w:t>
          </w:r>
          <w:r>
            <w:rPr>
              <w:noProof/>
            </w:rPr>
            <w:t>HL7</w:t>
          </w:r>
          <w:r>
            <w:rPr>
              <w:rFonts w:hint="eastAsia"/>
              <w:noProof/>
            </w:rPr>
            <w:t>基本语法</w:t>
          </w:r>
          <w:r>
            <w:rPr>
              <w:noProof/>
            </w:rPr>
            <w:tab/>
          </w:r>
          <w:r>
            <w:rPr>
              <w:noProof/>
            </w:rPr>
            <w:fldChar w:fldCharType="begin"/>
          </w:r>
          <w:r>
            <w:rPr>
              <w:noProof/>
            </w:rPr>
            <w:instrText xml:space="preserve"> PAGEREF _Toc36473730 \h </w:instrText>
          </w:r>
          <w:r>
            <w:rPr>
              <w:noProof/>
            </w:rPr>
          </w:r>
          <w:r>
            <w:rPr>
              <w:noProof/>
            </w:rPr>
            <w:fldChar w:fldCharType="separate"/>
          </w:r>
          <w:r>
            <w:rPr>
              <w:noProof/>
            </w:rPr>
            <w:t>10</w:t>
          </w:r>
          <w:r>
            <w:rPr>
              <w:noProof/>
            </w:rPr>
            <w:fldChar w:fldCharType="end"/>
          </w:r>
        </w:p>
        <w:p w:rsidR="00AD41EA" w:rsidRDefault="00AD41EA">
          <w:pPr>
            <w:pStyle w:val="31"/>
            <w:tabs>
              <w:tab w:val="left" w:pos="1260"/>
              <w:tab w:val="right" w:leader="dot" w:pos="8494"/>
            </w:tabs>
            <w:rPr>
              <w:rFonts w:asciiTheme="minorHAnsi" w:eastAsiaTheme="minorEastAsia" w:hAnsiTheme="minorHAnsi" w:cstheme="minorBidi"/>
              <w:iCs w:val="0"/>
              <w:noProof/>
              <w:sz w:val="21"/>
              <w:szCs w:val="22"/>
            </w:rPr>
          </w:pPr>
          <w:r w:rsidRPr="00D03B62">
            <w:rPr>
              <w:rFonts w:eastAsia="宋体"/>
              <w:noProof/>
            </w:rPr>
            <w:t>3.1.1</w:t>
          </w:r>
          <w:r w:rsidR="00282888">
            <w:rPr>
              <w:rFonts w:asciiTheme="minorHAnsi" w:eastAsiaTheme="minorEastAsia" w:hAnsiTheme="minorHAnsi" w:cstheme="minorBidi"/>
              <w:iCs w:val="0"/>
              <w:noProof/>
              <w:sz w:val="21"/>
              <w:szCs w:val="22"/>
            </w:rPr>
            <w:t xml:space="preserve">  </w:t>
          </w:r>
          <w:r>
            <w:rPr>
              <w:rFonts w:hint="eastAsia"/>
              <w:noProof/>
            </w:rPr>
            <w:t>消息构建规则</w:t>
          </w:r>
          <w:r>
            <w:rPr>
              <w:noProof/>
            </w:rPr>
            <w:tab/>
          </w:r>
          <w:r>
            <w:rPr>
              <w:noProof/>
            </w:rPr>
            <w:fldChar w:fldCharType="begin"/>
          </w:r>
          <w:r>
            <w:rPr>
              <w:noProof/>
            </w:rPr>
            <w:instrText xml:space="preserve"> PAGEREF _Toc36473731 \h </w:instrText>
          </w:r>
          <w:r>
            <w:rPr>
              <w:noProof/>
            </w:rPr>
          </w:r>
          <w:r>
            <w:rPr>
              <w:noProof/>
            </w:rPr>
            <w:fldChar w:fldCharType="separate"/>
          </w:r>
          <w:r>
            <w:rPr>
              <w:noProof/>
            </w:rPr>
            <w:t>10</w:t>
          </w:r>
          <w:r>
            <w:rPr>
              <w:noProof/>
            </w:rPr>
            <w:fldChar w:fldCharType="end"/>
          </w:r>
        </w:p>
        <w:p w:rsidR="00AD41EA" w:rsidRDefault="00AD41EA">
          <w:pPr>
            <w:pStyle w:val="31"/>
            <w:tabs>
              <w:tab w:val="left" w:pos="1260"/>
              <w:tab w:val="right" w:leader="dot" w:pos="8494"/>
            </w:tabs>
            <w:rPr>
              <w:rFonts w:asciiTheme="minorHAnsi" w:eastAsiaTheme="minorEastAsia" w:hAnsiTheme="minorHAnsi" w:cstheme="minorBidi"/>
              <w:iCs w:val="0"/>
              <w:noProof/>
              <w:sz w:val="21"/>
              <w:szCs w:val="22"/>
            </w:rPr>
          </w:pPr>
          <w:r w:rsidRPr="00D03B62">
            <w:rPr>
              <w:rFonts w:eastAsia="宋体"/>
              <w:noProof/>
            </w:rPr>
            <w:t>3.1.2</w:t>
          </w:r>
          <w:r w:rsidR="00282888">
            <w:rPr>
              <w:rFonts w:asciiTheme="minorHAnsi" w:eastAsiaTheme="minorEastAsia" w:hAnsiTheme="minorHAnsi" w:cstheme="minorBidi"/>
              <w:iCs w:val="0"/>
              <w:noProof/>
              <w:sz w:val="21"/>
              <w:szCs w:val="22"/>
            </w:rPr>
            <w:t xml:space="preserve">  </w:t>
          </w:r>
          <w:r>
            <w:rPr>
              <w:rFonts w:hint="eastAsia"/>
              <w:noProof/>
            </w:rPr>
            <w:t>字符串转义规则</w:t>
          </w:r>
          <w:r>
            <w:rPr>
              <w:noProof/>
            </w:rPr>
            <w:tab/>
          </w:r>
          <w:r>
            <w:rPr>
              <w:noProof/>
            </w:rPr>
            <w:fldChar w:fldCharType="begin"/>
          </w:r>
          <w:r>
            <w:rPr>
              <w:noProof/>
            </w:rPr>
            <w:instrText xml:space="preserve"> PAGEREF _Toc36473732 \h </w:instrText>
          </w:r>
          <w:r>
            <w:rPr>
              <w:noProof/>
            </w:rPr>
          </w:r>
          <w:r>
            <w:rPr>
              <w:noProof/>
            </w:rPr>
            <w:fldChar w:fldCharType="separate"/>
          </w:r>
          <w:r>
            <w:rPr>
              <w:noProof/>
            </w:rPr>
            <w:t>11</w:t>
          </w:r>
          <w:r>
            <w:rPr>
              <w:noProof/>
            </w:rPr>
            <w:fldChar w:fldCharType="end"/>
          </w:r>
        </w:p>
        <w:p w:rsidR="00AD41EA" w:rsidRDefault="00AD41EA">
          <w:pPr>
            <w:pStyle w:val="21"/>
            <w:tabs>
              <w:tab w:val="left" w:pos="1260"/>
              <w:tab w:val="right" w:leader="dot" w:pos="8494"/>
            </w:tabs>
            <w:rPr>
              <w:rFonts w:asciiTheme="minorHAnsi" w:eastAsiaTheme="minorEastAsia" w:hAnsiTheme="minorHAnsi" w:cstheme="minorBidi"/>
              <w:smallCaps w:val="0"/>
              <w:noProof/>
              <w:sz w:val="21"/>
              <w:szCs w:val="22"/>
            </w:rPr>
          </w:pPr>
          <w:r w:rsidRPr="00D03B62">
            <w:rPr>
              <w:rFonts w:eastAsia="宋体"/>
              <w:noProof/>
            </w:rPr>
            <w:t>3.2</w:t>
          </w:r>
          <w:r w:rsidR="00282888">
            <w:rPr>
              <w:rFonts w:asciiTheme="minorHAnsi" w:eastAsiaTheme="minorEastAsia" w:hAnsiTheme="minorHAnsi" w:cstheme="minorBidi"/>
              <w:smallCaps w:val="0"/>
              <w:noProof/>
              <w:sz w:val="21"/>
              <w:szCs w:val="22"/>
            </w:rPr>
            <w:t xml:space="preserve">  </w:t>
          </w:r>
          <w:r>
            <w:rPr>
              <w:noProof/>
            </w:rPr>
            <w:t>HL7</w:t>
          </w:r>
          <w:r>
            <w:rPr>
              <w:rFonts w:hint="eastAsia"/>
              <w:noProof/>
            </w:rPr>
            <w:t>数据类型</w:t>
          </w:r>
          <w:r>
            <w:rPr>
              <w:noProof/>
            </w:rPr>
            <w:tab/>
          </w:r>
          <w:r>
            <w:rPr>
              <w:noProof/>
            </w:rPr>
            <w:fldChar w:fldCharType="begin"/>
          </w:r>
          <w:r>
            <w:rPr>
              <w:noProof/>
            </w:rPr>
            <w:instrText xml:space="preserve"> PAGEREF _Toc36473733 \h </w:instrText>
          </w:r>
          <w:r>
            <w:rPr>
              <w:noProof/>
            </w:rPr>
          </w:r>
          <w:r>
            <w:rPr>
              <w:noProof/>
            </w:rPr>
            <w:fldChar w:fldCharType="separate"/>
          </w:r>
          <w:r>
            <w:rPr>
              <w:noProof/>
            </w:rPr>
            <w:t>11</w:t>
          </w:r>
          <w:r>
            <w:rPr>
              <w:noProof/>
            </w:rPr>
            <w:fldChar w:fldCharType="end"/>
          </w:r>
        </w:p>
        <w:p w:rsidR="00AD41EA" w:rsidRDefault="00AD41EA">
          <w:pPr>
            <w:pStyle w:val="21"/>
            <w:tabs>
              <w:tab w:val="left" w:pos="1260"/>
              <w:tab w:val="right" w:leader="dot" w:pos="8494"/>
            </w:tabs>
            <w:rPr>
              <w:rFonts w:asciiTheme="minorHAnsi" w:eastAsiaTheme="minorEastAsia" w:hAnsiTheme="minorHAnsi" w:cstheme="minorBidi"/>
              <w:smallCaps w:val="0"/>
              <w:noProof/>
              <w:sz w:val="21"/>
              <w:szCs w:val="22"/>
            </w:rPr>
          </w:pPr>
          <w:r w:rsidRPr="00D03B62">
            <w:rPr>
              <w:rFonts w:eastAsia="宋体"/>
              <w:noProof/>
            </w:rPr>
            <w:t>3.3</w:t>
          </w:r>
          <w:r w:rsidR="00282888">
            <w:rPr>
              <w:rFonts w:asciiTheme="minorHAnsi" w:eastAsiaTheme="minorEastAsia" w:hAnsiTheme="minorHAnsi" w:cstheme="minorBidi"/>
              <w:smallCaps w:val="0"/>
              <w:noProof/>
              <w:sz w:val="21"/>
              <w:szCs w:val="22"/>
            </w:rPr>
            <w:t xml:space="preserve">  </w:t>
          </w:r>
          <w:r>
            <w:rPr>
              <w:rFonts w:hint="eastAsia"/>
              <w:noProof/>
            </w:rPr>
            <w:t>消息种类</w:t>
          </w:r>
          <w:r>
            <w:rPr>
              <w:noProof/>
            </w:rPr>
            <w:tab/>
          </w:r>
          <w:r>
            <w:rPr>
              <w:noProof/>
            </w:rPr>
            <w:fldChar w:fldCharType="begin"/>
          </w:r>
          <w:r>
            <w:rPr>
              <w:noProof/>
            </w:rPr>
            <w:instrText xml:space="preserve"> PAGEREF _Toc36473734 \h </w:instrText>
          </w:r>
          <w:r>
            <w:rPr>
              <w:noProof/>
            </w:rPr>
          </w:r>
          <w:r>
            <w:rPr>
              <w:noProof/>
            </w:rPr>
            <w:fldChar w:fldCharType="separate"/>
          </w:r>
          <w:r>
            <w:rPr>
              <w:noProof/>
            </w:rPr>
            <w:t>12</w:t>
          </w:r>
          <w:r>
            <w:rPr>
              <w:noProof/>
            </w:rPr>
            <w:fldChar w:fldCharType="end"/>
          </w:r>
        </w:p>
        <w:p w:rsidR="00AD41EA" w:rsidRDefault="00AD41EA">
          <w:pPr>
            <w:pStyle w:val="31"/>
            <w:tabs>
              <w:tab w:val="left" w:pos="1260"/>
              <w:tab w:val="right" w:leader="dot" w:pos="8494"/>
            </w:tabs>
            <w:rPr>
              <w:rFonts w:asciiTheme="minorHAnsi" w:eastAsiaTheme="minorEastAsia" w:hAnsiTheme="minorHAnsi" w:cstheme="minorBidi"/>
              <w:iCs w:val="0"/>
              <w:noProof/>
              <w:sz w:val="21"/>
              <w:szCs w:val="22"/>
            </w:rPr>
          </w:pPr>
          <w:r w:rsidRPr="00D03B62">
            <w:rPr>
              <w:rFonts w:eastAsia="宋体"/>
              <w:noProof/>
            </w:rPr>
            <w:t>3.3.1</w:t>
          </w:r>
          <w:r w:rsidR="00282888">
            <w:rPr>
              <w:rFonts w:asciiTheme="minorHAnsi" w:eastAsiaTheme="minorEastAsia" w:hAnsiTheme="minorHAnsi" w:cstheme="minorBidi"/>
              <w:iCs w:val="0"/>
              <w:noProof/>
              <w:sz w:val="21"/>
              <w:szCs w:val="22"/>
            </w:rPr>
            <w:t xml:space="preserve">  </w:t>
          </w:r>
          <w:r>
            <w:rPr>
              <w:rFonts w:hint="eastAsia"/>
              <w:noProof/>
            </w:rPr>
            <w:t>检验结果上报</w:t>
          </w:r>
          <w:r>
            <w:rPr>
              <w:noProof/>
            </w:rPr>
            <w:tab/>
          </w:r>
          <w:r>
            <w:rPr>
              <w:noProof/>
            </w:rPr>
            <w:fldChar w:fldCharType="begin"/>
          </w:r>
          <w:r>
            <w:rPr>
              <w:noProof/>
            </w:rPr>
            <w:instrText xml:space="preserve"> PAGEREF _Toc36473735 \h </w:instrText>
          </w:r>
          <w:r>
            <w:rPr>
              <w:noProof/>
            </w:rPr>
          </w:r>
          <w:r>
            <w:rPr>
              <w:noProof/>
            </w:rPr>
            <w:fldChar w:fldCharType="separate"/>
          </w:r>
          <w:r>
            <w:rPr>
              <w:noProof/>
            </w:rPr>
            <w:t>12</w:t>
          </w:r>
          <w:r>
            <w:rPr>
              <w:noProof/>
            </w:rPr>
            <w:fldChar w:fldCharType="end"/>
          </w:r>
        </w:p>
        <w:p w:rsidR="00AD41EA" w:rsidRDefault="00AD41EA">
          <w:pPr>
            <w:pStyle w:val="31"/>
            <w:tabs>
              <w:tab w:val="left" w:pos="1260"/>
              <w:tab w:val="right" w:leader="dot" w:pos="8494"/>
            </w:tabs>
            <w:rPr>
              <w:rFonts w:asciiTheme="minorHAnsi" w:eastAsiaTheme="minorEastAsia" w:hAnsiTheme="minorHAnsi" w:cstheme="minorBidi"/>
              <w:iCs w:val="0"/>
              <w:noProof/>
              <w:sz w:val="21"/>
              <w:szCs w:val="22"/>
            </w:rPr>
          </w:pPr>
          <w:r w:rsidRPr="00D03B62">
            <w:rPr>
              <w:rFonts w:eastAsia="宋体"/>
              <w:noProof/>
            </w:rPr>
            <w:t>3.3.2</w:t>
          </w:r>
          <w:r w:rsidR="00282888">
            <w:rPr>
              <w:rFonts w:asciiTheme="minorHAnsi" w:eastAsiaTheme="minorEastAsia" w:hAnsiTheme="minorHAnsi" w:cstheme="minorBidi"/>
              <w:iCs w:val="0"/>
              <w:noProof/>
              <w:sz w:val="21"/>
              <w:szCs w:val="22"/>
            </w:rPr>
            <w:t xml:space="preserve">  </w:t>
          </w:r>
          <w:r>
            <w:rPr>
              <w:rFonts w:hint="eastAsia"/>
              <w:noProof/>
            </w:rPr>
            <w:t>申请信息查询</w:t>
          </w:r>
          <w:r>
            <w:rPr>
              <w:noProof/>
            </w:rPr>
            <w:tab/>
          </w:r>
          <w:r>
            <w:rPr>
              <w:noProof/>
            </w:rPr>
            <w:fldChar w:fldCharType="begin"/>
          </w:r>
          <w:r>
            <w:rPr>
              <w:noProof/>
            </w:rPr>
            <w:instrText xml:space="preserve"> PAGEREF _Toc36473736 \h </w:instrText>
          </w:r>
          <w:r>
            <w:rPr>
              <w:noProof/>
            </w:rPr>
          </w:r>
          <w:r>
            <w:rPr>
              <w:noProof/>
            </w:rPr>
            <w:fldChar w:fldCharType="separate"/>
          </w:r>
          <w:r>
            <w:rPr>
              <w:noProof/>
            </w:rPr>
            <w:t>13</w:t>
          </w:r>
          <w:r>
            <w:rPr>
              <w:noProof/>
            </w:rPr>
            <w:fldChar w:fldCharType="end"/>
          </w:r>
        </w:p>
        <w:p w:rsidR="00AD41EA" w:rsidRDefault="00AD41EA">
          <w:pPr>
            <w:pStyle w:val="21"/>
            <w:tabs>
              <w:tab w:val="left" w:pos="1260"/>
              <w:tab w:val="right" w:leader="dot" w:pos="8494"/>
            </w:tabs>
            <w:rPr>
              <w:rFonts w:asciiTheme="minorHAnsi" w:eastAsiaTheme="minorEastAsia" w:hAnsiTheme="minorHAnsi" w:cstheme="minorBidi"/>
              <w:smallCaps w:val="0"/>
              <w:noProof/>
              <w:sz w:val="21"/>
              <w:szCs w:val="22"/>
            </w:rPr>
          </w:pPr>
          <w:r w:rsidRPr="00D03B62">
            <w:rPr>
              <w:rFonts w:eastAsia="宋体"/>
              <w:noProof/>
            </w:rPr>
            <w:t>3.4</w:t>
          </w:r>
          <w:r w:rsidR="00282888">
            <w:rPr>
              <w:rFonts w:asciiTheme="minorHAnsi" w:eastAsiaTheme="minorEastAsia" w:hAnsiTheme="minorHAnsi" w:cstheme="minorBidi"/>
              <w:smallCaps w:val="0"/>
              <w:noProof/>
              <w:sz w:val="21"/>
              <w:szCs w:val="22"/>
            </w:rPr>
            <w:t xml:space="preserve">  </w:t>
          </w:r>
          <w:r>
            <w:rPr>
              <w:rFonts w:hint="eastAsia"/>
              <w:noProof/>
            </w:rPr>
            <w:t>消息段说明</w:t>
          </w:r>
          <w:r>
            <w:rPr>
              <w:noProof/>
            </w:rPr>
            <w:tab/>
          </w:r>
          <w:r>
            <w:rPr>
              <w:noProof/>
            </w:rPr>
            <w:fldChar w:fldCharType="begin"/>
          </w:r>
          <w:r>
            <w:rPr>
              <w:noProof/>
            </w:rPr>
            <w:instrText xml:space="preserve"> PAGEREF _Toc36473737 \h </w:instrText>
          </w:r>
          <w:r>
            <w:rPr>
              <w:noProof/>
            </w:rPr>
          </w:r>
          <w:r>
            <w:rPr>
              <w:noProof/>
            </w:rPr>
            <w:fldChar w:fldCharType="separate"/>
          </w:r>
          <w:r>
            <w:rPr>
              <w:noProof/>
            </w:rPr>
            <w:t>14</w:t>
          </w:r>
          <w:r>
            <w:rPr>
              <w:noProof/>
            </w:rPr>
            <w:fldChar w:fldCharType="end"/>
          </w:r>
        </w:p>
        <w:p w:rsidR="00AD41EA" w:rsidRDefault="00AD41EA">
          <w:pPr>
            <w:pStyle w:val="31"/>
            <w:tabs>
              <w:tab w:val="left" w:pos="1260"/>
              <w:tab w:val="right" w:leader="dot" w:pos="8494"/>
            </w:tabs>
            <w:rPr>
              <w:rFonts w:asciiTheme="minorHAnsi" w:eastAsiaTheme="minorEastAsia" w:hAnsiTheme="minorHAnsi" w:cstheme="minorBidi"/>
              <w:iCs w:val="0"/>
              <w:noProof/>
              <w:sz w:val="21"/>
              <w:szCs w:val="22"/>
            </w:rPr>
          </w:pPr>
          <w:r w:rsidRPr="00D03B62">
            <w:rPr>
              <w:rFonts w:eastAsia="宋体"/>
              <w:noProof/>
            </w:rPr>
            <w:t>3.4.1</w:t>
          </w:r>
          <w:r w:rsidR="00282888">
            <w:rPr>
              <w:rFonts w:asciiTheme="minorHAnsi" w:eastAsiaTheme="minorEastAsia" w:hAnsiTheme="minorHAnsi" w:cstheme="minorBidi"/>
              <w:iCs w:val="0"/>
              <w:noProof/>
              <w:sz w:val="21"/>
              <w:szCs w:val="22"/>
            </w:rPr>
            <w:t xml:space="preserve">  </w:t>
          </w:r>
          <w:r>
            <w:rPr>
              <w:noProof/>
            </w:rPr>
            <w:t>MSH</w:t>
          </w:r>
          <w:r>
            <w:rPr>
              <w:noProof/>
            </w:rPr>
            <w:tab/>
          </w:r>
          <w:r>
            <w:rPr>
              <w:noProof/>
            </w:rPr>
            <w:fldChar w:fldCharType="begin"/>
          </w:r>
          <w:r>
            <w:rPr>
              <w:noProof/>
            </w:rPr>
            <w:instrText xml:space="preserve"> PAGEREF _Toc36473738 \h </w:instrText>
          </w:r>
          <w:r>
            <w:rPr>
              <w:noProof/>
            </w:rPr>
          </w:r>
          <w:r>
            <w:rPr>
              <w:noProof/>
            </w:rPr>
            <w:fldChar w:fldCharType="separate"/>
          </w:r>
          <w:r>
            <w:rPr>
              <w:noProof/>
            </w:rPr>
            <w:t>15</w:t>
          </w:r>
          <w:r>
            <w:rPr>
              <w:noProof/>
            </w:rPr>
            <w:fldChar w:fldCharType="end"/>
          </w:r>
        </w:p>
        <w:p w:rsidR="00AD41EA" w:rsidRDefault="00AD41EA">
          <w:pPr>
            <w:pStyle w:val="31"/>
            <w:tabs>
              <w:tab w:val="left" w:pos="1260"/>
              <w:tab w:val="right" w:leader="dot" w:pos="8494"/>
            </w:tabs>
            <w:rPr>
              <w:rFonts w:asciiTheme="minorHAnsi" w:eastAsiaTheme="minorEastAsia" w:hAnsiTheme="minorHAnsi" w:cstheme="minorBidi"/>
              <w:iCs w:val="0"/>
              <w:noProof/>
              <w:sz w:val="21"/>
              <w:szCs w:val="22"/>
            </w:rPr>
          </w:pPr>
          <w:r w:rsidRPr="00D03B62">
            <w:rPr>
              <w:rFonts w:eastAsia="宋体"/>
              <w:noProof/>
            </w:rPr>
            <w:t>3.4.2</w:t>
          </w:r>
          <w:r w:rsidR="00282888">
            <w:rPr>
              <w:rFonts w:asciiTheme="minorHAnsi" w:eastAsiaTheme="minorEastAsia" w:hAnsiTheme="minorHAnsi" w:cstheme="minorBidi"/>
              <w:iCs w:val="0"/>
              <w:noProof/>
              <w:sz w:val="21"/>
              <w:szCs w:val="22"/>
            </w:rPr>
            <w:t xml:space="preserve">  </w:t>
          </w:r>
          <w:r>
            <w:rPr>
              <w:noProof/>
            </w:rPr>
            <w:t>MSA</w:t>
          </w:r>
          <w:r>
            <w:rPr>
              <w:noProof/>
            </w:rPr>
            <w:tab/>
          </w:r>
          <w:r>
            <w:rPr>
              <w:noProof/>
            </w:rPr>
            <w:fldChar w:fldCharType="begin"/>
          </w:r>
          <w:r>
            <w:rPr>
              <w:noProof/>
            </w:rPr>
            <w:instrText xml:space="preserve"> PAGEREF _Toc36473739 \h </w:instrText>
          </w:r>
          <w:r>
            <w:rPr>
              <w:noProof/>
            </w:rPr>
          </w:r>
          <w:r>
            <w:rPr>
              <w:noProof/>
            </w:rPr>
            <w:fldChar w:fldCharType="separate"/>
          </w:r>
          <w:r>
            <w:rPr>
              <w:noProof/>
            </w:rPr>
            <w:t>17</w:t>
          </w:r>
          <w:r>
            <w:rPr>
              <w:noProof/>
            </w:rPr>
            <w:fldChar w:fldCharType="end"/>
          </w:r>
        </w:p>
        <w:p w:rsidR="00AD41EA" w:rsidRDefault="00AD41EA">
          <w:pPr>
            <w:pStyle w:val="31"/>
            <w:tabs>
              <w:tab w:val="left" w:pos="1260"/>
              <w:tab w:val="right" w:leader="dot" w:pos="8494"/>
            </w:tabs>
            <w:rPr>
              <w:rFonts w:asciiTheme="minorHAnsi" w:eastAsiaTheme="minorEastAsia" w:hAnsiTheme="minorHAnsi" w:cstheme="minorBidi"/>
              <w:iCs w:val="0"/>
              <w:noProof/>
              <w:sz w:val="21"/>
              <w:szCs w:val="22"/>
            </w:rPr>
          </w:pPr>
          <w:r w:rsidRPr="00D03B62">
            <w:rPr>
              <w:rFonts w:eastAsia="宋体"/>
              <w:noProof/>
            </w:rPr>
            <w:t>3.4.3</w:t>
          </w:r>
          <w:r w:rsidR="00282888">
            <w:rPr>
              <w:rFonts w:asciiTheme="minorHAnsi" w:eastAsiaTheme="minorEastAsia" w:hAnsiTheme="minorHAnsi" w:cstheme="minorBidi"/>
              <w:iCs w:val="0"/>
              <w:noProof/>
              <w:sz w:val="21"/>
              <w:szCs w:val="22"/>
            </w:rPr>
            <w:t xml:space="preserve">   </w:t>
          </w:r>
          <w:r>
            <w:rPr>
              <w:noProof/>
            </w:rPr>
            <w:t>PID</w:t>
          </w:r>
          <w:r>
            <w:rPr>
              <w:noProof/>
            </w:rPr>
            <w:tab/>
          </w:r>
          <w:r>
            <w:rPr>
              <w:noProof/>
            </w:rPr>
            <w:fldChar w:fldCharType="begin"/>
          </w:r>
          <w:r>
            <w:rPr>
              <w:noProof/>
            </w:rPr>
            <w:instrText xml:space="preserve"> PAGEREF _Toc36473740 \h </w:instrText>
          </w:r>
          <w:r>
            <w:rPr>
              <w:noProof/>
            </w:rPr>
          </w:r>
          <w:r>
            <w:rPr>
              <w:noProof/>
            </w:rPr>
            <w:fldChar w:fldCharType="separate"/>
          </w:r>
          <w:r>
            <w:rPr>
              <w:noProof/>
            </w:rPr>
            <w:t>19</w:t>
          </w:r>
          <w:r>
            <w:rPr>
              <w:noProof/>
            </w:rPr>
            <w:fldChar w:fldCharType="end"/>
          </w:r>
        </w:p>
        <w:p w:rsidR="00AD41EA" w:rsidRDefault="00AD41EA">
          <w:pPr>
            <w:pStyle w:val="31"/>
            <w:tabs>
              <w:tab w:val="left" w:pos="1260"/>
              <w:tab w:val="right" w:leader="dot" w:pos="8494"/>
            </w:tabs>
            <w:rPr>
              <w:rFonts w:asciiTheme="minorHAnsi" w:eastAsiaTheme="minorEastAsia" w:hAnsiTheme="minorHAnsi" w:cstheme="minorBidi"/>
              <w:iCs w:val="0"/>
              <w:noProof/>
              <w:sz w:val="21"/>
              <w:szCs w:val="22"/>
            </w:rPr>
          </w:pPr>
          <w:r w:rsidRPr="00D03B62">
            <w:rPr>
              <w:rFonts w:eastAsia="宋体"/>
              <w:noProof/>
            </w:rPr>
            <w:t>3.4.4</w:t>
          </w:r>
          <w:r w:rsidR="00282888">
            <w:rPr>
              <w:rFonts w:asciiTheme="minorHAnsi" w:eastAsiaTheme="minorEastAsia" w:hAnsiTheme="minorHAnsi" w:cstheme="minorBidi"/>
              <w:iCs w:val="0"/>
              <w:noProof/>
              <w:sz w:val="21"/>
              <w:szCs w:val="22"/>
            </w:rPr>
            <w:t xml:space="preserve">  </w:t>
          </w:r>
          <w:r>
            <w:rPr>
              <w:noProof/>
            </w:rPr>
            <w:t>OBR</w:t>
          </w:r>
          <w:r>
            <w:rPr>
              <w:noProof/>
            </w:rPr>
            <w:tab/>
          </w:r>
          <w:r>
            <w:rPr>
              <w:noProof/>
            </w:rPr>
            <w:fldChar w:fldCharType="begin"/>
          </w:r>
          <w:r>
            <w:rPr>
              <w:noProof/>
            </w:rPr>
            <w:instrText xml:space="preserve"> PAGEREF _Toc36473741 \h </w:instrText>
          </w:r>
          <w:r>
            <w:rPr>
              <w:noProof/>
            </w:rPr>
          </w:r>
          <w:r>
            <w:rPr>
              <w:noProof/>
            </w:rPr>
            <w:fldChar w:fldCharType="separate"/>
          </w:r>
          <w:r>
            <w:rPr>
              <w:noProof/>
            </w:rPr>
            <w:t>21</w:t>
          </w:r>
          <w:r>
            <w:rPr>
              <w:noProof/>
            </w:rPr>
            <w:fldChar w:fldCharType="end"/>
          </w:r>
        </w:p>
        <w:p w:rsidR="00AD41EA" w:rsidRDefault="00AD41EA">
          <w:pPr>
            <w:pStyle w:val="31"/>
            <w:tabs>
              <w:tab w:val="left" w:pos="1260"/>
              <w:tab w:val="right" w:leader="dot" w:pos="8494"/>
            </w:tabs>
            <w:rPr>
              <w:rFonts w:asciiTheme="minorHAnsi" w:eastAsiaTheme="minorEastAsia" w:hAnsiTheme="minorHAnsi" w:cstheme="minorBidi"/>
              <w:iCs w:val="0"/>
              <w:noProof/>
              <w:sz w:val="21"/>
              <w:szCs w:val="22"/>
            </w:rPr>
          </w:pPr>
          <w:r w:rsidRPr="00D03B62">
            <w:rPr>
              <w:rFonts w:eastAsia="宋体"/>
              <w:noProof/>
            </w:rPr>
            <w:t>3.4.5</w:t>
          </w:r>
          <w:r w:rsidR="00282888">
            <w:rPr>
              <w:rFonts w:asciiTheme="minorHAnsi" w:eastAsiaTheme="minorEastAsia" w:hAnsiTheme="minorHAnsi" w:cstheme="minorBidi"/>
              <w:iCs w:val="0"/>
              <w:noProof/>
              <w:sz w:val="21"/>
              <w:szCs w:val="22"/>
            </w:rPr>
            <w:t xml:space="preserve">  </w:t>
          </w:r>
          <w:r>
            <w:rPr>
              <w:noProof/>
            </w:rPr>
            <w:t>OBX</w:t>
          </w:r>
          <w:r>
            <w:rPr>
              <w:noProof/>
            </w:rPr>
            <w:tab/>
          </w:r>
          <w:r>
            <w:rPr>
              <w:noProof/>
            </w:rPr>
            <w:fldChar w:fldCharType="begin"/>
          </w:r>
          <w:r>
            <w:rPr>
              <w:noProof/>
            </w:rPr>
            <w:instrText xml:space="preserve"> PAGEREF _Toc36473742 \h </w:instrText>
          </w:r>
          <w:r>
            <w:rPr>
              <w:noProof/>
            </w:rPr>
          </w:r>
          <w:r>
            <w:rPr>
              <w:noProof/>
            </w:rPr>
            <w:fldChar w:fldCharType="separate"/>
          </w:r>
          <w:r>
            <w:rPr>
              <w:noProof/>
            </w:rPr>
            <w:t>25</w:t>
          </w:r>
          <w:r>
            <w:rPr>
              <w:noProof/>
            </w:rPr>
            <w:fldChar w:fldCharType="end"/>
          </w:r>
        </w:p>
        <w:p w:rsidR="00AD41EA" w:rsidRDefault="00AD41EA">
          <w:pPr>
            <w:pStyle w:val="31"/>
            <w:tabs>
              <w:tab w:val="left" w:pos="1260"/>
              <w:tab w:val="right" w:leader="dot" w:pos="8494"/>
            </w:tabs>
            <w:rPr>
              <w:rFonts w:asciiTheme="minorHAnsi" w:eastAsiaTheme="minorEastAsia" w:hAnsiTheme="minorHAnsi" w:cstheme="minorBidi"/>
              <w:iCs w:val="0"/>
              <w:noProof/>
              <w:sz w:val="21"/>
              <w:szCs w:val="22"/>
            </w:rPr>
          </w:pPr>
          <w:r w:rsidRPr="00D03B62">
            <w:rPr>
              <w:rFonts w:eastAsia="宋体"/>
              <w:noProof/>
            </w:rPr>
            <w:t>3.4.6</w:t>
          </w:r>
          <w:r w:rsidR="00282888">
            <w:rPr>
              <w:rFonts w:asciiTheme="minorHAnsi" w:eastAsiaTheme="minorEastAsia" w:hAnsiTheme="minorHAnsi" w:cstheme="minorBidi"/>
              <w:iCs w:val="0"/>
              <w:noProof/>
              <w:sz w:val="21"/>
              <w:szCs w:val="22"/>
            </w:rPr>
            <w:t xml:space="preserve">  </w:t>
          </w:r>
          <w:r>
            <w:rPr>
              <w:noProof/>
            </w:rPr>
            <w:t>QRD</w:t>
          </w:r>
          <w:r>
            <w:rPr>
              <w:noProof/>
            </w:rPr>
            <w:tab/>
          </w:r>
          <w:r>
            <w:rPr>
              <w:noProof/>
            </w:rPr>
            <w:fldChar w:fldCharType="begin"/>
          </w:r>
          <w:r>
            <w:rPr>
              <w:noProof/>
            </w:rPr>
            <w:instrText xml:space="preserve"> PAGEREF _Toc36473743 \h </w:instrText>
          </w:r>
          <w:r>
            <w:rPr>
              <w:noProof/>
            </w:rPr>
          </w:r>
          <w:r>
            <w:rPr>
              <w:noProof/>
            </w:rPr>
            <w:fldChar w:fldCharType="separate"/>
          </w:r>
          <w:r>
            <w:rPr>
              <w:noProof/>
            </w:rPr>
            <w:t>28</w:t>
          </w:r>
          <w:r>
            <w:rPr>
              <w:noProof/>
            </w:rPr>
            <w:fldChar w:fldCharType="end"/>
          </w:r>
        </w:p>
        <w:p w:rsidR="00AD41EA" w:rsidRDefault="00AD41EA">
          <w:pPr>
            <w:pStyle w:val="31"/>
            <w:tabs>
              <w:tab w:val="left" w:pos="1260"/>
              <w:tab w:val="right" w:leader="dot" w:pos="8494"/>
            </w:tabs>
            <w:rPr>
              <w:rFonts w:asciiTheme="minorHAnsi" w:eastAsiaTheme="minorEastAsia" w:hAnsiTheme="minorHAnsi" w:cstheme="minorBidi"/>
              <w:iCs w:val="0"/>
              <w:noProof/>
              <w:sz w:val="21"/>
              <w:szCs w:val="22"/>
            </w:rPr>
          </w:pPr>
          <w:r w:rsidRPr="00D03B62">
            <w:rPr>
              <w:rFonts w:eastAsia="宋体"/>
              <w:noProof/>
            </w:rPr>
            <w:t>3.4.7</w:t>
          </w:r>
          <w:r w:rsidR="00282888">
            <w:rPr>
              <w:rFonts w:asciiTheme="minorHAnsi" w:eastAsiaTheme="minorEastAsia" w:hAnsiTheme="minorHAnsi" w:cstheme="minorBidi"/>
              <w:iCs w:val="0"/>
              <w:noProof/>
              <w:sz w:val="21"/>
              <w:szCs w:val="22"/>
            </w:rPr>
            <w:t xml:space="preserve">  </w:t>
          </w:r>
          <w:r>
            <w:rPr>
              <w:noProof/>
            </w:rPr>
            <w:t>QRF</w:t>
          </w:r>
          <w:r>
            <w:rPr>
              <w:noProof/>
            </w:rPr>
            <w:tab/>
          </w:r>
          <w:r>
            <w:rPr>
              <w:noProof/>
            </w:rPr>
            <w:fldChar w:fldCharType="begin"/>
          </w:r>
          <w:r>
            <w:rPr>
              <w:noProof/>
            </w:rPr>
            <w:instrText xml:space="preserve"> PAGEREF _Toc36473744 \h </w:instrText>
          </w:r>
          <w:r>
            <w:rPr>
              <w:noProof/>
            </w:rPr>
          </w:r>
          <w:r>
            <w:rPr>
              <w:noProof/>
            </w:rPr>
            <w:fldChar w:fldCharType="separate"/>
          </w:r>
          <w:r>
            <w:rPr>
              <w:noProof/>
            </w:rPr>
            <w:t>29</w:t>
          </w:r>
          <w:r>
            <w:rPr>
              <w:noProof/>
            </w:rPr>
            <w:fldChar w:fldCharType="end"/>
          </w:r>
        </w:p>
        <w:p w:rsidR="00AD41EA" w:rsidRDefault="00AD41EA">
          <w:pPr>
            <w:pStyle w:val="31"/>
            <w:tabs>
              <w:tab w:val="left" w:pos="1260"/>
              <w:tab w:val="right" w:leader="dot" w:pos="8494"/>
            </w:tabs>
            <w:rPr>
              <w:rFonts w:asciiTheme="minorHAnsi" w:eastAsiaTheme="minorEastAsia" w:hAnsiTheme="minorHAnsi" w:cstheme="minorBidi"/>
              <w:iCs w:val="0"/>
              <w:noProof/>
              <w:sz w:val="21"/>
              <w:szCs w:val="22"/>
            </w:rPr>
          </w:pPr>
          <w:r w:rsidRPr="00D03B62">
            <w:rPr>
              <w:rFonts w:eastAsia="宋体"/>
              <w:noProof/>
            </w:rPr>
            <w:t>3.4.8</w:t>
          </w:r>
          <w:r w:rsidR="00282888">
            <w:rPr>
              <w:rFonts w:asciiTheme="minorHAnsi" w:eastAsiaTheme="minorEastAsia" w:hAnsiTheme="minorHAnsi" w:cstheme="minorBidi"/>
              <w:iCs w:val="0"/>
              <w:noProof/>
              <w:sz w:val="21"/>
              <w:szCs w:val="22"/>
            </w:rPr>
            <w:t xml:space="preserve">  </w:t>
          </w:r>
          <w:r>
            <w:rPr>
              <w:noProof/>
            </w:rPr>
            <w:t>ERR</w:t>
          </w:r>
          <w:r>
            <w:rPr>
              <w:noProof/>
            </w:rPr>
            <w:tab/>
          </w:r>
          <w:r>
            <w:rPr>
              <w:noProof/>
            </w:rPr>
            <w:fldChar w:fldCharType="begin"/>
          </w:r>
          <w:r>
            <w:rPr>
              <w:noProof/>
            </w:rPr>
            <w:instrText xml:space="preserve"> PAGEREF _Toc36473745 \h </w:instrText>
          </w:r>
          <w:r>
            <w:rPr>
              <w:noProof/>
            </w:rPr>
          </w:r>
          <w:r>
            <w:rPr>
              <w:noProof/>
            </w:rPr>
            <w:fldChar w:fldCharType="separate"/>
          </w:r>
          <w:r>
            <w:rPr>
              <w:noProof/>
            </w:rPr>
            <w:t>30</w:t>
          </w:r>
          <w:r>
            <w:rPr>
              <w:noProof/>
            </w:rPr>
            <w:fldChar w:fldCharType="end"/>
          </w:r>
        </w:p>
        <w:p w:rsidR="00AD41EA" w:rsidRDefault="00AD41EA">
          <w:pPr>
            <w:pStyle w:val="31"/>
            <w:tabs>
              <w:tab w:val="left" w:pos="1260"/>
              <w:tab w:val="right" w:leader="dot" w:pos="8494"/>
            </w:tabs>
            <w:rPr>
              <w:rFonts w:asciiTheme="minorHAnsi" w:eastAsiaTheme="minorEastAsia" w:hAnsiTheme="minorHAnsi" w:cstheme="minorBidi"/>
              <w:iCs w:val="0"/>
              <w:noProof/>
              <w:sz w:val="21"/>
              <w:szCs w:val="22"/>
            </w:rPr>
          </w:pPr>
          <w:r w:rsidRPr="00D03B62">
            <w:rPr>
              <w:rFonts w:eastAsia="宋体"/>
              <w:noProof/>
            </w:rPr>
            <w:lastRenderedPageBreak/>
            <w:t>3.4.9</w:t>
          </w:r>
          <w:r w:rsidR="00282888">
            <w:rPr>
              <w:rFonts w:asciiTheme="minorHAnsi" w:eastAsiaTheme="minorEastAsia" w:hAnsiTheme="minorHAnsi" w:cstheme="minorBidi"/>
              <w:iCs w:val="0"/>
              <w:noProof/>
              <w:sz w:val="21"/>
              <w:szCs w:val="22"/>
            </w:rPr>
            <w:t xml:space="preserve">  </w:t>
          </w:r>
          <w:r>
            <w:rPr>
              <w:noProof/>
            </w:rPr>
            <w:t>QAK</w:t>
          </w:r>
          <w:r>
            <w:rPr>
              <w:noProof/>
            </w:rPr>
            <w:tab/>
          </w:r>
          <w:r>
            <w:rPr>
              <w:noProof/>
            </w:rPr>
            <w:fldChar w:fldCharType="begin"/>
          </w:r>
          <w:r>
            <w:rPr>
              <w:noProof/>
            </w:rPr>
            <w:instrText xml:space="preserve"> PAGEREF _Toc36473746 \h </w:instrText>
          </w:r>
          <w:r>
            <w:rPr>
              <w:noProof/>
            </w:rPr>
          </w:r>
          <w:r>
            <w:rPr>
              <w:noProof/>
            </w:rPr>
            <w:fldChar w:fldCharType="separate"/>
          </w:r>
          <w:r>
            <w:rPr>
              <w:noProof/>
            </w:rPr>
            <w:t>31</w:t>
          </w:r>
          <w:r>
            <w:rPr>
              <w:noProof/>
            </w:rPr>
            <w:fldChar w:fldCharType="end"/>
          </w:r>
        </w:p>
        <w:p w:rsidR="00AD41EA" w:rsidRDefault="00AD41EA">
          <w:pPr>
            <w:pStyle w:val="31"/>
            <w:tabs>
              <w:tab w:val="left" w:pos="1260"/>
              <w:tab w:val="right" w:leader="dot" w:pos="8494"/>
            </w:tabs>
            <w:rPr>
              <w:rFonts w:asciiTheme="minorHAnsi" w:eastAsiaTheme="minorEastAsia" w:hAnsiTheme="minorHAnsi" w:cstheme="minorBidi"/>
              <w:iCs w:val="0"/>
              <w:noProof/>
              <w:sz w:val="21"/>
              <w:szCs w:val="22"/>
            </w:rPr>
          </w:pPr>
          <w:r w:rsidRPr="00D03B62">
            <w:rPr>
              <w:rFonts w:eastAsia="宋体"/>
              <w:noProof/>
            </w:rPr>
            <w:t>3.4.10</w:t>
          </w:r>
          <w:r w:rsidR="00282888">
            <w:rPr>
              <w:rFonts w:asciiTheme="minorHAnsi" w:eastAsiaTheme="minorEastAsia" w:hAnsiTheme="minorHAnsi" w:cstheme="minorBidi"/>
              <w:iCs w:val="0"/>
              <w:noProof/>
              <w:sz w:val="21"/>
              <w:szCs w:val="22"/>
            </w:rPr>
            <w:t xml:space="preserve">  </w:t>
          </w:r>
          <w:r>
            <w:rPr>
              <w:noProof/>
            </w:rPr>
            <w:t>DSP</w:t>
          </w:r>
          <w:r>
            <w:rPr>
              <w:noProof/>
            </w:rPr>
            <w:tab/>
          </w:r>
          <w:r>
            <w:rPr>
              <w:noProof/>
            </w:rPr>
            <w:fldChar w:fldCharType="begin"/>
          </w:r>
          <w:r>
            <w:rPr>
              <w:noProof/>
            </w:rPr>
            <w:instrText xml:space="preserve"> PAGEREF _Toc36473747 \h </w:instrText>
          </w:r>
          <w:r>
            <w:rPr>
              <w:noProof/>
            </w:rPr>
          </w:r>
          <w:r>
            <w:rPr>
              <w:noProof/>
            </w:rPr>
            <w:fldChar w:fldCharType="separate"/>
          </w:r>
          <w:r>
            <w:rPr>
              <w:noProof/>
            </w:rPr>
            <w:t>32</w:t>
          </w:r>
          <w:r>
            <w:rPr>
              <w:noProof/>
            </w:rPr>
            <w:fldChar w:fldCharType="end"/>
          </w:r>
        </w:p>
        <w:p w:rsidR="00AD41EA" w:rsidRDefault="00AD41EA">
          <w:pPr>
            <w:pStyle w:val="31"/>
            <w:tabs>
              <w:tab w:val="left" w:pos="1260"/>
              <w:tab w:val="right" w:leader="dot" w:pos="8494"/>
            </w:tabs>
            <w:rPr>
              <w:rFonts w:asciiTheme="minorHAnsi" w:eastAsiaTheme="minorEastAsia" w:hAnsiTheme="minorHAnsi" w:cstheme="minorBidi"/>
              <w:iCs w:val="0"/>
              <w:noProof/>
              <w:sz w:val="21"/>
              <w:szCs w:val="22"/>
            </w:rPr>
          </w:pPr>
          <w:r w:rsidRPr="00D03B62">
            <w:rPr>
              <w:rFonts w:eastAsia="宋体"/>
              <w:noProof/>
            </w:rPr>
            <w:t>3.4.11</w:t>
          </w:r>
          <w:r w:rsidR="00282888">
            <w:rPr>
              <w:rFonts w:asciiTheme="minorHAnsi" w:eastAsiaTheme="minorEastAsia" w:hAnsiTheme="minorHAnsi" w:cstheme="minorBidi"/>
              <w:iCs w:val="0"/>
              <w:noProof/>
              <w:sz w:val="21"/>
              <w:szCs w:val="22"/>
            </w:rPr>
            <w:t xml:space="preserve">  </w:t>
          </w:r>
          <w:r>
            <w:rPr>
              <w:noProof/>
            </w:rPr>
            <w:t>DSC</w:t>
          </w:r>
          <w:r>
            <w:rPr>
              <w:noProof/>
            </w:rPr>
            <w:tab/>
          </w:r>
          <w:r>
            <w:rPr>
              <w:noProof/>
            </w:rPr>
            <w:fldChar w:fldCharType="begin"/>
          </w:r>
          <w:r>
            <w:rPr>
              <w:noProof/>
            </w:rPr>
            <w:instrText xml:space="preserve"> PAGEREF _Toc36473748 \h </w:instrText>
          </w:r>
          <w:r>
            <w:rPr>
              <w:noProof/>
            </w:rPr>
          </w:r>
          <w:r>
            <w:rPr>
              <w:noProof/>
            </w:rPr>
            <w:fldChar w:fldCharType="separate"/>
          </w:r>
          <w:r>
            <w:rPr>
              <w:noProof/>
            </w:rPr>
            <w:t>36</w:t>
          </w:r>
          <w:r>
            <w:rPr>
              <w:noProof/>
            </w:rPr>
            <w:fldChar w:fldCharType="end"/>
          </w:r>
        </w:p>
        <w:p w:rsidR="00AD41EA" w:rsidRDefault="00AD41EA">
          <w:pPr>
            <w:pStyle w:val="12"/>
            <w:tabs>
              <w:tab w:val="left" w:pos="1260"/>
              <w:tab w:val="right" w:leader="dot" w:pos="8494"/>
            </w:tabs>
            <w:rPr>
              <w:rFonts w:asciiTheme="minorHAnsi" w:eastAsiaTheme="minorEastAsia" w:hAnsiTheme="minorHAnsi" w:cstheme="minorBidi"/>
              <w:b w:val="0"/>
              <w:bCs w:val="0"/>
              <w:caps w:val="0"/>
              <w:noProof/>
              <w:szCs w:val="22"/>
            </w:rPr>
          </w:pPr>
          <w:r w:rsidRPr="00D03B62">
            <w:rPr>
              <w:rFonts w:eastAsia="宋体" w:hint="eastAsia"/>
              <w:noProof/>
            </w:rPr>
            <w:t>第</w:t>
          </w:r>
          <w:r w:rsidRPr="00D03B62">
            <w:rPr>
              <w:rFonts w:eastAsia="宋体" w:hint="eastAsia"/>
              <w:noProof/>
            </w:rPr>
            <w:t>4</w:t>
          </w:r>
          <w:r w:rsidRPr="00D03B62">
            <w:rPr>
              <w:rFonts w:eastAsia="宋体" w:hint="eastAsia"/>
              <w:noProof/>
            </w:rPr>
            <w:t>章</w:t>
          </w:r>
          <w:r w:rsidR="00282888">
            <w:rPr>
              <w:rFonts w:asciiTheme="minorHAnsi" w:eastAsiaTheme="minorEastAsia" w:hAnsiTheme="minorHAnsi" w:cstheme="minorBidi"/>
              <w:b w:val="0"/>
              <w:bCs w:val="0"/>
              <w:caps w:val="0"/>
              <w:noProof/>
              <w:szCs w:val="22"/>
            </w:rPr>
            <w:t xml:space="preserve">  </w:t>
          </w:r>
          <w:r>
            <w:rPr>
              <w:rFonts w:hint="eastAsia"/>
              <w:noProof/>
            </w:rPr>
            <w:t>完整消息示例</w:t>
          </w:r>
          <w:r>
            <w:rPr>
              <w:noProof/>
            </w:rPr>
            <w:tab/>
          </w:r>
          <w:r>
            <w:rPr>
              <w:noProof/>
            </w:rPr>
            <w:fldChar w:fldCharType="begin"/>
          </w:r>
          <w:r>
            <w:rPr>
              <w:noProof/>
            </w:rPr>
            <w:instrText xml:space="preserve"> PAGEREF _Toc36473749 \h </w:instrText>
          </w:r>
          <w:r>
            <w:rPr>
              <w:noProof/>
            </w:rPr>
          </w:r>
          <w:r>
            <w:rPr>
              <w:noProof/>
            </w:rPr>
            <w:fldChar w:fldCharType="separate"/>
          </w:r>
          <w:r>
            <w:rPr>
              <w:noProof/>
            </w:rPr>
            <w:t>38</w:t>
          </w:r>
          <w:r>
            <w:rPr>
              <w:noProof/>
            </w:rPr>
            <w:fldChar w:fldCharType="end"/>
          </w:r>
        </w:p>
        <w:p w:rsidR="00AD41EA" w:rsidRDefault="00AD41EA">
          <w:pPr>
            <w:pStyle w:val="21"/>
            <w:tabs>
              <w:tab w:val="left" w:pos="1260"/>
              <w:tab w:val="right" w:leader="dot" w:pos="8494"/>
            </w:tabs>
            <w:rPr>
              <w:rFonts w:asciiTheme="minorHAnsi" w:eastAsiaTheme="minorEastAsia" w:hAnsiTheme="minorHAnsi" w:cstheme="minorBidi"/>
              <w:smallCaps w:val="0"/>
              <w:noProof/>
              <w:sz w:val="21"/>
              <w:szCs w:val="22"/>
            </w:rPr>
          </w:pPr>
          <w:r w:rsidRPr="00D03B62">
            <w:rPr>
              <w:rFonts w:eastAsia="宋体"/>
              <w:noProof/>
            </w:rPr>
            <w:t>4.1</w:t>
          </w:r>
          <w:r w:rsidR="00282888">
            <w:rPr>
              <w:rFonts w:asciiTheme="minorHAnsi" w:eastAsiaTheme="minorEastAsia" w:hAnsiTheme="minorHAnsi" w:cstheme="minorBidi"/>
              <w:smallCaps w:val="0"/>
              <w:noProof/>
              <w:sz w:val="21"/>
              <w:szCs w:val="22"/>
            </w:rPr>
            <w:t xml:space="preserve">  </w:t>
          </w:r>
          <w:r>
            <w:rPr>
              <w:rFonts w:hint="eastAsia"/>
              <w:noProof/>
            </w:rPr>
            <w:t>样本检验结果上报</w:t>
          </w:r>
          <w:r>
            <w:rPr>
              <w:noProof/>
            </w:rPr>
            <w:tab/>
          </w:r>
          <w:r>
            <w:rPr>
              <w:noProof/>
            </w:rPr>
            <w:fldChar w:fldCharType="begin"/>
          </w:r>
          <w:r>
            <w:rPr>
              <w:noProof/>
            </w:rPr>
            <w:instrText xml:space="preserve"> PAGEREF _Toc36473750 \h </w:instrText>
          </w:r>
          <w:r>
            <w:rPr>
              <w:noProof/>
            </w:rPr>
          </w:r>
          <w:r>
            <w:rPr>
              <w:noProof/>
            </w:rPr>
            <w:fldChar w:fldCharType="separate"/>
          </w:r>
          <w:r>
            <w:rPr>
              <w:noProof/>
            </w:rPr>
            <w:t>38</w:t>
          </w:r>
          <w:r>
            <w:rPr>
              <w:noProof/>
            </w:rPr>
            <w:fldChar w:fldCharType="end"/>
          </w:r>
        </w:p>
        <w:p w:rsidR="00AD41EA" w:rsidRDefault="00AD41EA">
          <w:pPr>
            <w:pStyle w:val="21"/>
            <w:tabs>
              <w:tab w:val="left" w:pos="1260"/>
              <w:tab w:val="right" w:leader="dot" w:pos="8494"/>
            </w:tabs>
            <w:rPr>
              <w:rFonts w:asciiTheme="minorHAnsi" w:eastAsiaTheme="minorEastAsia" w:hAnsiTheme="minorHAnsi" w:cstheme="minorBidi"/>
              <w:smallCaps w:val="0"/>
              <w:noProof/>
              <w:sz w:val="21"/>
              <w:szCs w:val="22"/>
            </w:rPr>
          </w:pPr>
          <w:r w:rsidRPr="00D03B62">
            <w:rPr>
              <w:rFonts w:eastAsia="宋体"/>
              <w:noProof/>
            </w:rPr>
            <w:t>4.2</w:t>
          </w:r>
          <w:r w:rsidR="00282888">
            <w:rPr>
              <w:rFonts w:asciiTheme="minorHAnsi" w:eastAsiaTheme="minorEastAsia" w:hAnsiTheme="minorHAnsi" w:cstheme="minorBidi"/>
              <w:smallCaps w:val="0"/>
              <w:noProof/>
              <w:sz w:val="21"/>
              <w:szCs w:val="22"/>
            </w:rPr>
            <w:t xml:space="preserve">  </w:t>
          </w:r>
          <w:r>
            <w:rPr>
              <w:rFonts w:hint="eastAsia"/>
              <w:noProof/>
            </w:rPr>
            <w:t>质控结果上报</w:t>
          </w:r>
          <w:r>
            <w:rPr>
              <w:noProof/>
            </w:rPr>
            <w:tab/>
          </w:r>
          <w:r>
            <w:rPr>
              <w:noProof/>
            </w:rPr>
            <w:fldChar w:fldCharType="begin"/>
          </w:r>
          <w:r>
            <w:rPr>
              <w:noProof/>
            </w:rPr>
            <w:instrText xml:space="preserve"> PAGEREF _Toc36473751 \h </w:instrText>
          </w:r>
          <w:r>
            <w:rPr>
              <w:noProof/>
            </w:rPr>
          </w:r>
          <w:r>
            <w:rPr>
              <w:noProof/>
            </w:rPr>
            <w:fldChar w:fldCharType="separate"/>
          </w:r>
          <w:r>
            <w:rPr>
              <w:noProof/>
            </w:rPr>
            <w:t>38</w:t>
          </w:r>
          <w:r>
            <w:rPr>
              <w:noProof/>
            </w:rPr>
            <w:fldChar w:fldCharType="end"/>
          </w:r>
        </w:p>
        <w:p w:rsidR="00AD41EA" w:rsidRDefault="00AD41EA">
          <w:pPr>
            <w:pStyle w:val="21"/>
            <w:tabs>
              <w:tab w:val="left" w:pos="1260"/>
              <w:tab w:val="right" w:leader="dot" w:pos="8494"/>
            </w:tabs>
            <w:rPr>
              <w:rFonts w:asciiTheme="minorHAnsi" w:eastAsiaTheme="minorEastAsia" w:hAnsiTheme="minorHAnsi" w:cstheme="minorBidi"/>
              <w:smallCaps w:val="0"/>
              <w:noProof/>
              <w:sz w:val="21"/>
              <w:szCs w:val="22"/>
            </w:rPr>
          </w:pPr>
          <w:r w:rsidRPr="00D03B62">
            <w:rPr>
              <w:rFonts w:eastAsia="宋体"/>
              <w:noProof/>
            </w:rPr>
            <w:t>4.3</w:t>
          </w:r>
          <w:r w:rsidR="00282888">
            <w:rPr>
              <w:rFonts w:asciiTheme="minorHAnsi" w:eastAsiaTheme="minorEastAsia" w:hAnsiTheme="minorHAnsi" w:cstheme="minorBidi"/>
              <w:smallCaps w:val="0"/>
              <w:noProof/>
              <w:sz w:val="21"/>
              <w:szCs w:val="22"/>
            </w:rPr>
            <w:t xml:space="preserve">  </w:t>
          </w:r>
          <w:r>
            <w:rPr>
              <w:rFonts w:hint="eastAsia"/>
              <w:noProof/>
            </w:rPr>
            <w:t>查询指定条码样本的申请信息</w:t>
          </w:r>
          <w:r>
            <w:rPr>
              <w:noProof/>
            </w:rPr>
            <w:tab/>
          </w:r>
          <w:r>
            <w:rPr>
              <w:noProof/>
            </w:rPr>
            <w:fldChar w:fldCharType="begin"/>
          </w:r>
          <w:r>
            <w:rPr>
              <w:noProof/>
            </w:rPr>
            <w:instrText xml:space="preserve"> PAGEREF _Toc36473752 \h </w:instrText>
          </w:r>
          <w:r>
            <w:rPr>
              <w:noProof/>
            </w:rPr>
          </w:r>
          <w:r>
            <w:rPr>
              <w:noProof/>
            </w:rPr>
            <w:fldChar w:fldCharType="separate"/>
          </w:r>
          <w:r>
            <w:rPr>
              <w:noProof/>
            </w:rPr>
            <w:t>39</w:t>
          </w:r>
          <w:r>
            <w:rPr>
              <w:noProof/>
            </w:rPr>
            <w:fldChar w:fldCharType="end"/>
          </w:r>
        </w:p>
        <w:p w:rsidR="00AD41EA" w:rsidRDefault="00AD41EA">
          <w:pPr>
            <w:pStyle w:val="21"/>
            <w:tabs>
              <w:tab w:val="left" w:pos="1260"/>
              <w:tab w:val="right" w:leader="dot" w:pos="8494"/>
            </w:tabs>
            <w:rPr>
              <w:rFonts w:asciiTheme="minorHAnsi" w:eastAsiaTheme="minorEastAsia" w:hAnsiTheme="minorHAnsi" w:cstheme="minorBidi"/>
              <w:smallCaps w:val="0"/>
              <w:noProof/>
              <w:sz w:val="21"/>
              <w:szCs w:val="22"/>
            </w:rPr>
          </w:pPr>
          <w:r w:rsidRPr="00D03B62">
            <w:rPr>
              <w:rFonts w:eastAsia="宋体"/>
              <w:noProof/>
            </w:rPr>
            <w:t>4.4</w:t>
          </w:r>
          <w:r w:rsidR="00282888">
            <w:rPr>
              <w:rFonts w:asciiTheme="minorHAnsi" w:eastAsiaTheme="minorEastAsia" w:hAnsiTheme="minorHAnsi" w:cstheme="minorBidi"/>
              <w:smallCaps w:val="0"/>
              <w:noProof/>
              <w:sz w:val="21"/>
              <w:szCs w:val="22"/>
            </w:rPr>
            <w:t xml:space="preserve">  </w:t>
          </w:r>
          <w:r>
            <w:rPr>
              <w:rFonts w:hint="eastAsia"/>
              <w:noProof/>
            </w:rPr>
            <w:t>查询指定时间段样本的申请信息</w:t>
          </w:r>
          <w:r>
            <w:rPr>
              <w:noProof/>
            </w:rPr>
            <w:tab/>
          </w:r>
          <w:r>
            <w:rPr>
              <w:noProof/>
            </w:rPr>
            <w:fldChar w:fldCharType="begin"/>
          </w:r>
          <w:r>
            <w:rPr>
              <w:noProof/>
            </w:rPr>
            <w:instrText xml:space="preserve"> PAGEREF _Toc36473753 \h </w:instrText>
          </w:r>
          <w:r>
            <w:rPr>
              <w:noProof/>
            </w:rPr>
          </w:r>
          <w:r>
            <w:rPr>
              <w:noProof/>
            </w:rPr>
            <w:fldChar w:fldCharType="separate"/>
          </w:r>
          <w:r>
            <w:rPr>
              <w:noProof/>
            </w:rPr>
            <w:t>40</w:t>
          </w:r>
          <w:r>
            <w:rPr>
              <w:noProof/>
            </w:rPr>
            <w:fldChar w:fldCharType="end"/>
          </w:r>
        </w:p>
        <w:p w:rsidR="00AD41EA" w:rsidRDefault="00AD41EA">
          <w:pPr>
            <w:pStyle w:val="21"/>
            <w:tabs>
              <w:tab w:val="right" w:leader="dot" w:pos="8494"/>
            </w:tabs>
            <w:rPr>
              <w:rFonts w:asciiTheme="minorHAnsi" w:eastAsiaTheme="minorEastAsia" w:hAnsiTheme="minorHAnsi" w:cstheme="minorBidi"/>
              <w:smallCaps w:val="0"/>
              <w:noProof/>
              <w:sz w:val="21"/>
              <w:szCs w:val="22"/>
            </w:rPr>
          </w:pPr>
          <w:r>
            <w:rPr>
              <w:rFonts w:hint="eastAsia"/>
              <w:noProof/>
            </w:rPr>
            <w:t>附录</w:t>
          </w:r>
          <w:r>
            <w:rPr>
              <w:noProof/>
            </w:rPr>
            <w:t>A</w:t>
          </w:r>
          <w:r>
            <w:rPr>
              <w:rFonts w:hint="eastAsia"/>
              <w:noProof/>
            </w:rPr>
            <w:t>：</w:t>
          </w:r>
          <w:r>
            <w:rPr>
              <w:noProof/>
            </w:rPr>
            <w:t>HL7</w:t>
          </w:r>
          <w:r>
            <w:rPr>
              <w:rFonts w:hint="eastAsia"/>
              <w:noProof/>
            </w:rPr>
            <w:t>数据类型定义</w:t>
          </w:r>
          <w:r>
            <w:rPr>
              <w:noProof/>
            </w:rPr>
            <w:tab/>
          </w:r>
          <w:r>
            <w:rPr>
              <w:noProof/>
            </w:rPr>
            <w:fldChar w:fldCharType="begin"/>
          </w:r>
          <w:r>
            <w:rPr>
              <w:noProof/>
            </w:rPr>
            <w:instrText xml:space="preserve"> PAGEREF _Toc36473754 \h </w:instrText>
          </w:r>
          <w:r>
            <w:rPr>
              <w:noProof/>
            </w:rPr>
          </w:r>
          <w:r>
            <w:rPr>
              <w:noProof/>
            </w:rPr>
            <w:fldChar w:fldCharType="separate"/>
          </w:r>
          <w:r>
            <w:rPr>
              <w:noProof/>
            </w:rPr>
            <w:t>45</w:t>
          </w:r>
          <w:r>
            <w:rPr>
              <w:noProof/>
            </w:rPr>
            <w:fldChar w:fldCharType="end"/>
          </w:r>
        </w:p>
        <w:p w:rsidR="00AD41EA" w:rsidRDefault="00AD41EA">
          <w:pPr>
            <w:pStyle w:val="21"/>
            <w:tabs>
              <w:tab w:val="right" w:leader="dot" w:pos="8494"/>
            </w:tabs>
            <w:rPr>
              <w:rFonts w:asciiTheme="minorHAnsi" w:eastAsiaTheme="minorEastAsia" w:hAnsiTheme="minorHAnsi" w:cstheme="minorBidi"/>
              <w:smallCaps w:val="0"/>
              <w:noProof/>
              <w:sz w:val="21"/>
              <w:szCs w:val="22"/>
            </w:rPr>
          </w:pPr>
          <w:r>
            <w:rPr>
              <w:rFonts w:hint="eastAsia"/>
              <w:noProof/>
            </w:rPr>
            <w:t>附录</w:t>
          </w:r>
          <w:r>
            <w:rPr>
              <w:noProof/>
            </w:rPr>
            <w:t>B</w:t>
          </w:r>
          <w:r>
            <w:rPr>
              <w:rFonts w:hint="eastAsia"/>
              <w:noProof/>
            </w:rPr>
            <w:t>：</w:t>
          </w:r>
          <w:r>
            <w:rPr>
              <w:noProof/>
            </w:rPr>
            <w:t xml:space="preserve"> OBX-3</w:t>
          </w:r>
          <w:r>
            <w:rPr>
              <w:rFonts w:hint="eastAsia"/>
              <w:noProof/>
            </w:rPr>
            <w:t>参数类型编码</w:t>
          </w:r>
          <w:r>
            <w:rPr>
              <w:noProof/>
            </w:rPr>
            <w:tab/>
          </w:r>
          <w:r>
            <w:rPr>
              <w:noProof/>
            </w:rPr>
            <w:fldChar w:fldCharType="begin"/>
          </w:r>
          <w:r>
            <w:rPr>
              <w:noProof/>
            </w:rPr>
            <w:instrText xml:space="preserve"> PAGEREF _Toc36473755 \h </w:instrText>
          </w:r>
          <w:r>
            <w:rPr>
              <w:noProof/>
            </w:rPr>
          </w:r>
          <w:r>
            <w:rPr>
              <w:noProof/>
            </w:rPr>
            <w:fldChar w:fldCharType="separate"/>
          </w:r>
          <w:r>
            <w:rPr>
              <w:noProof/>
            </w:rPr>
            <w:t>49</w:t>
          </w:r>
          <w:r>
            <w:rPr>
              <w:noProof/>
            </w:rPr>
            <w:fldChar w:fldCharType="end"/>
          </w:r>
        </w:p>
        <w:p w:rsidR="00AD41EA" w:rsidRDefault="00AD41EA">
          <w:pPr>
            <w:pStyle w:val="21"/>
            <w:tabs>
              <w:tab w:val="right" w:leader="dot" w:pos="8494"/>
            </w:tabs>
            <w:rPr>
              <w:rFonts w:asciiTheme="minorHAnsi" w:eastAsiaTheme="minorEastAsia" w:hAnsiTheme="minorHAnsi" w:cstheme="minorBidi"/>
              <w:smallCaps w:val="0"/>
              <w:noProof/>
              <w:sz w:val="21"/>
              <w:szCs w:val="22"/>
            </w:rPr>
          </w:pPr>
          <w:r w:rsidRPr="00D03B62">
            <w:rPr>
              <w:rFonts w:ascii="Palatino Linotype" w:hAnsi="Palatino Linotype" w:hint="eastAsia"/>
              <w:noProof/>
            </w:rPr>
            <w:t>附录</w:t>
          </w:r>
          <w:r w:rsidRPr="00D03B62">
            <w:rPr>
              <w:rFonts w:ascii="Palatino Linotype" w:hAnsi="Palatino Linotype"/>
              <w:noProof/>
            </w:rPr>
            <w:t>C</w:t>
          </w:r>
          <w:r w:rsidRPr="00D03B62">
            <w:rPr>
              <w:rFonts w:ascii="Palatino Linotype" w:hAnsi="Palatino Linotype" w:hint="eastAsia"/>
              <w:noProof/>
            </w:rPr>
            <w:t>：</w:t>
          </w:r>
          <w:r>
            <w:rPr>
              <w:rFonts w:hint="eastAsia"/>
              <w:noProof/>
            </w:rPr>
            <w:t>检验项目单位</w:t>
          </w:r>
          <w:r>
            <w:rPr>
              <w:noProof/>
            </w:rPr>
            <w:tab/>
          </w:r>
          <w:r>
            <w:rPr>
              <w:noProof/>
            </w:rPr>
            <w:fldChar w:fldCharType="begin"/>
          </w:r>
          <w:r>
            <w:rPr>
              <w:noProof/>
            </w:rPr>
            <w:instrText xml:space="preserve"> PAGEREF _Toc36473756 \h </w:instrText>
          </w:r>
          <w:r>
            <w:rPr>
              <w:noProof/>
            </w:rPr>
          </w:r>
          <w:r>
            <w:rPr>
              <w:noProof/>
            </w:rPr>
            <w:fldChar w:fldCharType="separate"/>
          </w:r>
          <w:r>
            <w:rPr>
              <w:noProof/>
            </w:rPr>
            <w:t>56</w:t>
          </w:r>
          <w:r>
            <w:rPr>
              <w:noProof/>
            </w:rPr>
            <w:fldChar w:fldCharType="end"/>
          </w:r>
        </w:p>
        <w:p w:rsidR="00AD41EA" w:rsidRDefault="00AD41EA">
          <w:pPr>
            <w:pStyle w:val="21"/>
            <w:tabs>
              <w:tab w:val="right" w:leader="dot" w:pos="8494"/>
            </w:tabs>
            <w:rPr>
              <w:rFonts w:asciiTheme="minorHAnsi" w:eastAsiaTheme="minorEastAsia" w:hAnsiTheme="minorHAnsi" w:cstheme="minorBidi"/>
              <w:smallCaps w:val="0"/>
              <w:noProof/>
              <w:sz w:val="21"/>
              <w:szCs w:val="22"/>
            </w:rPr>
          </w:pPr>
          <w:r>
            <w:rPr>
              <w:rFonts w:hint="eastAsia"/>
              <w:noProof/>
            </w:rPr>
            <w:t>附录</w:t>
          </w:r>
          <w:r>
            <w:rPr>
              <w:noProof/>
            </w:rPr>
            <w:t>D</w:t>
          </w:r>
          <w:r>
            <w:rPr>
              <w:rFonts w:hint="eastAsia"/>
              <w:noProof/>
            </w:rPr>
            <w:t>：</w:t>
          </w:r>
          <w:r>
            <w:rPr>
              <w:noProof/>
            </w:rPr>
            <w:t>OBX-5</w:t>
          </w:r>
          <w:r>
            <w:rPr>
              <w:rFonts w:hint="eastAsia"/>
              <w:noProof/>
            </w:rPr>
            <w:t>检验结果数据</w:t>
          </w:r>
          <w:r>
            <w:rPr>
              <w:noProof/>
            </w:rPr>
            <w:tab/>
          </w:r>
          <w:r>
            <w:rPr>
              <w:noProof/>
            </w:rPr>
            <w:fldChar w:fldCharType="begin"/>
          </w:r>
          <w:r>
            <w:rPr>
              <w:noProof/>
            </w:rPr>
            <w:instrText xml:space="preserve"> PAGEREF _Toc36473757 \h </w:instrText>
          </w:r>
          <w:r>
            <w:rPr>
              <w:noProof/>
            </w:rPr>
          </w:r>
          <w:r>
            <w:rPr>
              <w:noProof/>
            </w:rPr>
            <w:fldChar w:fldCharType="separate"/>
          </w:r>
          <w:r>
            <w:rPr>
              <w:noProof/>
            </w:rPr>
            <w:t>57</w:t>
          </w:r>
          <w:r>
            <w:rPr>
              <w:noProof/>
            </w:rPr>
            <w:fldChar w:fldCharType="end"/>
          </w:r>
        </w:p>
        <w:p w:rsidR="00AD41EA" w:rsidRDefault="00AD41EA">
          <w:pPr>
            <w:pStyle w:val="21"/>
            <w:tabs>
              <w:tab w:val="right" w:leader="dot" w:pos="8494"/>
            </w:tabs>
            <w:rPr>
              <w:rFonts w:asciiTheme="minorHAnsi" w:eastAsiaTheme="minorEastAsia" w:hAnsiTheme="minorHAnsi" w:cstheme="minorBidi"/>
              <w:smallCaps w:val="0"/>
              <w:noProof/>
              <w:sz w:val="21"/>
              <w:szCs w:val="22"/>
            </w:rPr>
          </w:pPr>
          <w:r>
            <w:rPr>
              <w:rFonts w:hint="eastAsia"/>
              <w:noProof/>
            </w:rPr>
            <w:t>附录</w:t>
          </w:r>
          <w:r>
            <w:rPr>
              <w:noProof/>
            </w:rPr>
            <w:t>E</w:t>
          </w:r>
          <w:r>
            <w:rPr>
              <w:rFonts w:hint="eastAsia"/>
              <w:noProof/>
            </w:rPr>
            <w:t>：</w:t>
          </w:r>
          <w:r>
            <w:rPr>
              <w:noProof/>
            </w:rPr>
            <w:t>Base64</w:t>
          </w:r>
          <w:r>
            <w:rPr>
              <w:rFonts w:hint="eastAsia"/>
              <w:noProof/>
            </w:rPr>
            <w:t>编码流程</w:t>
          </w:r>
          <w:r>
            <w:rPr>
              <w:noProof/>
            </w:rPr>
            <w:tab/>
          </w:r>
          <w:r>
            <w:rPr>
              <w:noProof/>
            </w:rPr>
            <w:fldChar w:fldCharType="begin"/>
          </w:r>
          <w:r>
            <w:rPr>
              <w:noProof/>
            </w:rPr>
            <w:instrText xml:space="preserve"> PAGEREF _Toc36473758 \h </w:instrText>
          </w:r>
          <w:r>
            <w:rPr>
              <w:noProof/>
            </w:rPr>
          </w:r>
          <w:r>
            <w:rPr>
              <w:noProof/>
            </w:rPr>
            <w:fldChar w:fldCharType="separate"/>
          </w:r>
          <w:r>
            <w:rPr>
              <w:noProof/>
            </w:rPr>
            <w:t>58</w:t>
          </w:r>
          <w:r>
            <w:rPr>
              <w:noProof/>
            </w:rPr>
            <w:fldChar w:fldCharType="end"/>
          </w:r>
        </w:p>
        <w:p w:rsidR="00A216AB" w:rsidRDefault="00A216AB" w:rsidP="00A216AB">
          <w:pPr>
            <w:rPr>
              <w:b/>
              <w:bCs/>
              <w:lang w:val="zh-CN"/>
            </w:rPr>
          </w:pPr>
          <w:r>
            <w:rPr>
              <w:b/>
              <w:bCs/>
              <w:lang w:val="zh-CN"/>
            </w:rPr>
            <w:fldChar w:fldCharType="end"/>
          </w:r>
        </w:p>
      </w:sdtContent>
    </w:sdt>
    <w:p w:rsidR="00C000BE" w:rsidRDefault="00C000BE">
      <w:pPr>
        <w:spacing w:before="120" w:after="120" w:line="240" w:lineRule="auto"/>
      </w:pPr>
      <w:r>
        <w:br w:type="page"/>
      </w:r>
    </w:p>
    <w:p w:rsidR="00EB3C0C" w:rsidRPr="000629EB" w:rsidRDefault="00EB3C0C" w:rsidP="00E84AFE">
      <w:pPr>
        <w:pStyle w:val="a"/>
        <w:spacing w:before="234" w:after="156"/>
      </w:pPr>
      <w:bookmarkStart w:id="8" w:name="_Toc36470951"/>
      <w:bookmarkStart w:id="9" w:name="_Toc36472306"/>
      <w:bookmarkStart w:id="10" w:name="_Toc36473719"/>
      <w:r w:rsidRPr="000629EB">
        <w:rPr>
          <w:rFonts w:hint="eastAsia"/>
        </w:rPr>
        <w:lastRenderedPageBreak/>
        <w:t>升版记录</w:t>
      </w:r>
      <w:bookmarkEnd w:id="7"/>
      <w:bookmarkEnd w:id="8"/>
      <w:bookmarkEnd w:id="9"/>
      <w:bookmarkEnd w:id="10"/>
    </w:p>
    <w:p w:rsidR="00EB3C0C" w:rsidRPr="000629EB" w:rsidRDefault="00EB3C0C" w:rsidP="00E84AFE">
      <w:pPr>
        <w:pStyle w:val="a0"/>
      </w:pPr>
      <w:bookmarkStart w:id="11" w:name="_Toc32911428"/>
      <w:bookmarkStart w:id="12" w:name="_Toc36470952"/>
      <w:bookmarkStart w:id="13" w:name="_Toc36472307"/>
      <w:bookmarkStart w:id="14" w:name="_Toc36473720"/>
      <w:r w:rsidRPr="000629EB">
        <w:rPr>
          <w:rFonts w:hint="eastAsia"/>
        </w:rPr>
        <w:t>文件</w:t>
      </w:r>
      <w:r w:rsidRPr="000629EB">
        <w:t>升版记录</w:t>
      </w:r>
      <w:bookmarkEnd w:id="11"/>
      <w:bookmarkEnd w:id="12"/>
      <w:bookmarkEnd w:id="13"/>
      <w:bookmarkEnd w:id="14"/>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2146"/>
        <w:gridCol w:w="188"/>
        <w:gridCol w:w="1962"/>
        <w:gridCol w:w="94"/>
        <w:gridCol w:w="2082"/>
      </w:tblGrid>
      <w:tr w:rsidR="00EB3C0C" w:rsidRPr="000629EB" w:rsidTr="00923A0F">
        <w:trPr>
          <w:trHeight w:val="594"/>
        </w:trPr>
        <w:tc>
          <w:tcPr>
            <w:tcW w:w="2527" w:type="dxa"/>
            <w:vAlign w:val="center"/>
          </w:tcPr>
          <w:p w:rsidR="00EB3C0C" w:rsidRPr="000629EB" w:rsidRDefault="00EB3C0C" w:rsidP="00923A0F">
            <w:pPr>
              <w:spacing w:before="180"/>
              <w:jc w:val="center"/>
              <w:rPr>
                <w:rFonts w:asciiTheme="minorEastAsia" w:eastAsiaTheme="minorEastAsia" w:hAnsiTheme="minorEastAsia"/>
                <w:lang w:val="zh-CN"/>
              </w:rPr>
            </w:pPr>
            <w:r w:rsidRPr="000629EB">
              <w:rPr>
                <w:rFonts w:asciiTheme="minorEastAsia" w:eastAsiaTheme="minorEastAsia" w:hAnsiTheme="minorEastAsia"/>
                <w:lang w:val="zh-CN"/>
              </w:rPr>
              <w:t>版本号</w:t>
            </w:r>
          </w:p>
        </w:tc>
        <w:tc>
          <w:tcPr>
            <w:tcW w:w="2406" w:type="dxa"/>
            <w:vAlign w:val="center"/>
          </w:tcPr>
          <w:p w:rsidR="00EB3C0C" w:rsidRPr="000629EB" w:rsidRDefault="00EB3C0C" w:rsidP="00923A0F">
            <w:pPr>
              <w:spacing w:before="180"/>
              <w:jc w:val="center"/>
              <w:rPr>
                <w:rFonts w:asciiTheme="minorEastAsia" w:eastAsiaTheme="minorEastAsia" w:hAnsiTheme="minorEastAsia"/>
                <w:lang w:val="zh-CN"/>
              </w:rPr>
            </w:pPr>
            <w:r w:rsidRPr="000629EB">
              <w:rPr>
                <w:rFonts w:asciiTheme="minorEastAsia" w:eastAsiaTheme="minorEastAsia" w:hAnsiTheme="minorEastAsia" w:hint="eastAsia"/>
                <w:lang w:val="zh-CN"/>
              </w:rPr>
              <w:t>01</w:t>
            </w:r>
          </w:p>
        </w:tc>
        <w:tc>
          <w:tcPr>
            <w:tcW w:w="2406" w:type="dxa"/>
            <w:gridSpan w:val="2"/>
            <w:vAlign w:val="center"/>
          </w:tcPr>
          <w:p w:rsidR="00EB3C0C" w:rsidRPr="000629EB" w:rsidRDefault="00EB3C0C" w:rsidP="00923A0F">
            <w:pPr>
              <w:spacing w:before="180"/>
              <w:jc w:val="center"/>
              <w:rPr>
                <w:rFonts w:asciiTheme="minorEastAsia" w:eastAsiaTheme="minorEastAsia" w:hAnsiTheme="minorEastAsia"/>
                <w:lang w:val="zh-CN"/>
              </w:rPr>
            </w:pPr>
            <w:r w:rsidRPr="000629EB">
              <w:rPr>
                <w:rFonts w:asciiTheme="minorEastAsia" w:eastAsiaTheme="minorEastAsia" w:hAnsiTheme="minorEastAsia"/>
                <w:lang w:val="zh-CN"/>
              </w:rPr>
              <w:t>创建时间</w:t>
            </w:r>
          </w:p>
        </w:tc>
        <w:tc>
          <w:tcPr>
            <w:tcW w:w="2409" w:type="dxa"/>
            <w:gridSpan w:val="2"/>
            <w:vAlign w:val="center"/>
          </w:tcPr>
          <w:p w:rsidR="00EB3C0C" w:rsidRPr="000629EB" w:rsidRDefault="00EB3C0C" w:rsidP="00EB3C0C">
            <w:pPr>
              <w:spacing w:before="180"/>
              <w:rPr>
                <w:rFonts w:asciiTheme="minorEastAsia" w:eastAsiaTheme="minorEastAsia" w:hAnsiTheme="minorEastAsia"/>
                <w:lang w:val="zh-CN"/>
              </w:rPr>
            </w:pPr>
            <w:r w:rsidRPr="000629EB">
              <w:rPr>
                <w:rFonts w:asciiTheme="minorEastAsia" w:eastAsiaTheme="minorEastAsia" w:hAnsiTheme="minorEastAsia" w:hint="eastAsia"/>
                <w:lang w:val="zh-CN"/>
              </w:rPr>
              <w:t>20</w:t>
            </w:r>
            <w:r>
              <w:rPr>
                <w:rFonts w:asciiTheme="minorEastAsia" w:eastAsiaTheme="minorEastAsia" w:hAnsiTheme="minorEastAsia"/>
                <w:lang w:val="zh-CN"/>
              </w:rPr>
              <w:t>20</w:t>
            </w:r>
            <w:r w:rsidRPr="000629EB">
              <w:rPr>
                <w:rFonts w:asciiTheme="minorEastAsia" w:eastAsiaTheme="minorEastAsia" w:hAnsiTheme="minorEastAsia" w:hint="eastAsia"/>
                <w:lang w:val="zh-CN"/>
              </w:rPr>
              <w:t>年</w:t>
            </w:r>
            <w:r>
              <w:rPr>
                <w:rFonts w:asciiTheme="minorEastAsia" w:eastAsiaTheme="minorEastAsia" w:hAnsiTheme="minorEastAsia"/>
                <w:lang w:val="zh-CN"/>
              </w:rPr>
              <w:t>03</w:t>
            </w:r>
            <w:r w:rsidRPr="000629EB">
              <w:rPr>
                <w:rFonts w:asciiTheme="minorEastAsia" w:eastAsiaTheme="minorEastAsia" w:hAnsiTheme="minorEastAsia" w:hint="eastAsia"/>
                <w:lang w:val="zh-CN"/>
              </w:rPr>
              <w:t>月</w:t>
            </w:r>
            <w:r>
              <w:rPr>
                <w:rFonts w:asciiTheme="minorEastAsia" w:eastAsiaTheme="minorEastAsia" w:hAnsiTheme="minorEastAsia"/>
                <w:lang w:val="zh-CN"/>
              </w:rPr>
              <w:t>30</w:t>
            </w:r>
            <w:r w:rsidRPr="000629EB">
              <w:rPr>
                <w:rFonts w:asciiTheme="minorEastAsia" w:eastAsiaTheme="minorEastAsia" w:hAnsiTheme="minorEastAsia" w:hint="eastAsia"/>
                <w:lang w:val="zh-CN"/>
              </w:rPr>
              <w:t>日</w:t>
            </w:r>
          </w:p>
        </w:tc>
      </w:tr>
      <w:tr w:rsidR="00EB3C0C" w:rsidRPr="000629EB" w:rsidTr="00923A0F">
        <w:trPr>
          <w:trHeight w:val="594"/>
        </w:trPr>
        <w:tc>
          <w:tcPr>
            <w:tcW w:w="2527" w:type="dxa"/>
            <w:vAlign w:val="center"/>
          </w:tcPr>
          <w:p w:rsidR="00EB3C0C" w:rsidRPr="000629EB" w:rsidRDefault="00EB3C0C" w:rsidP="00923A0F">
            <w:pPr>
              <w:spacing w:before="180"/>
              <w:jc w:val="center"/>
              <w:rPr>
                <w:rFonts w:asciiTheme="minorEastAsia" w:eastAsiaTheme="minorEastAsia" w:hAnsiTheme="minorEastAsia"/>
                <w:lang w:val="zh-CN"/>
              </w:rPr>
            </w:pPr>
            <w:r w:rsidRPr="000629EB">
              <w:rPr>
                <w:rFonts w:asciiTheme="minorEastAsia" w:eastAsiaTheme="minorEastAsia" w:hAnsiTheme="minorEastAsia" w:hint="eastAsia"/>
                <w:lang w:val="zh-CN"/>
              </w:rPr>
              <w:t>版本</w:t>
            </w:r>
            <w:r w:rsidRPr="000629EB">
              <w:rPr>
                <w:rFonts w:asciiTheme="minorEastAsia" w:eastAsiaTheme="minorEastAsia" w:hAnsiTheme="minorEastAsia"/>
                <w:lang w:val="zh-CN"/>
              </w:rPr>
              <w:t>号</w:t>
            </w:r>
          </w:p>
        </w:tc>
        <w:tc>
          <w:tcPr>
            <w:tcW w:w="2406" w:type="dxa"/>
            <w:vAlign w:val="center"/>
          </w:tcPr>
          <w:p w:rsidR="00EB3C0C" w:rsidRPr="000629EB" w:rsidRDefault="00EB3C0C" w:rsidP="00923A0F">
            <w:pPr>
              <w:spacing w:before="180"/>
              <w:jc w:val="center"/>
              <w:rPr>
                <w:rFonts w:asciiTheme="minorEastAsia" w:eastAsiaTheme="minorEastAsia" w:hAnsiTheme="minorEastAsia"/>
                <w:lang w:val="zh-CN"/>
              </w:rPr>
            </w:pPr>
          </w:p>
        </w:tc>
        <w:tc>
          <w:tcPr>
            <w:tcW w:w="2406" w:type="dxa"/>
            <w:gridSpan w:val="2"/>
            <w:vAlign w:val="center"/>
          </w:tcPr>
          <w:p w:rsidR="00EB3C0C" w:rsidRPr="000629EB" w:rsidRDefault="00EB3C0C" w:rsidP="00923A0F">
            <w:pPr>
              <w:spacing w:before="180"/>
              <w:jc w:val="center"/>
              <w:rPr>
                <w:rFonts w:asciiTheme="minorEastAsia" w:eastAsiaTheme="minorEastAsia" w:hAnsiTheme="minorEastAsia"/>
                <w:lang w:val="zh-CN"/>
              </w:rPr>
            </w:pPr>
            <w:r w:rsidRPr="000629EB">
              <w:rPr>
                <w:rFonts w:asciiTheme="minorEastAsia" w:eastAsiaTheme="minorEastAsia" w:hAnsiTheme="minorEastAsia" w:hint="eastAsia"/>
                <w:lang w:val="zh-CN"/>
              </w:rPr>
              <w:t>创建</w:t>
            </w:r>
            <w:r w:rsidRPr="000629EB">
              <w:rPr>
                <w:rFonts w:asciiTheme="minorEastAsia" w:eastAsiaTheme="minorEastAsia" w:hAnsiTheme="minorEastAsia"/>
                <w:lang w:val="zh-CN"/>
              </w:rPr>
              <w:t>时间</w:t>
            </w:r>
          </w:p>
        </w:tc>
        <w:tc>
          <w:tcPr>
            <w:tcW w:w="2409" w:type="dxa"/>
            <w:gridSpan w:val="2"/>
            <w:vAlign w:val="center"/>
          </w:tcPr>
          <w:p w:rsidR="00EB3C0C" w:rsidRPr="000629EB" w:rsidRDefault="00EB3C0C" w:rsidP="00923A0F">
            <w:pPr>
              <w:spacing w:before="180"/>
              <w:rPr>
                <w:rFonts w:asciiTheme="minorEastAsia" w:eastAsiaTheme="minorEastAsia" w:hAnsiTheme="minorEastAsia"/>
                <w:lang w:val="zh-CN"/>
              </w:rPr>
            </w:pPr>
          </w:p>
        </w:tc>
      </w:tr>
      <w:tr w:rsidR="00EB3C0C" w:rsidRPr="000629EB" w:rsidTr="00923A0F">
        <w:trPr>
          <w:trHeight w:hRule="exact" w:val="828"/>
        </w:trPr>
        <w:tc>
          <w:tcPr>
            <w:tcW w:w="2527" w:type="dxa"/>
            <w:vAlign w:val="center"/>
          </w:tcPr>
          <w:p w:rsidR="00EB3C0C" w:rsidRPr="000629EB" w:rsidRDefault="00EB3C0C" w:rsidP="00923A0F">
            <w:pPr>
              <w:spacing w:before="180"/>
              <w:jc w:val="center"/>
              <w:rPr>
                <w:rFonts w:asciiTheme="minorEastAsia" w:eastAsiaTheme="minorEastAsia" w:hAnsiTheme="minorEastAsia"/>
                <w:lang w:val="zh-CN"/>
              </w:rPr>
            </w:pPr>
            <w:r w:rsidRPr="000629EB">
              <w:rPr>
                <w:rFonts w:asciiTheme="minorEastAsia" w:eastAsiaTheme="minorEastAsia" w:hAnsiTheme="minorEastAsia"/>
                <w:lang w:val="zh-CN"/>
              </w:rPr>
              <w:t>升版原因</w:t>
            </w:r>
          </w:p>
        </w:tc>
        <w:tc>
          <w:tcPr>
            <w:tcW w:w="7221" w:type="dxa"/>
            <w:gridSpan w:val="5"/>
            <w:vAlign w:val="center"/>
          </w:tcPr>
          <w:p w:rsidR="00EB3C0C" w:rsidRPr="000629EB" w:rsidRDefault="00EB3C0C" w:rsidP="00923A0F">
            <w:pPr>
              <w:spacing w:before="180"/>
              <w:rPr>
                <w:rFonts w:asciiTheme="minorEastAsia" w:eastAsiaTheme="minorEastAsia" w:hAnsiTheme="minorEastAsia"/>
                <w:lang w:val="zh-CN"/>
              </w:rPr>
            </w:pPr>
          </w:p>
        </w:tc>
      </w:tr>
      <w:tr w:rsidR="00EB3C0C" w:rsidRPr="000629EB" w:rsidTr="00923A0F">
        <w:trPr>
          <w:trHeight w:hRule="exact" w:val="840"/>
        </w:trPr>
        <w:tc>
          <w:tcPr>
            <w:tcW w:w="2527" w:type="dxa"/>
            <w:vAlign w:val="center"/>
          </w:tcPr>
          <w:p w:rsidR="00EB3C0C" w:rsidRPr="000629EB" w:rsidRDefault="00EB3C0C" w:rsidP="00923A0F">
            <w:pPr>
              <w:spacing w:before="180"/>
              <w:jc w:val="center"/>
              <w:rPr>
                <w:rFonts w:asciiTheme="minorEastAsia" w:eastAsiaTheme="minorEastAsia" w:hAnsiTheme="minorEastAsia"/>
                <w:lang w:val="zh-CN"/>
              </w:rPr>
            </w:pPr>
            <w:r w:rsidRPr="000629EB">
              <w:rPr>
                <w:rFonts w:asciiTheme="minorEastAsia" w:eastAsiaTheme="minorEastAsia" w:hAnsiTheme="minorEastAsia"/>
                <w:lang w:val="zh-CN"/>
              </w:rPr>
              <w:t>升版内容</w:t>
            </w:r>
          </w:p>
        </w:tc>
        <w:tc>
          <w:tcPr>
            <w:tcW w:w="7221" w:type="dxa"/>
            <w:gridSpan w:val="5"/>
            <w:vAlign w:val="center"/>
          </w:tcPr>
          <w:p w:rsidR="00EB3C0C" w:rsidRPr="000629EB" w:rsidRDefault="00EB3C0C" w:rsidP="00923A0F">
            <w:pPr>
              <w:spacing w:before="180"/>
              <w:rPr>
                <w:rFonts w:asciiTheme="minorEastAsia" w:eastAsiaTheme="minorEastAsia" w:hAnsiTheme="minorEastAsia"/>
                <w:lang w:val="zh-CN"/>
              </w:rPr>
            </w:pPr>
          </w:p>
        </w:tc>
      </w:tr>
      <w:tr w:rsidR="00EB3C0C" w:rsidRPr="000629EB" w:rsidTr="00923A0F">
        <w:trPr>
          <w:trHeight w:val="690"/>
        </w:trPr>
        <w:tc>
          <w:tcPr>
            <w:tcW w:w="2527" w:type="dxa"/>
            <w:vAlign w:val="center"/>
          </w:tcPr>
          <w:p w:rsidR="00EB3C0C" w:rsidRPr="000629EB" w:rsidRDefault="00EB3C0C" w:rsidP="00923A0F">
            <w:pPr>
              <w:spacing w:before="180"/>
              <w:jc w:val="center"/>
              <w:rPr>
                <w:rFonts w:asciiTheme="minorEastAsia" w:eastAsiaTheme="minorEastAsia" w:hAnsiTheme="minorEastAsia"/>
                <w:lang w:val="zh-CN"/>
              </w:rPr>
            </w:pPr>
            <w:r w:rsidRPr="000629EB">
              <w:rPr>
                <w:rFonts w:asciiTheme="minorEastAsia" w:eastAsiaTheme="minorEastAsia" w:hAnsiTheme="minorEastAsia" w:hint="eastAsia"/>
                <w:lang w:val="zh-CN"/>
              </w:rPr>
              <w:t>版本号</w:t>
            </w:r>
          </w:p>
        </w:tc>
        <w:tc>
          <w:tcPr>
            <w:tcW w:w="2406" w:type="dxa"/>
            <w:vAlign w:val="center"/>
          </w:tcPr>
          <w:p w:rsidR="00EB3C0C" w:rsidRPr="000629EB" w:rsidRDefault="00EB3C0C" w:rsidP="00923A0F">
            <w:pPr>
              <w:spacing w:before="180"/>
              <w:jc w:val="center"/>
              <w:rPr>
                <w:rFonts w:asciiTheme="minorEastAsia" w:eastAsiaTheme="minorEastAsia" w:hAnsiTheme="minorEastAsia"/>
                <w:lang w:val="zh-CN"/>
              </w:rPr>
            </w:pPr>
          </w:p>
        </w:tc>
        <w:tc>
          <w:tcPr>
            <w:tcW w:w="2406" w:type="dxa"/>
            <w:gridSpan w:val="2"/>
            <w:vAlign w:val="center"/>
          </w:tcPr>
          <w:p w:rsidR="00EB3C0C" w:rsidRPr="000629EB" w:rsidRDefault="00EB3C0C" w:rsidP="00923A0F">
            <w:pPr>
              <w:spacing w:before="180"/>
              <w:jc w:val="center"/>
              <w:rPr>
                <w:rFonts w:asciiTheme="minorEastAsia" w:eastAsiaTheme="minorEastAsia" w:hAnsiTheme="minorEastAsia"/>
                <w:lang w:val="zh-CN"/>
              </w:rPr>
            </w:pPr>
            <w:r w:rsidRPr="000629EB">
              <w:rPr>
                <w:rFonts w:asciiTheme="minorEastAsia" w:eastAsiaTheme="minorEastAsia" w:hAnsiTheme="minorEastAsia"/>
                <w:lang w:val="zh-CN"/>
              </w:rPr>
              <w:t>创建时间</w:t>
            </w:r>
          </w:p>
        </w:tc>
        <w:tc>
          <w:tcPr>
            <w:tcW w:w="2409" w:type="dxa"/>
            <w:gridSpan w:val="2"/>
            <w:vAlign w:val="center"/>
          </w:tcPr>
          <w:p w:rsidR="00EB3C0C" w:rsidRPr="000629EB" w:rsidRDefault="00EB3C0C" w:rsidP="00923A0F">
            <w:pPr>
              <w:spacing w:before="180"/>
              <w:jc w:val="center"/>
              <w:rPr>
                <w:rFonts w:asciiTheme="minorEastAsia" w:eastAsiaTheme="minorEastAsia" w:hAnsiTheme="minorEastAsia"/>
                <w:lang w:val="zh-CN"/>
              </w:rPr>
            </w:pPr>
          </w:p>
        </w:tc>
      </w:tr>
      <w:tr w:rsidR="00EB3C0C" w:rsidRPr="000629EB" w:rsidTr="00923A0F">
        <w:trPr>
          <w:trHeight w:val="700"/>
        </w:trPr>
        <w:tc>
          <w:tcPr>
            <w:tcW w:w="2527" w:type="dxa"/>
            <w:vAlign w:val="center"/>
          </w:tcPr>
          <w:p w:rsidR="00EB3C0C" w:rsidRPr="000629EB" w:rsidRDefault="00EB3C0C" w:rsidP="00923A0F">
            <w:pPr>
              <w:spacing w:before="180"/>
              <w:ind w:leftChars="-254" w:left="-533" w:firstLineChars="254" w:firstLine="533"/>
              <w:jc w:val="center"/>
              <w:rPr>
                <w:rFonts w:asciiTheme="minorEastAsia" w:eastAsiaTheme="minorEastAsia" w:hAnsiTheme="minorEastAsia"/>
                <w:lang w:val="zh-CN"/>
              </w:rPr>
            </w:pPr>
            <w:r w:rsidRPr="000629EB">
              <w:rPr>
                <w:rFonts w:asciiTheme="minorEastAsia" w:eastAsiaTheme="minorEastAsia" w:hAnsiTheme="minorEastAsia"/>
                <w:lang w:val="zh-CN"/>
              </w:rPr>
              <w:t>升版原因</w:t>
            </w:r>
          </w:p>
        </w:tc>
        <w:tc>
          <w:tcPr>
            <w:tcW w:w="7221" w:type="dxa"/>
            <w:gridSpan w:val="5"/>
            <w:vAlign w:val="center"/>
          </w:tcPr>
          <w:p w:rsidR="00EB3C0C" w:rsidRPr="000629EB" w:rsidRDefault="00EB3C0C" w:rsidP="00923A0F">
            <w:pPr>
              <w:spacing w:before="180"/>
              <w:rPr>
                <w:rFonts w:asciiTheme="minorEastAsia" w:eastAsiaTheme="minorEastAsia" w:hAnsiTheme="minorEastAsia"/>
                <w:lang w:val="zh-CN"/>
              </w:rPr>
            </w:pPr>
          </w:p>
        </w:tc>
      </w:tr>
      <w:tr w:rsidR="00EB3C0C" w:rsidRPr="000629EB" w:rsidTr="00923A0F">
        <w:trPr>
          <w:trHeight w:val="838"/>
        </w:trPr>
        <w:tc>
          <w:tcPr>
            <w:tcW w:w="2527" w:type="dxa"/>
            <w:vAlign w:val="center"/>
          </w:tcPr>
          <w:p w:rsidR="00EB3C0C" w:rsidRPr="000629EB" w:rsidRDefault="00EB3C0C" w:rsidP="00923A0F">
            <w:pPr>
              <w:spacing w:before="180"/>
              <w:jc w:val="center"/>
              <w:rPr>
                <w:rFonts w:asciiTheme="minorEastAsia" w:eastAsiaTheme="minorEastAsia" w:hAnsiTheme="minorEastAsia"/>
                <w:lang w:val="zh-CN"/>
              </w:rPr>
            </w:pPr>
            <w:r w:rsidRPr="000629EB">
              <w:rPr>
                <w:rFonts w:asciiTheme="minorEastAsia" w:eastAsiaTheme="minorEastAsia" w:hAnsiTheme="minorEastAsia"/>
                <w:lang w:val="zh-CN"/>
              </w:rPr>
              <w:t>升版内容</w:t>
            </w:r>
          </w:p>
        </w:tc>
        <w:tc>
          <w:tcPr>
            <w:tcW w:w="7221" w:type="dxa"/>
            <w:gridSpan w:val="5"/>
            <w:vAlign w:val="center"/>
          </w:tcPr>
          <w:p w:rsidR="00EB3C0C" w:rsidRPr="000629EB" w:rsidRDefault="00EB3C0C" w:rsidP="00923A0F">
            <w:pPr>
              <w:spacing w:before="180"/>
              <w:rPr>
                <w:rFonts w:asciiTheme="minorEastAsia" w:eastAsiaTheme="minorEastAsia" w:hAnsiTheme="minorEastAsia"/>
                <w:lang w:val="zh-CN"/>
              </w:rPr>
            </w:pPr>
          </w:p>
        </w:tc>
      </w:tr>
      <w:tr w:rsidR="00EB3C0C" w:rsidRPr="000629EB" w:rsidTr="00923A0F">
        <w:trPr>
          <w:trHeight w:val="818"/>
        </w:trPr>
        <w:tc>
          <w:tcPr>
            <w:tcW w:w="2527" w:type="dxa"/>
            <w:vAlign w:val="center"/>
          </w:tcPr>
          <w:p w:rsidR="00EB3C0C" w:rsidRPr="000629EB" w:rsidRDefault="00EB3C0C" w:rsidP="00923A0F">
            <w:pPr>
              <w:spacing w:before="180"/>
              <w:jc w:val="center"/>
              <w:rPr>
                <w:rFonts w:asciiTheme="minorEastAsia" w:eastAsiaTheme="minorEastAsia" w:hAnsiTheme="minorEastAsia"/>
                <w:lang w:val="zh-CN"/>
              </w:rPr>
            </w:pPr>
            <w:r w:rsidRPr="000629EB">
              <w:rPr>
                <w:rFonts w:asciiTheme="minorEastAsia" w:eastAsiaTheme="minorEastAsia" w:hAnsiTheme="minorEastAsia" w:hint="eastAsia"/>
                <w:lang w:val="zh-CN"/>
              </w:rPr>
              <w:t>版本号</w:t>
            </w:r>
          </w:p>
        </w:tc>
        <w:tc>
          <w:tcPr>
            <w:tcW w:w="2406" w:type="dxa"/>
            <w:vAlign w:val="center"/>
          </w:tcPr>
          <w:p w:rsidR="00EB3C0C" w:rsidRPr="000629EB" w:rsidRDefault="00EB3C0C" w:rsidP="00923A0F">
            <w:pPr>
              <w:spacing w:before="180"/>
              <w:ind w:firstLineChars="100" w:firstLine="210"/>
              <w:rPr>
                <w:rFonts w:asciiTheme="minorEastAsia" w:eastAsiaTheme="minorEastAsia" w:hAnsiTheme="minorEastAsia"/>
                <w:lang w:val="zh-CN"/>
              </w:rPr>
            </w:pPr>
          </w:p>
        </w:tc>
        <w:tc>
          <w:tcPr>
            <w:tcW w:w="2406" w:type="dxa"/>
            <w:gridSpan w:val="2"/>
            <w:vAlign w:val="center"/>
          </w:tcPr>
          <w:p w:rsidR="00EB3C0C" w:rsidRPr="000629EB" w:rsidRDefault="00EB3C0C" w:rsidP="00923A0F">
            <w:pPr>
              <w:spacing w:before="180"/>
              <w:ind w:firstLineChars="100" w:firstLine="210"/>
              <w:rPr>
                <w:rFonts w:asciiTheme="minorEastAsia" w:eastAsiaTheme="minorEastAsia" w:hAnsiTheme="minorEastAsia"/>
                <w:lang w:val="zh-CN"/>
              </w:rPr>
            </w:pPr>
            <w:r w:rsidRPr="000629EB">
              <w:rPr>
                <w:rFonts w:asciiTheme="minorEastAsia" w:eastAsiaTheme="minorEastAsia" w:hAnsiTheme="minorEastAsia" w:hint="eastAsia"/>
                <w:lang w:val="zh-CN"/>
              </w:rPr>
              <w:t>创建时间</w:t>
            </w:r>
          </w:p>
        </w:tc>
        <w:tc>
          <w:tcPr>
            <w:tcW w:w="2409" w:type="dxa"/>
            <w:gridSpan w:val="2"/>
            <w:vAlign w:val="center"/>
          </w:tcPr>
          <w:p w:rsidR="00EB3C0C" w:rsidRPr="000629EB" w:rsidRDefault="00EB3C0C" w:rsidP="00923A0F">
            <w:pPr>
              <w:spacing w:before="180"/>
              <w:ind w:firstLineChars="100" w:firstLine="210"/>
              <w:rPr>
                <w:rFonts w:asciiTheme="minorEastAsia" w:eastAsiaTheme="minorEastAsia" w:hAnsiTheme="minorEastAsia"/>
                <w:lang w:val="zh-CN"/>
              </w:rPr>
            </w:pPr>
          </w:p>
        </w:tc>
      </w:tr>
      <w:tr w:rsidR="00EB3C0C" w:rsidRPr="000629EB" w:rsidTr="00923A0F">
        <w:trPr>
          <w:trHeight w:val="818"/>
        </w:trPr>
        <w:tc>
          <w:tcPr>
            <w:tcW w:w="2527" w:type="dxa"/>
            <w:vAlign w:val="center"/>
          </w:tcPr>
          <w:p w:rsidR="00EB3C0C" w:rsidRPr="000629EB" w:rsidRDefault="00EB3C0C" w:rsidP="00923A0F">
            <w:pPr>
              <w:spacing w:before="180"/>
              <w:jc w:val="center"/>
              <w:rPr>
                <w:rFonts w:asciiTheme="minorEastAsia" w:eastAsiaTheme="minorEastAsia" w:hAnsiTheme="minorEastAsia"/>
                <w:lang w:val="zh-CN"/>
              </w:rPr>
            </w:pPr>
            <w:r w:rsidRPr="000629EB">
              <w:rPr>
                <w:rFonts w:asciiTheme="minorEastAsia" w:eastAsiaTheme="minorEastAsia" w:hAnsiTheme="minorEastAsia" w:hint="eastAsia"/>
                <w:lang w:val="zh-CN"/>
              </w:rPr>
              <w:t>升版原因</w:t>
            </w:r>
          </w:p>
        </w:tc>
        <w:tc>
          <w:tcPr>
            <w:tcW w:w="7221" w:type="dxa"/>
            <w:gridSpan w:val="5"/>
            <w:vAlign w:val="center"/>
          </w:tcPr>
          <w:p w:rsidR="00EB3C0C" w:rsidRPr="000629EB" w:rsidRDefault="00EB3C0C" w:rsidP="00923A0F">
            <w:pPr>
              <w:spacing w:before="180"/>
              <w:rPr>
                <w:rFonts w:asciiTheme="minorEastAsia" w:eastAsiaTheme="minorEastAsia" w:hAnsiTheme="minorEastAsia"/>
                <w:lang w:val="zh-CN"/>
              </w:rPr>
            </w:pPr>
          </w:p>
        </w:tc>
      </w:tr>
      <w:tr w:rsidR="00EB3C0C" w:rsidRPr="000629EB" w:rsidTr="00923A0F">
        <w:trPr>
          <w:trHeight w:val="702"/>
        </w:trPr>
        <w:tc>
          <w:tcPr>
            <w:tcW w:w="2527" w:type="dxa"/>
            <w:vAlign w:val="center"/>
          </w:tcPr>
          <w:p w:rsidR="00EB3C0C" w:rsidRPr="000629EB" w:rsidRDefault="00EB3C0C" w:rsidP="00923A0F">
            <w:pPr>
              <w:spacing w:before="180"/>
              <w:jc w:val="center"/>
              <w:rPr>
                <w:rFonts w:asciiTheme="minorEastAsia" w:eastAsiaTheme="minorEastAsia" w:hAnsiTheme="minorEastAsia"/>
                <w:lang w:val="zh-CN"/>
              </w:rPr>
            </w:pPr>
            <w:r w:rsidRPr="000629EB">
              <w:rPr>
                <w:rFonts w:asciiTheme="minorEastAsia" w:eastAsiaTheme="minorEastAsia" w:hAnsiTheme="minorEastAsia" w:hint="eastAsia"/>
                <w:lang w:val="zh-CN"/>
              </w:rPr>
              <w:t>升版内容</w:t>
            </w:r>
          </w:p>
        </w:tc>
        <w:tc>
          <w:tcPr>
            <w:tcW w:w="7221" w:type="dxa"/>
            <w:gridSpan w:val="5"/>
            <w:vAlign w:val="center"/>
          </w:tcPr>
          <w:p w:rsidR="00EB3C0C" w:rsidRPr="000629EB" w:rsidRDefault="00EB3C0C" w:rsidP="00923A0F">
            <w:pPr>
              <w:spacing w:before="180"/>
              <w:rPr>
                <w:rFonts w:asciiTheme="minorEastAsia" w:eastAsiaTheme="minorEastAsia" w:hAnsiTheme="minorEastAsia"/>
                <w:lang w:val="zh-CN"/>
              </w:rPr>
            </w:pPr>
          </w:p>
        </w:tc>
      </w:tr>
      <w:tr w:rsidR="00EB3C0C" w:rsidRPr="000629EB" w:rsidTr="00923A0F">
        <w:trPr>
          <w:trHeight w:val="847"/>
        </w:trPr>
        <w:tc>
          <w:tcPr>
            <w:tcW w:w="2527" w:type="dxa"/>
            <w:vAlign w:val="center"/>
          </w:tcPr>
          <w:p w:rsidR="00EB3C0C" w:rsidRPr="000629EB" w:rsidRDefault="00EB3C0C" w:rsidP="00923A0F">
            <w:pPr>
              <w:spacing w:before="180"/>
              <w:jc w:val="center"/>
              <w:rPr>
                <w:rFonts w:asciiTheme="minorEastAsia" w:eastAsiaTheme="minorEastAsia" w:hAnsiTheme="minorEastAsia"/>
                <w:lang w:val="zh-CN"/>
              </w:rPr>
            </w:pPr>
            <w:r w:rsidRPr="000629EB">
              <w:rPr>
                <w:rFonts w:asciiTheme="minorEastAsia" w:eastAsiaTheme="minorEastAsia" w:hAnsiTheme="minorEastAsia" w:hint="eastAsia"/>
                <w:lang w:val="zh-CN"/>
              </w:rPr>
              <w:t>版本号</w:t>
            </w:r>
          </w:p>
        </w:tc>
        <w:tc>
          <w:tcPr>
            <w:tcW w:w="2406" w:type="dxa"/>
            <w:vAlign w:val="center"/>
          </w:tcPr>
          <w:p w:rsidR="00EB3C0C" w:rsidRPr="000629EB" w:rsidRDefault="00EB3C0C" w:rsidP="00923A0F">
            <w:pPr>
              <w:spacing w:before="180"/>
              <w:ind w:firstLineChars="100" w:firstLine="210"/>
              <w:rPr>
                <w:rFonts w:asciiTheme="minorEastAsia" w:eastAsiaTheme="minorEastAsia" w:hAnsiTheme="minorEastAsia"/>
                <w:lang w:val="zh-CN"/>
              </w:rPr>
            </w:pPr>
          </w:p>
        </w:tc>
        <w:tc>
          <w:tcPr>
            <w:tcW w:w="2406" w:type="dxa"/>
            <w:gridSpan w:val="2"/>
            <w:vAlign w:val="center"/>
          </w:tcPr>
          <w:p w:rsidR="00EB3C0C" w:rsidRPr="000629EB" w:rsidRDefault="00EB3C0C" w:rsidP="00923A0F">
            <w:pPr>
              <w:spacing w:before="180"/>
              <w:ind w:firstLineChars="100" w:firstLine="210"/>
              <w:rPr>
                <w:rFonts w:asciiTheme="minorEastAsia" w:eastAsiaTheme="minorEastAsia" w:hAnsiTheme="minorEastAsia"/>
                <w:lang w:val="zh-CN"/>
              </w:rPr>
            </w:pPr>
            <w:r w:rsidRPr="000629EB">
              <w:rPr>
                <w:rFonts w:asciiTheme="minorEastAsia" w:eastAsiaTheme="minorEastAsia" w:hAnsiTheme="minorEastAsia" w:hint="eastAsia"/>
                <w:lang w:val="zh-CN"/>
              </w:rPr>
              <w:t>创建时间</w:t>
            </w:r>
          </w:p>
        </w:tc>
        <w:tc>
          <w:tcPr>
            <w:tcW w:w="2409" w:type="dxa"/>
            <w:gridSpan w:val="2"/>
            <w:vAlign w:val="center"/>
          </w:tcPr>
          <w:p w:rsidR="00EB3C0C" w:rsidRPr="000629EB" w:rsidRDefault="00EB3C0C" w:rsidP="00923A0F">
            <w:pPr>
              <w:spacing w:before="180"/>
              <w:ind w:firstLineChars="100" w:firstLine="210"/>
              <w:rPr>
                <w:rFonts w:asciiTheme="minorEastAsia" w:eastAsiaTheme="minorEastAsia" w:hAnsiTheme="minorEastAsia"/>
                <w:lang w:val="zh-CN"/>
              </w:rPr>
            </w:pPr>
          </w:p>
        </w:tc>
      </w:tr>
      <w:tr w:rsidR="00EB3C0C" w:rsidRPr="000629EB" w:rsidTr="00923A0F">
        <w:trPr>
          <w:trHeight w:val="847"/>
        </w:trPr>
        <w:tc>
          <w:tcPr>
            <w:tcW w:w="2527" w:type="dxa"/>
            <w:vAlign w:val="center"/>
          </w:tcPr>
          <w:p w:rsidR="00EB3C0C" w:rsidRPr="000629EB" w:rsidRDefault="00EB3C0C" w:rsidP="00923A0F">
            <w:pPr>
              <w:spacing w:before="180"/>
              <w:jc w:val="center"/>
              <w:rPr>
                <w:rFonts w:asciiTheme="minorEastAsia" w:eastAsiaTheme="minorEastAsia" w:hAnsiTheme="minorEastAsia"/>
                <w:lang w:val="zh-CN"/>
              </w:rPr>
            </w:pPr>
            <w:r w:rsidRPr="000629EB">
              <w:rPr>
                <w:rFonts w:asciiTheme="minorEastAsia" w:eastAsiaTheme="minorEastAsia" w:hAnsiTheme="minorEastAsia" w:hint="eastAsia"/>
                <w:lang w:val="zh-CN"/>
              </w:rPr>
              <w:t>升版原因</w:t>
            </w:r>
          </w:p>
        </w:tc>
        <w:tc>
          <w:tcPr>
            <w:tcW w:w="7221" w:type="dxa"/>
            <w:gridSpan w:val="5"/>
            <w:vAlign w:val="center"/>
          </w:tcPr>
          <w:p w:rsidR="00EB3C0C" w:rsidRPr="000629EB" w:rsidRDefault="00EB3C0C" w:rsidP="00923A0F">
            <w:pPr>
              <w:spacing w:before="180"/>
              <w:rPr>
                <w:rFonts w:asciiTheme="minorEastAsia" w:eastAsiaTheme="minorEastAsia" w:hAnsiTheme="minorEastAsia"/>
                <w:lang w:val="zh-CN"/>
              </w:rPr>
            </w:pPr>
          </w:p>
        </w:tc>
      </w:tr>
      <w:tr w:rsidR="00EB3C0C" w:rsidRPr="000629EB" w:rsidTr="00923A0F">
        <w:trPr>
          <w:trHeight w:val="1032"/>
        </w:trPr>
        <w:tc>
          <w:tcPr>
            <w:tcW w:w="2527" w:type="dxa"/>
            <w:vAlign w:val="center"/>
          </w:tcPr>
          <w:p w:rsidR="00EB3C0C" w:rsidRPr="000629EB" w:rsidRDefault="00EB3C0C" w:rsidP="00923A0F">
            <w:pPr>
              <w:spacing w:before="180"/>
              <w:jc w:val="center"/>
              <w:rPr>
                <w:rFonts w:asciiTheme="minorEastAsia" w:eastAsiaTheme="minorEastAsia" w:hAnsiTheme="minorEastAsia"/>
                <w:lang w:val="zh-CN"/>
              </w:rPr>
            </w:pPr>
            <w:r w:rsidRPr="000629EB">
              <w:rPr>
                <w:rFonts w:asciiTheme="minorEastAsia" w:eastAsiaTheme="minorEastAsia" w:hAnsiTheme="minorEastAsia" w:hint="eastAsia"/>
                <w:lang w:val="zh-CN"/>
              </w:rPr>
              <w:t>升版内容</w:t>
            </w:r>
          </w:p>
        </w:tc>
        <w:tc>
          <w:tcPr>
            <w:tcW w:w="7221" w:type="dxa"/>
            <w:gridSpan w:val="5"/>
            <w:vAlign w:val="center"/>
          </w:tcPr>
          <w:p w:rsidR="00EB3C0C" w:rsidRPr="000629EB" w:rsidRDefault="00EB3C0C" w:rsidP="00923A0F">
            <w:pPr>
              <w:spacing w:before="180"/>
              <w:rPr>
                <w:rFonts w:asciiTheme="minorEastAsia" w:eastAsiaTheme="minorEastAsia" w:hAnsiTheme="minorEastAsia"/>
                <w:lang w:val="zh-CN"/>
              </w:rPr>
            </w:pPr>
          </w:p>
        </w:tc>
      </w:tr>
      <w:tr w:rsidR="00EB3C0C" w:rsidRPr="000629EB" w:rsidTr="00923A0F">
        <w:trPr>
          <w:trHeight w:val="1032"/>
        </w:trPr>
        <w:tc>
          <w:tcPr>
            <w:tcW w:w="2527" w:type="dxa"/>
            <w:vAlign w:val="center"/>
          </w:tcPr>
          <w:p w:rsidR="00EB3C0C" w:rsidRPr="000629EB" w:rsidRDefault="00EB3C0C" w:rsidP="00923A0F">
            <w:pPr>
              <w:spacing w:before="180"/>
              <w:jc w:val="center"/>
              <w:rPr>
                <w:rFonts w:asciiTheme="minorEastAsia" w:eastAsiaTheme="minorEastAsia" w:hAnsiTheme="minorEastAsia"/>
                <w:lang w:val="zh-CN"/>
              </w:rPr>
            </w:pPr>
            <w:r w:rsidRPr="000629EB">
              <w:rPr>
                <w:rFonts w:asciiTheme="minorEastAsia" w:eastAsiaTheme="minorEastAsia" w:hAnsiTheme="minorEastAsia" w:hint="eastAsia"/>
                <w:lang w:val="zh-CN"/>
              </w:rPr>
              <w:t>版本号</w:t>
            </w:r>
          </w:p>
        </w:tc>
        <w:tc>
          <w:tcPr>
            <w:tcW w:w="2406" w:type="dxa"/>
            <w:vAlign w:val="center"/>
          </w:tcPr>
          <w:p w:rsidR="00EB3C0C" w:rsidRPr="000629EB" w:rsidRDefault="00EB3C0C" w:rsidP="00923A0F">
            <w:pPr>
              <w:spacing w:before="180"/>
              <w:rPr>
                <w:rFonts w:asciiTheme="minorEastAsia" w:eastAsiaTheme="minorEastAsia" w:hAnsiTheme="minorEastAsia"/>
                <w:lang w:val="zh-CN"/>
              </w:rPr>
            </w:pPr>
          </w:p>
        </w:tc>
        <w:tc>
          <w:tcPr>
            <w:tcW w:w="2406" w:type="dxa"/>
            <w:gridSpan w:val="2"/>
            <w:vAlign w:val="center"/>
          </w:tcPr>
          <w:p w:rsidR="00EB3C0C" w:rsidRPr="000629EB" w:rsidRDefault="00EB3C0C" w:rsidP="00923A0F">
            <w:pPr>
              <w:spacing w:before="180"/>
              <w:rPr>
                <w:rFonts w:asciiTheme="minorEastAsia" w:eastAsiaTheme="minorEastAsia" w:hAnsiTheme="minorEastAsia"/>
                <w:lang w:val="zh-CN"/>
              </w:rPr>
            </w:pPr>
            <w:r w:rsidRPr="000629EB">
              <w:rPr>
                <w:rFonts w:asciiTheme="minorEastAsia" w:eastAsiaTheme="minorEastAsia" w:hAnsiTheme="minorEastAsia" w:hint="eastAsia"/>
                <w:lang w:val="zh-CN"/>
              </w:rPr>
              <w:t>创建时间</w:t>
            </w:r>
          </w:p>
        </w:tc>
        <w:tc>
          <w:tcPr>
            <w:tcW w:w="2409" w:type="dxa"/>
            <w:gridSpan w:val="2"/>
            <w:vAlign w:val="center"/>
          </w:tcPr>
          <w:p w:rsidR="00EB3C0C" w:rsidRPr="000629EB" w:rsidRDefault="00EB3C0C" w:rsidP="00923A0F">
            <w:pPr>
              <w:spacing w:before="180"/>
              <w:rPr>
                <w:rFonts w:asciiTheme="minorEastAsia" w:eastAsiaTheme="minorEastAsia" w:hAnsiTheme="minorEastAsia"/>
                <w:lang w:val="zh-CN"/>
              </w:rPr>
            </w:pPr>
          </w:p>
        </w:tc>
      </w:tr>
      <w:tr w:rsidR="00EB3C0C" w:rsidRPr="000629EB" w:rsidTr="00923A0F">
        <w:trPr>
          <w:trHeight w:val="1032"/>
        </w:trPr>
        <w:tc>
          <w:tcPr>
            <w:tcW w:w="2527" w:type="dxa"/>
            <w:vAlign w:val="center"/>
          </w:tcPr>
          <w:p w:rsidR="00EB3C0C" w:rsidRPr="000629EB" w:rsidRDefault="00EB3C0C" w:rsidP="00923A0F">
            <w:pPr>
              <w:spacing w:before="180"/>
              <w:jc w:val="center"/>
              <w:rPr>
                <w:rFonts w:asciiTheme="minorEastAsia" w:eastAsiaTheme="minorEastAsia" w:hAnsiTheme="minorEastAsia"/>
                <w:lang w:val="zh-CN"/>
              </w:rPr>
            </w:pPr>
            <w:r w:rsidRPr="000629EB">
              <w:rPr>
                <w:rFonts w:asciiTheme="minorEastAsia" w:eastAsiaTheme="minorEastAsia" w:hAnsiTheme="minorEastAsia" w:hint="eastAsia"/>
                <w:lang w:val="zh-CN"/>
              </w:rPr>
              <w:lastRenderedPageBreak/>
              <w:t>升版原因</w:t>
            </w:r>
          </w:p>
        </w:tc>
        <w:tc>
          <w:tcPr>
            <w:tcW w:w="7221" w:type="dxa"/>
            <w:gridSpan w:val="5"/>
            <w:vAlign w:val="center"/>
          </w:tcPr>
          <w:p w:rsidR="00EB3C0C" w:rsidRPr="000629EB" w:rsidRDefault="00EB3C0C" w:rsidP="00923A0F">
            <w:pPr>
              <w:spacing w:before="180"/>
              <w:rPr>
                <w:rFonts w:asciiTheme="minorEastAsia" w:eastAsiaTheme="minorEastAsia" w:hAnsiTheme="minorEastAsia"/>
                <w:lang w:val="zh-CN"/>
              </w:rPr>
            </w:pPr>
          </w:p>
        </w:tc>
      </w:tr>
      <w:tr w:rsidR="00EB3C0C" w:rsidRPr="000629EB" w:rsidTr="00923A0F">
        <w:trPr>
          <w:trHeight w:val="1032"/>
        </w:trPr>
        <w:tc>
          <w:tcPr>
            <w:tcW w:w="2527" w:type="dxa"/>
            <w:vAlign w:val="center"/>
          </w:tcPr>
          <w:p w:rsidR="00EB3C0C" w:rsidRPr="000629EB" w:rsidRDefault="00EB3C0C" w:rsidP="00923A0F">
            <w:pPr>
              <w:spacing w:before="180"/>
              <w:jc w:val="center"/>
              <w:rPr>
                <w:rFonts w:asciiTheme="minorEastAsia" w:eastAsiaTheme="minorEastAsia" w:hAnsiTheme="minorEastAsia"/>
                <w:lang w:val="zh-CN"/>
              </w:rPr>
            </w:pPr>
            <w:r w:rsidRPr="000629EB">
              <w:rPr>
                <w:rFonts w:asciiTheme="minorEastAsia" w:eastAsiaTheme="minorEastAsia" w:hAnsiTheme="minorEastAsia" w:hint="eastAsia"/>
                <w:lang w:val="zh-CN"/>
              </w:rPr>
              <w:t>升版内容</w:t>
            </w:r>
          </w:p>
        </w:tc>
        <w:tc>
          <w:tcPr>
            <w:tcW w:w="7221" w:type="dxa"/>
            <w:gridSpan w:val="5"/>
            <w:vAlign w:val="center"/>
          </w:tcPr>
          <w:p w:rsidR="00EB3C0C" w:rsidRPr="000629EB" w:rsidRDefault="00EB3C0C" w:rsidP="00923A0F">
            <w:pPr>
              <w:spacing w:before="180"/>
              <w:rPr>
                <w:rFonts w:asciiTheme="minorEastAsia" w:eastAsiaTheme="minorEastAsia" w:hAnsiTheme="minorEastAsia"/>
                <w:lang w:val="zh-CN"/>
              </w:rPr>
            </w:pPr>
          </w:p>
        </w:tc>
      </w:tr>
      <w:tr w:rsidR="00EB3C0C" w:rsidRPr="000629EB" w:rsidTr="00923A0F">
        <w:trPr>
          <w:trHeight w:val="1032"/>
        </w:trPr>
        <w:tc>
          <w:tcPr>
            <w:tcW w:w="2527" w:type="dxa"/>
            <w:vAlign w:val="center"/>
          </w:tcPr>
          <w:p w:rsidR="00EB3C0C" w:rsidRPr="000629EB" w:rsidRDefault="00EB3C0C" w:rsidP="00923A0F">
            <w:pPr>
              <w:spacing w:before="180"/>
              <w:jc w:val="center"/>
              <w:rPr>
                <w:rFonts w:asciiTheme="minorEastAsia" w:eastAsiaTheme="minorEastAsia" w:hAnsiTheme="minorEastAsia"/>
                <w:lang w:val="zh-CN"/>
              </w:rPr>
            </w:pPr>
            <w:r w:rsidRPr="000629EB">
              <w:rPr>
                <w:rFonts w:asciiTheme="minorEastAsia" w:eastAsiaTheme="minorEastAsia" w:hAnsiTheme="minorEastAsia" w:hint="eastAsia"/>
                <w:lang w:val="zh-CN"/>
              </w:rPr>
              <w:t>版本号</w:t>
            </w:r>
          </w:p>
        </w:tc>
        <w:tc>
          <w:tcPr>
            <w:tcW w:w="2614" w:type="dxa"/>
            <w:gridSpan w:val="2"/>
            <w:vAlign w:val="center"/>
          </w:tcPr>
          <w:p w:rsidR="00EB3C0C" w:rsidRPr="000629EB" w:rsidRDefault="00EB3C0C" w:rsidP="00923A0F">
            <w:pPr>
              <w:spacing w:before="180"/>
              <w:rPr>
                <w:rFonts w:asciiTheme="minorEastAsia" w:eastAsiaTheme="minorEastAsia" w:hAnsiTheme="minorEastAsia"/>
                <w:color w:val="000000" w:themeColor="text1"/>
                <w:lang w:val="zh-CN"/>
              </w:rPr>
            </w:pPr>
          </w:p>
        </w:tc>
        <w:tc>
          <w:tcPr>
            <w:tcW w:w="2302" w:type="dxa"/>
            <w:gridSpan w:val="2"/>
            <w:vAlign w:val="center"/>
          </w:tcPr>
          <w:p w:rsidR="00EB3C0C" w:rsidRPr="000629EB" w:rsidRDefault="00EB3C0C" w:rsidP="00923A0F">
            <w:pPr>
              <w:spacing w:before="180"/>
              <w:rPr>
                <w:rFonts w:asciiTheme="minorEastAsia" w:eastAsiaTheme="minorEastAsia" w:hAnsiTheme="minorEastAsia"/>
                <w:color w:val="000000" w:themeColor="text1"/>
                <w:lang w:val="zh-CN"/>
              </w:rPr>
            </w:pPr>
            <w:r w:rsidRPr="000629EB">
              <w:rPr>
                <w:rFonts w:asciiTheme="minorEastAsia" w:eastAsiaTheme="minorEastAsia" w:hAnsiTheme="minorEastAsia" w:hint="eastAsia"/>
                <w:color w:val="000000" w:themeColor="text1"/>
                <w:lang w:val="zh-CN"/>
              </w:rPr>
              <w:t>创建时间</w:t>
            </w:r>
          </w:p>
        </w:tc>
        <w:tc>
          <w:tcPr>
            <w:tcW w:w="2305" w:type="dxa"/>
            <w:vAlign w:val="center"/>
          </w:tcPr>
          <w:p w:rsidR="00EB3C0C" w:rsidRPr="000629EB" w:rsidRDefault="00EB3C0C" w:rsidP="00923A0F">
            <w:pPr>
              <w:spacing w:before="180"/>
              <w:rPr>
                <w:rFonts w:asciiTheme="minorEastAsia" w:eastAsiaTheme="minorEastAsia" w:hAnsiTheme="minorEastAsia"/>
                <w:color w:val="000000" w:themeColor="text1"/>
                <w:lang w:val="zh-CN"/>
              </w:rPr>
            </w:pPr>
          </w:p>
        </w:tc>
      </w:tr>
      <w:tr w:rsidR="00EB3C0C" w:rsidRPr="000629EB" w:rsidTr="00923A0F">
        <w:trPr>
          <w:trHeight w:val="1032"/>
        </w:trPr>
        <w:tc>
          <w:tcPr>
            <w:tcW w:w="2527" w:type="dxa"/>
            <w:vAlign w:val="center"/>
          </w:tcPr>
          <w:p w:rsidR="00EB3C0C" w:rsidRPr="000629EB" w:rsidRDefault="00EB3C0C" w:rsidP="00923A0F">
            <w:pPr>
              <w:spacing w:before="180"/>
              <w:jc w:val="center"/>
              <w:rPr>
                <w:rFonts w:asciiTheme="minorEastAsia" w:eastAsiaTheme="minorEastAsia" w:hAnsiTheme="minorEastAsia"/>
                <w:lang w:val="zh-CN"/>
              </w:rPr>
            </w:pPr>
            <w:r w:rsidRPr="000629EB">
              <w:rPr>
                <w:rFonts w:asciiTheme="minorEastAsia" w:eastAsiaTheme="minorEastAsia" w:hAnsiTheme="minorEastAsia" w:hint="eastAsia"/>
                <w:lang w:val="zh-CN"/>
              </w:rPr>
              <w:t>升版原因</w:t>
            </w:r>
          </w:p>
        </w:tc>
        <w:tc>
          <w:tcPr>
            <w:tcW w:w="7221" w:type="dxa"/>
            <w:gridSpan w:val="5"/>
            <w:vAlign w:val="center"/>
          </w:tcPr>
          <w:p w:rsidR="00EB3C0C" w:rsidRPr="000629EB" w:rsidRDefault="00EB3C0C" w:rsidP="00923A0F">
            <w:pPr>
              <w:pStyle w:val="affe"/>
              <w:spacing w:before="0"/>
              <w:ind w:firstLineChars="0" w:firstLine="0"/>
              <w:rPr>
                <w:rFonts w:asciiTheme="minorEastAsia" w:eastAsiaTheme="minorEastAsia" w:hAnsiTheme="minorEastAsia"/>
                <w:lang w:val="zh-CN"/>
              </w:rPr>
            </w:pPr>
          </w:p>
        </w:tc>
      </w:tr>
      <w:tr w:rsidR="00EB3C0C" w:rsidRPr="000629EB" w:rsidTr="00923A0F">
        <w:trPr>
          <w:trHeight w:val="1032"/>
        </w:trPr>
        <w:tc>
          <w:tcPr>
            <w:tcW w:w="2527" w:type="dxa"/>
            <w:vAlign w:val="center"/>
          </w:tcPr>
          <w:p w:rsidR="00EB3C0C" w:rsidRPr="000629EB" w:rsidRDefault="00EB3C0C" w:rsidP="00923A0F">
            <w:pPr>
              <w:spacing w:before="180"/>
              <w:jc w:val="center"/>
              <w:rPr>
                <w:rFonts w:asciiTheme="minorEastAsia" w:eastAsiaTheme="minorEastAsia" w:hAnsiTheme="minorEastAsia"/>
                <w:lang w:val="zh-CN"/>
              </w:rPr>
            </w:pPr>
            <w:r w:rsidRPr="000629EB">
              <w:rPr>
                <w:rFonts w:asciiTheme="minorEastAsia" w:eastAsiaTheme="minorEastAsia" w:hAnsiTheme="minorEastAsia" w:hint="eastAsia"/>
                <w:lang w:val="zh-CN"/>
              </w:rPr>
              <w:t>升版内容</w:t>
            </w:r>
          </w:p>
        </w:tc>
        <w:tc>
          <w:tcPr>
            <w:tcW w:w="7221" w:type="dxa"/>
            <w:gridSpan w:val="5"/>
            <w:vAlign w:val="center"/>
          </w:tcPr>
          <w:p w:rsidR="00EB3C0C" w:rsidRPr="000629EB" w:rsidRDefault="00EB3C0C" w:rsidP="00923A0F">
            <w:pPr>
              <w:spacing w:before="60" w:after="60"/>
              <w:rPr>
                <w:rFonts w:asciiTheme="minorEastAsia" w:eastAsiaTheme="minorEastAsia" w:hAnsiTheme="minorEastAsia"/>
                <w:lang w:val="zh-CN"/>
              </w:rPr>
            </w:pPr>
          </w:p>
        </w:tc>
      </w:tr>
    </w:tbl>
    <w:p w:rsidR="00C000BE" w:rsidRDefault="00C000BE" w:rsidP="00C000BE">
      <w:bookmarkStart w:id="15" w:name="_Toc36470953"/>
      <w:bookmarkStart w:id="16" w:name="_Toc36472308"/>
    </w:p>
    <w:p w:rsidR="00C000BE" w:rsidRDefault="00C000BE">
      <w:pPr>
        <w:spacing w:before="120" w:after="120" w:line="240" w:lineRule="auto"/>
        <w:rPr>
          <w:rFonts w:asciiTheme="majorEastAsia" w:eastAsiaTheme="majorEastAsia" w:hAnsiTheme="majorEastAsia" w:cstheme="majorEastAsia"/>
          <w:b/>
          <w:sz w:val="36"/>
          <w:szCs w:val="44"/>
        </w:rPr>
      </w:pPr>
      <w:r>
        <w:br w:type="page"/>
      </w:r>
    </w:p>
    <w:p w:rsidR="004F1233" w:rsidRDefault="00AA5430" w:rsidP="00E84AFE">
      <w:pPr>
        <w:pStyle w:val="a"/>
        <w:spacing w:before="234" w:after="156"/>
      </w:pPr>
      <w:bookmarkStart w:id="17" w:name="_Toc36473721"/>
      <w:r>
        <w:rPr>
          <w:rFonts w:hint="eastAsia"/>
        </w:rPr>
        <w:lastRenderedPageBreak/>
        <w:t>通信</w:t>
      </w:r>
      <w:r>
        <w:t>协议说明</w:t>
      </w:r>
      <w:bookmarkEnd w:id="15"/>
      <w:bookmarkEnd w:id="16"/>
      <w:bookmarkEnd w:id="17"/>
    </w:p>
    <w:p w:rsidR="00AA5430" w:rsidRPr="00923D47" w:rsidRDefault="001F1090" w:rsidP="00A216AB">
      <w:pPr>
        <w:pStyle w:val="a0"/>
      </w:pPr>
      <w:bookmarkStart w:id="18" w:name="_Toc36470954"/>
      <w:bookmarkStart w:id="19" w:name="_Toc36472309"/>
      <w:bookmarkStart w:id="20" w:name="_Toc36473722"/>
      <w:r>
        <w:rPr>
          <w:rFonts w:hint="eastAsia"/>
        </w:rPr>
        <w:t>HL7接口</w:t>
      </w:r>
      <w:r>
        <w:t>概述</w:t>
      </w:r>
      <w:bookmarkEnd w:id="18"/>
      <w:bookmarkEnd w:id="19"/>
      <w:bookmarkEnd w:id="20"/>
    </w:p>
    <w:p w:rsidR="001F1090" w:rsidRDefault="00E267D6" w:rsidP="001F1090">
      <w:pPr>
        <w:pStyle w:val="23"/>
      </w:pPr>
      <w:r>
        <w:t>m</w:t>
      </w:r>
      <w:r w:rsidR="00321EF2">
        <w:t>accura</w:t>
      </w:r>
      <w:r w:rsidR="00321EF2">
        <w:t>有</w:t>
      </w:r>
      <w:r w:rsidR="00321EF2">
        <w:rPr>
          <w:rFonts w:hint="eastAsia"/>
        </w:rPr>
        <w:t>F</w:t>
      </w:r>
      <w:r w:rsidR="00321EF2">
        <w:t xml:space="preserve"> </w:t>
      </w:r>
      <w:r w:rsidR="00321EF2">
        <w:rPr>
          <w:rFonts w:hint="eastAsia"/>
        </w:rPr>
        <w:t>800</w:t>
      </w:r>
      <w:r w:rsidR="00321EF2">
        <w:rPr>
          <w:rFonts w:hint="eastAsia"/>
        </w:rPr>
        <w:t>、</w:t>
      </w:r>
      <w:r w:rsidR="00321EF2">
        <w:rPr>
          <w:rFonts w:hint="eastAsia"/>
        </w:rPr>
        <w:t>G 01</w:t>
      </w:r>
      <w:r w:rsidR="00321EF2">
        <w:rPr>
          <w:rFonts w:hint="eastAsia"/>
        </w:rPr>
        <w:t>、</w:t>
      </w:r>
      <w:r w:rsidR="00321EF2">
        <w:rPr>
          <w:rFonts w:hint="eastAsia"/>
        </w:rPr>
        <w:t>U 2000</w:t>
      </w:r>
      <w:r w:rsidR="00321EF2">
        <w:rPr>
          <w:rFonts w:hint="eastAsia"/>
        </w:rPr>
        <w:t>、</w:t>
      </w:r>
      <w:r w:rsidR="00321EF2">
        <w:rPr>
          <w:rFonts w:hint="eastAsia"/>
        </w:rPr>
        <w:t>P100</w:t>
      </w:r>
      <w:r w:rsidR="00321EF2">
        <w:rPr>
          <w:rFonts w:hint="eastAsia"/>
        </w:rPr>
        <w:t>等医疗设备，这些设备</w:t>
      </w:r>
      <w:r w:rsidR="00C4361C">
        <w:t>通过以太网</w:t>
      </w:r>
      <w:r w:rsidR="00157C15">
        <w:rPr>
          <w:rFonts w:hint="eastAsia"/>
        </w:rPr>
        <w:t>/</w:t>
      </w:r>
      <w:r w:rsidR="00157C15">
        <w:rPr>
          <w:rFonts w:hint="eastAsia"/>
        </w:rPr>
        <w:t>串口</w:t>
      </w:r>
      <w:r w:rsidR="00C4361C">
        <w:t>和</w:t>
      </w:r>
      <w:r w:rsidR="00C4361C">
        <w:rPr>
          <w:rFonts w:hint="eastAsia"/>
        </w:rPr>
        <w:t>LIS</w:t>
      </w:r>
      <w:r w:rsidR="00C4361C">
        <w:t>进行通讯，可以将仪器上的检验结果发送到</w:t>
      </w:r>
      <w:r w:rsidR="00C4361C">
        <w:rPr>
          <w:rFonts w:hint="eastAsia"/>
        </w:rPr>
        <w:t>L</w:t>
      </w:r>
      <w:r w:rsidR="00C4361C">
        <w:t>IS</w:t>
      </w:r>
      <w:r w:rsidR="00C4361C">
        <w:t>，</w:t>
      </w:r>
      <w:r w:rsidR="00C4361C">
        <w:rPr>
          <w:rFonts w:hint="eastAsia"/>
        </w:rPr>
        <w:t>或</w:t>
      </w:r>
      <w:r w:rsidR="00C4361C">
        <w:t>从</w:t>
      </w:r>
      <w:r w:rsidR="00C4361C">
        <w:rPr>
          <w:rFonts w:hint="eastAsia"/>
        </w:rPr>
        <w:t>L</w:t>
      </w:r>
      <w:r w:rsidR="00C4361C">
        <w:t>IS</w:t>
      </w:r>
      <w:r w:rsidR="00C4361C">
        <w:t>接收</w:t>
      </w:r>
      <w:r w:rsidR="00C4361C">
        <w:rPr>
          <w:rFonts w:hint="eastAsia"/>
        </w:rPr>
        <w:t>样本</w:t>
      </w:r>
      <w:r w:rsidR="00C4361C">
        <w:t>申请信息</w:t>
      </w:r>
      <w:r w:rsidR="001F1090">
        <w:t>。</w:t>
      </w:r>
    </w:p>
    <w:p w:rsidR="001F1090" w:rsidRDefault="001F1090" w:rsidP="001F1090">
      <w:pPr>
        <w:pStyle w:val="23"/>
      </w:pPr>
      <w:r>
        <w:rPr>
          <w:rFonts w:hint="eastAsia"/>
        </w:rPr>
        <w:t>本</w:t>
      </w:r>
      <w:r>
        <w:t>通讯协议是以</w:t>
      </w:r>
      <w:r>
        <w:rPr>
          <w:rFonts w:hint="eastAsia"/>
        </w:rPr>
        <w:t>HL7</w:t>
      </w:r>
      <w:r>
        <w:rPr>
          <w:rFonts w:hint="eastAsia"/>
        </w:rPr>
        <w:t>标准</w:t>
      </w:r>
      <w:r>
        <w:t>为基础定义的，</w:t>
      </w:r>
      <w:r>
        <w:rPr>
          <w:rFonts w:hint="eastAsia"/>
        </w:rPr>
        <w:t>HL7</w:t>
      </w:r>
      <w:r>
        <w:rPr>
          <w:rFonts w:hint="eastAsia"/>
        </w:rPr>
        <w:t>是</w:t>
      </w:r>
      <w:r>
        <w:t>医疗领域的电子数据交换标准，最初</w:t>
      </w:r>
      <w:r>
        <w:rPr>
          <w:rFonts w:hint="eastAsia"/>
        </w:rPr>
        <w:t>由</w:t>
      </w:r>
      <w:r>
        <w:t>美国</w:t>
      </w:r>
      <w:r w:rsidR="004260AC" w:rsidRPr="002C2652">
        <w:t>Health Level 7</w:t>
      </w:r>
      <w:r w:rsidR="004260AC">
        <w:rPr>
          <w:rFonts w:hint="eastAsia"/>
        </w:rPr>
        <w:t>委员会</w:t>
      </w:r>
      <w:r>
        <w:t>定义，现在已被很多国家采用。本</w:t>
      </w:r>
      <w:r>
        <w:rPr>
          <w:rFonts w:hint="eastAsia"/>
        </w:rPr>
        <w:t>协议基于</w:t>
      </w:r>
      <w:r>
        <w:rPr>
          <w:rFonts w:hint="eastAsia"/>
        </w:rPr>
        <w:t xml:space="preserve">HL7 </w:t>
      </w:r>
      <w:r>
        <w:t>v2.4</w:t>
      </w:r>
      <w:r>
        <w:rPr>
          <w:rFonts w:hint="eastAsia"/>
        </w:rPr>
        <w:t>来</w:t>
      </w:r>
      <w:r>
        <w:t>定义，有关</w:t>
      </w:r>
      <w:r>
        <w:rPr>
          <w:rFonts w:hint="eastAsia"/>
        </w:rPr>
        <w:t>HL7</w:t>
      </w:r>
      <w:r>
        <w:rPr>
          <w:rFonts w:hint="eastAsia"/>
        </w:rPr>
        <w:t>的</w:t>
      </w:r>
      <w:r>
        <w:t>详细内容，请参考</w:t>
      </w:r>
      <w:r>
        <w:rPr>
          <w:rFonts w:hint="eastAsia"/>
        </w:rPr>
        <w:t>HL7 Interface Standards Version 2.4</w:t>
      </w:r>
      <w:r>
        <w:rPr>
          <w:rFonts w:hint="eastAsia"/>
        </w:rPr>
        <w:t>。</w:t>
      </w:r>
    </w:p>
    <w:p w:rsidR="001F1090" w:rsidRDefault="00077751" w:rsidP="00923D47">
      <w:r>
        <w:rPr>
          <w:rFonts w:hint="eastAsia"/>
        </w:rPr>
        <w:t>通信</w:t>
      </w:r>
      <w:r>
        <w:t>过程</w:t>
      </w:r>
    </w:p>
    <w:p w:rsidR="00077751" w:rsidRDefault="00077751" w:rsidP="00077751">
      <w:pPr>
        <w:pStyle w:val="23"/>
      </w:pPr>
      <w:r>
        <w:rPr>
          <w:rFonts w:hint="eastAsia"/>
        </w:rPr>
        <w:t>仪器软件</w:t>
      </w:r>
      <w:r>
        <w:t>通过</w:t>
      </w:r>
      <w:r w:rsidR="00901E94">
        <w:rPr>
          <w:rFonts w:hint="eastAsia"/>
        </w:rPr>
        <w:t>网口</w:t>
      </w:r>
      <w:r w:rsidR="00901E94">
        <w:rPr>
          <w:rFonts w:hint="eastAsia"/>
        </w:rPr>
        <w:t>/</w:t>
      </w:r>
      <w:r w:rsidR="00901E94">
        <w:rPr>
          <w:rFonts w:hint="eastAsia"/>
        </w:rPr>
        <w:t>串口</w:t>
      </w:r>
      <w:r>
        <w:rPr>
          <w:rFonts w:hint="eastAsia"/>
        </w:rPr>
        <w:t>连接</w:t>
      </w:r>
      <w:r>
        <w:t>传送消息，通信过程可以分</w:t>
      </w:r>
      <w:r>
        <w:rPr>
          <w:rFonts w:hint="eastAsia"/>
        </w:rPr>
        <w:t>成</w:t>
      </w:r>
      <w:r>
        <w:t>以下</w:t>
      </w:r>
      <w:r>
        <w:rPr>
          <w:rFonts w:hint="eastAsia"/>
        </w:rPr>
        <w:t>3</w:t>
      </w:r>
      <w:r>
        <w:rPr>
          <w:rFonts w:hint="eastAsia"/>
        </w:rPr>
        <w:t>个</w:t>
      </w:r>
      <w:r w:rsidR="005D0DF0">
        <w:t>阶段</w:t>
      </w:r>
      <w:r w:rsidR="005D0DF0">
        <w:rPr>
          <w:rFonts w:hint="eastAsia"/>
        </w:rPr>
        <w:t>。</w:t>
      </w:r>
    </w:p>
    <w:p w:rsidR="00077751" w:rsidRDefault="00077751" w:rsidP="00A216AB">
      <w:pPr>
        <w:pStyle w:val="a1"/>
      </w:pPr>
      <w:bookmarkStart w:id="21" w:name="_Toc36472310"/>
      <w:bookmarkStart w:id="22" w:name="_Toc36473723"/>
      <w:r>
        <w:rPr>
          <w:rFonts w:hint="eastAsia"/>
        </w:rPr>
        <w:t>连接</w:t>
      </w:r>
      <w:r>
        <w:t>阶段</w:t>
      </w:r>
      <w:bookmarkEnd w:id="21"/>
      <w:bookmarkEnd w:id="22"/>
    </w:p>
    <w:p w:rsidR="00077751" w:rsidRDefault="00077751" w:rsidP="004035F4">
      <w:pPr>
        <w:pStyle w:val="23"/>
      </w:pPr>
      <w:r>
        <w:rPr>
          <w:rFonts w:hint="eastAsia"/>
        </w:rPr>
        <w:t>仪器</w:t>
      </w:r>
      <w:r>
        <w:t>软件启动后，会根据软件设置自动连接</w:t>
      </w:r>
      <w:r>
        <w:rPr>
          <w:rFonts w:hint="eastAsia"/>
        </w:rPr>
        <w:t>LIS</w:t>
      </w:r>
      <w:r>
        <w:rPr>
          <w:rFonts w:hint="eastAsia"/>
        </w:rPr>
        <w:t>服务器，</w:t>
      </w:r>
      <w:r>
        <w:t>连接成功后，会维持连接，以保证数据能够随时发送，</w:t>
      </w:r>
      <w:r w:rsidR="004035F4">
        <w:rPr>
          <w:rFonts w:hint="eastAsia"/>
        </w:rPr>
        <w:t>在</w:t>
      </w:r>
      <w:r w:rsidR="004035F4">
        <w:t>运行过程中，如果发现连接断开，则会尝试重连。</w:t>
      </w:r>
    </w:p>
    <w:p w:rsidR="004035F4" w:rsidRDefault="004035F4" w:rsidP="00E84AFE">
      <w:pPr>
        <w:pStyle w:val="a1"/>
      </w:pPr>
      <w:bookmarkStart w:id="23" w:name="_Toc36472311"/>
      <w:bookmarkStart w:id="24" w:name="_Toc36473724"/>
      <w:r>
        <w:rPr>
          <w:rFonts w:hint="eastAsia"/>
        </w:rPr>
        <w:t>数据</w:t>
      </w:r>
      <w:r>
        <w:t>传送</w:t>
      </w:r>
      <w:bookmarkEnd w:id="23"/>
      <w:bookmarkEnd w:id="24"/>
    </w:p>
    <w:p w:rsidR="004035F4" w:rsidRDefault="004035F4" w:rsidP="00E75FFA">
      <w:pPr>
        <w:pStyle w:val="23"/>
      </w:pPr>
      <w:r>
        <w:rPr>
          <w:rFonts w:hint="eastAsia"/>
        </w:rPr>
        <w:t>仪器</w:t>
      </w:r>
      <w:r>
        <w:t>软件的消息发送和</w:t>
      </w:r>
      <w:r>
        <w:rPr>
          <w:rFonts w:hint="eastAsia"/>
        </w:rPr>
        <w:t>接收</w:t>
      </w:r>
      <w:r>
        <w:t>都是同步的，即每发出一条消息，都会等待确认消息，</w:t>
      </w:r>
      <w:r w:rsidR="00E75FFA">
        <w:rPr>
          <w:rFonts w:hint="eastAsia"/>
        </w:rPr>
        <w:t>当</w:t>
      </w:r>
      <w:r w:rsidR="00E75FFA">
        <w:t>在</w:t>
      </w:r>
      <w:r w:rsidR="00E75FFA">
        <w:rPr>
          <w:rFonts w:hint="eastAsia"/>
        </w:rPr>
        <w:t>10</w:t>
      </w:r>
      <w:r w:rsidR="00E75FFA">
        <w:t>s</w:t>
      </w:r>
      <w:r w:rsidR="00E75FFA">
        <w:t>内收到确认消息时，才完成了一条消息的发送过程，开始发送</w:t>
      </w:r>
      <w:r w:rsidR="00E75FFA">
        <w:rPr>
          <w:rFonts w:hint="eastAsia"/>
        </w:rPr>
        <w:t>下一条</w:t>
      </w:r>
      <w:r w:rsidR="00E75FFA">
        <w:t>消息；如果在等待了</w:t>
      </w:r>
      <w:r w:rsidR="00E75FFA">
        <w:rPr>
          <w:rFonts w:hint="eastAsia"/>
        </w:rPr>
        <w:t>10</w:t>
      </w:r>
      <w:r w:rsidR="00E75FFA">
        <w:t>s</w:t>
      </w:r>
      <w:r w:rsidR="00E75FFA">
        <w:t>后，</w:t>
      </w:r>
      <w:r w:rsidR="00E75FFA">
        <w:rPr>
          <w:rFonts w:hint="eastAsia"/>
        </w:rPr>
        <w:t>仍然</w:t>
      </w:r>
      <w:r w:rsidR="00E75FFA">
        <w:t>未收到确认消息，认为该消息发送失败，则跳过，直接发送下一条消息。</w:t>
      </w:r>
    </w:p>
    <w:p w:rsidR="00E75FFA" w:rsidRDefault="00E75FFA" w:rsidP="00E75FFA">
      <w:pPr>
        <w:pStyle w:val="23"/>
      </w:pPr>
      <w:r>
        <w:rPr>
          <w:rFonts w:hint="eastAsia"/>
        </w:rPr>
        <w:t>当</w:t>
      </w:r>
      <w:r>
        <w:t>仪器需要查询样本</w:t>
      </w:r>
      <w:r>
        <w:rPr>
          <w:rFonts w:hint="eastAsia"/>
        </w:rPr>
        <w:t>申请</w:t>
      </w:r>
      <w:r>
        <w:t>信息时，会发出查询消息，查询消息中包含样本编号</w:t>
      </w:r>
      <w:r>
        <w:rPr>
          <w:rFonts w:hint="eastAsia"/>
        </w:rPr>
        <w:t>、</w:t>
      </w:r>
      <w:r>
        <w:t>查询时间段等信息。</w:t>
      </w:r>
      <w:r>
        <w:rPr>
          <w:rFonts w:hint="eastAsia"/>
        </w:rPr>
        <w:t>L</w:t>
      </w:r>
      <w:r>
        <w:t>IS</w:t>
      </w:r>
      <w:r>
        <w:rPr>
          <w:rFonts w:hint="eastAsia"/>
        </w:rPr>
        <w:t>根据</w:t>
      </w:r>
      <w:r w:rsidR="00D6218C">
        <w:rPr>
          <w:rFonts w:hint="eastAsia"/>
        </w:rPr>
        <w:t>样本编号</w:t>
      </w:r>
      <w:r w:rsidR="00D6218C">
        <w:t>、时间段等信息</w:t>
      </w:r>
      <w:r>
        <w:t>查询样本信息，以</w:t>
      </w:r>
      <w:r>
        <w:rPr>
          <w:rFonts w:hint="eastAsia"/>
        </w:rPr>
        <w:t>HL7</w:t>
      </w:r>
      <w:r>
        <w:rPr>
          <w:rFonts w:hint="eastAsia"/>
        </w:rPr>
        <w:t>消息</w:t>
      </w:r>
      <w:r>
        <w:t>形式回应，仪器软件根据回应的消息进行后续处理。</w:t>
      </w:r>
      <w:r>
        <w:rPr>
          <w:rFonts w:hint="eastAsia"/>
        </w:rPr>
        <w:t>L</w:t>
      </w:r>
      <w:r>
        <w:t>IS</w:t>
      </w:r>
      <w:r>
        <w:rPr>
          <w:rFonts w:hint="eastAsia"/>
        </w:rPr>
        <w:t>查询</w:t>
      </w:r>
      <w:r>
        <w:t>消息发出后，在超过</w:t>
      </w:r>
      <w:r>
        <w:rPr>
          <w:rFonts w:hint="eastAsia"/>
        </w:rPr>
        <w:t>10</w:t>
      </w:r>
      <w:r>
        <w:t>s</w:t>
      </w:r>
      <w:r>
        <w:t>仍未收到响应消息时，认为查询失败。</w:t>
      </w:r>
    </w:p>
    <w:p w:rsidR="00E75FFA" w:rsidRDefault="00131842" w:rsidP="0087480C">
      <w:pPr>
        <w:pStyle w:val="a1"/>
      </w:pPr>
      <w:bookmarkStart w:id="25" w:name="_Toc36472312"/>
      <w:bookmarkStart w:id="26" w:name="_Toc36473725"/>
      <w:r>
        <w:rPr>
          <w:rFonts w:hint="eastAsia"/>
        </w:rPr>
        <w:lastRenderedPageBreak/>
        <w:t>断开</w:t>
      </w:r>
      <w:r>
        <w:t>连接</w:t>
      </w:r>
      <w:bookmarkEnd w:id="25"/>
      <w:bookmarkEnd w:id="26"/>
    </w:p>
    <w:p w:rsidR="00131842" w:rsidRDefault="00131842" w:rsidP="00131842">
      <w:pPr>
        <w:pStyle w:val="23"/>
      </w:pPr>
      <w:r>
        <w:rPr>
          <w:rFonts w:hint="eastAsia"/>
        </w:rPr>
        <w:t>仪器</w:t>
      </w:r>
      <w:r>
        <w:t>软件退出时，会自动关闭通信连接。在</w:t>
      </w:r>
      <w:r>
        <w:rPr>
          <w:rFonts w:hint="eastAsia"/>
        </w:rPr>
        <w:t>更改</w:t>
      </w:r>
      <w:r>
        <w:t>软件通信设置时，</w:t>
      </w:r>
      <w:r>
        <w:rPr>
          <w:rFonts w:hint="eastAsia"/>
        </w:rPr>
        <w:t>也</w:t>
      </w:r>
      <w:r w:rsidR="001C4BB3">
        <w:t>会断开当前</w:t>
      </w:r>
      <w:r>
        <w:t>连接，重新按照新的设置连接</w:t>
      </w:r>
      <w:r>
        <w:rPr>
          <w:rFonts w:hint="eastAsia"/>
        </w:rPr>
        <w:t>LIS</w:t>
      </w:r>
      <w:r>
        <w:rPr>
          <w:rFonts w:hint="eastAsia"/>
        </w:rPr>
        <w:t>。</w:t>
      </w:r>
    </w:p>
    <w:p w:rsidR="00821E0E" w:rsidRDefault="00821E0E" w:rsidP="0087480C">
      <w:pPr>
        <w:pStyle w:val="a0"/>
      </w:pPr>
      <w:bookmarkStart w:id="27" w:name="_Toc36470955"/>
      <w:bookmarkStart w:id="28" w:name="_Toc36472313"/>
      <w:bookmarkStart w:id="29" w:name="_Toc36473726"/>
      <w:r>
        <w:rPr>
          <w:rFonts w:hint="eastAsia"/>
        </w:rPr>
        <w:t>HL7消息</w:t>
      </w:r>
      <w:r>
        <w:t>层协议</w:t>
      </w:r>
      <w:bookmarkEnd w:id="27"/>
      <w:bookmarkEnd w:id="28"/>
      <w:bookmarkEnd w:id="29"/>
    </w:p>
    <w:p w:rsidR="00821E0E" w:rsidRDefault="00821E0E" w:rsidP="00E84AFE">
      <w:pPr>
        <w:pStyle w:val="a1"/>
      </w:pPr>
      <w:bookmarkStart w:id="30" w:name="_Toc36472314"/>
      <w:bookmarkStart w:id="31" w:name="_Toc36473727"/>
      <w:r>
        <w:rPr>
          <w:rFonts w:hint="eastAsia"/>
        </w:rPr>
        <w:t>HL7上层</w:t>
      </w:r>
      <w:r>
        <w:t>消息协议</w:t>
      </w:r>
      <w:bookmarkEnd w:id="30"/>
      <w:bookmarkEnd w:id="31"/>
    </w:p>
    <w:p w:rsidR="00821E0E" w:rsidRDefault="00821E0E" w:rsidP="00821E0E">
      <w:pPr>
        <w:pStyle w:val="23"/>
      </w:pPr>
      <w:r>
        <w:rPr>
          <w:rFonts w:hint="eastAsia"/>
        </w:rPr>
        <w:t>样本</w:t>
      </w:r>
      <w:r>
        <w:t>结果等数据信息以</w:t>
      </w:r>
      <w:r>
        <w:rPr>
          <w:rFonts w:hint="eastAsia"/>
        </w:rPr>
        <w:t>UTF-8</w:t>
      </w:r>
      <w:r>
        <w:rPr>
          <w:rFonts w:hint="eastAsia"/>
        </w:rPr>
        <w:t>编码</w:t>
      </w:r>
      <w:r>
        <w:t>字符串形式通信。</w:t>
      </w:r>
    </w:p>
    <w:p w:rsidR="00821E0E" w:rsidRDefault="00821E0E" w:rsidP="00821E0E">
      <w:pPr>
        <w:pStyle w:val="23"/>
      </w:pPr>
      <w:r>
        <w:rPr>
          <w:rFonts w:hint="eastAsia"/>
        </w:rPr>
        <w:t>消息</w:t>
      </w:r>
      <w:r>
        <w:t>字符串</w:t>
      </w:r>
      <w:r>
        <w:rPr>
          <w:rFonts w:hint="eastAsia"/>
        </w:rPr>
        <w:t>按照</w:t>
      </w:r>
      <w:r>
        <w:rPr>
          <w:rFonts w:hint="eastAsia"/>
        </w:rPr>
        <w:t>HL7</w:t>
      </w:r>
      <w:r>
        <w:rPr>
          <w:rFonts w:hint="eastAsia"/>
        </w:rPr>
        <w:t>标准</w:t>
      </w:r>
      <w:r>
        <w:t>组织，即一条消息中包含多个消息段（</w:t>
      </w:r>
      <w:r>
        <w:rPr>
          <w:rFonts w:hint="eastAsia"/>
        </w:rPr>
        <w:t>S</w:t>
      </w:r>
      <w:r>
        <w:t>egment</w:t>
      </w:r>
      <w:r>
        <w:t>）</w:t>
      </w:r>
      <w:r>
        <w:rPr>
          <w:rFonts w:hint="eastAsia"/>
        </w:rPr>
        <w:t>，</w:t>
      </w:r>
      <w:r>
        <w:t>每个消息段</w:t>
      </w:r>
      <w:r>
        <w:rPr>
          <w:rFonts w:hint="eastAsia"/>
        </w:rPr>
        <w:t>又</w:t>
      </w:r>
      <w:r>
        <w:t>分为多个字段（</w:t>
      </w:r>
      <w:r>
        <w:rPr>
          <w:rFonts w:hint="eastAsia"/>
        </w:rPr>
        <w:t>F</w:t>
      </w:r>
      <w:r>
        <w:t>ield</w:t>
      </w:r>
      <w:r>
        <w:t>）</w:t>
      </w:r>
      <w:r>
        <w:rPr>
          <w:rFonts w:hint="eastAsia"/>
        </w:rPr>
        <w:t>，</w:t>
      </w:r>
      <w:r>
        <w:t>一个字段可能分为多个组件（</w:t>
      </w:r>
      <w:r>
        <w:rPr>
          <w:rFonts w:hint="eastAsia"/>
        </w:rPr>
        <w:t>C</w:t>
      </w:r>
      <w:r>
        <w:t>omponent</w:t>
      </w:r>
      <w:r>
        <w:t>）</w:t>
      </w:r>
      <w:r>
        <w:rPr>
          <w:rFonts w:hint="eastAsia"/>
        </w:rPr>
        <w:t>，</w:t>
      </w:r>
      <w:r>
        <w:t>组件又可能分为多个子组件（</w:t>
      </w:r>
      <w:r>
        <w:rPr>
          <w:rFonts w:hint="eastAsia"/>
        </w:rPr>
        <w:t>S</w:t>
      </w:r>
      <w:r>
        <w:t>ub Component</w:t>
      </w:r>
      <w:r>
        <w:t>）</w:t>
      </w:r>
      <w:r>
        <w:rPr>
          <w:rFonts w:hint="eastAsia"/>
        </w:rPr>
        <w:t>。</w:t>
      </w:r>
      <w:r>
        <w:t>消息</w:t>
      </w:r>
      <w:r>
        <w:rPr>
          <w:rFonts w:hint="eastAsia"/>
        </w:rPr>
        <w:t>段</w:t>
      </w:r>
      <w:r>
        <w:t>、字段、组件、子组件内容按照分隔符划分。</w:t>
      </w:r>
    </w:p>
    <w:p w:rsidR="00821E0E" w:rsidRDefault="00821E0E" w:rsidP="00821E0E">
      <w:pPr>
        <w:pStyle w:val="23"/>
      </w:pPr>
      <w:r>
        <w:rPr>
          <w:rFonts w:hint="eastAsia"/>
        </w:rPr>
        <w:t>下面</w:t>
      </w:r>
      <w:r>
        <w:t>为</w:t>
      </w:r>
      <w:r>
        <w:rPr>
          <w:rFonts w:hint="eastAsia"/>
        </w:rPr>
        <w:t>HL7</w:t>
      </w:r>
      <w:r>
        <w:rPr>
          <w:rFonts w:hint="eastAsia"/>
        </w:rPr>
        <w:t>部分</w:t>
      </w:r>
      <w:r>
        <w:t>消息示例：</w:t>
      </w:r>
    </w:p>
    <w:p w:rsidR="007C3D3B" w:rsidRDefault="00B83039" w:rsidP="003C1E58">
      <w:pPr>
        <w:pStyle w:val="ae"/>
      </w:pPr>
      <w:r>
        <w:t>MSH|^~\&amp;|</w:t>
      </w:r>
      <w:r w:rsidR="00C072FF" w:rsidRPr="00171B78">
        <w:t>F 800</w:t>
      </w:r>
      <w:r w:rsidR="00C072FF">
        <w:t>|1268-1478a123</w:t>
      </w:r>
      <w:r>
        <w:t>|PC-1 LIS|PC-1|20180123075742||ORU^R01|1|P|2.4||||||UTF-8</w:t>
      </w:r>
    </w:p>
    <w:p w:rsidR="003C1E58" w:rsidRDefault="003C1E58" w:rsidP="003C1E58">
      <w:pPr>
        <w:pStyle w:val="ae"/>
      </w:pPr>
      <w:r>
        <w:t>PID|1||987654321||</w:t>
      </w:r>
      <w:r>
        <w:rPr>
          <w:rFonts w:hint="eastAsia"/>
        </w:rPr>
        <w:t>张三</w:t>
      </w:r>
      <w:r>
        <w:rPr>
          <w:rFonts w:hint="eastAsia"/>
        </w:rPr>
        <w:t>||19810506000000|</w:t>
      </w:r>
      <w:r>
        <w:t>M</w:t>
      </w:r>
    </w:p>
    <w:p w:rsidR="00B83039" w:rsidRDefault="00B83039" w:rsidP="003C1E58">
      <w:pPr>
        <w:pStyle w:val="ae"/>
      </w:pPr>
      <w:r>
        <w:t>OBR|1|123456789||maccura|Y||||0</w:t>
      </w:r>
    </w:p>
    <w:p w:rsidR="00B83039" w:rsidRDefault="00B83039" w:rsidP="003C1E58">
      <w:pPr>
        <w:pStyle w:val="ae"/>
      </w:pPr>
      <w:r>
        <w:t>OBX|0|NM|00008^XR QCR Mean^99MRC|FT4|3.1400000000000001||||||F</w:t>
      </w:r>
    </w:p>
    <w:p w:rsidR="00B83039" w:rsidRDefault="00B83039" w:rsidP="003C1E58">
      <w:pPr>
        <w:pStyle w:val="ae"/>
      </w:pPr>
      <w:r>
        <w:t>OBX|1|ST|704-7^BAS#^LN|TSH|+||||||F</w:t>
      </w:r>
    </w:p>
    <w:p w:rsidR="00821E0E" w:rsidRDefault="00B83039" w:rsidP="003C1E58">
      <w:pPr>
        <w:pStyle w:val="ae"/>
      </w:pPr>
      <w:r>
        <w:t>OBX|2|ED|706-2^BAS%^LN|AFP|^</w:t>
      </w:r>
      <w:r w:rsidR="00A1425E" w:rsidRPr="00A1425E">
        <w:t>Application^Octer-stream</w:t>
      </w:r>
      <w:r>
        <w:t>^Base64^AQIDBAUGBxE6S1xtfo+g/v8=||||||F</w:t>
      </w:r>
    </w:p>
    <w:p w:rsidR="003C1E58" w:rsidRDefault="00B06013" w:rsidP="00E84AFE">
      <w:pPr>
        <w:pStyle w:val="a1"/>
      </w:pPr>
      <w:bookmarkStart w:id="32" w:name="_Toc36472315"/>
      <w:bookmarkStart w:id="33" w:name="_Toc36473728"/>
      <w:r>
        <w:rPr>
          <w:rFonts w:hint="eastAsia"/>
        </w:rPr>
        <w:t>HL7底层</w:t>
      </w:r>
      <w:r>
        <w:t>消息协议</w:t>
      </w:r>
      <w:bookmarkEnd w:id="32"/>
      <w:bookmarkEnd w:id="33"/>
    </w:p>
    <w:p w:rsidR="00B06013" w:rsidRDefault="00C05609" w:rsidP="00C05609">
      <w:pPr>
        <w:pStyle w:val="23"/>
      </w:pPr>
      <w:r>
        <w:rPr>
          <w:rFonts w:hint="eastAsia"/>
        </w:rPr>
        <w:t>TCP/IP</w:t>
      </w:r>
      <w:r>
        <w:rPr>
          <w:rFonts w:hint="eastAsia"/>
        </w:rPr>
        <w:t>是</w:t>
      </w:r>
      <w:r>
        <w:t>一个字节流协议，它并不提供消息边界。</w:t>
      </w:r>
      <w:r>
        <w:rPr>
          <w:rFonts w:hint="eastAsia"/>
        </w:rPr>
        <w:t>H</w:t>
      </w:r>
      <w:r>
        <w:t>L7</w:t>
      </w:r>
      <w:r>
        <w:rPr>
          <w:rFonts w:hint="eastAsia"/>
        </w:rPr>
        <w:t>作为</w:t>
      </w:r>
      <w:r>
        <w:t>上层协议是基于消息的，并没有提供消息终止机制。为了</w:t>
      </w:r>
      <w:r>
        <w:rPr>
          <w:rFonts w:hint="eastAsia"/>
        </w:rPr>
        <w:t>确定</w:t>
      </w:r>
      <w:r>
        <w:t>消息边界，我们使用</w:t>
      </w:r>
      <w:r>
        <w:rPr>
          <w:rFonts w:hint="eastAsia"/>
        </w:rPr>
        <w:t>MLLP</w:t>
      </w:r>
      <w:r>
        <w:rPr>
          <w:rFonts w:hint="eastAsia"/>
        </w:rPr>
        <w:t>底层</w:t>
      </w:r>
      <w:r>
        <w:t>协议（</w:t>
      </w:r>
      <w:r>
        <w:rPr>
          <w:rFonts w:hint="eastAsia"/>
        </w:rPr>
        <w:t>HL7 I</w:t>
      </w:r>
      <w:r>
        <w:t>nterface Standards Version 2.4</w:t>
      </w:r>
      <w:r>
        <w:rPr>
          <w:rFonts w:hint="eastAsia"/>
        </w:rPr>
        <w:t>对此</w:t>
      </w:r>
      <w:r>
        <w:t>也有相应的描述）</w:t>
      </w:r>
      <w:r>
        <w:rPr>
          <w:rFonts w:hint="eastAsia"/>
        </w:rPr>
        <w:t>。</w:t>
      </w:r>
    </w:p>
    <w:p w:rsidR="00DB40B7" w:rsidRDefault="00DB40B7" w:rsidP="00C05609">
      <w:pPr>
        <w:pStyle w:val="23"/>
      </w:pPr>
      <w:r>
        <w:rPr>
          <w:rFonts w:hint="eastAsia"/>
        </w:rPr>
        <w:t>消息</w:t>
      </w:r>
      <w:r>
        <w:t>被以下面的格式传送：</w:t>
      </w:r>
    </w:p>
    <w:p w:rsidR="00DB40B7" w:rsidRPr="000D3BA7" w:rsidRDefault="00DB40B7" w:rsidP="00DB40B7">
      <w:pPr>
        <w:pStyle w:val="23"/>
        <w:rPr>
          <w:b/>
        </w:rPr>
      </w:pPr>
      <w:r w:rsidRPr="000D3BA7">
        <w:rPr>
          <w:b/>
        </w:rPr>
        <w:t>&lt;SB&gt; ddddd &lt;EB&gt;&lt;CR&gt;</w:t>
      </w:r>
    </w:p>
    <w:p w:rsidR="00DB40B7" w:rsidRDefault="00DB40B7" w:rsidP="00DB40B7">
      <w:pPr>
        <w:pStyle w:val="23"/>
      </w:pPr>
      <w:r>
        <w:rPr>
          <w:rFonts w:hint="eastAsia"/>
        </w:rPr>
        <w:t>其中：</w:t>
      </w:r>
    </w:p>
    <w:p w:rsidR="00DB40B7" w:rsidRPr="000D3BA7" w:rsidRDefault="00DB40B7" w:rsidP="00DB40B7">
      <w:pPr>
        <w:pStyle w:val="23"/>
        <w:rPr>
          <w:b/>
        </w:rPr>
      </w:pPr>
      <w:r w:rsidRPr="000D3BA7">
        <w:rPr>
          <w:b/>
        </w:rPr>
        <w:lastRenderedPageBreak/>
        <w:t>&lt;SB&gt; = Start Block character (1 byte)</w:t>
      </w:r>
    </w:p>
    <w:p w:rsidR="00DB40B7" w:rsidRDefault="00DB40B7" w:rsidP="00DB40B7">
      <w:pPr>
        <w:pStyle w:val="23"/>
      </w:pPr>
      <w:r>
        <w:rPr>
          <w:rFonts w:hint="eastAsia"/>
        </w:rPr>
        <w:t>ASCII &lt;VT&gt;</w:t>
      </w:r>
      <w:r>
        <w:rPr>
          <w:rFonts w:hint="eastAsia"/>
        </w:rPr>
        <w:t>，即，</w:t>
      </w:r>
      <w:r>
        <w:rPr>
          <w:rFonts w:hint="eastAsia"/>
        </w:rPr>
        <w:t>&lt;0x0B&gt;</w:t>
      </w:r>
      <w:r>
        <w:rPr>
          <w:rFonts w:hint="eastAsia"/>
        </w:rPr>
        <w:t>。不要和</w:t>
      </w:r>
      <w:r>
        <w:rPr>
          <w:rFonts w:hint="eastAsia"/>
        </w:rPr>
        <w:t>ASCII</w:t>
      </w:r>
      <w:r>
        <w:rPr>
          <w:rFonts w:hint="eastAsia"/>
        </w:rPr>
        <w:t>中的字符</w:t>
      </w:r>
      <w:r>
        <w:rPr>
          <w:rFonts w:hint="eastAsia"/>
        </w:rPr>
        <w:t>SOH</w:t>
      </w:r>
      <w:r>
        <w:rPr>
          <w:rFonts w:hint="eastAsia"/>
        </w:rPr>
        <w:t>或</w:t>
      </w:r>
      <w:r>
        <w:rPr>
          <w:rFonts w:hint="eastAsia"/>
        </w:rPr>
        <w:t>STX</w:t>
      </w:r>
      <w:r>
        <w:rPr>
          <w:rFonts w:hint="eastAsia"/>
        </w:rPr>
        <w:t>混淆。</w:t>
      </w:r>
    </w:p>
    <w:p w:rsidR="00DB40B7" w:rsidRDefault="00DB40B7" w:rsidP="00DB40B7">
      <w:pPr>
        <w:pStyle w:val="23"/>
      </w:pPr>
    </w:p>
    <w:p w:rsidR="00DB40B7" w:rsidRPr="000D3BA7" w:rsidRDefault="00DB40B7" w:rsidP="00DB40B7">
      <w:pPr>
        <w:pStyle w:val="23"/>
        <w:rPr>
          <w:b/>
        </w:rPr>
      </w:pPr>
      <w:r w:rsidRPr="000D3BA7">
        <w:rPr>
          <w:b/>
        </w:rPr>
        <w:t>ddddd = Data (variable number of bytes)</w:t>
      </w:r>
    </w:p>
    <w:p w:rsidR="00DB40B7" w:rsidRDefault="00DB40B7" w:rsidP="00DB40B7">
      <w:pPr>
        <w:pStyle w:val="23"/>
      </w:pPr>
      <w:r>
        <w:rPr>
          <w:rFonts w:hint="eastAsia"/>
        </w:rPr>
        <w:t>ddddd</w:t>
      </w:r>
      <w:r>
        <w:rPr>
          <w:rFonts w:hint="eastAsia"/>
        </w:rPr>
        <w:t>是</w:t>
      </w:r>
      <w:r>
        <w:rPr>
          <w:rFonts w:hint="eastAsia"/>
        </w:rPr>
        <w:t>HL7</w:t>
      </w:r>
      <w:r>
        <w:rPr>
          <w:rFonts w:hint="eastAsia"/>
        </w:rPr>
        <w:t>消息有效数据，以</w:t>
      </w:r>
      <w:r>
        <w:rPr>
          <w:rFonts w:hint="eastAsia"/>
        </w:rPr>
        <w:t>UTF-8</w:t>
      </w:r>
      <w:r>
        <w:rPr>
          <w:rFonts w:hint="eastAsia"/>
        </w:rPr>
        <w:t>编码字符串表示。</w:t>
      </w:r>
    </w:p>
    <w:p w:rsidR="00DB40B7" w:rsidRDefault="00DB40B7" w:rsidP="00DB40B7">
      <w:pPr>
        <w:pStyle w:val="23"/>
      </w:pPr>
    </w:p>
    <w:p w:rsidR="00DB40B7" w:rsidRPr="000D3BA7" w:rsidRDefault="00DB40B7" w:rsidP="00DB40B7">
      <w:pPr>
        <w:pStyle w:val="23"/>
        <w:rPr>
          <w:b/>
        </w:rPr>
      </w:pPr>
      <w:r w:rsidRPr="000D3BA7">
        <w:rPr>
          <w:b/>
        </w:rPr>
        <w:t>&lt;EB&gt; = End Block character (1 byte)</w:t>
      </w:r>
    </w:p>
    <w:p w:rsidR="00DB40B7" w:rsidRDefault="00DB40B7" w:rsidP="00DB40B7">
      <w:pPr>
        <w:pStyle w:val="23"/>
      </w:pPr>
      <w:r>
        <w:rPr>
          <w:rFonts w:hint="eastAsia"/>
        </w:rPr>
        <w:t>ASCII &lt;FS&gt;</w:t>
      </w:r>
      <w:r>
        <w:rPr>
          <w:rFonts w:hint="eastAsia"/>
        </w:rPr>
        <w:t>，即</w:t>
      </w:r>
      <w:r>
        <w:rPr>
          <w:rFonts w:hint="eastAsia"/>
        </w:rPr>
        <w:t>&lt;0x1C&gt;</w:t>
      </w:r>
      <w:r>
        <w:rPr>
          <w:rFonts w:hint="eastAsia"/>
        </w:rPr>
        <w:t>。不要和</w:t>
      </w:r>
      <w:r w:rsidR="00B5020E">
        <w:rPr>
          <w:rFonts w:hint="eastAsia"/>
        </w:rPr>
        <w:t>ASCII</w:t>
      </w:r>
      <w:r>
        <w:rPr>
          <w:rFonts w:hint="eastAsia"/>
        </w:rPr>
        <w:t>字符</w:t>
      </w:r>
      <w:r w:rsidR="00B5020E">
        <w:rPr>
          <w:rFonts w:hint="eastAsia"/>
        </w:rPr>
        <w:t>ETX</w:t>
      </w:r>
      <w:r>
        <w:rPr>
          <w:rFonts w:hint="eastAsia"/>
        </w:rPr>
        <w:t>或</w:t>
      </w:r>
      <w:r>
        <w:rPr>
          <w:rFonts w:hint="eastAsia"/>
        </w:rPr>
        <w:t>EOT</w:t>
      </w:r>
      <w:r>
        <w:rPr>
          <w:rFonts w:hint="eastAsia"/>
        </w:rPr>
        <w:t>混淆。</w:t>
      </w:r>
      <w:r>
        <w:rPr>
          <w:rFonts w:hint="eastAsia"/>
        </w:rPr>
        <w:t xml:space="preserve"> </w:t>
      </w:r>
    </w:p>
    <w:p w:rsidR="00DB40B7" w:rsidRPr="00B5020E" w:rsidRDefault="00DB40B7" w:rsidP="00DB40B7">
      <w:pPr>
        <w:pStyle w:val="23"/>
      </w:pPr>
    </w:p>
    <w:p w:rsidR="00DB40B7" w:rsidRPr="000D3BA7" w:rsidRDefault="00DB40B7" w:rsidP="00DB40B7">
      <w:pPr>
        <w:pStyle w:val="23"/>
        <w:rPr>
          <w:b/>
        </w:rPr>
      </w:pPr>
      <w:r w:rsidRPr="000D3BA7">
        <w:rPr>
          <w:b/>
        </w:rPr>
        <w:t>&lt;CR&gt; = Carriage Return (1 byte)</w:t>
      </w:r>
    </w:p>
    <w:p w:rsidR="0087480C" w:rsidRDefault="00DB40B7" w:rsidP="00DB40B7">
      <w:pPr>
        <w:pStyle w:val="23"/>
      </w:pPr>
      <w:r>
        <w:rPr>
          <w:rFonts w:hint="eastAsia"/>
        </w:rPr>
        <w:t>ASC</w:t>
      </w:r>
      <w:r w:rsidR="00B5020E">
        <w:rPr>
          <w:rFonts w:hint="eastAsia"/>
        </w:rPr>
        <w:t>II</w:t>
      </w:r>
      <w:r>
        <w:rPr>
          <w:rFonts w:hint="eastAsia"/>
        </w:rPr>
        <w:t>回车符，即</w:t>
      </w:r>
      <w:r>
        <w:rPr>
          <w:rFonts w:hint="eastAsia"/>
        </w:rPr>
        <w:t>&lt;0x0D&gt;</w:t>
      </w:r>
      <w:r>
        <w:rPr>
          <w:rFonts w:hint="eastAsia"/>
        </w:rPr>
        <w:t>。</w:t>
      </w:r>
    </w:p>
    <w:p w:rsidR="0087480C" w:rsidRDefault="0087480C">
      <w:pPr>
        <w:spacing w:before="120" w:after="120" w:line="240" w:lineRule="auto"/>
      </w:pPr>
      <w:r>
        <w:br w:type="page"/>
      </w:r>
    </w:p>
    <w:p w:rsidR="00814408" w:rsidRDefault="00814408" w:rsidP="00E84AFE">
      <w:pPr>
        <w:pStyle w:val="a"/>
        <w:spacing w:before="234" w:after="156"/>
      </w:pPr>
      <w:bookmarkStart w:id="34" w:name="_Toc36470956"/>
      <w:bookmarkStart w:id="35" w:name="_Toc36472316"/>
      <w:bookmarkStart w:id="36" w:name="_Toc36473729"/>
      <w:r>
        <w:rPr>
          <w:rFonts w:hint="eastAsia"/>
        </w:rPr>
        <w:lastRenderedPageBreak/>
        <w:t>HL7介绍</w:t>
      </w:r>
      <w:bookmarkEnd w:id="34"/>
      <w:bookmarkEnd w:id="35"/>
      <w:bookmarkEnd w:id="36"/>
    </w:p>
    <w:p w:rsidR="00814408" w:rsidRDefault="00814408" w:rsidP="00E84AFE">
      <w:pPr>
        <w:pStyle w:val="a0"/>
      </w:pPr>
      <w:bookmarkStart w:id="37" w:name="_Toc36470957"/>
      <w:bookmarkStart w:id="38" w:name="_Toc36472317"/>
      <w:bookmarkStart w:id="39" w:name="_Toc36473730"/>
      <w:r>
        <w:rPr>
          <w:rFonts w:hint="eastAsia"/>
        </w:rPr>
        <w:t>HL7基本</w:t>
      </w:r>
      <w:r>
        <w:t>语法</w:t>
      </w:r>
      <w:bookmarkEnd w:id="37"/>
      <w:bookmarkEnd w:id="38"/>
      <w:bookmarkEnd w:id="39"/>
    </w:p>
    <w:p w:rsidR="00814408" w:rsidRDefault="00814408" w:rsidP="00E84AFE">
      <w:pPr>
        <w:pStyle w:val="a1"/>
      </w:pPr>
      <w:bookmarkStart w:id="40" w:name="_Toc36472318"/>
      <w:bookmarkStart w:id="41" w:name="_Toc36473731"/>
      <w:r>
        <w:rPr>
          <w:rFonts w:hint="eastAsia"/>
        </w:rPr>
        <w:t>消息</w:t>
      </w:r>
      <w:r>
        <w:t>构建规则</w:t>
      </w:r>
      <w:bookmarkEnd w:id="40"/>
      <w:bookmarkEnd w:id="41"/>
    </w:p>
    <w:p w:rsidR="00814408" w:rsidRDefault="00814408" w:rsidP="00814408">
      <w:pPr>
        <w:pStyle w:val="23"/>
      </w:pPr>
      <w:r>
        <w:rPr>
          <w:rFonts w:hint="eastAsia"/>
        </w:rPr>
        <w:t>每个</w:t>
      </w:r>
      <w:r>
        <w:rPr>
          <w:rFonts w:hint="eastAsia"/>
        </w:rPr>
        <w:t>HL7</w:t>
      </w:r>
      <w:r>
        <w:rPr>
          <w:rFonts w:hint="eastAsia"/>
        </w:rPr>
        <w:t>消息</w:t>
      </w:r>
      <w:r>
        <w:t>由一些消息段（</w:t>
      </w:r>
      <w:r>
        <w:rPr>
          <w:rFonts w:hint="eastAsia"/>
        </w:rPr>
        <w:t>S</w:t>
      </w:r>
      <w:r>
        <w:t>egment</w:t>
      </w:r>
      <w:r>
        <w:t>）</w:t>
      </w:r>
      <w:r>
        <w:rPr>
          <w:rFonts w:hint="eastAsia"/>
        </w:rPr>
        <w:t>组成</w:t>
      </w:r>
      <w:r>
        <w:t>，每个消息段以</w:t>
      </w:r>
      <w:r>
        <w:rPr>
          <w:rFonts w:hint="eastAsia"/>
        </w:rPr>
        <w:t>&lt;</w:t>
      </w:r>
      <w:r>
        <w:t>CR</w:t>
      </w:r>
      <w:r>
        <w:rPr>
          <w:rFonts w:hint="eastAsia"/>
        </w:rPr>
        <w:t>&gt;</w:t>
      </w:r>
      <w:r>
        <w:rPr>
          <w:rFonts w:hint="eastAsia"/>
        </w:rPr>
        <w:t>字符</w:t>
      </w:r>
      <w:r>
        <w:t>结尾。</w:t>
      </w:r>
    </w:p>
    <w:p w:rsidR="00814408" w:rsidRDefault="00814408" w:rsidP="00814408">
      <w:pPr>
        <w:pStyle w:val="23"/>
      </w:pPr>
      <w:r>
        <w:rPr>
          <w:rFonts w:hint="eastAsia"/>
        </w:rPr>
        <w:t>每个</w:t>
      </w:r>
      <w:r>
        <w:t>消息段由三个字符的段名和可变数目的字段（</w:t>
      </w:r>
      <w:r>
        <w:rPr>
          <w:rFonts w:hint="eastAsia"/>
        </w:rPr>
        <w:t>F</w:t>
      </w:r>
      <w:r>
        <w:t>ield</w:t>
      </w:r>
      <w:r>
        <w:t>）</w:t>
      </w:r>
      <w:r>
        <w:rPr>
          <w:rFonts w:hint="eastAsia"/>
        </w:rPr>
        <w:t>组成</w:t>
      </w:r>
      <w:r>
        <w:t>，每个字段由组件（</w:t>
      </w:r>
      <w:r>
        <w:rPr>
          <w:rFonts w:hint="eastAsia"/>
        </w:rPr>
        <w:t>C</w:t>
      </w:r>
      <w:r>
        <w:t>omponent</w:t>
      </w:r>
      <w:r>
        <w:t>）</w:t>
      </w:r>
      <w:r>
        <w:rPr>
          <w:rFonts w:hint="eastAsia"/>
        </w:rPr>
        <w:t>和</w:t>
      </w:r>
      <w:r>
        <w:t>子组件（</w:t>
      </w:r>
      <w:r>
        <w:rPr>
          <w:rFonts w:hint="eastAsia"/>
        </w:rPr>
        <w:t>S</w:t>
      </w:r>
      <w:r>
        <w:t>ubComponent</w:t>
      </w:r>
      <w:r>
        <w:t>）</w:t>
      </w:r>
      <w:r>
        <w:rPr>
          <w:rFonts w:hint="eastAsia"/>
        </w:rPr>
        <w:t>构成</w:t>
      </w:r>
      <w:r>
        <w:t>。在</w:t>
      </w:r>
      <w:r>
        <w:rPr>
          <w:rFonts w:hint="eastAsia"/>
        </w:rPr>
        <w:t>每个</w:t>
      </w:r>
      <w:r>
        <w:t>消息的</w:t>
      </w:r>
      <w:r>
        <w:rPr>
          <w:rFonts w:hint="eastAsia"/>
        </w:rPr>
        <w:t>MSH</w:t>
      </w:r>
      <w:r>
        <w:rPr>
          <w:rFonts w:hint="eastAsia"/>
        </w:rPr>
        <w:t>消息</w:t>
      </w:r>
      <w:r>
        <w:t>段定义字段、组件</w:t>
      </w:r>
      <w:r>
        <w:rPr>
          <w:rFonts w:hint="eastAsia"/>
        </w:rPr>
        <w:t>和</w:t>
      </w:r>
      <w:r>
        <w:t>子组件的分隔符。</w:t>
      </w:r>
    </w:p>
    <w:p w:rsidR="00814408" w:rsidRDefault="00814408" w:rsidP="00814408">
      <w:pPr>
        <w:pStyle w:val="23"/>
      </w:pPr>
      <w:r>
        <w:rPr>
          <w:rFonts w:hint="eastAsia"/>
        </w:rPr>
        <w:t>例如</w:t>
      </w:r>
      <w:r>
        <w:t>：</w:t>
      </w:r>
    </w:p>
    <w:p w:rsidR="00814408" w:rsidRDefault="00814408" w:rsidP="00814408">
      <w:pPr>
        <w:pStyle w:val="ae"/>
      </w:pPr>
      <w:r>
        <w:t>MSH|^~\&amp;|</w:t>
      </w:r>
      <w:r w:rsidR="00C072FF" w:rsidRPr="00171B78">
        <w:t>F 800</w:t>
      </w:r>
      <w:r w:rsidR="00C072FF">
        <w:t>|1268-1478a123</w:t>
      </w:r>
      <w:r>
        <w:t>|PC-1 LIS|PC-1|20180123075742||ORU^R01|1|P|2.4||||||UTF-8</w:t>
      </w:r>
    </w:p>
    <w:p w:rsidR="00814408" w:rsidRDefault="00814408" w:rsidP="009F2904">
      <w:pPr>
        <w:pStyle w:val="23"/>
      </w:pPr>
      <w:r>
        <w:rPr>
          <w:rFonts w:hint="eastAsia"/>
        </w:rPr>
        <w:t>其中</w:t>
      </w:r>
      <w:r>
        <w:t>：</w:t>
      </w:r>
    </w:p>
    <w:p w:rsidR="009F2904" w:rsidRDefault="009F2904" w:rsidP="009F2904">
      <w:pPr>
        <w:pStyle w:val="23"/>
      </w:pPr>
      <w:r>
        <w:rPr>
          <w:rFonts w:hint="eastAsia"/>
        </w:rPr>
        <w:t>在</w:t>
      </w:r>
      <w:r>
        <w:rPr>
          <w:rFonts w:hint="eastAsia"/>
        </w:rPr>
        <w:t>MSH</w:t>
      </w:r>
      <w:r>
        <w:rPr>
          <w:rFonts w:hint="eastAsia"/>
        </w:rPr>
        <w:t>之后</w:t>
      </w:r>
      <w:r>
        <w:t>的五个字符定义用来区分各字段、组件和子组件的分隔符。虽然</w:t>
      </w:r>
      <w:r>
        <w:rPr>
          <w:rFonts w:hint="eastAsia"/>
        </w:rPr>
        <w:t>这些</w:t>
      </w:r>
      <w:r>
        <w:t>字符可以是任何非文本字符，但</w:t>
      </w:r>
      <w:r>
        <w:rPr>
          <w:rFonts w:hint="eastAsia"/>
        </w:rPr>
        <w:t>HL7</w:t>
      </w:r>
      <w:r>
        <w:rPr>
          <w:rFonts w:hint="eastAsia"/>
        </w:rPr>
        <w:t>标准</w:t>
      </w:r>
      <w:r>
        <w:t>推荐下表的字符：</w:t>
      </w:r>
    </w:p>
    <w:tbl>
      <w:tblPr>
        <w:tblStyle w:val="aff2"/>
        <w:tblW w:w="0" w:type="auto"/>
        <w:jc w:val="center"/>
        <w:tblLook w:val="04A0" w:firstRow="1" w:lastRow="0" w:firstColumn="1" w:lastColumn="0" w:noHBand="0" w:noVBand="1"/>
      </w:tblPr>
      <w:tblGrid>
        <w:gridCol w:w="2742"/>
        <w:gridCol w:w="2742"/>
      </w:tblGrid>
      <w:tr w:rsidR="005A077E" w:rsidTr="005A077E">
        <w:trPr>
          <w:trHeight w:val="425"/>
          <w:jc w:val="center"/>
        </w:trPr>
        <w:tc>
          <w:tcPr>
            <w:tcW w:w="2742" w:type="dxa"/>
            <w:shd w:val="clear" w:color="auto" w:fill="BFBFBF" w:themeFill="background1" w:themeFillShade="BF"/>
          </w:tcPr>
          <w:p w:rsidR="005A077E" w:rsidRDefault="005A077E" w:rsidP="009F2904">
            <w:pPr>
              <w:pStyle w:val="23"/>
              <w:ind w:firstLine="0"/>
            </w:pPr>
            <w:r>
              <w:rPr>
                <w:rFonts w:hint="eastAsia"/>
              </w:rPr>
              <w:t>字符</w:t>
            </w:r>
          </w:p>
        </w:tc>
        <w:tc>
          <w:tcPr>
            <w:tcW w:w="2742" w:type="dxa"/>
            <w:shd w:val="clear" w:color="auto" w:fill="BFBFBF" w:themeFill="background1" w:themeFillShade="BF"/>
          </w:tcPr>
          <w:p w:rsidR="005A077E" w:rsidRDefault="005A077E" w:rsidP="009F2904">
            <w:pPr>
              <w:pStyle w:val="23"/>
              <w:ind w:firstLine="0"/>
            </w:pPr>
            <w:r>
              <w:rPr>
                <w:rFonts w:hint="eastAsia"/>
              </w:rPr>
              <w:t>意义</w:t>
            </w:r>
          </w:p>
        </w:tc>
      </w:tr>
      <w:tr w:rsidR="005A077E" w:rsidTr="005A077E">
        <w:trPr>
          <w:trHeight w:val="450"/>
          <w:jc w:val="center"/>
        </w:trPr>
        <w:tc>
          <w:tcPr>
            <w:tcW w:w="2742" w:type="dxa"/>
          </w:tcPr>
          <w:p w:rsidR="005A077E" w:rsidRDefault="005A077E" w:rsidP="009F2904">
            <w:pPr>
              <w:pStyle w:val="23"/>
              <w:ind w:firstLine="0"/>
            </w:pPr>
            <w:r>
              <w:rPr>
                <w:rFonts w:hint="eastAsia"/>
              </w:rPr>
              <w:t>|</w:t>
            </w:r>
          </w:p>
        </w:tc>
        <w:tc>
          <w:tcPr>
            <w:tcW w:w="2742" w:type="dxa"/>
          </w:tcPr>
          <w:p w:rsidR="005A077E" w:rsidRDefault="005A077E" w:rsidP="009F2904">
            <w:pPr>
              <w:pStyle w:val="23"/>
              <w:ind w:firstLine="0"/>
            </w:pPr>
            <w:r>
              <w:rPr>
                <w:rFonts w:hint="eastAsia"/>
              </w:rPr>
              <w:t>字段</w:t>
            </w:r>
            <w:r>
              <w:t>分隔符</w:t>
            </w:r>
          </w:p>
        </w:tc>
      </w:tr>
      <w:tr w:rsidR="005A077E" w:rsidTr="005A077E">
        <w:trPr>
          <w:trHeight w:val="437"/>
          <w:jc w:val="center"/>
        </w:trPr>
        <w:tc>
          <w:tcPr>
            <w:tcW w:w="2742" w:type="dxa"/>
          </w:tcPr>
          <w:p w:rsidR="005A077E" w:rsidRDefault="005A077E" w:rsidP="009F2904">
            <w:pPr>
              <w:pStyle w:val="23"/>
              <w:ind w:firstLine="0"/>
            </w:pPr>
            <w:r>
              <w:rPr>
                <w:rFonts w:hint="eastAsia"/>
              </w:rPr>
              <w:t>^</w:t>
            </w:r>
          </w:p>
        </w:tc>
        <w:tc>
          <w:tcPr>
            <w:tcW w:w="2742" w:type="dxa"/>
          </w:tcPr>
          <w:p w:rsidR="005A077E" w:rsidRDefault="005A077E" w:rsidP="009F2904">
            <w:pPr>
              <w:pStyle w:val="23"/>
              <w:ind w:firstLine="0"/>
            </w:pPr>
            <w:r>
              <w:rPr>
                <w:rFonts w:hint="eastAsia"/>
              </w:rPr>
              <w:t>组件</w:t>
            </w:r>
            <w:r>
              <w:t>分隔符</w:t>
            </w:r>
          </w:p>
        </w:tc>
      </w:tr>
      <w:tr w:rsidR="005A077E" w:rsidTr="005A077E">
        <w:trPr>
          <w:trHeight w:val="425"/>
          <w:jc w:val="center"/>
        </w:trPr>
        <w:tc>
          <w:tcPr>
            <w:tcW w:w="2742" w:type="dxa"/>
          </w:tcPr>
          <w:p w:rsidR="005A077E" w:rsidRDefault="005A077E" w:rsidP="009F2904">
            <w:pPr>
              <w:pStyle w:val="23"/>
              <w:ind w:firstLine="0"/>
            </w:pPr>
            <w:r>
              <w:rPr>
                <w:rFonts w:hint="eastAsia"/>
              </w:rPr>
              <w:t>&amp;</w:t>
            </w:r>
          </w:p>
        </w:tc>
        <w:tc>
          <w:tcPr>
            <w:tcW w:w="2742" w:type="dxa"/>
          </w:tcPr>
          <w:p w:rsidR="005A077E" w:rsidRDefault="005A077E" w:rsidP="009F2904">
            <w:pPr>
              <w:pStyle w:val="23"/>
              <w:ind w:firstLine="0"/>
            </w:pPr>
            <w:r>
              <w:rPr>
                <w:rFonts w:hint="eastAsia"/>
              </w:rPr>
              <w:t>子组件</w:t>
            </w:r>
            <w:r>
              <w:t>分隔符</w:t>
            </w:r>
          </w:p>
        </w:tc>
      </w:tr>
      <w:tr w:rsidR="005A077E" w:rsidTr="005A077E">
        <w:trPr>
          <w:trHeight w:val="437"/>
          <w:jc w:val="center"/>
        </w:trPr>
        <w:tc>
          <w:tcPr>
            <w:tcW w:w="2742" w:type="dxa"/>
          </w:tcPr>
          <w:p w:rsidR="005A077E" w:rsidRDefault="005A077E" w:rsidP="009F2904">
            <w:pPr>
              <w:pStyle w:val="23"/>
              <w:ind w:firstLine="0"/>
            </w:pPr>
            <w:r>
              <w:rPr>
                <w:rFonts w:hint="eastAsia"/>
              </w:rPr>
              <w:t>~</w:t>
            </w:r>
          </w:p>
        </w:tc>
        <w:tc>
          <w:tcPr>
            <w:tcW w:w="2742" w:type="dxa"/>
          </w:tcPr>
          <w:p w:rsidR="005A077E" w:rsidRDefault="005A077E" w:rsidP="009F2904">
            <w:pPr>
              <w:pStyle w:val="23"/>
              <w:ind w:firstLine="0"/>
            </w:pPr>
            <w:r>
              <w:rPr>
                <w:rFonts w:hint="eastAsia"/>
              </w:rPr>
              <w:t>重复</w:t>
            </w:r>
            <w:r>
              <w:t>分隔符</w:t>
            </w:r>
          </w:p>
        </w:tc>
      </w:tr>
      <w:tr w:rsidR="005A077E" w:rsidTr="005A077E">
        <w:trPr>
          <w:trHeight w:val="437"/>
          <w:jc w:val="center"/>
        </w:trPr>
        <w:tc>
          <w:tcPr>
            <w:tcW w:w="2742" w:type="dxa"/>
          </w:tcPr>
          <w:p w:rsidR="005A077E" w:rsidRDefault="005A077E" w:rsidP="009F2904">
            <w:pPr>
              <w:pStyle w:val="23"/>
              <w:ind w:firstLine="0"/>
            </w:pPr>
            <w:r>
              <w:rPr>
                <w:rFonts w:hint="eastAsia"/>
              </w:rPr>
              <w:t>\</w:t>
            </w:r>
          </w:p>
        </w:tc>
        <w:tc>
          <w:tcPr>
            <w:tcW w:w="2742" w:type="dxa"/>
          </w:tcPr>
          <w:p w:rsidR="005A077E" w:rsidRDefault="005A077E" w:rsidP="009F2904">
            <w:pPr>
              <w:pStyle w:val="23"/>
              <w:ind w:firstLine="0"/>
            </w:pPr>
            <w:r>
              <w:rPr>
                <w:rFonts w:hint="eastAsia"/>
              </w:rPr>
              <w:t>转义</w:t>
            </w:r>
            <w:r>
              <w:t>字符</w:t>
            </w:r>
          </w:p>
        </w:tc>
      </w:tr>
    </w:tbl>
    <w:p w:rsidR="009F2904" w:rsidRDefault="005A077E" w:rsidP="009F2904">
      <w:pPr>
        <w:pStyle w:val="23"/>
      </w:pPr>
      <w:r>
        <w:rPr>
          <w:rFonts w:hint="eastAsia"/>
        </w:rPr>
        <w:t>MSH</w:t>
      </w:r>
      <w:r>
        <w:rPr>
          <w:rFonts w:hint="eastAsia"/>
        </w:rPr>
        <w:t>的</w:t>
      </w:r>
      <w:r>
        <w:t>第一个字段</w:t>
      </w:r>
      <w:r>
        <w:rPr>
          <w:rFonts w:hint="eastAsia"/>
        </w:rPr>
        <w:t>包括</w:t>
      </w:r>
      <w:r>
        <w:t>各个分隔符。后面</w:t>
      </w:r>
      <w:r>
        <w:rPr>
          <w:rFonts w:hint="eastAsia"/>
        </w:rPr>
        <w:t>的</w:t>
      </w:r>
      <w:r>
        <w:t>有些字段是空的，因为他们是可选的并且</w:t>
      </w:r>
      <w:r>
        <w:rPr>
          <w:rFonts w:hint="eastAsia"/>
        </w:rPr>
        <w:t>仪器</w:t>
      </w:r>
      <w:r>
        <w:t>软件</w:t>
      </w:r>
      <w:r>
        <w:rPr>
          <w:rFonts w:hint="eastAsia"/>
        </w:rPr>
        <w:t>HL7</w:t>
      </w:r>
      <w:r>
        <w:rPr>
          <w:rFonts w:hint="eastAsia"/>
        </w:rPr>
        <w:t>接口</w:t>
      </w:r>
      <w:r>
        <w:t>没有使用它，详细的字段定义和选取在后面说明。</w:t>
      </w:r>
    </w:p>
    <w:p w:rsidR="005A077E" w:rsidRDefault="005A077E" w:rsidP="005A077E">
      <w:pPr>
        <w:pStyle w:val="23"/>
      </w:pPr>
      <w:r>
        <w:rPr>
          <w:rFonts w:hint="eastAsia"/>
        </w:rPr>
        <w:lastRenderedPageBreak/>
        <w:t>对于任意一种消息，</w:t>
      </w:r>
      <w:r>
        <w:rPr>
          <w:rFonts w:hint="eastAsia"/>
        </w:rPr>
        <w:t>MSH</w:t>
      </w:r>
      <w:r>
        <w:rPr>
          <w:rFonts w:hint="eastAsia"/>
        </w:rPr>
        <w:t>消息段之</w:t>
      </w:r>
      <w:r w:rsidR="00937D16">
        <w:rPr>
          <w:rFonts w:hint="eastAsia"/>
        </w:rPr>
        <w:t>后的消息段有固定出现次序，下面几节都将具体描述这些次序</w:t>
      </w:r>
      <w:r>
        <w:rPr>
          <w:rFonts w:hint="eastAsia"/>
        </w:rPr>
        <w:t>。</w:t>
      </w:r>
    </w:p>
    <w:p w:rsidR="005A077E" w:rsidRDefault="00782251" w:rsidP="00E84AFE">
      <w:pPr>
        <w:pStyle w:val="a1"/>
      </w:pPr>
      <w:bookmarkStart w:id="42" w:name="_Toc36472319"/>
      <w:bookmarkStart w:id="43" w:name="_Toc36473732"/>
      <w:r>
        <w:rPr>
          <w:rFonts w:hint="eastAsia"/>
        </w:rPr>
        <w:t>字符串</w:t>
      </w:r>
      <w:r>
        <w:t>转义规则</w:t>
      </w:r>
      <w:bookmarkEnd w:id="42"/>
      <w:bookmarkEnd w:id="43"/>
    </w:p>
    <w:p w:rsidR="00782251" w:rsidRDefault="00782251" w:rsidP="00782251">
      <w:pPr>
        <w:pStyle w:val="23"/>
      </w:pPr>
      <w:r>
        <w:rPr>
          <w:rFonts w:hint="eastAsia"/>
        </w:rPr>
        <w:t>在</w:t>
      </w:r>
      <w:r>
        <w:rPr>
          <w:rFonts w:hint="eastAsia"/>
        </w:rPr>
        <w:t>ST</w:t>
      </w:r>
      <w:r>
        <w:rPr>
          <w:rFonts w:hint="eastAsia"/>
        </w:rPr>
        <w:t>、</w:t>
      </w:r>
      <w:r>
        <w:rPr>
          <w:rFonts w:hint="eastAsia"/>
        </w:rPr>
        <w:t>TX</w:t>
      </w:r>
      <w:r>
        <w:rPr>
          <w:rFonts w:hint="eastAsia"/>
        </w:rPr>
        <w:t>、</w:t>
      </w:r>
      <w:r>
        <w:rPr>
          <w:rFonts w:hint="eastAsia"/>
        </w:rPr>
        <w:t>FT</w:t>
      </w:r>
      <w:r>
        <w:rPr>
          <w:rFonts w:hint="eastAsia"/>
        </w:rPr>
        <w:t>、</w:t>
      </w:r>
      <w:r>
        <w:rPr>
          <w:rFonts w:hint="eastAsia"/>
        </w:rPr>
        <w:t>CF</w:t>
      </w:r>
      <w:r>
        <w:rPr>
          <w:rFonts w:hint="eastAsia"/>
        </w:rPr>
        <w:t>等</w:t>
      </w:r>
      <w:r>
        <w:t>类型字段数据中，例如备注、诊断信息、用户自定义性别等字符串数据中可能出现转义分隔符，</w:t>
      </w:r>
      <w:r w:rsidRPr="00782251">
        <w:rPr>
          <w:rFonts w:hint="eastAsia"/>
        </w:rPr>
        <w:t>在编码时应将原字符串中的分隔符转义为转义字符序列，然后在解码时还原。</w:t>
      </w:r>
      <w:r w:rsidRPr="00782251">
        <w:rPr>
          <w:rFonts w:hint="eastAsia"/>
        </w:rPr>
        <w:t xml:space="preserve">HL7 </w:t>
      </w:r>
      <w:r w:rsidRPr="00782251">
        <w:rPr>
          <w:rFonts w:hint="eastAsia"/>
        </w:rPr>
        <w:t>接口使用转义规则如下：</w:t>
      </w:r>
    </w:p>
    <w:tbl>
      <w:tblPr>
        <w:tblStyle w:val="aff2"/>
        <w:tblW w:w="0" w:type="auto"/>
        <w:jc w:val="center"/>
        <w:tblLook w:val="04A0" w:firstRow="1" w:lastRow="0" w:firstColumn="1" w:lastColumn="0" w:noHBand="0" w:noVBand="1"/>
      </w:tblPr>
      <w:tblGrid>
        <w:gridCol w:w="2742"/>
        <w:gridCol w:w="2742"/>
      </w:tblGrid>
      <w:tr w:rsidR="008A39BE" w:rsidTr="008A39BE">
        <w:trPr>
          <w:trHeight w:val="425"/>
          <w:jc w:val="center"/>
        </w:trPr>
        <w:tc>
          <w:tcPr>
            <w:tcW w:w="2742" w:type="dxa"/>
            <w:shd w:val="clear" w:color="auto" w:fill="BFBFBF" w:themeFill="background1" w:themeFillShade="BF"/>
          </w:tcPr>
          <w:p w:rsidR="008A39BE" w:rsidRDefault="008A39BE" w:rsidP="008A39BE">
            <w:pPr>
              <w:pStyle w:val="23"/>
              <w:ind w:firstLine="0"/>
            </w:pPr>
            <w:r>
              <w:rPr>
                <w:rFonts w:hint="eastAsia"/>
              </w:rPr>
              <w:t>转义</w:t>
            </w:r>
            <w:r>
              <w:t>字符序列</w:t>
            </w:r>
          </w:p>
        </w:tc>
        <w:tc>
          <w:tcPr>
            <w:tcW w:w="2742" w:type="dxa"/>
            <w:shd w:val="clear" w:color="auto" w:fill="BFBFBF" w:themeFill="background1" w:themeFillShade="BF"/>
          </w:tcPr>
          <w:p w:rsidR="008A39BE" w:rsidRDefault="008A39BE" w:rsidP="008A39BE">
            <w:pPr>
              <w:pStyle w:val="23"/>
              <w:ind w:firstLine="0"/>
            </w:pPr>
            <w:r>
              <w:rPr>
                <w:rFonts w:hint="eastAsia"/>
              </w:rPr>
              <w:t>原</w:t>
            </w:r>
            <w:r>
              <w:t>字符</w:t>
            </w:r>
          </w:p>
        </w:tc>
      </w:tr>
      <w:tr w:rsidR="008A39BE" w:rsidTr="008A39BE">
        <w:trPr>
          <w:trHeight w:val="450"/>
          <w:jc w:val="center"/>
        </w:trPr>
        <w:tc>
          <w:tcPr>
            <w:tcW w:w="2742" w:type="dxa"/>
          </w:tcPr>
          <w:p w:rsidR="008A39BE" w:rsidRDefault="008A39BE" w:rsidP="008A39BE">
            <w:pPr>
              <w:pStyle w:val="23"/>
              <w:ind w:firstLine="0"/>
            </w:pPr>
            <w:r>
              <w:rPr>
                <w:rFonts w:hint="eastAsia"/>
              </w:rPr>
              <w:t>\</w:t>
            </w:r>
            <w:r>
              <w:t>F</w:t>
            </w:r>
            <w:r>
              <w:rPr>
                <w:rFonts w:hint="eastAsia"/>
              </w:rPr>
              <w:t>\</w:t>
            </w:r>
          </w:p>
        </w:tc>
        <w:tc>
          <w:tcPr>
            <w:tcW w:w="2742" w:type="dxa"/>
          </w:tcPr>
          <w:p w:rsidR="008A39BE" w:rsidRDefault="008A39BE" w:rsidP="008A39BE">
            <w:pPr>
              <w:pStyle w:val="23"/>
              <w:ind w:firstLine="0"/>
            </w:pPr>
            <w:r>
              <w:rPr>
                <w:rFonts w:hint="eastAsia"/>
              </w:rPr>
              <w:t>字段</w:t>
            </w:r>
            <w:r>
              <w:t>分隔符</w:t>
            </w:r>
          </w:p>
        </w:tc>
      </w:tr>
      <w:tr w:rsidR="008A39BE" w:rsidTr="008A39BE">
        <w:trPr>
          <w:trHeight w:val="437"/>
          <w:jc w:val="center"/>
        </w:trPr>
        <w:tc>
          <w:tcPr>
            <w:tcW w:w="2742" w:type="dxa"/>
          </w:tcPr>
          <w:p w:rsidR="008A39BE" w:rsidRDefault="008A39BE" w:rsidP="008A39BE">
            <w:pPr>
              <w:pStyle w:val="23"/>
              <w:ind w:firstLine="0"/>
            </w:pPr>
            <w:r>
              <w:rPr>
                <w:rFonts w:hint="eastAsia"/>
              </w:rPr>
              <w:t>\</w:t>
            </w:r>
            <w:r>
              <w:t>S</w:t>
            </w:r>
            <w:r>
              <w:rPr>
                <w:rFonts w:hint="eastAsia"/>
              </w:rPr>
              <w:t>\</w:t>
            </w:r>
          </w:p>
        </w:tc>
        <w:tc>
          <w:tcPr>
            <w:tcW w:w="2742" w:type="dxa"/>
          </w:tcPr>
          <w:p w:rsidR="008A39BE" w:rsidRDefault="008A39BE" w:rsidP="008A39BE">
            <w:pPr>
              <w:pStyle w:val="23"/>
              <w:ind w:firstLine="0"/>
            </w:pPr>
            <w:r>
              <w:rPr>
                <w:rFonts w:hint="eastAsia"/>
              </w:rPr>
              <w:t>组件</w:t>
            </w:r>
            <w:r>
              <w:t>分隔符</w:t>
            </w:r>
          </w:p>
        </w:tc>
      </w:tr>
      <w:tr w:rsidR="008A39BE" w:rsidTr="008A39BE">
        <w:trPr>
          <w:trHeight w:val="425"/>
          <w:jc w:val="center"/>
        </w:trPr>
        <w:tc>
          <w:tcPr>
            <w:tcW w:w="2742" w:type="dxa"/>
          </w:tcPr>
          <w:p w:rsidR="008A39BE" w:rsidRDefault="00AB5655" w:rsidP="008A39BE">
            <w:pPr>
              <w:pStyle w:val="23"/>
              <w:ind w:firstLine="0"/>
            </w:pPr>
            <w:r>
              <w:rPr>
                <w:rFonts w:hint="eastAsia"/>
              </w:rPr>
              <w:t>\</w:t>
            </w:r>
            <w:r>
              <w:t>T</w:t>
            </w:r>
            <w:r>
              <w:rPr>
                <w:rFonts w:hint="eastAsia"/>
              </w:rPr>
              <w:t>\</w:t>
            </w:r>
          </w:p>
        </w:tc>
        <w:tc>
          <w:tcPr>
            <w:tcW w:w="2742" w:type="dxa"/>
          </w:tcPr>
          <w:p w:rsidR="008A39BE" w:rsidRDefault="008A39BE" w:rsidP="008A39BE">
            <w:pPr>
              <w:pStyle w:val="23"/>
              <w:ind w:firstLine="0"/>
            </w:pPr>
            <w:r>
              <w:rPr>
                <w:rFonts w:hint="eastAsia"/>
              </w:rPr>
              <w:t>子组件</w:t>
            </w:r>
            <w:r>
              <w:t>分隔符</w:t>
            </w:r>
          </w:p>
        </w:tc>
      </w:tr>
      <w:tr w:rsidR="008A39BE" w:rsidTr="008A39BE">
        <w:trPr>
          <w:trHeight w:val="437"/>
          <w:jc w:val="center"/>
        </w:trPr>
        <w:tc>
          <w:tcPr>
            <w:tcW w:w="2742" w:type="dxa"/>
          </w:tcPr>
          <w:p w:rsidR="008A39BE" w:rsidRDefault="00AB5655" w:rsidP="008A39BE">
            <w:pPr>
              <w:pStyle w:val="23"/>
              <w:ind w:firstLine="0"/>
            </w:pPr>
            <w:r>
              <w:rPr>
                <w:rFonts w:hint="eastAsia"/>
              </w:rPr>
              <w:t>\</w:t>
            </w:r>
            <w:r>
              <w:t>R</w:t>
            </w:r>
            <w:r>
              <w:rPr>
                <w:rFonts w:hint="eastAsia"/>
              </w:rPr>
              <w:t>\</w:t>
            </w:r>
          </w:p>
        </w:tc>
        <w:tc>
          <w:tcPr>
            <w:tcW w:w="2742" w:type="dxa"/>
          </w:tcPr>
          <w:p w:rsidR="008A39BE" w:rsidRDefault="008A39BE" w:rsidP="008A39BE">
            <w:pPr>
              <w:pStyle w:val="23"/>
              <w:ind w:firstLine="0"/>
            </w:pPr>
            <w:r>
              <w:rPr>
                <w:rFonts w:hint="eastAsia"/>
              </w:rPr>
              <w:t>重复</w:t>
            </w:r>
            <w:r>
              <w:t>分隔符</w:t>
            </w:r>
          </w:p>
        </w:tc>
      </w:tr>
      <w:tr w:rsidR="008A39BE" w:rsidTr="008A39BE">
        <w:trPr>
          <w:trHeight w:val="437"/>
          <w:jc w:val="center"/>
        </w:trPr>
        <w:tc>
          <w:tcPr>
            <w:tcW w:w="2742" w:type="dxa"/>
          </w:tcPr>
          <w:p w:rsidR="008A39BE" w:rsidRDefault="008A39BE" w:rsidP="008A39BE">
            <w:pPr>
              <w:pStyle w:val="23"/>
              <w:ind w:firstLine="0"/>
            </w:pPr>
            <w:r>
              <w:rPr>
                <w:rFonts w:hint="eastAsia"/>
              </w:rPr>
              <w:t>\</w:t>
            </w:r>
            <w:r w:rsidR="00AB5655">
              <w:t>E\</w:t>
            </w:r>
          </w:p>
        </w:tc>
        <w:tc>
          <w:tcPr>
            <w:tcW w:w="2742" w:type="dxa"/>
          </w:tcPr>
          <w:p w:rsidR="008A39BE" w:rsidRDefault="008A39BE" w:rsidP="008A39BE">
            <w:pPr>
              <w:pStyle w:val="23"/>
              <w:ind w:firstLine="0"/>
            </w:pPr>
            <w:r>
              <w:rPr>
                <w:rFonts w:hint="eastAsia"/>
              </w:rPr>
              <w:t>转义</w:t>
            </w:r>
            <w:r>
              <w:t>字符</w:t>
            </w:r>
          </w:p>
        </w:tc>
      </w:tr>
      <w:tr w:rsidR="008A39BE" w:rsidTr="008A39BE">
        <w:trPr>
          <w:trHeight w:val="437"/>
          <w:jc w:val="center"/>
        </w:trPr>
        <w:tc>
          <w:tcPr>
            <w:tcW w:w="2742" w:type="dxa"/>
          </w:tcPr>
          <w:p w:rsidR="008A39BE" w:rsidRDefault="00AB5655" w:rsidP="008A39BE">
            <w:pPr>
              <w:pStyle w:val="23"/>
              <w:ind w:firstLine="0"/>
            </w:pPr>
            <w:r>
              <w:rPr>
                <w:rFonts w:hint="eastAsia"/>
              </w:rPr>
              <w:t>\</w:t>
            </w:r>
            <w:r>
              <w:t>X000d</w:t>
            </w:r>
            <w:r>
              <w:rPr>
                <w:rFonts w:hint="eastAsia"/>
              </w:rPr>
              <w:t>\</w:t>
            </w:r>
          </w:p>
        </w:tc>
        <w:tc>
          <w:tcPr>
            <w:tcW w:w="2742" w:type="dxa"/>
          </w:tcPr>
          <w:p w:rsidR="008A39BE" w:rsidRDefault="00AB5655" w:rsidP="008A39BE">
            <w:pPr>
              <w:pStyle w:val="23"/>
              <w:ind w:firstLine="0"/>
            </w:pPr>
            <w:r>
              <w:rPr>
                <w:rFonts w:hint="eastAsia"/>
              </w:rPr>
              <w:t>&lt;</w:t>
            </w:r>
            <w:r>
              <w:t>CR</w:t>
            </w:r>
            <w:r>
              <w:rPr>
                <w:rFonts w:hint="eastAsia"/>
              </w:rPr>
              <w:t>&gt;</w:t>
            </w:r>
            <w:r>
              <w:rPr>
                <w:rFonts w:hint="eastAsia"/>
              </w:rPr>
              <w:t>，</w:t>
            </w:r>
            <w:r>
              <w:t>即消息段结束符</w:t>
            </w:r>
          </w:p>
        </w:tc>
      </w:tr>
    </w:tbl>
    <w:p w:rsidR="00782251" w:rsidRDefault="00884CF8" w:rsidP="00782251">
      <w:pPr>
        <w:pStyle w:val="23"/>
      </w:pPr>
      <w:r>
        <w:rPr>
          <w:rFonts w:hint="eastAsia"/>
        </w:rPr>
        <w:t>注意</w:t>
      </w:r>
      <w:r>
        <w:t>：转义字符串序列中的</w:t>
      </w:r>
      <w:r>
        <w:rPr>
          <w:rFonts w:hint="eastAsia"/>
        </w:rPr>
        <w:t>‘</w:t>
      </w:r>
      <w:r>
        <w:rPr>
          <w:rFonts w:hint="eastAsia"/>
        </w:rPr>
        <w:t>\</w:t>
      </w:r>
      <w:r>
        <w:rPr>
          <w:rFonts w:hint="eastAsia"/>
        </w:rPr>
        <w:t>’代表</w:t>
      </w:r>
      <w:r>
        <w:t>转义分隔符，其取值在</w:t>
      </w:r>
      <w:r>
        <w:rPr>
          <w:rFonts w:hint="eastAsia"/>
        </w:rPr>
        <w:t>MSH</w:t>
      </w:r>
      <w:r>
        <w:rPr>
          <w:rFonts w:hint="eastAsia"/>
        </w:rPr>
        <w:t>消息</w:t>
      </w:r>
      <w:r>
        <w:t>段中定义。</w:t>
      </w:r>
    </w:p>
    <w:p w:rsidR="00884CF8" w:rsidRDefault="00EF18A5" w:rsidP="00E84AFE">
      <w:pPr>
        <w:pStyle w:val="a0"/>
      </w:pPr>
      <w:bookmarkStart w:id="44" w:name="_Toc36470958"/>
      <w:bookmarkStart w:id="45" w:name="_Toc36472320"/>
      <w:bookmarkStart w:id="46" w:name="_Toc36473733"/>
      <w:r>
        <w:rPr>
          <w:rFonts w:hint="eastAsia"/>
        </w:rPr>
        <w:t>HL7数据</w:t>
      </w:r>
      <w:r>
        <w:t>类型</w:t>
      </w:r>
      <w:bookmarkEnd w:id="44"/>
      <w:bookmarkEnd w:id="45"/>
      <w:bookmarkEnd w:id="46"/>
    </w:p>
    <w:p w:rsidR="00EF18A5" w:rsidRDefault="002A3085" w:rsidP="002A3085">
      <w:pPr>
        <w:pStyle w:val="23"/>
      </w:pPr>
      <w:r>
        <w:rPr>
          <w:rFonts w:hint="eastAsia"/>
        </w:rPr>
        <w:t>消息</w:t>
      </w:r>
      <w:r>
        <w:t>中所有的数据信息都表示为不同的</w:t>
      </w:r>
      <w:r>
        <w:rPr>
          <w:rFonts w:hint="eastAsia"/>
        </w:rPr>
        <w:t>HL7</w:t>
      </w:r>
      <w:r>
        <w:rPr>
          <w:rFonts w:hint="eastAsia"/>
        </w:rPr>
        <w:t>类型</w:t>
      </w:r>
      <w:r>
        <w:t>字段，目前通信协议只使用了</w:t>
      </w:r>
      <w:r>
        <w:rPr>
          <w:rFonts w:hint="eastAsia"/>
        </w:rPr>
        <w:t>HL7</w:t>
      </w:r>
      <w:r>
        <w:rPr>
          <w:rFonts w:hint="eastAsia"/>
        </w:rPr>
        <w:t>标准所</w:t>
      </w:r>
      <w:r>
        <w:t>提供的一部分</w:t>
      </w:r>
      <w:r w:rsidR="00451026">
        <w:rPr>
          <w:rFonts w:hint="eastAsia"/>
        </w:rPr>
        <w:t>，</w:t>
      </w:r>
      <w:r>
        <w:rPr>
          <w:rFonts w:hint="eastAsia"/>
        </w:rPr>
        <w:t>详细</w:t>
      </w:r>
      <w:r>
        <w:t>介绍参见</w:t>
      </w:r>
      <w:r w:rsidR="00451026">
        <w:fldChar w:fldCharType="begin"/>
      </w:r>
      <w:r w:rsidR="00451026">
        <w:instrText xml:space="preserve"> REF _Ref504640014 \r \h </w:instrText>
      </w:r>
      <w:r w:rsidR="00451026">
        <w:fldChar w:fldCharType="separate"/>
      </w:r>
      <w:r w:rsidR="007136D5">
        <w:t>4.1</w:t>
      </w:r>
      <w:r w:rsidR="00451026">
        <w:fldChar w:fldCharType="end"/>
      </w:r>
      <w:r w:rsidR="00451026">
        <w:rPr>
          <w:rFonts w:hint="eastAsia"/>
        </w:rPr>
        <w:t>小节</w:t>
      </w:r>
      <w:r>
        <w:t>。</w:t>
      </w:r>
    </w:p>
    <w:p w:rsidR="0058331C" w:rsidRDefault="0058331C" w:rsidP="00E84AFE">
      <w:pPr>
        <w:pStyle w:val="a0"/>
      </w:pPr>
      <w:bookmarkStart w:id="47" w:name="_Toc36470959"/>
      <w:bookmarkStart w:id="48" w:name="_Toc36472321"/>
      <w:bookmarkStart w:id="49" w:name="_Toc36473734"/>
      <w:r>
        <w:rPr>
          <w:rFonts w:hint="eastAsia"/>
        </w:rPr>
        <w:lastRenderedPageBreak/>
        <w:t>消息</w:t>
      </w:r>
      <w:r>
        <w:t>种类</w:t>
      </w:r>
      <w:bookmarkEnd w:id="47"/>
      <w:bookmarkEnd w:id="48"/>
      <w:bookmarkEnd w:id="49"/>
    </w:p>
    <w:p w:rsidR="0058331C" w:rsidRDefault="0058331C" w:rsidP="0058331C">
      <w:pPr>
        <w:pStyle w:val="23"/>
      </w:pPr>
      <w:r>
        <w:rPr>
          <w:rFonts w:hint="eastAsia"/>
        </w:rPr>
        <w:t>在</w:t>
      </w:r>
      <w:r>
        <w:t>通信过程中，</w:t>
      </w:r>
      <w:r>
        <w:rPr>
          <w:rFonts w:hint="eastAsia"/>
        </w:rPr>
        <w:t>HL7</w:t>
      </w:r>
      <w:r>
        <w:rPr>
          <w:rFonts w:hint="eastAsia"/>
        </w:rPr>
        <w:t>通信</w:t>
      </w:r>
      <w:r>
        <w:t>协议涉及到</w:t>
      </w:r>
      <w:r>
        <w:rPr>
          <w:rFonts w:hint="eastAsia"/>
        </w:rPr>
        <w:t>4</w:t>
      </w:r>
      <w:r>
        <w:rPr>
          <w:rFonts w:hint="eastAsia"/>
        </w:rPr>
        <w:t>种</w:t>
      </w:r>
      <w:r>
        <w:t>消息结构：</w:t>
      </w:r>
      <w:r>
        <w:rPr>
          <w:rFonts w:hint="eastAsia"/>
        </w:rPr>
        <w:t>ORU^R01</w:t>
      </w:r>
      <w:r>
        <w:rPr>
          <w:rFonts w:hint="eastAsia"/>
        </w:rPr>
        <w:t>消息</w:t>
      </w:r>
      <w:r>
        <w:t>、</w:t>
      </w:r>
      <w:r>
        <w:rPr>
          <w:rFonts w:hint="eastAsia"/>
        </w:rPr>
        <w:t>ACK^R01</w:t>
      </w:r>
      <w:r>
        <w:rPr>
          <w:rFonts w:hint="eastAsia"/>
        </w:rPr>
        <w:t>消息</w:t>
      </w:r>
      <w:r>
        <w:t>、</w:t>
      </w:r>
      <w:r>
        <w:rPr>
          <w:rFonts w:hint="eastAsia"/>
        </w:rPr>
        <w:t>QRY^Q01</w:t>
      </w:r>
      <w:r>
        <w:rPr>
          <w:rFonts w:hint="eastAsia"/>
        </w:rPr>
        <w:t>消息</w:t>
      </w:r>
      <w:r>
        <w:t>、</w:t>
      </w:r>
      <w:r>
        <w:rPr>
          <w:rFonts w:hint="eastAsia"/>
        </w:rPr>
        <w:t>DSR^</w:t>
      </w:r>
      <w:r>
        <w:t>Q01</w:t>
      </w:r>
      <w:r>
        <w:rPr>
          <w:rFonts w:hint="eastAsia"/>
        </w:rPr>
        <w:t>消息</w:t>
      </w:r>
      <w:r>
        <w:t>。</w:t>
      </w:r>
    </w:p>
    <w:p w:rsidR="00D844F1" w:rsidRDefault="00D844F1" w:rsidP="00E84AFE">
      <w:pPr>
        <w:pStyle w:val="a1"/>
      </w:pPr>
      <w:bookmarkStart w:id="50" w:name="_Toc36472322"/>
      <w:bookmarkStart w:id="51" w:name="_Toc36473735"/>
      <w:r>
        <w:rPr>
          <w:rFonts w:hint="eastAsia"/>
        </w:rPr>
        <w:t>检验结果</w:t>
      </w:r>
      <w:r>
        <w:t>上报</w:t>
      </w:r>
      <w:bookmarkEnd w:id="50"/>
      <w:bookmarkEnd w:id="51"/>
    </w:p>
    <w:p w:rsidR="0058331C" w:rsidRDefault="00F05932" w:rsidP="00F05932">
      <w:pPr>
        <w:pStyle w:val="23"/>
      </w:pPr>
      <w:r>
        <w:rPr>
          <w:rFonts w:hint="eastAsia"/>
        </w:rPr>
        <w:t>ORU^R01</w:t>
      </w:r>
      <w:r>
        <w:rPr>
          <w:rFonts w:hint="eastAsia"/>
        </w:rPr>
        <w:t>消息和</w:t>
      </w:r>
      <w:r>
        <w:rPr>
          <w:rFonts w:hint="eastAsia"/>
        </w:rPr>
        <w:t>ACK^R01</w:t>
      </w:r>
      <w:r>
        <w:rPr>
          <w:rFonts w:hint="eastAsia"/>
        </w:rPr>
        <w:t>消息成对</w:t>
      </w:r>
      <w:r>
        <w:t>出现，用于发送</w:t>
      </w:r>
      <w:r w:rsidR="00F76B00">
        <w:rPr>
          <w:rFonts w:hint="eastAsia"/>
        </w:rPr>
        <w:t>样本</w:t>
      </w:r>
      <w:r>
        <w:t>检验结果（</w:t>
      </w:r>
      <w:r>
        <w:rPr>
          <w:rFonts w:hint="eastAsia"/>
        </w:rPr>
        <w:t>或者</w:t>
      </w:r>
      <w:r>
        <w:t>质控数据信息）</w:t>
      </w:r>
      <w:r>
        <w:rPr>
          <w:rFonts w:hint="eastAsia"/>
        </w:rPr>
        <w:t>到</w:t>
      </w:r>
      <w:r>
        <w:rPr>
          <w:rFonts w:hint="eastAsia"/>
        </w:rPr>
        <w:t>LIS</w:t>
      </w:r>
      <w:r>
        <w:rPr>
          <w:rFonts w:hint="eastAsia"/>
        </w:rPr>
        <w:t>，示意图</w:t>
      </w:r>
      <w:r>
        <w:t>如下：</w:t>
      </w:r>
    </w:p>
    <w:p w:rsidR="00F05932" w:rsidRDefault="00F05932" w:rsidP="00F05932">
      <w:pPr>
        <w:pStyle w:val="23"/>
      </w:pPr>
      <w:r>
        <w:rPr>
          <w:noProof/>
        </w:rPr>
        <w:drawing>
          <wp:inline distT="0" distB="0" distL="0" distR="0" wp14:anchorId="6CE874E8" wp14:editId="2CD9DD3F">
            <wp:extent cx="5278120" cy="19685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5278120" cy="1968500"/>
                    </a:xfrm>
                    <a:prstGeom prst="rect">
                      <a:avLst/>
                    </a:prstGeom>
                  </pic:spPr>
                </pic:pic>
              </a:graphicData>
            </a:graphic>
          </wp:inline>
        </w:drawing>
      </w:r>
    </w:p>
    <w:p w:rsidR="00D844F1" w:rsidRDefault="00D844F1" w:rsidP="00D844F1">
      <w:pPr>
        <w:pStyle w:val="23"/>
      </w:pPr>
      <w:r w:rsidRPr="0087202B">
        <w:rPr>
          <w:rFonts w:hint="eastAsia"/>
          <w:b/>
        </w:rPr>
        <w:t>ORU^R01</w:t>
      </w:r>
      <w:r w:rsidRPr="0087202B">
        <w:rPr>
          <w:rFonts w:hint="eastAsia"/>
          <w:b/>
        </w:rPr>
        <w:t>消息</w:t>
      </w:r>
      <w:r>
        <w:t>：主要用于</w:t>
      </w:r>
      <w:r w:rsidR="00F76B00">
        <w:rPr>
          <w:rFonts w:hint="eastAsia"/>
        </w:rPr>
        <w:t>样本</w:t>
      </w:r>
      <w:r>
        <w:t>检验结果、质控数据的传输。</w:t>
      </w:r>
    </w:p>
    <w:p w:rsidR="00D844F1" w:rsidRDefault="00D844F1" w:rsidP="00D844F1">
      <w:pPr>
        <w:pStyle w:val="23"/>
        <w:pBdr>
          <w:bottom w:val="single" w:sz="6" w:space="1" w:color="auto"/>
        </w:pBdr>
      </w:pPr>
      <w:r>
        <w:rPr>
          <w:rFonts w:hint="eastAsia"/>
        </w:rPr>
        <w:t>ORU</w:t>
      </w:r>
      <w:r>
        <w:rPr>
          <w:rFonts w:hint="eastAsia"/>
        </w:rPr>
        <w:tab/>
        <w:t>Observational Results</w:t>
      </w:r>
      <w:r>
        <w:rPr>
          <w:rFonts w:hint="eastAsia"/>
        </w:rPr>
        <w:t>（</w:t>
      </w:r>
      <w:r>
        <w:rPr>
          <w:rFonts w:hint="eastAsia"/>
        </w:rPr>
        <w:t>Unsolicited</w:t>
      </w:r>
      <w:r>
        <w:rPr>
          <w:rFonts w:hint="eastAsia"/>
        </w:rPr>
        <w:t>）</w:t>
      </w:r>
      <w:r>
        <w:tab/>
      </w:r>
      <w:r>
        <w:tab/>
      </w:r>
      <w:r>
        <w:tab/>
      </w:r>
      <w:r>
        <w:tab/>
      </w:r>
      <w:r>
        <w:tab/>
      </w:r>
      <w:r>
        <w:rPr>
          <w:rFonts w:hint="eastAsia"/>
        </w:rPr>
        <w:t>描述</w:t>
      </w:r>
    </w:p>
    <w:p w:rsidR="00D844F1" w:rsidRDefault="00D844F1" w:rsidP="00D844F1">
      <w:pPr>
        <w:pStyle w:val="23"/>
      </w:pPr>
      <w:r>
        <w:t>MSH</w:t>
      </w:r>
      <w:r>
        <w:tab/>
      </w:r>
      <w:r>
        <w:tab/>
      </w:r>
      <w:r>
        <w:tab/>
      </w:r>
      <w:r>
        <w:tab/>
      </w:r>
      <w:r>
        <w:tab/>
      </w:r>
      <w:r>
        <w:tab/>
      </w:r>
      <w:r>
        <w:tab/>
      </w:r>
      <w:r>
        <w:tab/>
      </w:r>
      <w:r>
        <w:tab/>
      </w:r>
      <w:r>
        <w:tab/>
      </w:r>
      <w:r>
        <w:tab/>
      </w:r>
      <w:r>
        <w:tab/>
      </w:r>
      <w:r>
        <w:tab/>
      </w:r>
      <w:r>
        <w:rPr>
          <w:rFonts w:hint="eastAsia"/>
        </w:rPr>
        <w:t>消息</w:t>
      </w:r>
      <w:r>
        <w:t>头</w:t>
      </w:r>
    </w:p>
    <w:p w:rsidR="00D844F1" w:rsidRDefault="00D844F1" w:rsidP="00D844F1">
      <w:pPr>
        <w:pStyle w:val="23"/>
      </w:pPr>
      <w:r>
        <w:rPr>
          <w:rFonts w:hint="eastAsia"/>
        </w:rPr>
        <w:t>{</w:t>
      </w:r>
    </w:p>
    <w:p w:rsidR="00D844F1" w:rsidRDefault="00D844F1" w:rsidP="00D844F1">
      <w:pPr>
        <w:pStyle w:val="23"/>
        <w:ind w:left="840" w:firstLine="0"/>
      </w:pPr>
      <w:r>
        <w:t>PID</w:t>
      </w:r>
      <w:r>
        <w:tab/>
      </w:r>
      <w:r>
        <w:tab/>
      </w:r>
      <w:r>
        <w:tab/>
      </w:r>
      <w:r>
        <w:tab/>
      </w:r>
      <w:r>
        <w:tab/>
      </w:r>
      <w:r>
        <w:tab/>
      </w:r>
      <w:r>
        <w:tab/>
      </w:r>
      <w:r>
        <w:tab/>
      </w:r>
      <w:r>
        <w:tab/>
      </w:r>
      <w:r>
        <w:tab/>
      </w:r>
      <w:r>
        <w:tab/>
      </w:r>
      <w:r>
        <w:tab/>
      </w:r>
      <w:r>
        <w:tab/>
      </w:r>
      <w:r>
        <w:rPr>
          <w:rFonts w:hint="eastAsia"/>
        </w:rPr>
        <w:t>病人</w:t>
      </w:r>
      <w:r>
        <w:t>基本信息</w:t>
      </w:r>
    </w:p>
    <w:p w:rsidR="00D844F1" w:rsidRDefault="00D844F1" w:rsidP="00D844F1">
      <w:pPr>
        <w:pStyle w:val="23"/>
        <w:ind w:left="420"/>
      </w:pPr>
      <w:r>
        <w:rPr>
          <w:rFonts w:hint="eastAsia"/>
        </w:rPr>
        <w:t>{</w:t>
      </w:r>
    </w:p>
    <w:p w:rsidR="00D844F1" w:rsidRDefault="00D844F1" w:rsidP="00D844F1">
      <w:pPr>
        <w:pStyle w:val="23"/>
      </w:pPr>
      <w:r>
        <w:tab/>
      </w:r>
      <w:r>
        <w:tab/>
        <w:t>OBR</w:t>
      </w:r>
      <w:r>
        <w:tab/>
      </w:r>
      <w:r>
        <w:tab/>
      </w:r>
      <w:r>
        <w:tab/>
      </w:r>
      <w:r>
        <w:tab/>
      </w:r>
      <w:r>
        <w:tab/>
      </w:r>
      <w:r>
        <w:tab/>
      </w:r>
      <w:r>
        <w:tab/>
      </w:r>
      <w:r>
        <w:tab/>
      </w:r>
      <w:r>
        <w:tab/>
      </w:r>
      <w:r>
        <w:tab/>
      </w:r>
      <w:r>
        <w:tab/>
      </w:r>
      <w:r>
        <w:rPr>
          <w:rFonts w:hint="eastAsia"/>
        </w:rPr>
        <w:t>样本</w:t>
      </w:r>
      <w:r>
        <w:t>信息</w:t>
      </w:r>
    </w:p>
    <w:p w:rsidR="00D844F1" w:rsidRDefault="00D844F1" w:rsidP="00D844F1">
      <w:pPr>
        <w:pStyle w:val="23"/>
      </w:pPr>
      <w:r>
        <w:tab/>
      </w:r>
      <w:r>
        <w:tab/>
        <w:t>{[OBX]}</w:t>
      </w:r>
      <w:r>
        <w:tab/>
      </w:r>
      <w:r>
        <w:tab/>
      </w:r>
      <w:r>
        <w:tab/>
      </w:r>
      <w:r>
        <w:tab/>
      </w:r>
      <w:r>
        <w:tab/>
      </w:r>
      <w:r>
        <w:tab/>
      </w:r>
      <w:r>
        <w:tab/>
      </w:r>
      <w:r>
        <w:tab/>
      </w:r>
      <w:r>
        <w:tab/>
      </w:r>
      <w:r>
        <w:tab/>
      </w:r>
      <w:r>
        <w:tab/>
      </w:r>
      <w:r>
        <w:rPr>
          <w:rFonts w:hint="eastAsia"/>
        </w:rPr>
        <w:t>检验</w:t>
      </w:r>
      <w:r>
        <w:t>数据项</w:t>
      </w:r>
    </w:p>
    <w:p w:rsidR="00D844F1" w:rsidRDefault="00D844F1" w:rsidP="00D844F1">
      <w:pPr>
        <w:pStyle w:val="23"/>
        <w:ind w:left="420"/>
      </w:pPr>
      <w:r>
        <w:t>}</w:t>
      </w:r>
    </w:p>
    <w:p w:rsidR="00D844F1" w:rsidRPr="0087202B" w:rsidRDefault="00D844F1" w:rsidP="00D844F1">
      <w:pPr>
        <w:pStyle w:val="23"/>
      </w:pPr>
      <w:r>
        <w:rPr>
          <w:rFonts w:hint="eastAsia"/>
        </w:rPr>
        <w:t>}</w:t>
      </w:r>
    </w:p>
    <w:p w:rsidR="00D844F1" w:rsidRDefault="00D844F1" w:rsidP="00F05932">
      <w:pPr>
        <w:pStyle w:val="23"/>
      </w:pPr>
    </w:p>
    <w:p w:rsidR="00CF7E93" w:rsidRDefault="00CF7E93" w:rsidP="00F05932">
      <w:pPr>
        <w:pStyle w:val="23"/>
      </w:pPr>
      <w:r w:rsidRPr="00CF7E93">
        <w:rPr>
          <w:rFonts w:hint="eastAsia"/>
          <w:b/>
        </w:rPr>
        <w:t>ACK^R01</w:t>
      </w:r>
      <w:r w:rsidRPr="00CF7E93">
        <w:rPr>
          <w:rFonts w:hint="eastAsia"/>
          <w:b/>
        </w:rPr>
        <w:t>消息</w:t>
      </w:r>
      <w:r>
        <w:t>：对接收到的</w:t>
      </w:r>
      <w:r>
        <w:rPr>
          <w:rFonts w:hint="eastAsia"/>
        </w:rPr>
        <w:t>ORU^R01</w:t>
      </w:r>
      <w:r>
        <w:rPr>
          <w:rFonts w:hint="eastAsia"/>
        </w:rPr>
        <w:t>消息</w:t>
      </w:r>
      <w:r>
        <w:t>确认。</w:t>
      </w:r>
    </w:p>
    <w:p w:rsidR="00CF7E93" w:rsidRDefault="00CF7E93" w:rsidP="00F05932">
      <w:pPr>
        <w:pStyle w:val="23"/>
        <w:pBdr>
          <w:bottom w:val="single" w:sz="6" w:space="1" w:color="auto"/>
        </w:pBdr>
      </w:pPr>
      <w:r>
        <w:rPr>
          <w:rFonts w:hint="eastAsia"/>
        </w:rPr>
        <w:t>ACK</w:t>
      </w:r>
      <w:r>
        <w:rPr>
          <w:rFonts w:hint="eastAsia"/>
        </w:rPr>
        <w:tab/>
      </w:r>
      <w:r>
        <w:t>Acknowledgment</w:t>
      </w:r>
      <w:r>
        <w:tab/>
      </w:r>
      <w:r>
        <w:tab/>
      </w:r>
      <w:r>
        <w:tab/>
      </w:r>
      <w:r>
        <w:tab/>
      </w:r>
      <w:r>
        <w:tab/>
      </w:r>
      <w:r>
        <w:tab/>
      </w:r>
      <w:r>
        <w:tab/>
      </w:r>
      <w:r>
        <w:tab/>
      </w:r>
      <w:r>
        <w:tab/>
      </w:r>
      <w:r>
        <w:rPr>
          <w:rFonts w:hint="eastAsia"/>
        </w:rPr>
        <w:t>描述</w:t>
      </w:r>
    </w:p>
    <w:p w:rsidR="00CF7E93" w:rsidRDefault="00CF7E93" w:rsidP="00CF7E93">
      <w:pPr>
        <w:pStyle w:val="23"/>
      </w:pPr>
      <w:r>
        <w:t>MSH</w:t>
      </w:r>
      <w:r>
        <w:tab/>
      </w:r>
      <w:r>
        <w:tab/>
      </w:r>
      <w:r>
        <w:tab/>
      </w:r>
      <w:r>
        <w:tab/>
      </w:r>
      <w:r>
        <w:tab/>
      </w:r>
      <w:r>
        <w:tab/>
      </w:r>
      <w:r>
        <w:tab/>
      </w:r>
      <w:r>
        <w:tab/>
      </w:r>
      <w:r>
        <w:tab/>
      </w:r>
      <w:r>
        <w:tab/>
      </w:r>
      <w:r>
        <w:tab/>
      </w:r>
      <w:r>
        <w:tab/>
      </w:r>
      <w:r>
        <w:tab/>
      </w:r>
      <w:r>
        <w:rPr>
          <w:rFonts w:hint="eastAsia"/>
        </w:rPr>
        <w:t>消息头</w:t>
      </w:r>
    </w:p>
    <w:p w:rsidR="00CF7E93" w:rsidRDefault="00CF7E93" w:rsidP="00CF7E93">
      <w:pPr>
        <w:pStyle w:val="23"/>
      </w:pPr>
      <w:r>
        <w:rPr>
          <w:rFonts w:hint="eastAsia"/>
        </w:rPr>
        <w:t>MSA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消息</w:t>
      </w:r>
      <w:r>
        <w:t>确认</w:t>
      </w:r>
    </w:p>
    <w:p w:rsidR="00CF7E93" w:rsidRDefault="00CF7E93" w:rsidP="00CF7E93">
      <w:pPr>
        <w:pStyle w:val="23"/>
      </w:pPr>
    </w:p>
    <w:p w:rsidR="004260AC" w:rsidRDefault="004260AC" w:rsidP="004260AC">
      <w:pPr>
        <w:pStyle w:val="af9"/>
      </w:pPr>
      <w:r>
        <w:t>注</w:t>
      </w:r>
      <w:r>
        <w:rPr>
          <w:rFonts w:hint="eastAsia"/>
        </w:rPr>
        <w:t>：</w:t>
      </w:r>
      <w:r>
        <w:rPr>
          <w:rFonts w:hint="eastAsia"/>
        </w:rPr>
        <w:t>[]</w:t>
      </w:r>
      <w:r>
        <w:rPr>
          <w:rFonts w:hint="eastAsia"/>
        </w:rPr>
        <w:t>里面出现的消息段为可选，</w:t>
      </w:r>
      <w:r>
        <w:rPr>
          <w:rFonts w:hint="eastAsia"/>
        </w:rPr>
        <w:t>{}</w:t>
      </w:r>
      <w:r>
        <w:rPr>
          <w:rFonts w:hint="eastAsia"/>
        </w:rPr>
        <w:t>里面的消息段可以重复</w:t>
      </w:r>
      <w:r>
        <w:rPr>
          <w:rFonts w:hint="eastAsia"/>
        </w:rPr>
        <w:t>1</w:t>
      </w:r>
      <w:r>
        <w:rPr>
          <w:rFonts w:hint="eastAsia"/>
        </w:rPr>
        <w:t>次或多次。</w:t>
      </w:r>
    </w:p>
    <w:p w:rsidR="00787AC1" w:rsidRDefault="00787AC1" w:rsidP="00E84AFE">
      <w:pPr>
        <w:pStyle w:val="a1"/>
      </w:pPr>
      <w:bookmarkStart w:id="52" w:name="_Toc36472323"/>
      <w:bookmarkStart w:id="53" w:name="_Toc36473736"/>
      <w:r>
        <w:rPr>
          <w:rFonts w:hint="eastAsia"/>
        </w:rPr>
        <w:t>申请信息</w:t>
      </w:r>
      <w:r>
        <w:t>查询</w:t>
      </w:r>
      <w:bookmarkEnd w:id="52"/>
      <w:bookmarkEnd w:id="53"/>
    </w:p>
    <w:p w:rsidR="00F05932" w:rsidRDefault="00A04829" w:rsidP="00F05932">
      <w:pPr>
        <w:pStyle w:val="23"/>
      </w:pPr>
      <w:r>
        <w:rPr>
          <w:rFonts w:hint="eastAsia"/>
        </w:rPr>
        <w:t>QRY^Q01</w:t>
      </w:r>
      <w:r>
        <w:rPr>
          <w:rFonts w:hint="eastAsia"/>
        </w:rPr>
        <w:t>消息和</w:t>
      </w:r>
      <w:r>
        <w:rPr>
          <w:rFonts w:hint="eastAsia"/>
        </w:rPr>
        <w:t>DSR^</w:t>
      </w:r>
      <w:r>
        <w:t>Q01</w:t>
      </w:r>
      <w:r>
        <w:rPr>
          <w:rFonts w:hint="eastAsia"/>
        </w:rPr>
        <w:t>消息成对出现</w:t>
      </w:r>
      <w:r>
        <w:t>，用于</w:t>
      </w:r>
      <w:r w:rsidRPr="00A04829">
        <w:rPr>
          <w:rFonts w:hint="eastAsia"/>
        </w:rPr>
        <w:t>从</w:t>
      </w:r>
      <w:r>
        <w:rPr>
          <w:rFonts w:hint="eastAsia"/>
        </w:rPr>
        <w:t>LIS</w:t>
      </w:r>
      <w:r w:rsidRPr="00A04829">
        <w:rPr>
          <w:rFonts w:hint="eastAsia"/>
        </w:rPr>
        <w:t>服务器获取样本申请信息</w:t>
      </w:r>
      <w:r>
        <w:rPr>
          <w:rFonts w:hint="eastAsia"/>
        </w:rPr>
        <w:t>，</w:t>
      </w:r>
      <w:r>
        <w:t>示意图如下：</w:t>
      </w:r>
    </w:p>
    <w:p w:rsidR="00A04829" w:rsidRDefault="00A04829" w:rsidP="00F05932">
      <w:pPr>
        <w:pStyle w:val="23"/>
      </w:pPr>
      <w:r>
        <w:rPr>
          <w:noProof/>
        </w:rPr>
        <w:drawing>
          <wp:inline distT="0" distB="0" distL="0" distR="0" wp14:anchorId="3D098231" wp14:editId="30D47681">
            <wp:extent cx="5278120" cy="202819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5278120" cy="2028190"/>
                    </a:xfrm>
                    <a:prstGeom prst="rect">
                      <a:avLst/>
                    </a:prstGeom>
                  </pic:spPr>
                </pic:pic>
              </a:graphicData>
            </a:graphic>
          </wp:inline>
        </w:drawing>
      </w:r>
    </w:p>
    <w:p w:rsidR="001E5A11" w:rsidRDefault="001E5A11" w:rsidP="00F05932">
      <w:pPr>
        <w:pStyle w:val="23"/>
      </w:pPr>
      <w:r w:rsidRPr="001E5A11">
        <w:rPr>
          <w:rFonts w:hint="eastAsia"/>
          <w:b/>
        </w:rPr>
        <w:t>QRY^Q01</w:t>
      </w:r>
      <w:r w:rsidRPr="001E5A11">
        <w:rPr>
          <w:rFonts w:hint="eastAsia"/>
          <w:b/>
        </w:rPr>
        <w:t>消息</w:t>
      </w:r>
      <w:r>
        <w:t>：</w:t>
      </w:r>
      <w:r>
        <w:rPr>
          <w:rFonts w:hint="eastAsia"/>
        </w:rPr>
        <w:t>用来</w:t>
      </w:r>
      <w:r>
        <w:t>向</w:t>
      </w:r>
      <w:r>
        <w:rPr>
          <w:rFonts w:hint="eastAsia"/>
        </w:rPr>
        <w:t>LIS</w:t>
      </w:r>
      <w:r>
        <w:rPr>
          <w:rFonts w:hint="eastAsia"/>
        </w:rPr>
        <w:t>系统</w:t>
      </w:r>
      <w:r>
        <w:t>查询所需的样本申请信息。</w:t>
      </w:r>
    </w:p>
    <w:p w:rsidR="00784869" w:rsidRDefault="00784869" w:rsidP="00F05932">
      <w:pPr>
        <w:pStyle w:val="23"/>
        <w:pBdr>
          <w:bottom w:val="single" w:sz="6" w:space="1" w:color="auto"/>
        </w:pBdr>
      </w:pPr>
      <w:r>
        <w:rPr>
          <w:rFonts w:hint="eastAsia"/>
        </w:rPr>
        <w:t>Q</w:t>
      </w:r>
      <w:r>
        <w:t>RY</w:t>
      </w:r>
      <w:r>
        <w:tab/>
        <w:t>Query Message</w:t>
      </w:r>
      <w:r>
        <w:tab/>
      </w:r>
      <w:r>
        <w:tab/>
      </w:r>
      <w:r>
        <w:tab/>
      </w:r>
      <w:r>
        <w:tab/>
      </w:r>
      <w:r>
        <w:tab/>
      </w:r>
      <w:r>
        <w:tab/>
      </w:r>
      <w:r>
        <w:tab/>
      </w:r>
      <w:r>
        <w:tab/>
      </w:r>
      <w:r>
        <w:tab/>
      </w:r>
      <w:r>
        <w:rPr>
          <w:rFonts w:hint="eastAsia"/>
        </w:rPr>
        <w:t>描述</w:t>
      </w:r>
    </w:p>
    <w:p w:rsidR="00784869" w:rsidRDefault="00784869" w:rsidP="00F05932">
      <w:pPr>
        <w:pStyle w:val="23"/>
      </w:pPr>
      <w:r>
        <w:t>MSH</w:t>
      </w:r>
      <w:r>
        <w:tab/>
      </w:r>
      <w:r>
        <w:tab/>
      </w:r>
      <w:r>
        <w:tab/>
      </w:r>
      <w:r>
        <w:tab/>
      </w:r>
      <w:r>
        <w:tab/>
      </w:r>
      <w:r>
        <w:tab/>
      </w:r>
      <w:r>
        <w:tab/>
      </w:r>
      <w:r>
        <w:tab/>
      </w:r>
      <w:r>
        <w:tab/>
      </w:r>
      <w:r>
        <w:tab/>
      </w:r>
      <w:r>
        <w:tab/>
      </w:r>
      <w:r>
        <w:tab/>
      </w:r>
      <w:r>
        <w:tab/>
      </w:r>
      <w:r>
        <w:rPr>
          <w:rFonts w:hint="eastAsia"/>
        </w:rPr>
        <w:t>信息</w:t>
      </w:r>
      <w:r>
        <w:t>头</w:t>
      </w:r>
    </w:p>
    <w:p w:rsidR="00784869" w:rsidRDefault="00784869" w:rsidP="00F05932">
      <w:pPr>
        <w:pStyle w:val="23"/>
      </w:pPr>
      <w:r>
        <w:rPr>
          <w:rFonts w:hint="eastAsia"/>
        </w:rPr>
        <w:t>QRD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查询</w:t>
      </w:r>
      <w:r>
        <w:t>定义</w:t>
      </w:r>
    </w:p>
    <w:p w:rsidR="00784869" w:rsidRDefault="00784869" w:rsidP="00F05932">
      <w:pPr>
        <w:pStyle w:val="23"/>
      </w:pPr>
      <w:r>
        <w:rPr>
          <w:rFonts w:hint="eastAsia"/>
        </w:rPr>
        <w:t>[</w:t>
      </w:r>
      <w:r>
        <w:t>QRF</w:t>
      </w:r>
      <w:r>
        <w:rPr>
          <w:rFonts w:hint="eastAsia"/>
        </w:rPr>
        <w:t>]</w:t>
      </w:r>
      <w:r>
        <w:tab/>
      </w:r>
      <w:r>
        <w:tab/>
      </w:r>
      <w:r>
        <w:tab/>
      </w:r>
      <w:r>
        <w:tab/>
      </w:r>
      <w:r>
        <w:tab/>
      </w:r>
      <w:r>
        <w:tab/>
      </w:r>
      <w:r>
        <w:tab/>
      </w:r>
      <w:r>
        <w:tab/>
      </w:r>
      <w:r>
        <w:tab/>
      </w:r>
      <w:r>
        <w:tab/>
      </w:r>
      <w:r>
        <w:tab/>
      </w:r>
      <w:r>
        <w:tab/>
      </w:r>
      <w:r>
        <w:tab/>
      </w:r>
      <w:r>
        <w:rPr>
          <w:rFonts w:hint="eastAsia"/>
        </w:rPr>
        <w:t>查询</w:t>
      </w:r>
      <w:r>
        <w:t>筛选</w:t>
      </w:r>
    </w:p>
    <w:p w:rsidR="00784869" w:rsidRDefault="00784869" w:rsidP="00F05932">
      <w:pPr>
        <w:pStyle w:val="23"/>
      </w:pPr>
    </w:p>
    <w:p w:rsidR="001E5A11" w:rsidRDefault="001E5A11" w:rsidP="00F05932">
      <w:pPr>
        <w:pStyle w:val="23"/>
      </w:pPr>
      <w:r>
        <w:rPr>
          <w:rFonts w:hint="eastAsia"/>
        </w:rPr>
        <w:lastRenderedPageBreak/>
        <w:t>DSR^Q01</w:t>
      </w:r>
      <w:r>
        <w:rPr>
          <w:rFonts w:hint="eastAsia"/>
        </w:rPr>
        <w:t>消息</w:t>
      </w:r>
      <w:r>
        <w:t>：主要作用是查询结果的发送显示，即让</w:t>
      </w:r>
      <w:r>
        <w:rPr>
          <w:rFonts w:hint="eastAsia"/>
        </w:rPr>
        <w:t>LIS</w:t>
      </w:r>
      <w:r>
        <w:rPr>
          <w:rFonts w:hint="eastAsia"/>
        </w:rPr>
        <w:t>把</w:t>
      </w:r>
      <w:r>
        <w:t>所需样本申请信息发送到</w:t>
      </w:r>
      <w:r w:rsidR="00F80F1B">
        <w:rPr>
          <w:rFonts w:hint="eastAsia"/>
        </w:rPr>
        <w:t>仪器</w:t>
      </w:r>
      <w:r>
        <w:t>。</w:t>
      </w:r>
    </w:p>
    <w:p w:rsidR="00784869" w:rsidRDefault="00784869" w:rsidP="00F05932">
      <w:pPr>
        <w:pStyle w:val="23"/>
        <w:pBdr>
          <w:bottom w:val="single" w:sz="6" w:space="1" w:color="auto"/>
        </w:pBdr>
      </w:pPr>
      <w:r>
        <w:rPr>
          <w:rFonts w:hint="eastAsia"/>
        </w:rPr>
        <w:t>DSR</w:t>
      </w:r>
      <w:r>
        <w:rPr>
          <w:rFonts w:hint="eastAsia"/>
        </w:rPr>
        <w:tab/>
      </w:r>
      <w:r>
        <w:rPr>
          <w:rFonts w:hint="eastAsia"/>
        </w:rPr>
        <w:tab/>
        <w:t>Display Response Message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描述</w:t>
      </w:r>
    </w:p>
    <w:p w:rsidR="00784869" w:rsidRDefault="00784869" w:rsidP="00F05932">
      <w:pPr>
        <w:pStyle w:val="23"/>
      </w:pPr>
      <w:r>
        <w:t>MSH</w:t>
      </w:r>
      <w:r>
        <w:tab/>
      </w:r>
      <w:r>
        <w:tab/>
      </w:r>
      <w:r>
        <w:tab/>
      </w:r>
      <w:r>
        <w:tab/>
      </w:r>
      <w:r>
        <w:tab/>
      </w:r>
      <w:r>
        <w:tab/>
      </w:r>
      <w:r>
        <w:tab/>
      </w:r>
      <w:r>
        <w:tab/>
      </w:r>
      <w:r>
        <w:tab/>
      </w:r>
      <w:r>
        <w:tab/>
      </w:r>
      <w:r>
        <w:tab/>
      </w:r>
      <w:r>
        <w:tab/>
      </w:r>
      <w:r>
        <w:tab/>
      </w:r>
      <w:r>
        <w:rPr>
          <w:rFonts w:hint="eastAsia"/>
        </w:rPr>
        <w:t>信息头</w:t>
      </w:r>
    </w:p>
    <w:p w:rsidR="00784869" w:rsidRDefault="00784869" w:rsidP="00F05932">
      <w:pPr>
        <w:pStyle w:val="23"/>
      </w:pPr>
      <w:r>
        <w:rPr>
          <w:rFonts w:hint="eastAsia"/>
        </w:rPr>
        <w:t>MSA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信息</w:t>
      </w:r>
      <w:r>
        <w:t>感知</w:t>
      </w:r>
    </w:p>
    <w:p w:rsidR="00784869" w:rsidRDefault="00784869" w:rsidP="00F05932">
      <w:pPr>
        <w:pStyle w:val="23"/>
      </w:pPr>
      <w:r>
        <w:rPr>
          <w:rFonts w:hint="eastAsia"/>
        </w:rPr>
        <w:t>[</w:t>
      </w:r>
      <w:r>
        <w:t>ERR</w:t>
      </w:r>
      <w:r>
        <w:rPr>
          <w:rFonts w:hint="eastAsia"/>
        </w:rPr>
        <w:t>]</w:t>
      </w:r>
      <w:r>
        <w:tab/>
      </w:r>
      <w:r>
        <w:tab/>
      </w:r>
      <w:r>
        <w:tab/>
      </w:r>
      <w:r>
        <w:tab/>
      </w:r>
      <w:r>
        <w:tab/>
      </w:r>
      <w:r>
        <w:tab/>
      </w:r>
      <w:r>
        <w:tab/>
      </w:r>
      <w:r>
        <w:tab/>
      </w:r>
      <w:r>
        <w:tab/>
      </w:r>
      <w:r>
        <w:tab/>
      </w:r>
      <w:r>
        <w:tab/>
      </w:r>
      <w:r>
        <w:tab/>
      </w:r>
      <w:r>
        <w:tab/>
      </w:r>
      <w:r>
        <w:rPr>
          <w:rFonts w:hint="eastAsia"/>
        </w:rPr>
        <w:t>错误</w:t>
      </w:r>
    </w:p>
    <w:p w:rsidR="00784869" w:rsidRDefault="00784869" w:rsidP="00F05932">
      <w:pPr>
        <w:pStyle w:val="23"/>
      </w:pPr>
      <w:r>
        <w:rPr>
          <w:rFonts w:hint="eastAsia"/>
        </w:rPr>
        <w:t>[</w:t>
      </w:r>
      <w:r>
        <w:t>QAK</w:t>
      </w:r>
      <w:r>
        <w:rPr>
          <w:rFonts w:hint="eastAsia"/>
        </w:rPr>
        <w:t>]</w:t>
      </w:r>
      <w:r>
        <w:tab/>
      </w:r>
      <w:r>
        <w:tab/>
      </w:r>
      <w:r>
        <w:tab/>
      </w:r>
      <w:r>
        <w:tab/>
      </w:r>
      <w:r>
        <w:tab/>
      </w:r>
      <w:r>
        <w:tab/>
      </w:r>
      <w:r>
        <w:tab/>
      </w:r>
      <w:r>
        <w:tab/>
      </w:r>
      <w:r>
        <w:tab/>
      </w:r>
      <w:r>
        <w:tab/>
      </w:r>
      <w:r>
        <w:tab/>
      </w:r>
      <w:r>
        <w:tab/>
      </w:r>
      <w:r>
        <w:tab/>
      </w:r>
      <w:r>
        <w:rPr>
          <w:rFonts w:hint="eastAsia"/>
        </w:rPr>
        <w:t>查询</w:t>
      </w:r>
      <w:r>
        <w:t>感知</w:t>
      </w:r>
    </w:p>
    <w:p w:rsidR="00784869" w:rsidRDefault="00785881" w:rsidP="00F05932">
      <w:pPr>
        <w:pStyle w:val="23"/>
      </w:pPr>
      <w:r>
        <w:t>[</w:t>
      </w:r>
      <w:r w:rsidR="00784869">
        <w:rPr>
          <w:rFonts w:hint="eastAsia"/>
        </w:rPr>
        <w:t>QRD</w:t>
      </w:r>
      <w:r>
        <w:t>]</w:t>
      </w:r>
      <w:r w:rsidR="00784869">
        <w:rPr>
          <w:rFonts w:hint="eastAsia"/>
        </w:rPr>
        <w:tab/>
      </w:r>
      <w:r w:rsidR="00784869">
        <w:rPr>
          <w:rFonts w:hint="eastAsia"/>
        </w:rPr>
        <w:tab/>
      </w:r>
      <w:r w:rsidR="00784869">
        <w:rPr>
          <w:rFonts w:hint="eastAsia"/>
        </w:rPr>
        <w:tab/>
      </w:r>
      <w:r w:rsidR="00784869">
        <w:rPr>
          <w:rFonts w:hint="eastAsia"/>
        </w:rPr>
        <w:tab/>
      </w:r>
      <w:r w:rsidR="00784869">
        <w:rPr>
          <w:rFonts w:hint="eastAsia"/>
        </w:rPr>
        <w:tab/>
      </w:r>
      <w:r w:rsidR="00784869">
        <w:rPr>
          <w:rFonts w:hint="eastAsia"/>
        </w:rPr>
        <w:tab/>
      </w:r>
      <w:r w:rsidR="00784869">
        <w:rPr>
          <w:rFonts w:hint="eastAsia"/>
        </w:rPr>
        <w:tab/>
      </w:r>
      <w:r w:rsidR="00784869">
        <w:rPr>
          <w:rFonts w:hint="eastAsia"/>
        </w:rPr>
        <w:tab/>
      </w:r>
      <w:r w:rsidR="00784869">
        <w:rPr>
          <w:rFonts w:hint="eastAsia"/>
        </w:rPr>
        <w:tab/>
      </w:r>
      <w:r w:rsidR="00784869">
        <w:rPr>
          <w:rFonts w:hint="eastAsia"/>
        </w:rPr>
        <w:tab/>
      </w:r>
      <w:r w:rsidR="00784869">
        <w:rPr>
          <w:rFonts w:hint="eastAsia"/>
        </w:rPr>
        <w:tab/>
      </w:r>
      <w:r w:rsidR="00784869">
        <w:rPr>
          <w:rFonts w:hint="eastAsia"/>
        </w:rPr>
        <w:tab/>
      </w:r>
      <w:r w:rsidR="00784869">
        <w:rPr>
          <w:rFonts w:hint="eastAsia"/>
        </w:rPr>
        <w:tab/>
      </w:r>
      <w:r w:rsidR="00784869">
        <w:rPr>
          <w:rFonts w:hint="eastAsia"/>
        </w:rPr>
        <w:t>查询</w:t>
      </w:r>
      <w:r w:rsidR="00784869">
        <w:t>定义</w:t>
      </w:r>
    </w:p>
    <w:p w:rsidR="00784869" w:rsidRDefault="00784869" w:rsidP="00F05932">
      <w:pPr>
        <w:pStyle w:val="23"/>
      </w:pPr>
      <w:r>
        <w:rPr>
          <w:rFonts w:hint="eastAsia"/>
        </w:rPr>
        <w:t>[</w:t>
      </w:r>
      <w:r>
        <w:t>QRF</w:t>
      </w:r>
      <w:r>
        <w:rPr>
          <w:rFonts w:hint="eastAsia"/>
        </w:rPr>
        <w:t>]</w:t>
      </w:r>
      <w:r>
        <w:tab/>
      </w:r>
      <w:r>
        <w:tab/>
      </w:r>
      <w:r>
        <w:tab/>
      </w:r>
      <w:r>
        <w:tab/>
      </w:r>
      <w:r>
        <w:tab/>
      </w:r>
      <w:r>
        <w:tab/>
      </w:r>
      <w:r>
        <w:tab/>
      </w:r>
      <w:r>
        <w:tab/>
      </w:r>
      <w:r>
        <w:tab/>
      </w:r>
      <w:r>
        <w:tab/>
      </w:r>
      <w:r>
        <w:tab/>
      </w:r>
      <w:r>
        <w:tab/>
      </w:r>
      <w:r>
        <w:tab/>
      </w:r>
      <w:r>
        <w:rPr>
          <w:rFonts w:hint="eastAsia"/>
        </w:rPr>
        <w:t>查询</w:t>
      </w:r>
      <w:r>
        <w:t>筛选</w:t>
      </w:r>
    </w:p>
    <w:p w:rsidR="00784869" w:rsidRDefault="00CC352A" w:rsidP="00F05932">
      <w:pPr>
        <w:pStyle w:val="23"/>
      </w:pPr>
      <w:r>
        <w:t>{</w:t>
      </w:r>
      <w:r w:rsidR="00784869">
        <w:t>DSP</w:t>
      </w:r>
      <w:r>
        <w:t>}</w:t>
      </w:r>
      <w:r w:rsidR="00784869">
        <w:tab/>
      </w:r>
      <w:r w:rsidR="00784869">
        <w:tab/>
      </w:r>
      <w:r w:rsidR="00784869">
        <w:tab/>
      </w:r>
      <w:r w:rsidR="00784869">
        <w:tab/>
      </w:r>
      <w:r w:rsidR="00784869">
        <w:tab/>
      </w:r>
      <w:r w:rsidR="00784869">
        <w:tab/>
      </w:r>
      <w:r w:rsidR="00784869">
        <w:tab/>
      </w:r>
      <w:r w:rsidR="00784869">
        <w:tab/>
      </w:r>
      <w:r w:rsidR="00784869">
        <w:tab/>
      </w:r>
      <w:r w:rsidR="00784869">
        <w:tab/>
      </w:r>
      <w:r w:rsidR="00784869">
        <w:tab/>
      </w:r>
      <w:r w:rsidR="00784869">
        <w:tab/>
      </w:r>
      <w:r w:rsidR="00784869">
        <w:tab/>
      </w:r>
      <w:r w:rsidR="00784869">
        <w:rPr>
          <w:rFonts w:hint="eastAsia"/>
        </w:rPr>
        <w:t>显示</w:t>
      </w:r>
      <w:r w:rsidR="00784869">
        <w:t>数据</w:t>
      </w:r>
    </w:p>
    <w:p w:rsidR="00784869" w:rsidRDefault="00784869" w:rsidP="00F05932">
      <w:pPr>
        <w:pStyle w:val="23"/>
      </w:pPr>
      <w:r>
        <w:rPr>
          <w:rFonts w:hint="eastAsia"/>
        </w:rPr>
        <w:t>[</w:t>
      </w:r>
      <w:r>
        <w:t>DSC</w:t>
      </w:r>
      <w:r>
        <w:rPr>
          <w:rFonts w:hint="eastAsia"/>
        </w:rPr>
        <w:t>]</w:t>
      </w:r>
      <w:r>
        <w:tab/>
      </w:r>
      <w:r>
        <w:tab/>
      </w:r>
      <w:r>
        <w:tab/>
      </w:r>
      <w:r>
        <w:tab/>
      </w:r>
      <w:r>
        <w:tab/>
      </w:r>
      <w:r>
        <w:tab/>
      </w:r>
      <w:r>
        <w:tab/>
      </w:r>
      <w:r>
        <w:tab/>
      </w:r>
      <w:r>
        <w:tab/>
      </w:r>
      <w:r>
        <w:tab/>
      </w:r>
      <w:r>
        <w:tab/>
      </w:r>
      <w:r>
        <w:tab/>
      </w:r>
      <w:r>
        <w:tab/>
      </w:r>
      <w:r>
        <w:rPr>
          <w:rFonts w:hint="eastAsia"/>
        </w:rPr>
        <w:t>连续</w:t>
      </w:r>
      <w:r>
        <w:t>指示器</w:t>
      </w:r>
    </w:p>
    <w:p w:rsidR="004260AC" w:rsidRDefault="004260AC" w:rsidP="00F05932">
      <w:pPr>
        <w:pStyle w:val="23"/>
      </w:pPr>
    </w:p>
    <w:p w:rsidR="004260AC" w:rsidRDefault="004260AC" w:rsidP="004260AC">
      <w:pPr>
        <w:pStyle w:val="af9"/>
      </w:pPr>
      <w:r>
        <w:t>注</w:t>
      </w:r>
      <w:r>
        <w:rPr>
          <w:rFonts w:hint="eastAsia"/>
        </w:rPr>
        <w:t>：</w:t>
      </w:r>
      <w:r>
        <w:rPr>
          <w:rFonts w:hint="eastAsia"/>
        </w:rPr>
        <w:t>[]</w:t>
      </w:r>
      <w:r>
        <w:rPr>
          <w:rFonts w:hint="eastAsia"/>
        </w:rPr>
        <w:t>里面出现的消息段为可选，</w:t>
      </w:r>
      <w:r>
        <w:rPr>
          <w:rFonts w:hint="eastAsia"/>
        </w:rPr>
        <w:t>{}</w:t>
      </w:r>
      <w:r>
        <w:rPr>
          <w:rFonts w:hint="eastAsia"/>
        </w:rPr>
        <w:t>里面的消息段可以重复</w:t>
      </w:r>
      <w:r>
        <w:rPr>
          <w:rFonts w:hint="eastAsia"/>
        </w:rPr>
        <w:t>1</w:t>
      </w:r>
      <w:r>
        <w:rPr>
          <w:rFonts w:hint="eastAsia"/>
        </w:rPr>
        <w:t>次或多次。</w:t>
      </w:r>
    </w:p>
    <w:p w:rsidR="00C52014" w:rsidRDefault="00D40610" w:rsidP="00E84AFE">
      <w:pPr>
        <w:pStyle w:val="a0"/>
      </w:pPr>
      <w:bookmarkStart w:id="54" w:name="_Toc36470960"/>
      <w:bookmarkStart w:id="55" w:name="_Toc36472324"/>
      <w:bookmarkStart w:id="56" w:name="_Toc36473737"/>
      <w:r>
        <w:rPr>
          <w:rFonts w:hint="eastAsia"/>
        </w:rPr>
        <w:t>消息</w:t>
      </w:r>
      <w:r>
        <w:t>段</w:t>
      </w:r>
      <w:r w:rsidR="002A22AB">
        <w:rPr>
          <w:rFonts w:hint="eastAsia"/>
        </w:rPr>
        <w:t>说明</w:t>
      </w:r>
      <w:bookmarkEnd w:id="54"/>
      <w:bookmarkEnd w:id="55"/>
      <w:bookmarkEnd w:id="56"/>
    </w:p>
    <w:p w:rsidR="00D40610" w:rsidRDefault="0032087C" w:rsidP="006E7771">
      <w:pPr>
        <w:pStyle w:val="23"/>
      </w:pPr>
      <w:r>
        <w:rPr>
          <w:rFonts w:hint="eastAsia"/>
        </w:rPr>
        <w:t>各</w:t>
      </w:r>
      <w:r>
        <w:t>消息段所包含的字段详细定义</w:t>
      </w:r>
      <w:r>
        <w:rPr>
          <w:rFonts w:hint="eastAsia"/>
        </w:rPr>
        <w:t>将于下文</w:t>
      </w:r>
      <w:r w:rsidR="006E7771" w:rsidRPr="006E7771">
        <w:rPr>
          <w:rFonts w:hint="eastAsia"/>
        </w:rPr>
        <w:t>的列表中说明，表格中的一行对应于消息段中的一个字段，而表格各列的意义如下：</w:t>
      </w:r>
    </w:p>
    <w:p w:rsidR="006E7771" w:rsidRDefault="006E7771" w:rsidP="00034B1F">
      <w:pPr>
        <w:pStyle w:val="23"/>
        <w:numPr>
          <w:ilvl w:val="0"/>
          <w:numId w:val="4"/>
        </w:numPr>
      </w:pPr>
      <w:r>
        <w:rPr>
          <w:rFonts w:hint="eastAsia"/>
        </w:rPr>
        <w:t>序号</w:t>
      </w:r>
      <w:r>
        <w:t>：</w:t>
      </w:r>
      <w:r w:rsidRPr="006E7771">
        <w:rPr>
          <w:rFonts w:hint="eastAsia"/>
        </w:rPr>
        <w:t>HL7</w:t>
      </w:r>
      <w:r w:rsidRPr="006E7771">
        <w:rPr>
          <w:rFonts w:hint="eastAsia"/>
        </w:rPr>
        <w:t>消息段开头是</w:t>
      </w:r>
      <w:r w:rsidRPr="006E7771">
        <w:rPr>
          <w:rFonts w:hint="eastAsia"/>
        </w:rPr>
        <w:t>3</w:t>
      </w:r>
      <w:r w:rsidRPr="006E7771">
        <w:rPr>
          <w:rFonts w:hint="eastAsia"/>
        </w:rPr>
        <w:t>字符长的消息段名，随后的每个字段分隔符后跟一个字段的内容，序号就是字段在</w:t>
      </w:r>
      <w:r w:rsidRPr="006E7771">
        <w:rPr>
          <w:rFonts w:hint="eastAsia"/>
        </w:rPr>
        <w:t>HL7</w:t>
      </w:r>
      <w:r w:rsidRPr="006E7771">
        <w:rPr>
          <w:rFonts w:hint="eastAsia"/>
        </w:rPr>
        <w:t>消息段中的顺序位置。</w:t>
      </w:r>
    </w:p>
    <w:p w:rsidR="005856F7" w:rsidRDefault="005856F7" w:rsidP="006E7771">
      <w:pPr>
        <w:pStyle w:val="23"/>
      </w:pPr>
      <w:r>
        <w:rPr>
          <w:rFonts w:hint="eastAsia"/>
        </w:rPr>
        <w:t>例</w:t>
      </w:r>
      <w:r>
        <w:t>：</w:t>
      </w:r>
    </w:p>
    <w:p w:rsidR="005856F7" w:rsidRDefault="005856F7" w:rsidP="006E7771">
      <w:pPr>
        <w:pStyle w:val="23"/>
      </w:pPr>
      <w:r>
        <w:t>PID</w:t>
      </w:r>
      <w:r>
        <w:tab/>
        <w:t xml:space="preserve">    |    1    |   |987654321||</w:t>
      </w:r>
      <w:r>
        <w:rPr>
          <w:rFonts w:hint="eastAsia"/>
        </w:rPr>
        <w:t>张三</w:t>
      </w:r>
      <w:r>
        <w:rPr>
          <w:rFonts w:hint="eastAsia"/>
        </w:rPr>
        <w:t>||19810506000000|</w:t>
      </w:r>
      <w:r>
        <w:t>M</w:t>
      </w:r>
    </w:p>
    <w:p w:rsidR="005856F7" w:rsidRDefault="005856F7" w:rsidP="006E7771">
      <w:pPr>
        <w:pStyle w:val="23"/>
      </w:pPr>
      <w:r>
        <w:t xml:space="preserve">   ↑</w:t>
      </w:r>
      <w:r>
        <w:tab/>
      </w:r>
      <w:r>
        <w:tab/>
        <w:t>↑</w:t>
      </w:r>
      <w:r>
        <w:tab/>
      </w:r>
      <w:r>
        <w:tab/>
      </w:r>
      <w:r>
        <w:tab/>
        <w:t xml:space="preserve"> ↑</w:t>
      </w:r>
    </w:p>
    <w:p w:rsidR="005856F7" w:rsidRDefault="005856F7" w:rsidP="006E7771">
      <w:pPr>
        <w:pStyle w:val="23"/>
      </w:pPr>
      <w:r>
        <w:rPr>
          <w:rFonts w:hint="eastAsia"/>
        </w:rPr>
        <w:lastRenderedPageBreak/>
        <w:t>消息</w:t>
      </w:r>
      <w:r>
        <w:t>段名</w:t>
      </w:r>
      <w:r>
        <w:rPr>
          <w:rFonts w:hint="eastAsia"/>
        </w:rPr>
        <w:t xml:space="preserve">  </w:t>
      </w:r>
      <w:r>
        <w:rPr>
          <w:rFonts w:hint="eastAsia"/>
        </w:rPr>
        <w:t>字段</w:t>
      </w:r>
      <w:r>
        <w:rPr>
          <w:rFonts w:hint="eastAsia"/>
        </w:rPr>
        <w:t xml:space="preserve">1        </w:t>
      </w:r>
      <w:r>
        <w:rPr>
          <w:rFonts w:hint="eastAsia"/>
        </w:rPr>
        <w:t>字段</w:t>
      </w:r>
      <w:r>
        <w:rPr>
          <w:rFonts w:hint="eastAsia"/>
        </w:rPr>
        <w:t>3</w:t>
      </w:r>
    </w:p>
    <w:p w:rsidR="005856F7" w:rsidRDefault="005856F7" w:rsidP="005856F7">
      <w:pPr>
        <w:pStyle w:val="af9"/>
      </w:pPr>
      <w:r>
        <w:rPr>
          <w:rFonts w:hint="eastAsia"/>
        </w:rPr>
        <w:t>注意</w:t>
      </w:r>
      <w:r>
        <w:t>：</w:t>
      </w:r>
      <w:r w:rsidRPr="005856F7">
        <w:rPr>
          <w:rFonts w:hint="eastAsia"/>
        </w:rPr>
        <w:t xml:space="preserve">MSH </w:t>
      </w:r>
      <w:r w:rsidRPr="005856F7">
        <w:rPr>
          <w:rFonts w:hint="eastAsia"/>
        </w:rPr>
        <w:t>消息段略有不同，消息段名后紧跟的字段分隔符认为是第</w:t>
      </w:r>
      <w:r w:rsidRPr="005856F7">
        <w:rPr>
          <w:rFonts w:hint="eastAsia"/>
        </w:rPr>
        <w:t xml:space="preserve"> 1 </w:t>
      </w:r>
      <w:r w:rsidRPr="005856F7">
        <w:rPr>
          <w:rFonts w:hint="eastAsia"/>
        </w:rPr>
        <w:t>个字段，用于描述整个消息所使用的字段分隔符取值。</w:t>
      </w:r>
    </w:p>
    <w:p w:rsidR="005856F7" w:rsidRDefault="005856F7" w:rsidP="00034B1F">
      <w:pPr>
        <w:pStyle w:val="23"/>
        <w:numPr>
          <w:ilvl w:val="0"/>
          <w:numId w:val="4"/>
        </w:numPr>
      </w:pPr>
      <w:r>
        <w:rPr>
          <w:rFonts w:hint="eastAsia"/>
        </w:rPr>
        <w:t>字段</w:t>
      </w:r>
      <w:r>
        <w:t>名：字段的逻辑意义。</w:t>
      </w:r>
    </w:p>
    <w:p w:rsidR="005856F7" w:rsidRPr="005856F7" w:rsidRDefault="005856F7" w:rsidP="00034B1F">
      <w:pPr>
        <w:pStyle w:val="23"/>
        <w:numPr>
          <w:ilvl w:val="0"/>
          <w:numId w:val="4"/>
        </w:numPr>
      </w:pPr>
      <w:r>
        <w:rPr>
          <w:rFonts w:hint="eastAsia"/>
        </w:rPr>
        <w:t>数据</w:t>
      </w:r>
      <w:r>
        <w:t>类型：</w:t>
      </w:r>
      <w:r>
        <w:rPr>
          <w:rFonts w:hint="eastAsia"/>
        </w:rPr>
        <w:t>字段</w:t>
      </w:r>
      <w:r>
        <w:t>的</w:t>
      </w:r>
      <w:r>
        <w:rPr>
          <w:rFonts w:hint="eastAsia"/>
        </w:rPr>
        <w:t>HL7</w:t>
      </w:r>
      <w:r>
        <w:rPr>
          <w:rFonts w:hint="eastAsia"/>
        </w:rPr>
        <w:t>标准</w:t>
      </w:r>
      <w:r>
        <w:t>类型，其结构将在</w:t>
      </w:r>
      <w:r w:rsidR="0020406B">
        <w:rPr>
          <w:color w:val="FF0000"/>
        </w:rPr>
        <w:fldChar w:fldCharType="begin"/>
      </w:r>
      <w:r w:rsidR="0020406B">
        <w:instrText xml:space="preserve"> REF _Ref504640014 \r \h </w:instrText>
      </w:r>
      <w:r w:rsidR="0020406B">
        <w:rPr>
          <w:color w:val="FF0000"/>
        </w:rPr>
      </w:r>
      <w:r w:rsidR="0020406B">
        <w:rPr>
          <w:color w:val="FF0000"/>
        </w:rPr>
        <w:fldChar w:fldCharType="separate"/>
      </w:r>
      <w:r w:rsidR="007136D5">
        <w:t>4.1</w:t>
      </w:r>
      <w:r w:rsidR="0020406B">
        <w:rPr>
          <w:color w:val="FF0000"/>
        </w:rPr>
        <w:fldChar w:fldCharType="end"/>
      </w:r>
      <w:r w:rsidR="0032087C" w:rsidRPr="0032087C">
        <w:rPr>
          <w:rFonts w:hint="eastAsia"/>
        </w:rPr>
        <w:t>小节</w:t>
      </w:r>
      <w:r>
        <w:t>中描述。</w:t>
      </w:r>
    </w:p>
    <w:p w:rsidR="005856F7" w:rsidRDefault="005856F7" w:rsidP="00034B1F">
      <w:pPr>
        <w:pStyle w:val="23"/>
        <w:numPr>
          <w:ilvl w:val="0"/>
          <w:numId w:val="4"/>
        </w:numPr>
      </w:pPr>
      <w:r>
        <w:rPr>
          <w:rFonts w:hint="eastAsia"/>
        </w:rPr>
        <w:t>最大</w:t>
      </w:r>
      <w:r>
        <w:t>建议长度：</w:t>
      </w:r>
      <w:r w:rsidRPr="005856F7">
        <w:rPr>
          <w:rFonts w:hint="eastAsia"/>
        </w:rPr>
        <w:t xml:space="preserve">HL7 </w:t>
      </w:r>
      <w:r>
        <w:rPr>
          <w:rFonts w:hint="eastAsia"/>
        </w:rPr>
        <w:t>标准推荐长度，但在实际的消息传输过程中，实际传输</w:t>
      </w:r>
      <w:r w:rsidRPr="005856F7">
        <w:rPr>
          <w:rFonts w:hint="eastAsia"/>
        </w:rPr>
        <w:t>的长度会超出此数值，因此在解析消息时应该以分隔符为标识读取消息字段。</w:t>
      </w:r>
    </w:p>
    <w:p w:rsidR="005856F7" w:rsidRDefault="005856F7" w:rsidP="00034B1F">
      <w:pPr>
        <w:pStyle w:val="23"/>
        <w:numPr>
          <w:ilvl w:val="0"/>
          <w:numId w:val="4"/>
        </w:numPr>
      </w:pPr>
      <w:r w:rsidRPr="005856F7">
        <w:rPr>
          <w:rFonts w:hint="eastAsia"/>
        </w:rPr>
        <w:t>说明：关于字段实际取值内容的说明。</w:t>
      </w:r>
    </w:p>
    <w:p w:rsidR="005856F7" w:rsidRDefault="005856F7" w:rsidP="00034B1F">
      <w:pPr>
        <w:pStyle w:val="23"/>
        <w:numPr>
          <w:ilvl w:val="0"/>
          <w:numId w:val="4"/>
        </w:numPr>
      </w:pPr>
      <w:r w:rsidRPr="005856F7">
        <w:rPr>
          <w:rFonts w:hint="eastAsia"/>
        </w:rPr>
        <w:t>示例：字段的实际取值示例。</w:t>
      </w:r>
    </w:p>
    <w:p w:rsidR="005856F7" w:rsidRDefault="003515B6" w:rsidP="00E84AFE">
      <w:pPr>
        <w:pStyle w:val="a1"/>
      </w:pPr>
      <w:bookmarkStart w:id="57" w:name="_Toc36472325"/>
      <w:bookmarkStart w:id="58" w:name="_Toc36473738"/>
      <w:r>
        <w:rPr>
          <w:rFonts w:hint="eastAsia"/>
        </w:rPr>
        <w:t>MSH</w:t>
      </w:r>
      <w:bookmarkEnd w:id="57"/>
      <w:bookmarkEnd w:id="58"/>
    </w:p>
    <w:p w:rsidR="00171B78" w:rsidRDefault="00171B78" w:rsidP="00171B78">
      <w:pPr>
        <w:pStyle w:val="23"/>
      </w:pPr>
      <w:r w:rsidRPr="00171B78">
        <w:rPr>
          <w:rFonts w:hint="eastAsia"/>
        </w:rPr>
        <w:t>MSH</w:t>
      </w:r>
      <w:r w:rsidRPr="00171B78">
        <w:rPr>
          <w:rFonts w:hint="eastAsia"/>
        </w:rPr>
        <w:t>（</w:t>
      </w:r>
      <w:r w:rsidRPr="00171B78">
        <w:rPr>
          <w:rFonts w:hint="eastAsia"/>
        </w:rPr>
        <w:t>Message Header</w:t>
      </w:r>
      <w:r w:rsidRPr="00171B78">
        <w:rPr>
          <w:rFonts w:hint="eastAsia"/>
        </w:rPr>
        <w:t>）消息段包含</w:t>
      </w:r>
      <w:r w:rsidRPr="00171B78">
        <w:rPr>
          <w:rFonts w:hint="eastAsia"/>
        </w:rPr>
        <w:t>HL7</w:t>
      </w:r>
      <w:r w:rsidR="00B25CDB">
        <w:rPr>
          <w:rFonts w:hint="eastAsia"/>
        </w:rPr>
        <w:t>消息的基本信息，包括消息分隔符取值、消息类型以及消息</w:t>
      </w:r>
      <w:r w:rsidRPr="00171B78">
        <w:rPr>
          <w:rFonts w:hint="eastAsia"/>
        </w:rPr>
        <w:t>编码方式等等，是每个</w:t>
      </w:r>
      <w:r w:rsidRPr="00171B78">
        <w:rPr>
          <w:rFonts w:hint="eastAsia"/>
        </w:rPr>
        <w:t>HL7</w:t>
      </w:r>
      <w:r w:rsidRPr="00171B78">
        <w:rPr>
          <w:rFonts w:hint="eastAsia"/>
        </w:rPr>
        <w:t>消息的第</w:t>
      </w:r>
      <w:r w:rsidRPr="00171B78">
        <w:rPr>
          <w:rFonts w:hint="eastAsia"/>
        </w:rPr>
        <w:t>1</w:t>
      </w:r>
      <w:r w:rsidR="00B25CDB">
        <w:rPr>
          <w:rFonts w:hint="eastAsia"/>
        </w:rPr>
        <w:t>个</w:t>
      </w:r>
      <w:r w:rsidRPr="00171B78">
        <w:rPr>
          <w:rFonts w:hint="eastAsia"/>
        </w:rPr>
        <w:t>段。</w:t>
      </w:r>
    </w:p>
    <w:p w:rsidR="00171B78" w:rsidRDefault="00171B78" w:rsidP="00171B78">
      <w:pPr>
        <w:pStyle w:val="23"/>
      </w:pPr>
      <w:r>
        <w:rPr>
          <w:rFonts w:hint="eastAsia"/>
        </w:rPr>
        <w:t>消息</w:t>
      </w:r>
      <w:r>
        <w:t>示例：</w:t>
      </w:r>
    </w:p>
    <w:p w:rsidR="00171B78" w:rsidRPr="00171B78" w:rsidRDefault="00171B78" w:rsidP="00171B78">
      <w:pPr>
        <w:pStyle w:val="ae"/>
      </w:pPr>
      <w:r w:rsidRPr="00171B78">
        <w:t>MSH|^~\&amp;|F 800</w:t>
      </w:r>
      <w:r w:rsidR="00200979">
        <w:t>|1268-1478a123</w:t>
      </w:r>
      <w:r w:rsidRPr="00171B78">
        <w:t>|PC-1 LIS|PC-1|20180123075742||ORU^R01|1|P|2.4||||||UTF-8</w:t>
      </w:r>
    </w:p>
    <w:p w:rsidR="00171B78" w:rsidRDefault="00171B78" w:rsidP="00171B78">
      <w:pPr>
        <w:pStyle w:val="23"/>
      </w:pPr>
      <w:r>
        <w:rPr>
          <w:rFonts w:hint="eastAsia"/>
        </w:rPr>
        <w:t>MSH</w:t>
      </w:r>
      <w:r>
        <w:rPr>
          <w:rFonts w:hint="eastAsia"/>
        </w:rPr>
        <w:t>消息</w:t>
      </w:r>
      <w:r>
        <w:t>段中各字段的</w:t>
      </w:r>
      <w:r w:rsidR="00D02A5B">
        <w:rPr>
          <w:rFonts w:hint="eastAsia"/>
        </w:rPr>
        <w:t>定义</w:t>
      </w:r>
      <w:r>
        <w:t>见下表：</w:t>
      </w:r>
    </w:p>
    <w:p w:rsidR="00171B78" w:rsidRDefault="00171B78" w:rsidP="00171B78">
      <w:pPr>
        <w:pStyle w:val="a9"/>
        <w:keepNext/>
      </w:pPr>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136D5">
        <w:rPr>
          <w:noProof/>
        </w:rPr>
        <w:t>1</w:t>
      </w:r>
      <w:r>
        <w:fldChar w:fldCharType="end"/>
      </w:r>
      <w:r>
        <w:t xml:space="preserve"> MSH</w:t>
      </w:r>
      <w:r>
        <w:rPr>
          <w:rFonts w:hint="eastAsia"/>
        </w:rPr>
        <w:t>字段</w:t>
      </w:r>
      <w:r>
        <w:t>定义表</w:t>
      </w:r>
    </w:p>
    <w:tbl>
      <w:tblPr>
        <w:tblStyle w:val="aff2"/>
        <w:tblW w:w="0" w:type="auto"/>
        <w:tblLook w:val="04A0" w:firstRow="1" w:lastRow="0" w:firstColumn="1" w:lastColumn="0" w:noHBand="0" w:noVBand="1"/>
      </w:tblPr>
      <w:tblGrid>
        <w:gridCol w:w="664"/>
        <w:gridCol w:w="1542"/>
        <w:gridCol w:w="700"/>
        <w:gridCol w:w="837"/>
        <w:gridCol w:w="3270"/>
        <w:gridCol w:w="1707"/>
      </w:tblGrid>
      <w:tr w:rsidR="00171B78" w:rsidTr="004467FF">
        <w:tc>
          <w:tcPr>
            <w:tcW w:w="675" w:type="dxa"/>
            <w:shd w:val="clear" w:color="auto" w:fill="BFBFBF" w:themeFill="background1" w:themeFillShade="BF"/>
          </w:tcPr>
          <w:p w:rsidR="00171B78" w:rsidRDefault="00171B78" w:rsidP="00171B78">
            <w:pPr>
              <w:pStyle w:val="23"/>
              <w:ind w:firstLine="0"/>
            </w:pPr>
            <w:r>
              <w:rPr>
                <w:rFonts w:hint="eastAsia"/>
              </w:rPr>
              <w:t>序号</w:t>
            </w:r>
          </w:p>
        </w:tc>
        <w:tc>
          <w:tcPr>
            <w:tcW w:w="1560" w:type="dxa"/>
            <w:shd w:val="clear" w:color="auto" w:fill="BFBFBF" w:themeFill="background1" w:themeFillShade="BF"/>
          </w:tcPr>
          <w:p w:rsidR="00171B78" w:rsidRDefault="00171B78" w:rsidP="00171B78">
            <w:pPr>
              <w:pStyle w:val="23"/>
              <w:ind w:firstLine="0"/>
            </w:pPr>
            <w:r>
              <w:rPr>
                <w:rFonts w:hint="eastAsia"/>
              </w:rPr>
              <w:t>字段</w:t>
            </w:r>
            <w:r>
              <w:t>名</w:t>
            </w:r>
          </w:p>
        </w:tc>
        <w:tc>
          <w:tcPr>
            <w:tcW w:w="708" w:type="dxa"/>
            <w:shd w:val="clear" w:color="auto" w:fill="BFBFBF" w:themeFill="background1" w:themeFillShade="BF"/>
          </w:tcPr>
          <w:p w:rsidR="00171B78" w:rsidRDefault="00171B78" w:rsidP="00171B78">
            <w:pPr>
              <w:pStyle w:val="23"/>
              <w:ind w:firstLine="0"/>
            </w:pPr>
            <w:r>
              <w:rPr>
                <w:rFonts w:hint="eastAsia"/>
              </w:rPr>
              <w:t>数据</w:t>
            </w:r>
            <w:r>
              <w:t>类型</w:t>
            </w:r>
          </w:p>
        </w:tc>
        <w:tc>
          <w:tcPr>
            <w:tcW w:w="851" w:type="dxa"/>
            <w:shd w:val="clear" w:color="auto" w:fill="BFBFBF" w:themeFill="background1" w:themeFillShade="BF"/>
          </w:tcPr>
          <w:p w:rsidR="00171B78" w:rsidRDefault="00171B78" w:rsidP="00171B78">
            <w:pPr>
              <w:pStyle w:val="23"/>
              <w:ind w:firstLine="0"/>
            </w:pPr>
            <w:r>
              <w:rPr>
                <w:rFonts w:hint="eastAsia"/>
              </w:rPr>
              <w:t>最大</w:t>
            </w:r>
            <w:r>
              <w:t>建议长度</w:t>
            </w:r>
          </w:p>
        </w:tc>
        <w:tc>
          <w:tcPr>
            <w:tcW w:w="3312" w:type="dxa"/>
            <w:shd w:val="clear" w:color="auto" w:fill="BFBFBF" w:themeFill="background1" w:themeFillShade="BF"/>
          </w:tcPr>
          <w:p w:rsidR="00171B78" w:rsidRDefault="00171B78" w:rsidP="00171B78">
            <w:pPr>
              <w:pStyle w:val="23"/>
              <w:ind w:firstLine="0"/>
            </w:pPr>
            <w:r>
              <w:rPr>
                <w:rFonts w:hint="eastAsia"/>
              </w:rPr>
              <w:t>说明</w:t>
            </w:r>
          </w:p>
        </w:tc>
        <w:tc>
          <w:tcPr>
            <w:tcW w:w="1422" w:type="dxa"/>
            <w:shd w:val="clear" w:color="auto" w:fill="BFBFBF" w:themeFill="background1" w:themeFillShade="BF"/>
          </w:tcPr>
          <w:p w:rsidR="00171B78" w:rsidRDefault="00171B78" w:rsidP="00171B78">
            <w:pPr>
              <w:pStyle w:val="23"/>
              <w:ind w:firstLine="0"/>
            </w:pPr>
            <w:r>
              <w:rPr>
                <w:rFonts w:hint="eastAsia"/>
              </w:rPr>
              <w:t>示例</w:t>
            </w:r>
          </w:p>
        </w:tc>
      </w:tr>
      <w:tr w:rsidR="00171B78" w:rsidTr="004467FF">
        <w:tc>
          <w:tcPr>
            <w:tcW w:w="675" w:type="dxa"/>
          </w:tcPr>
          <w:p w:rsidR="00171B78" w:rsidRDefault="00171B78" w:rsidP="00171B78">
            <w:pPr>
              <w:pStyle w:val="23"/>
              <w:ind w:firstLine="0"/>
            </w:pPr>
            <w:r>
              <w:rPr>
                <w:rFonts w:hint="eastAsia"/>
              </w:rPr>
              <w:t>1</w:t>
            </w:r>
          </w:p>
        </w:tc>
        <w:tc>
          <w:tcPr>
            <w:tcW w:w="1560" w:type="dxa"/>
          </w:tcPr>
          <w:p w:rsidR="00171B78" w:rsidRDefault="004467FF" w:rsidP="00171B78">
            <w:pPr>
              <w:pStyle w:val="23"/>
              <w:ind w:firstLine="0"/>
            </w:pPr>
            <w:r>
              <w:rPr>
                <w:rFonts w:hint="eastAsia"/>
              </w:rPr>
              <w:t>Field Seperator</w:t>
            </w:r>
          </w:p>
        </w:tc>
        <w:tc>
          <w:tcPr>
            <w:tcW w:w="708" w:type="dxa"/>
          </w:tcPr>
          <w:p w:rsidR="00171B78" w:rsidRDefault="004467FF" w:rsidP="00171B78">
            <w:pPr>
              <w:pStyle w:val="23"/>
              <w:ind w:firstLine="0"/>
            </w:pPr>
            <w:r>
              <w:rPr>
                <w:rFonts w:hint="eastAsia"/>
              </w:rPr>
              <w:t>ST</w:t>
            </w:r>
          </w:p>
        </w:tc>
        <w:tc>
          <w:tcPr>
            <w:tcW w:w="851" w:type="dxa"/>
          </w:tcPr>
          <w:p w:rsidR="00171B78" w:rsidRDefault="004467FF" w:rsidP="00171B78">
            <w:pPr>
              <w:pStyle w:val="23"/>
              <w:ind w:firstLine="0"/>
            </w:pPr>
            <w:r>
              <w:rPr>
                <w:rFonts w:hint="eastAsia"/>
              </w:rPr>
              <w:t>1</w:t>
            </w:r>
          </w:p>
        </w:tc>
        <w:tc>
          <w:tcPr>
            <w:tcW w:w="3312" w:type="dxa"/>
          </w:tcPr>
          <w:p w:rsidR="00171B78" w:rsidRDefault="004467FF" w:rsidP="00171B78">
            <w:pPr>
              <w:pStyle w:val="23"/>
              <w:ind w:firstLine="0"/>
            </w:pPr>
            <w:r w:rsidRPr="004467FF">
              <w:rPr>
                <w:rFonts w:hint="eastAsia"/>
              </w:rPr>
              <w:t>包含消息段名后的第</w:t>
            </w:r>
            <w:r w:rsidRPr="004467FF">
              <w:rPr>
                <w:rFonts w:hint="eastAsia"/>
              </w:rPr>
              <w:t xml:space="preserve"> 1 </w:t>
            </w:r>
            <w:r w:rsidRPr="004467FF">
              <w:rPr>
                <w:rFonts w:hint="eastAsia"/>
              </w:rPr>
              <w:t>个字段分隔符，用于规定消息其余部分的字</w:t>
            </w:r>
            <w:r w:rsidRPr="004467FF">
              <w:rPr>
                <w:rFonts w:hint="eastAsia"/>
              </w:rPr>
              <w:lastRenderedPageBreak/>
              <w:t>段分隔符取值。</w:t>
            </w:r>
          </w:p>
        </w:tc>
        <w:tc>
          <w:tcPr>
            <w:tcW w:w="1422" w:type="dxa"/>
          </w:tcPr>
          <w:p w:rsidR="00171B78" w:rsidRDefault="004467FF" w:rsidP="00171B78">
            <w:pPr>
              <w:pStyle w:val="23"/>
              <w:ind w:firstLine="0"/>
            </w:pPr>
            <w:r>
              <w:rPr>
                <w:rFonts w:hint="eastAsia"/>
              </w:rPr>
              <w:lastRenderedPageBreak/>
              <w:t>|</w:t>
            </w:r>
          </w:p>
        </w:tc>
      </w:tr>
      <w:tr w:rsidR="00171B78" w:rsidTr="004467FF">
        <w:tc>
          <w:tcPr>
            <w:tcW w:w="675" w:type="dxa"/>
          </w:tcPr>
          <w:p w:rsidR="00171B78" w:rsidRDefault="004467FF" w:rsidP="00171B78">
            <w:pPr>
              <w:pStyle w:val="23"/>
              <w:ind w:firstLine="0"/>
            </w:pPr>
            <w:r>
              <w:rPr>
                <w:rFonts w:hint="eastAsia"/>
              </w:rPr>
              <w:lastRenderedPageBreak/>
              <w:t>2</w:t>
            </w:r>
          </w:p>
        </w:tc>
        <w:tc>
          <w:tcPr>
            <w:tcW w:w="1560" w:type="dxa"/>
          </w:tcPr>
          <w:p w:rsidR="00171B78" w:rsidRDefault="004467FF" w:rsidP="00171B78">
            <w:pPr>
              <w:pStyle w:val="23"/>
              <w:ind w:firstLine="0"/>
            </w:pPr>
            <w:r>
              <w:rPr>
                <w:rFonts w:hint="eastAsia"/>
              </w:rPr>
              <w:t>Encoding Characters</w:t>
            </w:r>
          </w:p>
        </w:tc>
        <w:tc>
          <w:tcPr>
            <w:tcW w:w="708" w:type="dxa"/>
          </w:tcPr>
          <w:p w:rsidR="00171B78" w:rsidRDefault="004467FF" w:rsidP="00171B78">
            <w:pPr>
              <w:pStyle w:val="23"/>
              <w:ind w:firstLine="0"/>
            </w:pPr>
            <w:r>
              <w:rPr>
                <w:rFonts w:hint="eastAsia"/>
              </w:rPr>
              <w:t>ST</w:t>
            </w:r>
          </w:p>
        </w:tc>
        <w:tc>
          <w:tcPr>
            <w:tcW w:w="851" w:type="dxa"/>
          </w:tcPr>
          <w:p w:rsidR="00171B78" w:rsidRDefault="004467FF" w:rsidP="00171B78">
            <w:pPr>
              <w:pStyle w:val="23"/>
              <w:ind w:firstLine="0"/>
            </w:pPr>
            <w:r>
              <w:rPr>
                <w:rFonts w:hint="eastAsia"/>
              </w:rPr>
              <w:t>4</w:t>
            </w:r>
          </w:p>
        </w:tc>
        <w:tc>
          <w:tcPr>
            <w:tcW w:w="3312" w:type="dxa"/>
          </w:tcPr>
          <w:p w:rsidR="00171B78" w:rsidRDefault="009240C3" w:rsidP="00171B78">
            <w:pPr>
              <w:pStyle w:val="23"/>
              <w:ind w:firstLine="0"/>
            </w:pPr>
            <w:r w:rsidRPr="009240C3">
              <w:rPr>
                <w:rFonts w:hint="eastAsia"/>
              </w:rPr>
              <w:t>包含组件分隔符、重复分隔符、转义分隔符、子组件分隔符。</w:t>
            </w:r>
          </w:p>
        </w:tc>
        <w:tc>
          <w:tcPr>
            <w:tcW w:w="1422" w:type="dxa"/>
          </w:tcPr>
          <w:p w:rsidR="00171B78" w:rsidRDefault="009240C3" w:rsidP="00171B78">
            <w:pPr>
              <w:pStyle w:val="23"/>
              <w:ind w:firstLine="0"/>
            </w:pPr>
            <w:r>
              <w:rPr>
                <w:rFonts w:hint="eastAsia"/>
              </w:rPr>
              <w:t>^~\&amp;</w:t>
            </w:r>
          </w:p>
        </w:tc>
      </w:tr>
      <w:tr w:rsidR="00171B78" w:rsidTr="0039737F">
        <w:tc>
          <w:tcPr>
            <w:tcW w:w="675" w:type="dxa"/>
          </w:tcPr>
          <w:p w:rsidR="00171B78" w:rsidRDefault="009240C3" w:rsidP="00171B78">
            <w:pPr>
              <w:pStyle w:val="23"/>
              <w:ind w:firstLine="0"/>
            </w:pPr>
            <w:r>
              <w:rPr>
                <w:rFonts w:hint="eastAsia"/>
              </w:rPr>
              <w:t>3</w:t>
            </w:r>
          </w:p>
        </w:tc>
        <w:tc>
          <w:tcPr>
            <w:tcW w:w="1560" w:type="dxa"/>
          </w:tcPr>
          <w:p w:rsidR="00171B78" w:rsidRDefault="00053D12" w:rsidP="00171B78">
            <w:pPr>
              <w:pStyle w:val="23"/>
              <w:ind w:firstLine="0"/>
            </w:pPr>
            <w:r w:rsidRPr="00053D12">
              <w:t>Sending application</w:t>
            </w:r>
          </w:p>
        </w:tc>
        <w:tc>
          <w:tcPr>
            <w:tcW w:w="708" w:type="dxa"/>
          </w:tcPr>
          <w:p w:rsidR="00171B78" w:rsidRDefault="00053D12" w:rsidP="00171B78">
            <w:pPr>
              <w:pStyle w:val="23"/>
              <w:ind w:firstLine="0"/>
            </w:pPr>
            <w:r>
              <w:rPr>
                <w:rFonts w:hint="eastAsia"/>
              </w:rPr>
              <w:t>HD</w:t>
            </w:r>
          </w:p>
        </w:tc>
        <w:tc>
          <w:tcPr>
            <w:tcW w:w="851" w:type="dxa"/>
          </w:tcPr>
          <w:p w:rsidR="00171B78" w:rsidRDefault="00053D12" w:rsidP="00171B78">
            <w:pPr>
              <w:pStyle w:val="23"/>
              <w:ind w:firstLine="0"/>
            </w:pPr>
            <w:r>
              <w:rPr>
                <w:rFonts w:hint="eastAsia"/>
              </w:rPr>
              <w:t>180</w:t>
            </w:r>
          </w:p>
        </w:tc>
        <w:tc>
          <w:tcPr>
            <w:tcW w:w="3312" w:type="dxa"/>
          </w:tcPr>
          <w:p w:rsidR="00171B78" w:rsidRDefault="00200979" w:rsidP="00200979">
            <w:pPr>
              <w:pStyle w:val="23"/>
              <w:ind w:firstLine="0"/>
            </w:pPr>
            <w:r>
              <w:rPr>
                <w:rFonts w:hint="eastAsia"/>
              </w:rPr>
              <w:t>发送端设备型号</w:t>
            </w:r>
            <w:r w:rsidR="005A3616">
              <w:rPr>
                <w:rFonts w:hint="eastAsia"/>
              </w:rPr>
              <w:t>，取值为</w:t>
            </w:r>
            <w:r w:rsidR="0039737F">
              <w:rPr>
                <w:rFonts w:hint="eastAsia"/>
              </w:rPr>
              <w:t>下列值之一：</w:t>
            </w:r>
          </w:p>
          <w:p w:rsidR="003175A3" w:rsidRDefault="003175A3" w:rsidP="003175A3">
            <w:pPr>
              <w:pStyle w:val="ae"/>
            </w:pPr>
            <w:r>
              <w:rPr>
                <w:rFonts w:hint="eastAsia"/>
              </w:rPr>
              <w:t>F 800</w:t>
            </w:r>
            <w:r>
              <w:rPr>
                <w:rFonts w:hint="eastAsia"/>
              </w:rPr>
              <w:t>：血球仪</w:t>
            </w:r>
          </w:p>
          <w:p w:rsidR="003175A3" w:rsidRDefault="003175A3" w:rsidP="003175A3">
            <w:pPr>
              <w:pStyle w:val="ae"/>
            </w:pPr>
            <w:r>
              <w:t>G 01</w:t>
            </w:r>
            <w:r>
              <w:t>：</w:t>
            </w:r>
            <w:r>
              <w:rPr>
                <w:rFonts w:hint="eastAsia"/>
              </w:rPr>
              <w:t>糖化血红蛋白仪</w:t>
            </w:r>
          </w:p>
          <w:p w:rsidR="003175A3" w:rsidRDefault="003175A3" w:rsidP="003175A3">
            <w:pPr>
              <w:pStyle w:val="ae"/>
            </w:pPr>
            <w:r>
              <w:t>U 2000</w:t>
            </w:r>
            <w:r>
              <w:t>：</w:t>
            </w:r>
            <w:r>
              <w:rPr>
                <w:rFonts w:hint="eastAsia"/>
              </w:rPr>
              <w:t>尿机</w:t>
            </w:r>
          </w:p>
          <w:p w:rsidR="003175A3" w:rsidRDefault="003175A3" w:rsidP="003175A3">
            <w:pPr>
              <w:pStyle w:val="ae"/>
            </w:pPr>
            <w:r>
              <w:t>P 100</w:t>
            </w:r>
            <w:r>
              <w:t>：</w:t>
            </w:r>
            <w:r>
              <w:rPr>
                <w:rFonts w:hint="eastAsia"/>
              </w:rPr>
              <w:t>C</w:t>
            </w:r>
            <w:r w:rsidR="007735E2">
              <w:rPr>
                <w:rFonts w:hint="eastAsia"/>
              </w:rPr>
              <w:t>反应蛋白仪</w:t>
            </w:r>
          </w:p>
          <w:p w:rsidR="009A4F8D" w:rsidRPr="009A4F8D" w:rsidRDefault="009A4F8D" w:rsidP="009A4F8D">
            <w:pPr>
              <w:pStyle w:val="ae"/>
            </w:pPr>
            <w:r>
              <w:t>P</w:t>
            </w:r>
            <w:r>
              <w:rPr>
                <w:rFonts w:hint="eastAsia"/>
              </w:rPr>
              <w:t xml:space="preserve"> </w:t>
            </w:r>
            <w:r>
              <w:t>300</w:t>
            </w:r>
            <w:r>
              <w:t>：</w:t>
            </w:r>
            <w:r>
              <w:rPr>
                <w:rFonts w:hint="eastAsia"/>
              </w:rPr>
              <w:t>尿生化</w:t>
            </w:r>
          </w:p>
          <w:p w:rsidR="009A4F8D" w:rsidRDefault="009A4F8D" w:rsidP="009A4F8D">
            <w:pPr>
              <w:pStyle w:val="ae"/>
            </w:pPr>
            <w:r>
              <w:rPr>
                <w:rFonts w:hint="eastAsia"/>
              </w:rPr>
              <w:t xml:space="preserve">i </w:t>
            </w:r>
            <w:r>
              <w:t>1000</w:t>
            </w:r>
            <w:r>
              <w:t>：</w:t>
            </w:r>
            <w:r>
              <w:rPr>
                <w:rFonts w:hint="eastAsia"/>
              </w:rPr>
              <w:t>免疫设备</w:t>
            </w:r>
          </w:p>
          <w:p w:rsidR="009A4F8D" w:rsidRPr="009A4F8D" w:rsidRDefault="009A4F8D" w:rsidP="009A4F8D">
            <w:pPr>
              <w:pStyle w:val="ae"/>
            </w:pPr>
            <w:r>
              <w:t>i</w:t>
            </w:r>
            <w:r>
              <w:rPr>
                <w:rFonts w:hint="eastAsia"/>
              </w:rPr>
              <w:t xml:space="preserve"> </w:t>
            </w:r>
            <w:r>
              <w:t>3000</w:t>
            </w:r>
            <w:r>
              <w:t>：</w:t>
            </w:r>
            <w:r>
              <w:rPr>
                <w:rFonts w:hint="eastAsia"/>
              </w:rPr>
              <w:t>免疫设备</w:t>
            </w:r>
          </w:p>
          <w:p w:rsidR="003175A3" w:rsidRPr="003175A3" w:rsidRDefault="003175A3" w:rsidP="003175A3">
            <w:pPr>
              <w:pStyle w:val="ae"/>
            </w:pPr>
            <w:r>
              <w:rPr>
                <w:rFonts w:hint="eastAsia"/>
              </w:rPr>
              <w:t>RI</w:t>
            </w:r>
            <w:r>
              <w:t>S</w:t>
            </w:r>
            <w:r>
              <w:t>：</w:t>
            </w:r>
            <w:r>
              <w:rPr>
                <w:rFonts w:hint="eastAsia"/>
              </w:rPr>
              <w:t>中间体</w:t>
            </w:r>
          </w:p>
        </w:tc>
        <w:tc>
          <w:tcPr>
            <w:tcW w:w="1422" w:type="dxa"/>
            <w:vAlign w:val="center"/>
          </w:tcPr>
          <w:p w:rsidR="00171B78" w:rsidRDefault="00053D12" w:rsidP="0039737F">
            <w:pPr>
              <w:pStyle w:val="23"/>
              <w:ind w:firstLine="0"/>
            </w:pPr>
            <w:r>
              <w:rPr>
                <w:rFonts w:hint="eastAsia"/>
              </w:rPr>
              <w:t>F 800</w:t>
            </w:r>
          </w:p>
        </w:tc>
      </w:tr>
      <w:tr w:rsidR="00171B78" w:rsidTr="004467FF">
        <w:tc>
          <w:tcPr>
            <w:tcW w:w="675" w:type="dxa"/>
          </w:tcPr>
          <w:p w:rsidR="00171B78" w:rsidRDefault="00053D12" w:rsidP="00171B78">
            <w:pPr>
              <w:pStyle w:val="23"/>
              <w:ind w:firstLine="0"/>
            </w:pPr>
            <w:r>
              <w:rPr>
                <w:rFonts w:hint="eastAsia"/>
              </w:rPr>
              <w:t>4</w:t>
            </w:r>
          </w:p>
        </w:tc>
        <w:tc>
          <w:tcPr>
            <w:tcW w:w="1560" w:type="dxa"/>
          </w:tcPr>
          <w:p w:rsidR="00171B78" w:rsidRDefault="00053D12" w:rsidP="00171B78">
            <w:pPr>
              <w:pStyle w:val="23"/>
              <w:ind w:firstLine="0"/>
            </w:pPr>
            <w:r>
              <w:rPr>
                <w:rFonts w:hint="eastAsia"/>
              </w:rPr>
              <w:t>Sending Facility</w:t>
            </w:r>
          </w:p>
        </w:tc>
        <w:tc>
          <w:tcPr>
            <w:tcW w:w="708" w:type="dxa"/>
          </w:tcPr>
          <w:p w:rsidR="00171B78" w:rsidRDefault="00053D12" w:rsidP="00171B78">
            <w:pPr>
              <w:pStyle w:val="23"/>
              <w:ind w:firstLine="0"/>
            </w:pPr>
            <w:r>
              <w:rPr>
                <w:rFonts w:hint="eastAsia"/>
              </w:rPr>
              <w:t>HD</w:t>
            </w:r>
          </w:p>
        </w:tc>
        <w:tc>
          <w:tcPr>
            <w:tcW w:w="851" w:type="dxa"/>
          </w:tcPr>
          <w:p w:rsidR="00171B78" w:rsidRDefault="00053D12" w:rsidP="00171B78">
            <w:pPr>
              <w:pStyle w:val="23"/>
              <w:ind w:firstLine="0"/>
            </w:pPr>
            <w:r>
              <w:rPr>
                <w:rFonts w:hint="eastAsia"/>
              </w:rPr>
              <w:t>180</w:t>
            </w:r>
          </w:p>
        </w:tc>
        <w:tc>
          <w:tcPr>
            <w:tcW w:w="3312" w:type="dxa"/>
          </w:tcPr>
          <w:p w:rsidR="00171B78" w:rsidRDefault="00053D12" w:rsidP="00171B78">
            <w:pPr>
              <w:pStyle w:val="23"/>
              <w:ind w:firstLine="0"/>
            </w:pPr>
            <w:r>
              <w:rPr>
                <w:rFonts w:hint="eastAsia"/>
              </w:rPr>
              <w:t>发送</w:t>
            </w:r>
            <w:r>
              <w:t>端设备</w:t>
            </w:r>
            <w:r w:rsidR="00200979">
              <w:t>序列号</w:t>
            </w:r>
          </w:p>
        </w:tc>
        <w:tc>
          <w:tcPr>
            <w:tcW w:w="1422" w:type="dxa"/>
          </w:tcPr>
          <w:p w:rsidR="00171B78" w:rsidRDefault="00200979" w:rsidP="00171B78">
            <w:pPr>
              <w:pStyle w:val="23"/>
              <w:ind w:firstLine="0"/>
            </w:pPr>
            <w:r>
              <w:t>xxxx-xxxxxx</w:t>
            </w:r>
          </w:p>
        </w:tc>
      </w:tr>
      <w:tr w:rsidR="00171B78" w:rsidTr="004467FF">
        <w:tc>
          <w:tcPr>
            <w:tcW w:w="675" w:type="dxa"/>
          </w:tcPr>
          <w:p w:rsidR="00171B78" w:rsidRDefault="006A7B39" w:rsidP="00171B78">
            <w:pPr>
              <w:pStyle w:val="23"/>
              <w:ind w:firstLine="0"/>
            </w:pPr>
            <w:r>
              <w:rPr>
                <w:rFonts w:hint="eastAsia"/>
              </w:rPr>
              <w:t>7</w:t>
            </w:r>
          </w:p>
        </w:tc>
        <w:tc>
          <w:tcPr>
            <w:tcW w:w="1560" w:type="dxa"/>
          </w:tcPr>
          <w:p w:rsidR="00171B78" w:rsidRDefault="006A7B39" w:rsidP="00171B78">
            <w:pPr>
              <w:pStyle w:val="23"/>
              <w:ind w:firstLine="0"/>
            </w:pPr>
            <w:r w:rsidRPr="006A7B39">
              <w:t>Date/Time Of Message</w:t>
            </w:r>
          </w:p>
        </w:tc>
        <w:tc>
          <w:tcPr>
            <w:tcW w:w="708" w:type="dxa"/>
          </w:tcPr>
          <w:p w:rsidR="00171B78" w:rsidRDefault="006A7B39" w:rsidP="00171B78">
            <w:pPr>
              <w:pStyle w:val="23"/>
              <w:ind w:firstLine="0"/>
            </w:pPr>
            <w:r>
              <w:rPr>
                <w:rFonts w:hint="eastAsia"/>
              </w:rPr>
              <w:t>TS</w:t>
            </w:r>
          </w:p>
        </w:tc>
        <w:tc>
          <w:tcPr>
            <w:tcW w:w="851" w:type="dxa"/>
          </w:tcPr>
          <w:p w:rsidR="00171B78" w:rsidRDefault="006A7B39" w:rsidP="00171B78">
            <w:pPr>
              <w:pStyle w:val="23"/>
              <w:ind w:firstLine="0"/>
            </w:pPr>
            <w:r>
              <w:rPr>
                <w:rFonts w:hint="eastAsia"/>
              </w:rPr>
              <w:t>26</w:t>
            </w:r>
          </w:p>
        </w:tc>
        <w:tc>
          <w:tcPr>
            <w:tcW w:w="3312" w:type="dxa"/>
          </w:tcPr>
          <w:p w:rsidR="00171B78" w:rsidRDefault="006A7B39" w:rsidP="00EB6CA6">
            <w:pPr>
              <w:pStyle w:val="23"/>
              <w:ind w:firstLine="0"/>
            </w:pPr>
            <w:r w:rsidRPr="006A7B39">
              <w:rPr>
                <w:rFonts w:hint="eastAsia"/>
              </w:rPr>
              <w:t>消息创建时间（形式如</w:t>
            </w:r>
            <w:r w:rsidR="00374838" w:rsidRPr="00374838">
              <w:rPr>
                <w:rFonts w:hint="eastAsia"/>
              </w:rPr>
              <w:t>YYYYMMDDHHmmSS</w:t>
            </w:r>
            <w:r w:rsidRPr="006A7B39">
              <w:rPr>
                <w:rFonts w:hint="eastAsia"/>
              </w:rPr>
              <w:t>），取</w:t>
            </w:r>
            <w:r w:rsidR="00EB6CA6">
              <w:t>UTC+0</w:t>
            </w:r>
            <w:r w:rsidRPr="006A7B39">
              <w:rPr>
                <w:rFonts w:hint="eastAsia"/>
              </w:rPr>
              <w:t>时间值。</w:t>
            </w:r>
          </w:p>
        </w:tc>
        <w:tc>
          <w:tcPr>
            <w:tcW w:w="1422" w:type="dxa"/>
          </w:tcPr>
          <w:p w:rsidR="00171B78" w:rsidRDefault="006A7B39" w:rsidP="00171B78">
            <w:pPr>
              <w:pStyle w:val="23"/>
              <w:ind w:firstLine="0"/>
            </w:pPr>
            <w:r w:rsidRPr="006A7B39">
              <w:t>20180123075742</w:t>
            </w:r>
          </w:p>
        </w:tc>
      </w:tr>
      <w:tr w:rsidR="00171B78" w:rsidTr="004467FF">
        <w:tc>
          <w:tcPr>
            <w:tcW w:w="675" w:type="dxa"/>
          </w:tcPr>
          <w:p w:rsidR="00171B78" w:rsidRDefault="00521172" w:rsidP="00171B78">
            <w:pPr>
              <w:pStyle w:val="23"/>
              <w:ind w:firstLine="0"/>
            </w:pPr>
            <w:r>
              <w:rPr>
                <w:rFonts w:hint="eastAsia"/>
              </w:rPr>
              <w:t>9</w:t>
            </w:r>
          </w:p>
        </w:tc>
        <w:tc>
          <w:tcPr>
            <w:tcW w:w="1560" w:type="dxa"/>
          </w:tcPr>
          <w:p w:rsidR="00171B78" w:rsidRDefault="004A1CB1" w:rsidP="00171B78">
            <w:pPr>
              <w:pStyle w:val="23"/>
              <w:ind w:firstLine="0"/>
            </w:pPr>
            <w:r>
              <w:rPr>
                <w:rFonts w:hint="eastAsia"/>
              </w:rPr>
              <w:t>Message Type</w:t>
            </w:r>
          </w:p>
        </w:tc>
        <w:tc>
          <w:tcPr>
            <w:tcW w:w="708" w:type="dxa"/>
          </w:tcPr>
          <w:p w:rsidR="00171B78" w:rsidRDefault="004A1CB1" w:rsidP="00171B78">
            <w:pPr>
              <w:pStyle w:val="23"/>
              <w:ind w:firstLine="0"/>
            </w:pPr>
            <w:r>
              <w:rPr>
                <w:rFonts w:hint="eastAsia"/>
              </w:rPr>
              <w:t>CM</w:t>
            </w:r>
          </w:p>
        </w:tc>
        <w:tc>
          <w:tcPr>
            <w:tcW w:w="851" w:type="dxa"/>
          </w:tcPr>
          <w:p w:rsidR="00171B78" w:rsidRDefault="004A1CB1" w:rsidP="00171B78">
            <w:pPr>
              <w:pStyle w:val="23"/>
              <w:ind w:firstLine="0"/>
            </w:pPr>
            <w:r>
              <w:rPr>
                <w:rFonts w:hint="eastAsia"/>
              </w:rPr>
              <w:t>7</w:t>
            </w:r>
          </w:p>
        </w:tc>
        <w:tc>
          <w:tcPr>
            <w:tcW w:w="3312" w:type="dxa"/>
          </w:tcPr>
          <w:p w:rsidR="00171B78" w:rsidRDefault="004A1CB1" w:rsidP="00171B78">
            <w:pPr>
              <w:pStyle w:val="23"/>
              <w:ind w:firstLine="0"/>
            </w:pPr>
            <w:r w:rsidRPr="004A1CB1">
              <w:rPr>
                <w:rFonts w:hint="eastAsia"/>
              </w:rPr>
              <w:t>消息类型，形式如“消息类型</w:t>
            </w:r>
            <w:r w:rsidRPr="004A1CB1">
              <w:rPr>
                <w:rFonts w:hint="eastAsia"/>
              </w:rPr>
              <w:t>^</w:t>
            </w:r>
            <w:r w:rsidRPr="004A1CB1">
              <w:rPr>
                <w:rFonts w:hint="eastAsia"/>
              </w:rPr>
              <w:t>事件类型”。</w:t>
            </w:r>
          </w:p>
        </w:tc>
        <w:tc>
          <w:tcPr>
            <w:tcW w:w="1422" w:type="dxa"/>
          </w:tcPr>
          <w:p w:rsidR="00171B78" w:rsidRDefault="004A1CB1" w:rsidP="00171B78">
            <w:pPr>
              <w:pStyle w:val="23"/>
              <w:ind w:firstLine="0"/>
            </w:pPr>
            <w:r>
              <w:rPr>
                <w:rFonts w:hint="eastAsia"/>
              </w:rPr>
              <w:t>ORU^R01</w:t>
            </w:r>
          </w:p>
        </w:tc>
      </w:tr>
      <w:tr w:rsidR="00171B78" w:rsidTr="004467FF">
        <w:tc>
          <w:tcPr>
            <w:tcW w:w="675" w:type="dxa"/>
          </w:tcPr>
          <w:p w:rsidR="00171B78" w:rsidRDefault="004A1CB1" w:rsidP="00171B78">
            <w:pPr>
              <w:pStyle w:val="23"/>
              <w:ind w:firstLine="0"/>
            </w:pPr>
            <w:r>
              <w:rPr>
                <w:rFonts w:hint="eastAsia"/>
              </w:rPr>
              <w:t>10</w:t>
            </w:r>
          </w:p>
        </w:tc>
        <w:tc>
          <w:tcPr>
            <w:tcW w:w="1560" w:type="dxa"/>
          </w:tcPr>
          <w:p w:rsidR="00171B78" w:rsidRDefault="004A1CB1" w:rsidP="00171B78">
            <w:pPr>
              <w:pStyle w:val="23"/>
              <w:ind w:firstLine="0"/>
            </w:pPr>
            <w:r w:rsidRPr="004A1CB1">
              <w:t>Message Control ID</w:t>
            </w:r>
          </w:p>
        </w:tc>
        <w:tc>
          <w:tcPr>
            <w:tcW w:w="708" w:type="dxa"/>
          </w:tcPr>
          <w:p w:rsidR="00171B78" w:rsidRDefault="004A1CB1" w:rsidP="00171B78">
            <w:pPr>
              <w:pStyle w:val="23"/>
              <w:ind w:firstLine="0"/>
            </w:pPr>
            <w:r>
              <w:rPr>
                <w:rFonts w:hint="eastAsia"/>
              </w:rPr>
              <w:t>ST</w:t>
            </w:r>
          </w:p>
        </w:tc>
        <w:tc>
          <w:tcPr>
            <w:tcW w:w="851" w:type="dxa"/>
          </w:tcPr>
          <w:p w:rsidR="00171B78" w:rsidRDefault="004A1CB1" w:rsidP="00171B78">
            <w:pPr>
              <w:pStyle w:val="23"/>
              <w:ind w:firstLine="0"/>
            </w:pPr>
            <w:r>
              <w:rPr>
                <w:rFonts w:hint="eastAsia"/>
              </w:rPr>
              <w:t>20</w:t>
            </w:r>
          </w:p>
        </w:tc>
        <w:tc>
          <w:tcPr>
            <w:tcW w:w="3312" w:type="dxa"/>
          </w:tcPr>
          <w:p w:rsidR="00171B78" w:rsidRDefault="004A1CB1" w:rsidP="00171B78">
            <w:pPr>
              <w:pStyle w:val="23"/>
              <w:ind w:firstLine="0"/>
            </w:pPr>
            <w:r w:rsidRPr="004A1CB1">
              <w:rPr>
                <w:rFonts w:hint="eastAsia"/>
              </w:rPr>
              <w:t>消息控制</w:t>
            </w:r>
            <w:r w:rsidRPr="004A1CB1">
              <w:rPr>
                <w:rFonts w:hint="eastAsia"/>
              </w:rPr>
              <w:t xml:space="preserve"> ID</w:t>
            </w:r>
            <w:r w:rsidRPr="004A1CB1">
              <w:rPr>
                <w:rFonts w:hint="eastAsia"/>
              </w:rPr>
              <w:t>，用于唯一标识一个消息。</w:t>
            </w:r>
          </w:p>
        </w:tc>
        <w:tc>
          <w:tcPr>
            <w:tcW w:w="1422" w:type="dxa"/>
          </w:tcPr>
          <w:p w:rsidR="00171B78" w:rsidRDefault="004A1CB1" w:rsidP="00171B78">
            <w:pPr>
              <w:pStyle w:val="23"/>
              <w:ind w:firstLine="0"/>
            </w:pPr>
            <w:r>
              <w:rPr>
                <w:rFonts w:hint="eastAsia"/>
              </w:rPr>
              <w:t>1</w:t>
            </w:r>
          </w:p>
        </w:tc>
      </w:tr>
      <w:tr w:rsidR="004A1CB1" w:rsidTr="004467FF">
        <w:tc>
          <w:tcPr>
            <w:tcW w:w="675" w:type="dxa"/>
          </w:tcPr>
          <w:p w:rsidR="004A1CB1" w:rsidRDefault="004A1CB1" w:rsidP="00171B78">
            <w:pPr>
              <w:pStyle w:val="23"/>
              <w:ind w:firstLine="0"/>
            </w:pPr>
            <w:r>
              <w:rPr>
                <w:rFonts w:hint="eastAsia"/>
              </w:rPr>
              <w:t>11</w:t>
            </w:r>
          </w:p>
        </w:tc>
        <w:tc>
          <w:tcPr>
            <w:tcW w:w="1560" w:type="dxa"/>
          </w:tcPr>
          <w:p w:rsidR="004A1CB1" w:rsidRPr="004A1CB1" w:rsidRDefault="004A1CB1" w:rsidP="00171B78">
            <w:pPr>
              <w:pStyle w:val="23"/>
              <w:ind w:firstLine="0"/>
            </w:pPr>
            <w:r w:rsidRPr="004A1CB1">
              <w:t>Processing ID</w:t>
            </w:r>
          </w:p>
        </w:tc>
        <w:tc>
          <w:tcPr>
            <w:tcW w:w="708" w:type="dxa"/>
          </w:tcPr>
          <w:p w:rsidR="004A1CB1" w:rsidRDefault="004A1CB1" w:rsidP="00171B78">
            <w:pPr>
              <w:pStyle w:val="23"/>
              <w:ind w:firstLine="0"/>
            </w:pPr>
            <w:r>
              <w:rPr>
                <w:rFonts w:hint="eastAsia"/>
              </w:rPr>
              <w:t>PT</w:t>
            </w:r>
          </w:p>
        </w:tc>
        <w:tc>
          <w:tcPr>
            <w:tcW w:w="851" w:type="dxa"/>
          </w:tcPr>
          <w:p w:rsidR="004A1CB1" w:rsidRDefault="004A1CB1" w:rsidP="00171B78">
            <w:pPr>
              <w:pStyle w:val="23"/>
              <w:ind w:firstLine="0"/>
            </w:pPr>
            <w:r>
              <w:rPr>
                <w:rFonts w:hint="eastAsia"/>
              </w:rPr>
              <w:t>3</w:t>
            </w:r>
          </w:p>
        </w:tc>
        <w:tc>
          <w:tcPr>
            <w:tcW w:w="3312" w:type="dxa"/>
          </w:tcPr>
          <w:p w:rsidR="004A1CB1" w:rsidRDefault="004A1CB1" w:rsidP="00171B78">
            <w:pPr>
              <w:pStyle w:val="23"/>
              <w:ind w:firstLine="0"/>
            </w:pPr>
            <w:r>
              <w:rPr>
                <w:rFonts w:hint="eastAsia"/>
              </w:rPr>
              <w:t>消息</w:t>
            </w:r>
            <w:r>
              <w:t>处理</w:t>
            </w:r>
            <w:r>
              <w:rPr>
                <w:rFonts w:hint="eastAsia"/>
              </w:rPr>
              <w:t>ID</w:t>
            </w:r>
            <w:r>
              <w:rPr>
                <w:rFonts w:hint="eastAsia"/>
              </w:rPr>
              <w:t>，取值</w:t>
            </w:r>
            <w:r>
              <w:t>：</w:t>
            </w:r>
          </w:p>
          <w:p w:rsidR="004A1CB1" w:rsidRDefault="004A1CB1" w:rsidP="00171B78">
            <w:pPr>
              <w:pStyle w:val="23"/>
              <w:ind w:firstLine="0"/>
            </w:pPr>
            <w:r>
              <w:rPr>
                <w:rFonts w:hint="eastAsia"/>
              </w:rPr>
              <w:t>“</w:t>
            </w:r>
            <w:r>
              <w:rPr>
                <w:rFonts w:hint="eastAsia"/>
              </w:rPr>
              <w:t>P</w:t>
            </w:r>
            <w:r>
              <w:rPr>
                <w:rFonts w:hint="eastAsia"/>
              </w:rPr>
              <w:t>”：</w:t>
            </w:r>
            <w:r>
              <w:t>样本测试结果、样本申请信息查询；</w:t>
            </w:r>
          </w:p>
          <w:p w:rsidR="004A1CB1" w:rsidRDefault="004A1CB1" w:rsidP="00171B78">
            <w:pPr>
              <w:pStyle w:val="23"/>
              <w:ind w:firstLine="0"/>
            </w:pPr>
            <w:r>
              <w:rPr>
                <w:rFonts w:hint="eastAsia"/>
              </w:rPr>
              <w:lastRenderedPageBreak/>
              <w:t>“</w:t>
            </w:r>
            <w:r>
              <w:rPr>
                <w:rFonts w:hint="eastAsia"/>
              </w:rPr>
              <w:t>Q</w:t>
            </w:r>
            <w:r>
              <w:rPr>
                <w:rFonts w:hint="eastAsia"/>
              </w:rPr>
              <w:t>”：</w:t>
            </w:r>
            <w:r>
              <w:t>质控测试结果；</w:t>
            </w:r>
          </w:p>
          <w:p w:rsidR="004A1CB1" w:rsidRPr="004A1CB1" w:rsidRDefault="004A1CB1" w:rsidP="00171B78">
            <w:pPr>
              <w:pStyle w:val="23"/>
              <w:ind w:firstLine="0"/>
            </w:pPr>
            <w:r>
              <w:rPr>
                <w:rFonts w:hint="eastAsia"/>
              </w:rPr>
              <w:t>在</w:t>
            </w:r>
            <w:r>
              <w:rPr>
                <w:rFonts w:hint="eastAsia"/>
              </w:rPr>
              <w:t>ACK</w:t>
            </w:r>
            <w:r>
              <w:rPr>
                <w:rFonts w:hint="eastAsia"/>
              </w:rPr>
              <w:t>消息</w:t>
            </w:r>
            <w:r>
              <w:t>中，它与之前接收到的消息一致。</w:t>
            </w:r>
          </w:p>
        </w:tc>
        <w:tc>
          <w:tcPr>
            <w:tcW w:w="1422" w:type="dxa"/>
          </w:tcPr>
          <w:p w:rsidR="004A1CB1" w:rsidRDefault="004A1CB1" w:rsidP="00171B78">
            <w:pPr>
              <w:pStyle w:val="23"/>
              <w:ind w:firstLine="0"/>
            </w:pPr>
            <w:r>
              <w:rPr>
                <w:rFonts w:hint="eastAsia"/>
              </w:rPr>
              <w:lastRenderedPageBreak/>
              <w:t>P</w:t>
            </w:r>
          </w:p>
        </w:tc>
      </w:tr>
      <w:tr w:rsidR="004B64BD" w:rsidTr="004467FF">
        <w:tc>
          <w:tcPr>
            <w:tcW w:w="675" w:type="dxa"/>
          </w:tcPr>
          <w:p w:rsidR="004B64BD" w:rsidRDefault="004B64BD" w:rsidP="00171B78">
            <w:pPr>
              <w:pStyle w:val="23"/>
              <w:ind w:firstLine="0"/>
            </w:pPr>
            <w:r>
              <w:rPr>
                <w:rFonts w:hint="eastAsia"/>
              </w:rPr>
              <w:lastRenderedPageBreak/>
              <w:t>12</w:t>
            </w:r>
          </w:p>
        </w:tc>
        <w:tc>
          <w:tcPr>
            <w:tcW w:w="1560" w:type="dxa"/>
          </w:tcPr>
          <w:p w:rsidR="004B64BD" w:rsidRPr="004A1CB1" w:rsidRDefault="004B64BD" w:rsidP="00171B78">
            <w:pPr>
              <w:pStyle w:val="23"/>
              <w:ind w:firstLine="0"/>
            </w:pPr>
            <w:r w:rsidRPr="004B64BD">
              <w:t>Version ID</w:t>
            </w:r>
          </w:p>
        </w:tc>
        <w:tc>
          <w:tcPr>
            <w:tcW w:w="708" w:type="dxa"/>
          </w:tcPr>
          <w:p w:rsidR="004B64BD" w:rsidRDefault="004B64BD" w:rsidP="00171B78">
            <w:pPr>
              <w:pStyle w:val="23"/>
              <w:ind w:firstLine="0"/>
            </w:pPr>
            <w:r>
              <w:rPr>
                <w:rFonts w:hint="eastAsia"/>
              </w:rPr>
              <w:t>VID</w:t>
            </w:r>
          </w:p>
        </w:tc>
        <w:tc>
          <w:tcPr>
            <w:tcW w:w="851" w:type="dxa"/>
          </w:tcPr>
          <w:p w:rsidR="004B64BD" w:rsidRDefault="004B64BD" w:rsidP="00171B78">
            <w:pPr>
              <w:pStyle w:val="23"/>
              <w:ind w:firstLine="0"/>
            </w:pPr>
            <w:r>
              <w:rPr>
                <w:rFonts w:hint="eastAsia"/>
              </w:rPr>
              <w:t>60</w:t>
            </w:r>
          </w:p>
        </w:tc>
        <w:tc>
          <w:tcPr>
            <w:tcW w:w="3312" w:type="dxa"/>
          </w:tcPr>
          <w:p w:rsidR="004B64BD" w:rsidRDefault="004B64BD" w:rsidP="00171B78">
            <w:pPr>
              <w:pStyle w:val="23"/>
              <w:ind w:firstLine="0"/>
            </w:pPr>
            <w:r>
              <w:rPr>
                <w:rFonts w:hint="eastAsia"/>
              </w:rPr>
              <w:t>HL7</w:t>
            </w:r>
            <w:r>
              <w:rPr>
                <w:rFonts w:hint="eastAsia"/>
              </w:rPr>
              <w:t>版本</w:t>
            </w:r>
            <w:r>
              <w:t>号，取值为</w:t>
            </w:r>
            <w:r>
              <w:t>“2.4”</w:t>
            </w:r>
          </w:p>
        </w:tc>
        <w:tc>
          <w:tcPr>
            <w:tcW w:w="1422" w:type="dxa"/>
          </w:tcPr>
          <w:p w:rsidR="004B64BD" w:rsidRDefault="004B64BD" w:rsidP="00171B78">
            <w:pPr>
              <w:pStyle w:val="23"/>
              <w:ind w:firstLine="0"/>
            </w:pPr>
            <w:r>
              <w:rPr>
                <w:rFonts w:hint="eastAsia"/>
              </w:rPr>
              <w:t>2.4</w:t>
            </w:r>
          </w:p>
        </w:tc>
      </w:tr>
      <w:tr w:rsidR="004B64BD" w:rsidTr="004467FF">
        <w:tc>
          <w:tcPr>
            <w:tcW w:w="675" w:type="dxa"/>
          </w:tcPr>
          <w:p w:rsidR="004B64BD" w:rsidRDefault="004B64BD" w:rsidP="00171B78">
            <w:pPr>
              <w:pStyle w:val="23"/>
              <w:ind w:firstLine="0"/>
            </w:pPr>
            <w:r>
              <w:rPr>
                <w:rFonts w:hint="eastAsia"/>
              </w:rPr>
              <w:t>18</w:t>
            </w:r>
          </w:p>
        </w:tc>
        <w:tc>
          <w:tcPr>
            <w:tcW w:w="1560" w:type="dxa"/>
          </w:tcPr>
          <w:p w:rsidR="004B64BD" w:rsidRPr="004B64BD" w:rsidRDefault="004B64BD" w:rsidP="00171B78">
            <w:pPr>
              <w:pStyle w:val="23"/>
              <w:ind w:firstLine="0"/>
            </w:pPr>
            <w:r w:rsidRPr="004B64BD">
              <w:t>Character Set</w:t>
            </w:r>
          </w:p>
        </w:tc>
        <w:tc>
          <w:tcPr>
            <w:tcW w:w="708" w:type="dxa"/>
          </w:tcPr>
          <w:p w:rsidR="004B64BD" w:rsidRDefault="004B64BD" w:rsidP="00171B78">
            <w:pPr>
              <w:pStyle w:val="23"/>
              <w:ind w:firstLine="0"/>
            </w:pPr>
            <w:r>
              <w:rPr>
                <w:rFonts w:hint="eastAsia"/>
              </w:rPr>
              <w:t>ID</w:t>
            </w:r>
          </w:p>
        </w:tc>
        <w:tc>
          <w:tcPr>
            <w:tcW w:w="851" w:type="dxa"/>
          </w:tcPr>
          <w:p w:rsidR="004B64BD" w:rsidRDefault="004B64BD" w:rsidP="00171B78">
            <w:pPr>
              <w:pStyle w:val="23"/>
              <w:ind w:firstLine="0"/>
            </w:pPr>
            <w:r>
              <w:rPr>
                <w:rFonts w:hint="eastAsia"/>
              </w:rPr>
              <w:t>10</w:t>
            </w:r>
          </w:p>
        </w:tc>
        <w:tc>
          <w:tcPr>
            <w:tcW w:w="3312" w:type="dxa"/>
          </w:tcPr>
          <w:p w:rsidR="004B64BD" w:rsidRDefault="004B64BD" w:rsidP="00171B78">
            <w:pPr>
              <w:pStyle w:val="23"/>
              <w:ind w:firstLine="0"/>
            </w:pPr>
            <w:r>
              <w:rPr>
                <w:rFonts w:hint="eastAsia"/>
              </w:rPr>
              <w:t>字符集</w:t>
            </w:r>
            <w:r>
              <w:t>，取值为</w:t>
            </w:r>
            <w:r>
              <w:t>“UTF-8”</w:t>
            </w:r>
            <w:r>
              <w:rPr>
                <w:rFonts w:hint="eastAsia"/>
              </w:rPr>
              <w:t>，</w:t>
            </w:r>
            <w:r>
              <w:t>通信消息以</w:t>
            </w:r>
            <w:r>
              <w:rPr>
                <w:rFonts w:hint="eastAsia"/>
              </w:rPr>
              <w:t>UTF</w:t>
            </w:r>
            <w:r>
              <w:t>-8</w:t>
            </w:r>
            <w:r>
              <w:rPr>
                <w:rFonts w:hint="eastAsia"/>
              </w:rPr>
              <w:t>编码</w:t>
            </w:r>
            <w:r>
              <w:t>字符串表示。</w:t>
            </w:r>
          </w:p>
        </w:tc>
        <w:tc>
          <w:tcPr>
            <w:tcW w:w="1422" w:type="dxa"/>
          </w:tcPr>
          <w:p w:rsidR="004B64BD" w:rsidRPr="004B64BD" w:rsidRDefault="004B64BD" w:rsidP="00171B78">
            <w:pPr>
              <w:pStyle w:val="23"/>
              <w:ind w:firstLine="0"/>
            </w:pPr>
            <w:r>
              <w:t>UTF-8</w:t>
            </w:r>
          </w:p>
        </w:tc>
      </w:tr>
    </w:tbl>
    <w:p w:rsidR="003515B6" w:rsidRDefault="003515B6" w:rsidP="00E84AFE">
      <w:pPr>
        <w:pStyle w:val="a1"/>
      </w:pPr>
      <w:bookmarkStart w:id="59" w:name="_Toc36472326"/>
      <w:bookmarkStart w:id="60" w:name="_Toc36473739"/>
      <w:r>
        <w:rPr>
          <w:rFonts w:hint="eastAsia"/>
        </w:rPr>
        <w:t>MSA</w:t>
      </w:r>
      <w:bookmarkEnd w:id="59"/>
      <w:bookmarkEnd w:id="60"/>
    </w:p>
    <w:p w:rsidR="00D02A5B" w:rsidRDefault="00D02A5B" w:rsidP="00D02A5B">
      <w:pPr>
        <w:pStyle w:val="23"/>
      </w:pPr>
      <w:r>
        <w:rPr>
          <w:rFonts w:hint="eastAsia"/>
        </w:rPr>
        <w:t>MSA</w:t>
      </w:r>
      <w:r>
        <w:rPr>
          <w:rFonts w:hint="eastAsia"/>
        </w:rPr>
        <w:t>（</w:t>
      </w:r>
      <w:r>
        <w:rPr>
          <w:rFonts w:hint="eastAsia"/>
        </w:rPr>
        <w:t>M</w:t>
      </w:r>
      <w:r>
        <w:t>essage Acknowledgement</w:t>
      </w:r>
      <w:r>
        <w:rPr>
          <w:rFonts w:hint="eastAsia"/>
        </w:rPr>
        <w:t>）消息</w:t>
      </w:r>
      <w:r>
        <w:t>段包含消息确认信息。</w:t>
      </w:r>
    </w:p>
    <w:p w:rsidR="00D02A5B" w:rsidRDefault="00D02A5B" w:rsidP="00D02A5B">
      <w:pPr>
        <w:pStyle w:val="23"/>
      </w:pPr>
      <w:r>
        <w:rPr>
          <w:rFonts w:hint="eastAsia"/>
        </w:rPr>
        <w:t>消息</w:t>
      </w:r>
      <w:r>
        <w:t>示例：</w:t>
      </w:r>
    </w:p>
    <w:p w:rsidR="00D02A5B" w:rsidRDefault="00D02A5B" w:rsidP="00D02A5B">
      <w:pPr>
        <w:pStyle w:val="ae"/>
      </w:pPr>
      <w:r>
        <w:rPr>
          <w:rFonts w:hint="eastAsia"/>
        </w:rPr>
        <w:t>MSA|AA|1</w:t>
      </w:r>
    </w:p>
    <w:p w:rsidR="00D02A5B" w:rsidRPr="00D02A5B" w:rsidRDefault="00D02A5B" w:rsidP="00D02A5B">
      <w:pPr>
        <w:pStyle w:val="23"/>
      </w:pPr>
      <w:r>
        <w:rPr>
          <w:rFonts w:hint="eastAsia"/>
        </w:rPr>
        <w:t>MS</w:t>
      </w:r>
      <w:r>
        <w:t>A</w:t>
      </w:r>
      <w:r>
        <w:rPr>
          <w:rFonts w:hint="eastAsia"/>
        </w:rPr>
        <w:t>消息</w:t>
      </w:r>
      <w:r>
        <w:t>段中各字段的</w:t>
      </w:r>
      <w:r>
        <w:rPr>
          <w:rFonts w:hint="eastAsia"/>
        </w:rPr>
        <w:t>定义</w:t>
      </w:r>
      <w:r>
        <w:t>见下表：</w:t>
      </w:r>
    </w:p>
    <w:p w:rsidR="00D02A5B" w:rsidRDefault="00D02A5B" w:rsidP="00D02A5B">
      <w:pPr>
        <w:pStyle w:val="a9"/>
        <w:keepNext/>
      </w:pPr>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136D5">
        <w:rPr>
          <w:noProof/>
        </w:rPr>
        <w:t>2</w:t>
      </w:r>
      <w:r>
        <w:fldChar w:fldCharType="end"/>
      </w:r>
      <w:r>
        <w:t xml:space="preserve"> MSA</w:t>
      </w:r>
      <w:r>
        <w:rPr>
          <w:rFonts w:hint="eastAsia"/>
        </w:rPr>
        <w:t>字段</w:t>
      </w:r>
      <w:r>
        <w:t>定义表</w:t>
      </w:r>
    </w:p>
    <w:tbl>
      <w:tblPr>
        <w:tblStyle w:val="aff2"/>
        <w:tblW w:w="0" w:type="auto"/>
        <w:tblLook w:val="04A0" w:firstRow="1" w:lastRow="0" w:firstColumn="1" w:lastColumn="0" w:noHBand="0" w:noVBand="1"/>
      </w:tblPr>
      <w:tblGrid>
        <w:gridCol w:w="583"/>
        <w:gridCol w:w="1808"/>
        <w:gridCol w:w="656"/>
        <w:gridCol w:w="732"/>
        <w:gridCol w:w="3312"/>
        <w:gridCol w:w="1629"/>
      </w:tblGrid>
      <w:tr w:rsidR="00D02A5B" w:rsidTr="00D02A5B">
        <w:tc>
          <w:tcPr>
            <w:tcW w:w="590" w:type="dxa"/>
            <w:shd w:val="clear" w:color="auto" w:fill="BFBFBF" w:themeFill="background1" w:themeFillShade="BF"/>
          </w:tcPr>
          <w:p w:rsidR="00D02A5B" w:rsidRDefault="00D02A5B" w:rsidP="00EF4339">
            <w:pPr>
              <w:pStyle w:val="23"/>
              <w:ind w:firstLine="0"/>
            </w:pPr>
            <w:r>
              <w:rPr>
                <w:rFonts w:hint="eastAsia"/>
              </w:rPr>
              <w:t>序号</w:t>
            </w:r>
          </w:p>
        </w:tc>
        <w:tc>
          <w:tcPr>
            <w:tcW w:w="1419" w:type="dxa"/>
            <w:shd w:val="clear" w:color="auto" w:fill="BFBFBF" w:themeFill="background1" w:themeFillShade="BF"/>
          </w:tcPr>
          <w:p w:rsidR="00D02A5B" w:rsidRDefault="00D02A5B" w:rsidP="00EF4339">
            <w:pPr>
              <w:pStyle w:val="23"/>
              <w:ind w:firstLine="0"/>
            </w:pPr>
            <w:r>
              <w:rPr>
                <w:rFonts w:hint="eastAsia"/>
              </w:rPr>
              <w:t>字段</w:t>
            </w:r>
            <w:r>
              <w:t>名</w:t>
            </w:r>
          </w:p>
        </w:tc>
        <w:tc>
          <w:tcPr>
            <w:tcW w:w="667" w:type="dxa"/>
            <w:shd w:val="clear" w:color="auto" w:fill="BFBFBF" w:themeFill="background1" w:themeFillShade="BF"/>
          </w:tcPr>
          <w:p w:rsidR="00D02A5B" w:rsidRDefault="00D02A5B" w:rsidP="00EF4339">
            <w:pPr>
              <w:pStyle w:val="23"/>
              <w:ind w:firstLine="0"/>
            </w:pPr>
            <w:r>
              <w:rPr>
                <w:rFonts w:hint="eastAsia"/>
              </w:rPr>
              <w:t>数据</w:t>
            </w:r>
            <w:r>
              <w:t>类型</w:t>
            </w:r>
          </w:p>
        </w:tc>
        <w:tc>
          <w:tcPr>
            <w:tcW w:w="741" w:type="dxa"/>
            <w:shd w:val="clear" w:color="auto" w:fill="BFBFBF" w:themeFill="background1" w:themeFillShade="BF"/>
          </w:tcPr>
          <w:p w:rsidR="00D02A5B" w:rsidRDefault="00D02A5B" w:rsidP="00EF4339">
            <w:pPr>
              <w:pStyle w:val="23"/>
              <w:ind w:firstLine="0"/>
            </w:pPr>
            <w:r>
              <w:rPr>
                <w:rFonts w:hint="eastAsia"/>
              </w:rPr>
              <w:t>最大</w:t>
            </w:r>
            <w:r>
              <w:t>建议长度</w:t>
            </w:r>
          </w:p>
        </w:tc>
        <w:tc>
          <w:tcPr>
            <w:tcW w:w="3425" w:type="dxa"/>
            <w:shd w:val="clear" w:color="auto" w:fill="BFBFBF" w:themeFill="background1" w:themeFillShade="BF"/>
          </w:tcPr>
          <w:p w:rsidR="00D02A5B" w:rsidRDefault="00D02A5B" w:rsidP="00EF4339">
            <w:pPr>
              <w:pStyle w:val="23"/>
              <w:ind w:firstLine="0"/>
            </w:pPr>
            <w:r>
              <w:rPr>
                <w:rFonts w:hint="eastAsia"/>
              </w:rPr>
              <w:t>说明</w:t>
            </w:r>
          </w:p>
        </w:tc>
        <w:tc>
          <w:tcPr>
            <w:tcW w:w="1686" w:type="dxa"/>
            <w:shd w:val="clear" w:color="auto" w:fill="BFBFBF" w:themeFill="background1" w:themeFillShade="BF"/>
          </w:tcPr>
          <w:p w:rsidR="00D02A5B" w:rsidRDefault="00D02A5B" w:rsidP="00EF4339">
            <w:pPr>
              <w:pStyle w:val="23"/>
              <w:ind w:firstLine="0"/>
            </w:pPr>
            <w:r>
              <w:rPr>
                <w:rFonts w:hint="eastAsia"/>
              </w:rPr>
              <w:t>示例</w:t>
            </w:r>
          </w:p>
        </w:tc>
      </w:tr>
      <w:tr w:rsidR="00D02A5B" w:rsidTr="00D02A5B">
        <w:tc>
          <w:tcPr>
            <w:tcW w:w="590" w:type="dxa"/>
          </w:tcPr>
          <w:p w:rsidR="00D02A5B" w:rsidRDefault="00D02A5B" w:rsidP="00EF4339">
            <w:pPr>
              <w:pStyle w:val="23"/>
              <w:ind w:firstLine="0"/>
            </w:pPr>
            <w:r>
              <w:rPr>
                <w:rFonts w:hint="eastAsia"/>
              </w:rPr>
              <w:t>1</w:t>
            </w:r>
          </w:p>
        </w:tc>
        <w:tc>
          <w:tcPr>
            <w:tcW w:w="1419" w:type="dxa"/>
          </w:tcPr>
          <w:p w:rsidR="00D02A5B" w:rsidRDefault="00D02A5B" w:rsidP="00EF4339">
            <w:pPr>
              <w:pStyle w:val="23"/>
              <w:ind w:firstLine="0"/>
            </w:pPr>
            <w:r w:rsidRPr="00D02A5B">
              <w:t>Acknowledgement Code</w:t>
            </w:r>
          </w:p>
        </w:tc>
        <w:tc>
          <w:tcPr>
            <w:tcW w:w="667" w:type="dxa"/>
          </w:tcPr>
          <w:p w:rsidR="00D02A5B" w:rsidRDefault="00D02A5B" w:rsidP="00EF4339">
            <w:pPr>
              <w:pStyle w:val="23"/>
              <w:ind w:firstLine="0"/>
            </w:pPr>
            <w:r>
              <w:rPr>
                <w:rFonts w:hint="eastAsia"/>
              </w:rPr>
              <w:t>ID</w:t>
            </w:r>
          </w:p>
        </w:tc>
        <w:tc>
          <w:tcPr>
            <w:tcW w:w="741" w:type="dxa"/>
          </w:tcPr>
          <w:p w:rsidR="00D02A5B" w:rsidRDefault="00D02A5B" w:rsidP="00EF4339">
            <w:pPr>
              <w:pStyle w:val="23"/>
              <w:ind w:firstLine="0"/>
            </w:pPr>
            <w:r>
              <w:rPr>
                <w:rFonts w:hint="eastAsia"/>
              </w:rPr>
              <w:t>2</w:t>
            </w:r>
          </w:p>
        </w:tc>
        <w:tc>
          <w:tcPr>
            <w:tcW w:w="3425" w:type="dxa"/>
          </w:tcPr>
          <w:p w:rsidR="00D02A5B" w:rsidRDefault="00D02A5B" w:rsidP="00EF4339">
            <w:pPr>
              <w:pStyle w:val="23"/>
              <w:ind w:firstLine="0"/>
            </w:pPr>
            <w:r>
              <w:rPr>
                <w:rFonts w:hint="eastAsia"/>
              </w:rPr>
              <w:t>确认</w:t>
            </w:r>
            <w:r>
              <w:t>代码。</w:t>
            </w:r>
          </w:p>
          <w:p w:rsidR="00D02A5B" w:rsidRDefault="00D02A5B" w:rsidP="00EF4339">
            <w:pPr>
              <w:pStyle w:val="23"/>
              <w:ind w:firstLine="0"/>
            </w:pPr>
            <w:r>
              <w:rPr>
                <w:rFonts w:hint="eastAsia"/>
              </w:rPr>
              <w:t>“</w:t>
            </w:r>
            <w:r>
              <w:rPr>
                <w:rFonts w:hint="eastAsia"/>
              </w:rPr>
              <w:t>AA</w:t>
            </w:r>
            <w:r>
              <w:rPr>
                <w:rFonts w:hint="eastAsia"/>
              </w:rPr>
              <w:t>”：</w:t>
            </w:r>
            <w:r>
              <w:t>接收；</w:t>
            </w:r>
          </w:p>
          <w:p w:rsidR="00D02A5B" w:rsidRDefault="00D02A5B" w:rsidP="00D02A5B">
            <w:pPr>
              <w:pStyle w:val="23"/>
              <w:ind w:firstLine="0"/>
            </w:pPr>
            <w:r>
              <w:rPr>
                <w:rFonts w:hint="eastAsia"/>
              </w:rPr>
              <w:t>“</w:t>
            </w:r>
            <w:r>
              <w:rPr>
                <w:rFonts w:hint="eastAsia"/>
              </w:rPr>
              <w:t>AE</w:t>
            </w:r>
            <w:r>
              <w:rPr>
                <w:rFonts w:hint="eastAsia"/>
              </w:rPr>
              <w:t>”：错误</w:t>
            </w:r>
            <w:r>
              <w:t>；</w:t>
            </w:r>
          </w:p>
          <w:p w:rsidR="00D02A5B" w:rsidRPr="00D02A5B" w:rsidRDefault="00D02A5B" w:rsidP="00EF4339">
            <w:pPr>
              <w:pStyle w:val="23"/>
              <w:ind w:firstLine="0"/>
            </w:pPr>
            <w:r>
              <w:rPr>
                <w:rFonts w:hint="eastAsia"/>
              </w:rPr>
              <w:t>“</w:t>
            </w:r>
            <w:r>
              <w:rPr>
                <w:rFonts w:hint="eastAsia"/>
              </w:rPr>
              <w:t>AR</w:t>
            </w:r>
            <w:r>
              <w:rPr>
                <w:rFonts w:hint="eastAsia"/>
              </w:rPr>
              <w:t>”：拒绝</w:t>
            </w:r>
            <w:r>
              <w:t>；</w:t>
            </w:r>
          </w:p>
        </w:tc>
        <w:tc>
          <w:tcPr>
            <w:tcW w:w="1686" w:type="dxa"/>
          </w:tcPr>
          <w:p w:rsidR="00D02A5B" w:rsidRPr="00D02A5B" w:rsidRDefault="00D02A5B" w:rsidP="00EF4339">
            <w:pPr>
              <w:pStyle w:val="23"/>
              <w:ind w:firstLine="0"/>
            </w:pPr>
            <w:r>
              <w:t>AA</w:t>
            </w:r>
          </w:p>
        </w:tc>
      </w:tr>
      <w:tr w:rsidR="00D02A5B" w:rsidTr="00D02A5B">
        <w:tc>
          <w:tcPr>
            <w:tcW w:w="590" w:type="dxa"/>
          </w:tcPr>
          <w:p w:rsidR="00D02A5B" w:rsidRDefault="00EF4339" w:rsidP="00EF4339">
            <w:pPr>
              <w:pStyle w:val="23"/>
              <w:ind w:firstLine="0"/>
            </w:pPr>
            <w:r>
              <w:rPr>
                <w:rFonts w:hint="eastAsia"/>
              </w:rPr>
              <w:t>2</w:t>
            </w:r>
          </w:p>
        </w:tc>
        <w:tc>
          <w:tcPr>
            <w:tcW w:w="1419" w:type="dxa"/>
          </w:tcPr>
          <w:p w:rsidR="00D02A5B" w:rsidRDefault="00EF4339" w:rsidP="00EF4339">
            <w:pPr>
              <w:pStyle w:val="23"/>
              <w:ind w:firstLine="0"/>
            </w:pPr>
            <w:r w:rsidRPr="00EF4339">
              <w:t xml:space="preserve">Message Control </w:t>
            </w:r>
            <w:r w:rsidRPr="00EF4339">
              <w:lastRenderedPageBreak/>
              <w:t>ID</w:t>
            </w:r>
          </w:p>
        </w:tc>
        <w:tc>
          <w:tcPr>
            <w:tcW w:w="667" w:type="dxa"/>
          </w:tcPr>
          <w:p w:rsidR="00D02A5B" w:rsidRDefault="00EF4339" w:rsidP="00EF4339">
            <w:pPr>
              <w:pStyle w:val="23"/>
              <w:ind w:firstLine="0"/>
            </w:pPr>
            <w:r>
              <w:rPr>
                <w:rFonts w:hint="eastAsia"/>
              </w:rPr>
              <w:lastRenderedPageBreak/>
              <w:t>ST</w:t>
            </w:r>
          </w:p>
        </w:tc>
        <w:tc>
          <w:tcPr>
            <w:tcW w:w="741" w:type="dxa"/>
          </w:tcPr>
          <w:p w:rsidR="00D02A5B" w:rsidRDefault="00EF4339" w:rsidP="00EF4339">
            <w:pPr>
              <w:pStyle w:val="23"/>
              <w:ind w:firstLine="0"/>
            </w:pPr>
            <w:r>
              <w:rPr>
                <w:rFonts w:hint="eastAsia"/>
              </w:rPr>
              <w:t>20</w:t>
            </w:r>
          </w:p>
        </w:tc>
        <w:tc>
          <w:tcPr>
            <w:tcW w:w="3425" w:type="dxa"/>
          </w:tcPr>
          <w:p w:rsidR="00D02A5B" w:rsidRDefault="00EF4339" w:rsidP="00EF4339">
            <w:pPr>
              <w:pStyle w:val="23"/>
              <w:ind w:firstLine="0"/>
            </w:pPr>
            <w:r w:rsidRPr="00EF4339">
              <w:rPr>
                <w:rFonts w:hint="eastAsia"/>
              </w:rPr>
              <w:t>消息控制</w:t>
            </w:r>
            <w:r w:rsidRPr="00EF4339">
              <w:rPr>
                <w:rFonts w:hint="eastAsia"/>
              </w:rPr>
              <w:t>ID</w:t>
            </w:r>
            <w:r w:rsidRPr="00EF4339">
              <w:rPr>
                <w:rFonts w:hint="eastAsia"/>
              </w:rPr>
              <w:t>，与对应接收到的消息</w:t>
            </w:r>
            <w:r w:rsidRPr="00EF4339">
              <w:rPr>
                <w:rFonts w:hint="eastAsia"/>
              </w:rPr>
              <w:lastRenderedPageBreak/>
              <w:t>中的</w:t>
            </w:r>
            <w:r w:rsidRPr="00EF4339">
              <w:rPr>
                <w:rFonts w:hint="eastAsia"/>
              </w:rPr>
              <w:t>MSH-10</w:t>
            </w:r>
            <w:r w:rsidRPr="00EF4339">
              <w:rPr>
                <w:rFonts w:hint="eastAsia"/>
              </w:rPr>
              <w:t>相同。</w:t>
            </w:r>
          </w:p>
        </w:tc>
        <w:tc>
          <w:tcPr>
            <w:tcW w:w="1686" w:type="dxa"/>
          </w:tcPr>
          <w:p w:rsidR="00D02A5B" w:rsidRDefault="00EF4339" w:rsidP="00EF4339">
            <w:pPr>
              <w:pStyle w:val="23"/>
              <w:ind w:firstLine="0"/>
            </w:pPr>
            <w:r>
              <w:rPr>
                <w:rFonts w:hint="eastAsia"/>
              </w:rPr>
              <w:lastRenderedPageBreak/>
              <w:t>1</w:t>
            </w:r>
          </w:p>
        </w:tc>
      </w:tr>
      <w:tr w:rsidR="00D02A5B" w:rsidTr="00D02A5B">
        <w:tc>
          <w:tcPr>
            <w:tcW w:w="590" w:type="dxa"/>
          </w:tcPr>
          <w:p w:rsidR="00D02A5B" w:rsidRDefault="00EF4339" w:rsidP="00EF4339">
            <w:pPr>
              <w:pStyle w:val="23"/>
              <w:ind w:firstLine="0"/>
            </w:pPr>
            <w:r>
              <w:rPr>
                <w:rFonts w:hint="eastAsia"/>
              </w:rPr>
              <w:lastRenderedPageBreak/>
              <w:t>6</w:t>
            </w:r>
          </w:p>
        </w:tc>
        <w:tc>
          <w:tcPr>
            <w:tcW w:w="1419" w:type="dxa"/>
          </w:tcPr>
          <w:p w:rsidR="00D02A5B" w:rsidRDefault="00EF4339" w:rsidP="00EF4339">
            <w:pPr>
              <w:pStyle w:val="23"/>
              <w:ind w:firstLine="0"/>
            </w:pPr>
            <w:r w:rsidRPr="00EF4339">
              <w:t>Error Condition</w:t>
            </w:r>
          </w:p>
        </w:tc>
        <w:tc>
          <w:tcPr>
            <w:tcW w:w="667" w:type="dxa"/>
          </w:tcPr>
          <w:p w:rsidR="00D02A5B" w:rsidRDefault="00EF4339" w:rsidP="00EF4339">
            <w:pPr>
              <w:pStyle w:val="23"/>
              <w:ind w:firstLine="0"/>
            </w:pPr>
            <w:r>
              <w:rPr>
                <w:rFonts w:hint="eastAsia"/>
              </w:rPr>
              <w:t>CE</w:t>
            </w:r>
          </w:p>
        </w:tc>
        <w:tc>
          <w:tcPr>
            <w:tcW w:w="741" w:type="dxa"/>
          </w:tcPr>
          <w:p w:rsidR="00D02A5B" w:rsidRDefault="00EF4339" w:rsidP="00EF4339">
            <w:pPr>
              <w:pStyle w:val="23"/>
              <w:ind w:firstLine="0"/>
            </w:pPr>
            <w:r>
              <w:rPr>
                <w:rFonts w:hint="eastAsia"/>
              </w:rPr>
              <w:t>100</w:t>
            </w:r>
          </w:p>
        </w:tc>
        <w:tc>
          <w:tcPr>
            <w:tcW w:w="3425" w:type="dxa"/>
          </w:tcPr>
          <w:p w:rsidR="00E0042A" w:rsidRPr="005D0CC6" w:rsidRDefault="00E0042A" w:rsidP="00EF4339">
            <w:pPr>
              <w:pStyle w:val="23"/>
              <w:ind w:firstLine="0"/>
            </w:pPr>
            <w:r>
              <w:rPr>
                <w:rFonts w:hint="eastAsia"/>
              </w:rPr>
              <w:t>错误</w:t>
            </w:r>
            <w:r>
              <w:t>条件（</w:t>
            </w:r>
            <w:r>
              <w:rPr>
                <w:rFonts w:hint="eastAsia"/>
              </w:rPr>
              <w:t>状态</w:t>
            </w:r>
            <w:r>
              <w:t>代码）</w:t>
            </w:r>
            <w:r>
              <w:rPr>
                <w:rFonts w:hint="eastAsia"/>
              </w:rPr>
              <w:t>，</w:t>
            </w:r>
            <w:r>
              <w:t>取值参见</w:t>
            </w:r>
            <w:r w:rsidR="005D0CC6">
              <w:fldChar w:fldCharType="begin"/>
            </w:r>
            <w:r w:rsidR="005D0CC6">
              <w:instrText xml:space="preserve"> REF _Ref504553648 \h </w:instrText>
            </w:r>
            <w:r w:rsidR="005D0CC6">
              <w:fldChar w:fldCharType="separate"/>
            </w:r>
            <w:r w:rsidR="007136D5">
              <w:rPr>
                <w:rFonts w:hint="eastAsia"/>
              </w:rPr>
              <w:t>表</w:t>
            </w:r>
            <w:r w:rsidR="007136D5">
              <w:rPr>
                <w:noProof/>
              </w:rPr>
              <w:t>3</w:t>
            </w:r>
            <w:r w:rsidR="005D0CC6">
              <w:fldChar w:fldCharType="end"/>
            </w:r>
          </w:p>
        </w:tc>
        <w:tc>
          <w:tcPr>
            <w:tcW w:w="1686" w:type="dxa"/>
          </w:tcPr>
          <w:p w:rsidR="00D02A5B" w:rsidRPr="00E0042A" w:rsidRDefault="00E0042A" w:rsidP="00EF4339">
            <w:pPr>
              <w:pStyle w:val="23"/>
              <w:ind w:firstLine="0"/>
            </w:pPr>
            <w:r>
              <w:t>0</w:t>
            </w:r>
          </w:p>
        </w:tc>
      </w:tr>
    </w:tbl>
    <w:p w:rsidR="00877648" w:rsidRDefault="00877648" w:rsidP="00877648"/>
    <w:p w:rsidR="005D0CC6" w:rsidRDefault="005D0CC6" w:rsidP="005D0CC6">
      <w:pPr>
        <w:pStyle w:val="a9"/>
        <w:keepNext/>
      </w:pPr>
      <w:bookmarkStart w:id="61" w:name="_Ref504553648"/>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136D5">
        <w:rPr>
          <w:noProof/>
        </w:rPr>
        <w:t>3</w:t>
      </w:r>
      <w:r>
        <w:fldChar w:fldCharType="end"/>
      </w:r>
      <w:bookmarkEnd w:id="61"/>
      <w:r>
        <w:t xml:space="preserve"> </w:t>
      </w:r>
      <w:r>
        <w:rPr>
          <w:rFonts w:hint="eastAsia"/>
        </w:rPr>
        <w:t>错误</w:t>
      </w:r>
      <w:r>
        <w:t>代码</w:t>
      </w:r>
      <w:r>
        <w:rPr>
          <w:rFonts w:hint="eastAsia"/>
        </w:rPr>
        <w:t>表</w:t>
      </w:r>
    </w:p>
    <w:tbl>
      <w:tblPr>
        <w:tblStyle w:val="aff2"/>
        <w:tblW w:w="4939" w:type="pct"/>
        <w:tblLook w:val="04A0" w:firstRow="1" w:lastRow="0" w:firstColumn="1" w:lastColumn="0" w:noHBand="0" w:noVBand="1"/>
      </w:tblPr>
      <w:tblGrid>
        <w:gridCol w:w="2906"/>
        <w:gridCol w:w="2908"/>
        <w:gridCol w:w="2800"/>
      </w:tblGrid>
      <w:tr w:rsidR="005D0CC6" w:rsidTr="00282888">
        <w:tc>
          <w:tcPr>
            <w:tcW w:w="1687" w:type="pct"/>
            <w:shd w:val="clear" w:color="auto" w:fill="BFBFBF" w:themeFill="background1" w:themeFillShade="BF"/>
          </w:tcPr>
          <w:p w:rsidR="005D0CC6" w:rsidRDefault="005D0CC6" w:rsidP="00877648">
            <w:r>
              <w:rPr>
                <w:rFonts w:hint="eastAsia"/>
              </w:rPr>
              <w:t>状态</w:t>
            </w:r>
            <w:r>
              <w:t>代码（</w:t>
            </w:r>
            <w:r>
              <w:rPr>
                <w:rFonts w:hint="eastAsia"/>
              </w:rPr>
              <w:t>MSA-6</w:t>
            </w:r>
            <w:r>
              <w:t>）</w:t>
            </w:r>
          </w:p>
        </w:tc>
        <w:tc>
          <w:tcPr>
            <w:tcW w:w="1688" w:type="pct"/>
            <w:shd w:val="clear" w:color="auto" w:fill="BFBFBF" w:themeFill="background1" w:themeFillShade="BF"/>
          </w:tcPr>
          <w:p w:rsidR="005D0CC6" w:rsidRDefault="005D0CC6" w:rsidP="00877648">
            <w:r>
              <w:rPr>
                <w:rFonts w:hint="eastAsia"/>
              </w:rPr>
              <w:t>状态</w:t>
            </w:r>
            <w:r>
              <w:t>文本（</w:t>
            </w:r>
            <w:r>
              <w:rPr>
                <w:rFonts w:hint="eastAsia"/>
              </w:rPr>
              <w:t>MSA-3</w:t>
            </w:r>
            <w:r>
              <w:t>）</w:t>
            </w:r>
          </w:p>
        </w:tc>
        <w:tc>
          <w:tcPr>
            <w:tcW w:w="1625" w:type="pct"/>
            <w:shd w:val="clear" w:color="auto" w:fill="BFBFBF" w:themeFill="background1" w:themeFillShade="BF"/>
          </w:tcPr>
          <w:p w:rsidR="005D0CC6" w:rsidRDefault="005D0CC6" w:rsidP="00877648">
            <w:r>
              <w:rPr>
                <w:rFonts w:hint="eastAsia"/>
              </w:rPr>
              <w:t>描述</w:t>
            </w:r>
            <w:r>
              <w:rPr>
                <w:rFonts w:hint="eastAsia"/>
              </w:rPr>
              <w:t>/</w:t>
            </w:r>
            <w:r>
              <w:rPr>
                <w:rFonts w:hint="eastAsia"/>
              </w:rPr>
              <w:t>备注</w:t>
            </w:r>
          </w:p>
        </w:tc>
      </w:tr>
      <w:tr w:rsidR="005D0CC6" w:rsidTr="00282888">
        <w:tc>
          <w:tcPr>
            <w:tcW w:w="1687" w:type="pct"/>
          </w:tcPr>
          <w:p w:rsidR="005D0CC6" w:rsidRDefault="005D0CC6" w:rsidP="00877648">
            <w:r>
              <w:rPr>
                <w:rFonts w:hint="eastAsia"/>
              </w:rPr>
              <w:t>成功</w:t>
            </w:r>
            <w:r>
              <w:t>：</w:t>
            </w:r>
          </w:p>
        </w:tc>
        <w:tc>
          <w:tcPr>
            <w:tcW w:w="1688" w:type="pct"/>
          </w:tcPr>
          <w:p w:rsidR="005D0CC6" w:rsidRDefault="005D0CC6" w:rsidP="00877648"/>
        </w:tc>
        <w:tc>
          <w:tcPr>
            <w:tcW w:w="1625" w:type="pct"/>
          </w:tcPr>
          <w:p w:rsidR="005D0CC6" w:rsidRDefault="005D0CC6" w:rsidP="00877648">
            <w:r>
              <w:rPr>
                <w:rFonts w:hint="eastAsia"/>
              </w:rPr>
              <w:t>AA</w:t>
            </w:r>
          </w:p>
        </w:tc>
      </w:tr>
      <w:tr w:rsidR="005D0CC6" w:rsidTr="00282888">
        <w:tc>
          <w:tcPr>
            <w:tcW w:w="1687" w:type="pct"/>
          </w:tcPr>
          <w:p w:rsidR="005D0CC6" w:rsidRDefault="005D0CC6" w:rsidP="00877648">
            <w:r>
              <w:rPr>
                <w:rFonts w:hint="eastAsia"/>
              </w:rPr>
              <w:t>0</w:t>
            </w:r>
          </w:p>
        </w:tc>
        <w:tc>
          <w:tcPr>
            <w:tcW w:w="1688" w:type="pct"/>
          </w:tcPr>
          <w:p w:rsidR="005D0CC6" w:rsidRDefault="005D0CC6" w:rsidP="00877648">
            <w:r>
              <w:rPr>
                <w:rFonts w:hint="eastAsia"/>
              </w:rPr>
              <w:t>M</w:t>
            </w:r>
            <w:r>
              <w:t>essage accepted</w:t>
            </w:r>
          </w:p>
        </w:tc>
        <w:tc>
          <w:tcPr>
            <w:tcW w:w="1625" w:type="pct"/>
          </w:tcPr>
          <w:p w:rsidR="005D0CC6" w:rsidRDefault="005D0CC6" w:rsidP="00877648">
            <w:r>
              <w:rPr>
                <w:rFonts w:hint="eastAsia"/>
              </w:rPr>
              <w:t>成功</w:t>
            </w:r>
          </w:p>
        </w:tc>
      </w:tr>
      <w:tr w:rsidR="005D0CC6" w:rsidTr="00282888">
        <w:tc>
          <w:tcPr>
            <w:tcW w:w="1687" w:type="pct"/>
            <w:tcBorders>
              <w:bottom w:val="single" w:sz="4" w:space="0" w:color="auto"/>
            </w:tcBorders>
          </w:tcPr>
          <w:p w:rsidR="005D0CC6" w:rsidRDefault="005D0CC6" w:rsidP="00877648"/>
        </w:tc>
        <w:tc>
          <w:tcPr>
            <w:tcW w:w="1688" w:type="pct"/>
            <w:tcBorders>
              <w:bottom w:val="single" w:sz="4" w:space="0" w:color="auto"/>
            </w:tcBorders>
          </w:tcPr>
          <w:p w:rsidR="005D0CC6" w:rsidRDefault="005D0CC6" w:rsidP="00877648"/>
        </w:tc>
        <w:tc>
          <w:tcPr>
            <w:tcW w:w="1625" w:type="pct"/>
            <w:tcBorders>
              <w:bottom w:val="single" w:sz="4" w:space="0" w:color="auto"/>
            </w:tcBorders>
          </w:tcPr>
          <w:p w:rsidR="005D0CC6" w:rsidRDefault="005D0CC6" w:rsidP="00877648"/>
        </w:tc>
      </w:tr>
      <w:tr w:rsidR="005D0CC6" w:rsidTr="00282888">
        <w:tc>
          <w:tcPr>
            <w:tcW w:w="1687" w:type="pct"/>
            <w:shd w:val="clear" w:color="auto" w:fill="F2F2F2" w:themeFill="background1" w:themeFillShade="F2"/>
          </w:tcPr>
          <w:p w:rsidR="005D0CC6" w:rsidRDefault="005D0CC6" w:rsidP="00877648">
            <w:r>
              <w:rPr>
                <w:rFonts w:hint="eastAsia"/>
              </w:rPr>
              <w:t>错误</w:t>
            </w:r>
            <w:r>
              <w:t>状态代码：</w:t>
            </w:r>
          </w:p>
        </w:tc>
        <w:tc>
          <w:tcPr>
            <w:tcW w:w="1688" w:type="pct"/>
            <w:shd w:val="clear" w:color="auto" w:fill="F2F2F2" w:themeFill="background1" w:themeFillShade="F2"/>
          </w:tcPr>
          <w:p w:rsidR="005D0CC6" w:rsidRDefault="005D0CC6" w:rsidP="00877648"/>
        </w:tc>
        <w:tc>
          <w:tcPr>
            <w:tcW w:w="1625" w:type="pct"/>
            <w:shd w:val="clear" w:color="auto" w:fill="F2F2F2" w:themeFill="background1" w:themeFillShade="F2"/>
          </w:tcPr>
          <w:p w:rsidR="005D0CC6" w:rsidRDefault="005D0CC6" w:rsidP="00877648">
            <w:r>
              <w:rPr>
                <w:rFonts w:hint="eastAsia"/>
              </w:rPr>
              <w:t>AE</w:t>
            </w:r>
          </w:p>
        </w:tc>
      </w:tr>
      <w:tr w:rsidR="00127435" w:rsidTr="00282888">
        <w:tc>
          <w:tcPr>
            <w:tcW w:w="1687" w:type="pct"/>
          </w:tcPr>
          <w:p w:rsidR="00127435" w:rsidRDefault="00127435" w:rsidP="00127435">
            <w:r>
              <w:rPr>
                <w:rFonts w:hint="eastAsia"/>
              </w:rPr>
              <w:t>8</w:t>
            </w:r>
          </w:p>
        </w:tc>
        <w:tc>
          <w:tcPr>
            <w:tcW w:w="1688" w:type="pct"/>
          </w:tcPr>
          <w:p w:rsidR="00127435" w:rsidRDefault="00127435" w:rsidP="00127435">
            <w:r>
              <w:rPr>
                <w:rFonts w:hint="eastAsia"/>
              </w:rPr>
              <w:t>Query Result Empty</w:t>
            </w:r>
          </w:p>
        </w:tc>
        <w:tc>
          <w:tcPr>
            <w:tcW w:w="1625" w:type="pct"/>
          </w:tcPr>
          <w:p w:rsidR="00127435" w:rsidRDefault="00127435" w:rsidP="00127435">
            <w:r>
              <w:t>查询结果为空</w:t>
            </w:r>
            <w:r>
              <w:rPr>
                <w:rFonts w:hint="eastAsia"/>
              </w:rPr>
              <w:t>，</w:t>
            </w:r>
            <w:r>
              <w:t>没有找到有效的记录</w:t>
            </w:r>
          </w:p>
        </w:tc>
      </w:tr>
      <w:tr w:rsidR="005D0CC6" w:rsidTr="00282888">
        <w:tc>
          <w:tcPr>
            <w:tcW w:w="1687" w:type="pct"/>
          </w:tcPr>
          <w:p w:rsidR="005D0CC6" w:rsidRDefault="005D0CC6" w:rsidP="00877648">
            <w:r>
              <w:rPr>
                <w:rFonts w:hint="eastAsia"/>
              </w:rPr>
              <w:t>100</w:t>
            </w:r>
          </w:p>
        </w:tc>
        <w:tc>
          <w:tcPr>
            <w:tcW w:w="1688" w:type="pct"/>
          </w:tcPr>
          <w:p w:rsidR="005D0CC6" w:rsidRDefault="005D0CC6" w:rsidP="00877648">
            <w:r w:rsidRPr="005D0CC6">
              <w:t>Segment sequence error</w:t>
            </w:r>
          </w:p>
        </w:tc>
        <w:tc>
          <w:tcPr>
            <w:tcW w:w="1625" w:type="pct"/>
          </w:tcPr>
          <w:p w:rsidR="005D0CC6" w:rsidRDefault="005D0CC6" w:rsidP="00877648">
            <w:r w:rsidRPr="005D0CC6">
              <w:rPr>
                <w:rFonts w:hint="eastAsia"/>
              </w:rPr>
              <w:t>消息中段的顺序不正确，或者丢失必须的段</w:t>
            </w:r>
          </w:p>
        </w:tc>
      </w:tr>
      <w:tr w:rsidR="005D0CC6" w:rsidTr="00282888">
        <w:tc>
          <w:tcPr>
            <w:tcW w:w="1687" w:type="pct"/>
          </w:tcPr>
          <w:p w:rsidR="005D0CC6" w:rsidRDefault="0004747B" w:rsidP="00877648">
            <w:r>
              <w:rPr>
                <w:rFonts w:hint="eastAsia"/>
              </w:rPr>
              <w:t>101</w:t>
            </w:r>
          </w:p>
        </w:tc>
        <w:tc>
          <w:tcPr>
            <w:tcW w:w="1688" w:type="pct"/>
          </w:tcPr>
          <w:p w:rsidR="005D0CC6" w:rsidRPr="005D0CC6" w:rsidRDefault="0004747B" w:rsidP="00877648">
            <w:r w:rsidRPr="0004747B">
              <w:t>Required field</w:t>
            </w:r>
            <w:r>
              <w:t xml:space="preserve"> missing</w:t>
            </w:r>
          </w:p>
        </w:tc>
        <w:tc>
          <w:tcPr>
            <w:tcW w:w="1625" w:type="pct"/>
          </w:tcPr>
          <w:p w:rsidR="005D0CC6" w:rsidRPr="005D0CC6" w:rsidRDefault="0004747B" w:rsidP="00877648">
            <w:r w:rsidRPr="0004747B">
              <w:rPr>
                <w:rFonts w:hint="eastAsia"/>
              </w:rPr>
              <w:t>一个段中丢失必须的字段</w:t>
            </w:r>
          </w:p>
        </w:tc>
      </w:tr>
      <w:tr w:rsidR="0004747B" w:rsidTr="00282888">
        <w:tc>
          <w:tcPr>
            <w:tcW w:w="1687" w:type="pct"/>
          </w:tcPr>
          <w:p w:rsidR="0004747B" w:rsidRDefault="0004747B" w:rsidP="00877648">
            <w:r>
              <w:rPr>
                <w:rFonts w:hint="eastAsia"/>
              </w:rPr>
              <w:t>102</w:t>
            </w:r>
          </w:p>
        </w:tc>
        <w:tc>
          <w:tcPr>
            <w:tcW w:w="1688" w:type="pct"/>
          </w:tcPr>
          <w:p w:rsidR="0004747B" w:rsidRPr="0004747B" w:rsidRDefault="0004747B" w:rsidP="00877648">
            <w:r w:rsidRPr="0004747B">
              <w:t>Data type error</w:t>
            </w:r>
          </w:p>
        </w:tc>
        <w:tc>
          <w:tcPr>
            <w:tcW w:w="1625" w:type="pct"/>
          </w:tcPr>
          <w:p w:rsidR="0004747B" w:rsidRPr="0004747B" w:rsidRDefault="0004747B" w:rsidP="00877648">
            <w:r w:rsidRPr="0004747B">
              <w:rPr>
                <w:rFonts w:hint="eastAsia"/>
              </w:rPr>
              <w:t>字段的数据类型错误，如数字的成了字符</w:t>
            </w:r>
          </w:p>
        </w:tc>
      </w:tr>
      <w:tr w:rsidR="0004747B" w:rsidTr="00282888">
        <w:tc>
          <w:tcPr>
            <w:tcW w:w="1687" w:type="pct"/>
          </w:tcPr>
          <w:p w:rsidR="0004747B" w:rsidRDefault="0004747B" w:rsidP="00877648">
            <w:r>
              <w:rPr>
                <w:rFonts w:hint="eastAsia"/>
              </w:rPr>
              <w:t>103</w:t>
            </w:r>
          </w:p>
        </w:tc>
        <w:tc>
          <w:tcPr>
            <w:tcW w:w="1688" w:type="pct"/>
          </w:tcPr>
          <w:p w:rsidR="0004747B" w:rsidRPr="0004747B" w:rsidRDefault="0004747B" w:rsidP="00877648">
            <w:r w:rsidRPr="0004747B">
              <w:t>Table value not found</w:t>
            </w:r>
          </w:p>
        </w:tc>
        <w:tc>
          <w:tcPr>
            <w:tcW w:w="1625" w:type="pct"/>
          </w:tcPr>
          <w:p w:rsidR="0004747B" w:rsidRPr="0004747B" w:rsidRDefault="0004747B" w:rsidP="00877648">
            <w:r w:rsidRPr="0004747B">
              <w:rPr>
                <w:rFonts w:hint="eastAsia"/>
              </w:rPr>
              <w:t>表值未找到，暂不用</w:t>
            </w:r>
          </w:p>
        </w:tc>
      </w:tr>
      <w:tr w:rsidR="0004747B" w:rsidTr="00282888">
        <w:tc>
          <w:tcPr>
            <w:tcW w:w="1687" w:type="pct"/>
            <w:tcBorders>
              <w:bottom w:val="single" w:sz="4" w:space="0" w:color="auto"/>
            </w:tcBorders>
          </w:tcPr>
          <w:p w:rsidR="0004747B" w:rsidRDefault="0004747B" w:rsidP="00877648"/>
        </w:tc>
        <w:tc>
          <w:tcPr>
            <w:tcW w:w="1688" w:type="pct"/>
            <w:tcBorders>
              <w:bottom w:val="single" w:sz="4" w:space="0" w:color="auto"/>
            </w:tcBorders>
          </w:tcPr>
          <w:p w:rsidR="0004747B" w:rsidRPr="0004747B" w:rsidRDefault="0004747B" w:rsidP="00877648"/>
        </w:tc>
        <w:tc>
          <w:tcPr>
            <w:tcW w:w="1625" w:type="pct"/>
            <w:tcBorders>
              <w:bottom w:val="single" w:sz="4" w:space="0" w:color="auto"/>
            </w:tcBorders>
          </w:tcPr>
          <w:p w:rsidR="0004747B" w:rsidRPr="0004747B" w:rsidRDefault="0004747B" w:rsidP="00877648"/>
        </w:tc>
      </w:tr>
      <w:tr w:rsidR="0004747B" w:rsidTr="00282888">
        <w:tc>
          <w:tcPr>
            <w:tcW w:w="1687" w:type="pct"/>
            <w:shd w:val="clear" w:color="auto" w:fill="F2F2F2" w:themeFill="background1" w:themeFillShade="F2"/>
          </w:tcPr>
          <w:p w:rsidR="0004747B" w:rsidRDefault="0004747B" w:rsidP="00877648">
            <w:r>
              <w:rPr>
                <w:rFonts w:hint="eastAsia"/>
              </w:rPr>
              <w:t>拒绝</w:t>
            </w:r>
            <w:r>
              <w:t>状态代码：</w:t>
            </w:r>
          </w:p>
        </w:tc>
        <w:tc>
          <w:tcPr>
            <w:tcW w:w="1688" w:type="pct"/>
            <w:shd w:val="clear" w:color="auto" w:fill="F2F2F2" w:themeFill="background1" w:themeFillShade="F2"/>
          </w:tcPr>
          <w:p w:rsidR="0004747B" w:rsidRPr="0004747B" w:rsidRDefault="0004747B" w:rsidP="00877648"/>
        </w:tc>
        <w:tc>
          <w:tcPr>
            <w:tcW w:w="1625" w:type="pct"/>
            <w:shd w:val="clear" w:color="auto" w:fill="F2F2F2" w:themeFill="background1" w:themeFillShade="F2"/>
          </w:tcPr>
          <w:p w:rsidR="0004747B" w:rsidRPr="0004747B" w:rsidRDefault="0004747B" w:rsidP="00877648">
            <w:r>
              <w:rPr>
                <w:rFonts w:hint="eastAsia"/>
              </w:rPr>
              <w:t>AR</w:t>
            </w:r>
          </w:p>
        </w:tc>
      </w:tr>
      <w:tr w:rsidR="0004747B" w:rsidTr="00282888">
        <w:tc>
          <w:tcPr>
            <w:tcW w:w="1687" w:type="pct"/>
          </w:tcPr>
          <w:p w:rsidR="0004747B" w:rsidRDefault="0004747B" w:rsidP="00877648">
            <w:r>
              <w:rPr>
                <w:rFonts w:hint="eastAsia"/>
              </w:rPr>
              <w:t>200</w:t>
            </w:r>
          </w:p>
        </w:tc>
        <w:tc>
          <w:tcPr>
            <w:tcW w:w="1688" w:type="pct"/>
          </w:tcPr>
          <w:p w:rsidR="0004747B" w:rsidRPr="0004747B" w:rsidRDefault="0004747B" w:rsidP="00877648">
            <w:r w:rsidRPr="0004747B">
              <w:t>Unsupported message type</w:t>
            </w:r>
          </w:p>
        </w:tc>
        <w:tc>
          <w:tcPr>
            <w:tcW w:w="1625" w:type="pct"/>
          </w:tcPr>
          <w:p w:rsidR="0004747B" w:rsidRDefault="0004747B" w:rsidP="00877648">
            <w:r w:rsidRPr="0004747B">
              <w:rPr>
                <w:rFonts w:hint="eastAsia"/>
              </w:rPr>
              <w:t>消息类型不支持</w:t>
            </w:r>
          </w:p>
        </w:tc>
      </w:tr>
      <w:tr w:rsidR="0004747B" w:rsidTr="00282888">
        <w:tc>
          <w:tcPr>
            <w:tcW w:w="1687" w:type="pct"/>
          </w:tcPr>
          <w:p w:rsidR="0004747B" w:rsidRDefault="0004747B" w:rsidP="00877648">
            <w:r>
              <w:rPr>
                <w:rFonts w:hint="eastAsia"/>
              </w:rPr>
              <w:t>201</w:t>
            </w:r>
          </w:p>
        </w:tc>
        <w:tc>
          <w:tcPr>
            <w:tcW w:w="1688" w:type="pct"/>
          </w:tcPr>
          <w:p w:rsidR="0004747B" w:rsidRPr="0004747B" w:rsidRDefault="0004747B" w:rsidP="00877648">
            <w:r w:rsidRPr="0004747B">
              <w:t>Unsupported event code</w:t>
            </w:r>
          </w:p>
        </w:tc>
        <w:tc>
          <w:tcPr>
            <w:tcW w:w="1625" w:type="pct"/>
          </w:tcPr>
          <w:p w:rsidR="0004747B" w:rsidRPr="0004747B" w:rsidRDefault="0004747B" w:rsidP="00877648">
            <w:r w:rsidRPr="0004747B">
              <w:rPr>
                <w:rFonts w:hint="eastAsia"/>
              </w:rPr>
              <w:t>事件代号不支持</w:t>
            </w:r>
          </w:p>
        </w:tc>
      </w:tr>
      <w:tr w:rsidR="0004747B" w:rsidTr="00282888">
        <w:tc>
          <w:tcPr>
            <w:tcW w:w="1687" w:type="pct"/>
          </w:tcPr>
          <w:p w:rsidR="0004747B" w:rsidRDefault="0004747B" w:rsidP="00877648">
            <w:r>
              <w:rPr>
                <w:rFonts w:hint="eastAsia"/>
              </w:rPr>
              <w:lastRenderedPageBreak/>
              <w:t>202</w:t>
            </w:r>
          </w:p>
        </w:tc>
        <w:tc>
          <w:tcPr>
            <w:tcW w:w="1688" w:type="pct"/>
          </w:tcPr>
          <w:p w:rsidR="0004747B" w:rsidRPr="0004747B" w:rsidRDefault="0004747B" w:rsidP="00877648">
            <w:r w:rsidRPr="0004747B">
              <w:t>Unsupported processing id</w:t>
            </w:r>
          </w:p>
        </w:tc>
        <w:tc>
          <w:tcPr>
            <w:tcW w:w="1625" w:type="pct"/>
          </w:tcPr>
          <w:p w:rsidR="0004747B" w:rsidRPr="0004747B" w:rsidRDefault="0004747B" w:rsidP="00877648">
            <w:r w:rsidRPr="0004747B">
              <w:rPr>
                <w:rFonts w:hint="eastAsia"/>
              </w:rPr>
              <w:t>处理</w:t>
            </w:r>
            <w:r w:rsidRPr="0004747B">
              <w:rPr>
                <w:rFonts w:hint="eastAsia"/>
              </w:rPr>
              <w:t>ID</w:t>
            </w:r>
            <w:r w:rsidRPr="0004747B">
              <w:rPr>
                <w:rFonts w:hint="eastAsia"/>
              </w:rPr>
              <w:t>不支持</w:t>
            </w:r>
          </w:p>
        </w:tc>
      </w:tr>
      <w:tr w:rsidR="00A106E5" w:rsidTr="00282888">
        <w:tc>
          <w:tcPr>
            <w:tcW w:w="1687" w:type="pct"/>
          </w:tcPr>
          <w:p w:rsidR="00A106E5" w:rsidRDefault="00A106E5" w:rsidP="00877648">
            <w:r>
              <w:rPr>
                <w:rFonts w:hint="eastAsia"/>
              </w:rPr>
              <w:t>203</w:t>
            </w:r>
          </w:p>
        </w:tc>
        <w:tc>
          <w:tcPr>
            <w:tcW w:w="1688" w:type="pct"/>
          </w:tcPr>
          <w:p w:rsidR="00A106E5" w:rsidRPr="0004747B" w:rsidRDefault="00A106E5" w:rsidP="00877648">
            <w:r>
              <w:rPr>
                <w:rFonts w:hint="eastAsia"/>
              </w:rPr>
              <w:t>U</w:t>
            </w:r>
            <w:r>
              <w:t>nsupported version id</w:t>
            </w:r>
          </w:p>
        </w:tc>
        <w:tc>
          <w:tcPr>
            <w:tcW w:w="1625" w:type="pct"/>
          </w:tcPr>
          <w:p w:rsidR="00A106E5" w:rsidRPr="0004747B" w:rsidRDefault="00A106E5" w:rsidP="00877648">
            <w:r>
              <w:rPr>
                <w:rFonts w:hint="eastAsia"/>
              </w:rPr>
              <w:t>版本</w:t>
            </w:r>
            <w:r>
              <w:rPr>
                <w:rFonts w:hint="eastAsia"/>
              </w:rPr>
              <w:t>ID</w:t>
            </w:r>
            <w:r>
              <w:rPr>
                <w:rFonts w:hint="eastAsia"/>
              </w:rPr>
              <w:t>不</w:t>
            </w:r>
            <w:r>
              <w:t>支持</w:t>
            </w:r>
          </w:p>
        </w:tc>
      </w:tr>
      <w:tr w:rsidR="0004747B" w:rsidTr="00282888">
        <w:tc>
          <w:tcPr>
            <w:tcW w:w="1687" w:type="pct"/>
          </w:tcPr>
          <w:p w:rsidR="0004747B" w:rsidRDefault="0004747B" w:rsidP="00877648">
            <w:r>
              <w:rPr>
                <w:rFonts w:hint="eastAsia"/>
              </w:rPr>
              <w:t>204</w:t>
            </w:r>
          </w:p>
        </w:tc>
        <w:tc>
          <w:tcPr>
            <w:tcW w:w="1688" w:type="pct"/>
          </w:tcPr>
          <w:p w:rsidR="0004747B" w:rsidRPr="0004747B" w:rsidRDefault="0004747B" w:rsidP="00877648">
            <w:r w:rsidRPr="0004747B">
              <w:t>Unknown key identifier</w:t>
            </w:r>
          </w:p>
        </w:tc>
        <w:tc>
          <w:tcPr>
            <w:tcW w:w="1625" w:type="pct"/>
          </w:tcPr>
          <w:p w:rsidR="0004747B" w:rsidRPr="0004747B" w:rsidRDefault="0004747B" w:rsidP="00877648">
            <w:r w:rsidRPr="0004747B">
              <w:rPr>
                <w:rFonts w:hint="eastAsia"/>
              </w:rPr>
              <w:t>不明关键字标识，如传输一个不存在的病人信息</w:t>
            </w:r>
          </w:p>
        </w:tc>
      </w:tr>
      <w:tr w:rsidR="0004747B" w:rsidTr="00282888">
        <w:tc>
          <w:tcPr>
            <w:tcW w:w="1687" w:type="pct"/>
          </w:tcPr>
          <w:p w:rsidR="0004747B" w:rsidRDefault="0004747B" w:rsidP="00877648">
            <w:r>
              <w:rPr>
                <w:rFonts w:hint="eastAsia"/>
              </w:rPr>
              <w:t>205</w:t>
            </w:r>
          </w:p>
        </w:tc>
        <w:tc>
          <w:tcPr>
            <w:tcW w:w="1688" w:type="pct"/>
          </w:tcPr>
          <w:p w:rsidR="0004747B" w:rsidRPr="0004747B" w:rsidRDefault="0004747B" w:rsidP="00877648">
            <w:r w:rsidRPr="0004747B">
              <w:t>Duplicate key identifier</w:t>
            </w:r>
          </w:p>
        </w:tc>
        <w:tc>
          <w:tcPr>
            <w:tcW w:w="1625" w:type="pct"/>
          </w:tcPr>
          <w:p w:rsidR="0004747B" w:rsidRPr="0004747B" w:rsidRDefault="0004747B" w:rsidP="00877648">
            <w:r w:rsidRPr="0004747B">
              <w:rPr>
                <w:rFonts w:hint="eastAsia"/>
              </w:rPr>
              <w:t>已存在重复的关键字</w:t>
            </w:r>
          </w:p>
        </w:tc>
      </w:tr>
      <w:tr w:rsidR="0004747B" w:rsidTr="00282888">
        <w:tc>
          <w:tcPr>
            <w:tcW w:w="1687" w:type="pct"/>
          </w:tcPr>
          <w:p w:rsidR="0004747B" w:rsidRDefault="0004747B" w:rsidP="00877648">
            <w:r>
              <w:rPr>
                <w:rFonts w:hint="eastAsia"/>
              </w:rPr>
              <w:t>206</w:t>
            </w:r>
          </w:p>
        </w:tc>
        <w:tc>
          <w:tcPr>
            <w:tcW w:w="1688" w:type="pct"/>
          </w:tcPr>
          <w:p w:rsidR="0004747B" w:rsidRPr="0004747B" w:rsidRDefault="0004747B" w:rsidP="00877648">
            <w:r w:rsidRPr="0004747B">
              <w:t>Application record locked</w:t>
            </w:r>
          </w:p>
        </w:tc>
        <w:tc>
          <w:tcPr>
            <w:tcW w:w="1625" w:type="pct"/>
          </w:tcPr>
          <w:p w:rsidR="0004747B" w:rsidRPr="0004747B" w:rsidRDefault="0004747B" w:rsidP="00877648">
            <w:r w:rsidRPr="0004747B">
              <w:rPr>
                <w:rFonts w:hint="eastAsia"/>
              </w:rPr>
              <w:t>事务在应用程序存储级不能执行，如数据库被锁</w:t>
            </w:r>
          </w:p>
        </w:tc>
      </w:tr>
      <w:tr w:rsidR="0004747B" w:rsidTr="00282888">
        <w:tc>
          <w:tcPr>
            <w:tcW w:w="1687" w:type="pct"/>
          </w:tcPr>
          <w:p w:rsidR="0004747B" w:rsidRDefault="0004747B" w:rsidP="00877648">
            <w:r>
              <w:rPr>
                <w:rFonts w:hint="eastAsia"/>
              </w:rPr>
              <w:t>207</w:t>
            </w:r>
          </w:p>
        </w:tc>
        <w:tc>
          <w:tcPr>
            <w:tcW w:w="1688" w:type="pct"/>
          </w:tcPr>
          <w:p w:rsidR="0004747B" w:rsidRPr="0004747B" w:rsidRDefault="0004747B" w:rsidP="00877648">
            <w:r w:rsidRPr="0004747B">
              <w:t>Application internal error</w:t>
            </w:r>
          </w:p>
        </w:tc>
        <w:tc>
          <w:tcPr>
            <w:tcW w:w="1625" w:type="pct"/>
          </w:tcPr>
          <w:p w:rsidR="0004747B" w:rsidRPr="0004747B" w:rsidRDefault="0004747B" w:rsidP="00877648">
            <w:r w:rsidRPr="0004747B">
              <w:rPr>
                <w:rFonts w:hint="eastAsia"/>
              </w:rPr>
              <w:t>不明的应用程序内部其它错误</w:t>
            </w:r>
          </w:p>
        </w:tc>
      </w:tr>
    </w:tbl>
    <w:p w:rsidR="00E0042A" w:rsidRDefault="00636162" w:rsidP="00E84AFE">
      <w:pPr>
        <w:pStyle w:val="a1"/>
      </w:pPr>
      <w:bookmarkStart w:id="62" w:name="_Toc36472327"/>
      <w:bookmarkStart w:id="63" w:name="_Toc36473740"/>
      <w:r>
        <w:rPr>
          <w:rFonts w:hint="eastAsia"/>
        </w:rPr>
        <w:t>PID</w:t>
      </w:r>
      <w:bookmarkEnd w:id="62"/>
      <w:bookmarkEnd w:id="63"/>
    </w:p>
    <w:p w:rsidR="00636162" w:rsidRDefault="00AF6D78" w:rsidP="00AF6D78">
      <w:pPr>
        <w:pStyle w:val="23"/>
      </w:pPr>
      <w:r w:rsidRPr="00AF6D78">
        <w:rPr>
          <w:rFonts w:hint="eastAsia"/>
        </w:rPr>
        <w:t>PID</w:t>
      </w:r>
      <w:r w:rsidRPr="00AF6D78">
        <w:rPr>
          <w:rFonts w:hint="eastAsia"/>
        </w:rPr>
        <w:t>（</w:t>
      </w:r>
      <w:r w:rsidRPr="00AF6D78">
        <w:rPr>
          <w:rFonts w:hint="eastAsia"/>
        </w:rPr>
        <w:t>Patient Identification</w:t>
      </w:r>
      <w:r w:rsidRPr="00AF6D78">
        <w:rPr>
          <w:rFonts w:hint="eastAsia"/>
        </w:rPr>
        <w:t>）消息段包含病人的基本信息。</w:t>
      </w:r>
    </w:p>
    <w:p w:rsidR="00AF6D78" w:rsidRDefault="00AF6D78" w:rsidP="00AF6D78">
      <w:pPr>
        <w:pStyle w:val="23"/>
      </w:pPr>
      <w:r>
        <w:rPr>
          <w:rFonts w:hint="eastAsia"/>
        </w:rPr>
        <w:t>消息</w:t>
      </w:r>
      <w:r>
        <w:t>示例：</w:t>
      </w:r>
    </w:p>
    <w:p w:rsidR="00AF6D78" w:rsidRDefault="00AF6D78" w:rsidP="00AF6D78">
      <w:pPr>
        <w:pStyle w:val="ae"/>
      </w:pPr>
      <w:r>
        <w:t>PID|1||987654321||</w:t>
      </w:r>
      <w:r>
        <w:rPr>
          <w:rFonts w:hint="eastAsia"/>
        </w:rPr>
        <w:t>张三</w:t>
      </w:r>
      <w:r>
        <w:rPr>
          <w:rFonts w:hint="eastAsia"/>
        </w:rPr>
        <w:t>|</w:t>
      </w:r>
      <w:r w:rsidR="00AC7E19">
        <w:t>37</w:t>
      </w:r>
      <w:r w:rsidR="00610458">
        <w:t>&amp;</w:t>
      </w:r>
      <w:r w:rsidR="00AC7E19">
        <w:t>Y</w:t>
      </w:r>
      <w:r>
        <w:rPr>
          <w:rFonts w:hint="eastAsia"/>
        </w:rPr>
        <w:t>|19810506000000|</w:t>
      </w:r>
      <w:r>
        <w:t>M</w:t>
      </w:r>
    </w:p>
    <w:p w:rsidR="00877648" w:rsidRDefault="00AF6D78" w:rsidP="00AF6D78">
      <w:pPr>
        <w:pStyle w:val="23"/>
      </w:pPr>
      <w:r>
        <w:t>PID</w:t>
      </w:r>
      <w:r>
        <w:rPr>
          <w:rFonts w:hint="eastAsia"/>
        </w:rPr>
        <w:t>消息</w:t>
      </w:r>
      <w:r>
        <w:t>段中各字段的</w:t>
      </w:r>
      <w:r>
        <w:rPr>
          <w:rFonts w:hint="eastAsia"/>
        </w:rPr>
        <w:t>定义</w:t>
      </w:r>
      <w:r>
        <w:t>见下表：</w:t>
      </w:r>
    </w:p>
    <w:p w:rsidR="007977FF" w:rsidRDefault="007977FF" w:rsidP="007977FF">
      <w:pPr>
        <w:pStyle w:val="a9"/>
        <w:keepNext/>
      </w:pPr>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136D5">
        <w:rPr>
          <w:noProof/>
        </w:rPr>
        <w:t>4</w:t>
      </w:r>
      <w:r>
        <w:fldChar w:fldCharType="end"/>
      </w:r>
      <w:r>
        <w:t xml:space="preserve"> PID</w:t>
      </w:r>
      <w:r>
        <w:rPr>
          <w:rFonts w:hint="eastAsia"/>
        </w:rPr>
        <w:t>字段</w:t>
      </w:r>
      <w:r>
        <w:t>定义表</w:t>
      </w:r>
    </w:p>
    <w:tbl>
      <w:tblPr>
        <w:tblStyle w:val="aff2"/>
        <w:tblW w:w="0" w:type="auto"/>
        <w:tblLook w:val="04A0" w:firstRow="1" w:lastRow="0" w:firstColumn="1" w:lastColumn="0" w:noHBand="0" w:noVBand="1"/>
      </w:tblPr>
      <w:tblGrid>
        <w:gridCol w:w="590"/>
        <w:gridCol w:w="1419"/>
        <w:gridCol w:w="667"/>
        <w:gridCol w:w="741"/>
        <w:gridCol w:w="3425"/>
        <w:gridCol w:w="1707"/>
      </w:tblGrid>
      <w:tr w:rsidR="007977FF" w:rsidTr="003E72DD">
        <w:tc>
          <w:tcPr>
            <w:tcW w:w="590" w:type="dxa"/>
            <w:shd w:val="clear" w:color="auto" w:fill="BFBFBF" w:themeFill="background1" w:themeFillShade="BF"/>
          </w:tcPr>
          <w:p w:rsidR="007977FF" w:rsidRDefault="007977FF" w:rsidP="003E72DD">
            <w:pPr>
              <w:pStyle w:val="23"/>
              <w:ind w:firstLine="0"/>
            </w:pPr>
            <w:r>
              <w:rPr>
                <w:rFonts w:hint="eastAsia"/>
              </w:rPr>
              <w:t>序号</w:t>
            </w:r>
          </w:p>
        </w:tc>
        <w:tc>
          <w:tcPr>
            <w:tcW w:w="1419" w:type="dxa"/>
            <w:shd w:val="clear" w:color="auto" w:fill="BFBFBF" w:themeFill="background1" w:themeFillShade="BF"/>
          </w:tcPr>
          <w:p w:rsidR="007977FF" w:rsidRDefault="007977FF" w:rsidP="003E72DD">
            <w:pPr>
              <w:pStyle w:val="23"/>
              <w:ind w:firstLine="0"/>
            </w:pPr>
            <w:r>
              <w:rPr>
                <w:rFonts w:hint="eastAsia"/>
              </w:rPr>
              <w:t>字段</w:t>
            </w:r>
            <w:r>
              <w:t>名</w:t>
            </w:r>
          </w:p>
        </w:tc>
        <w:tc>
          <w:tcPr>
            <w:tcW w:w="667" w:type="dxa"/>
            <w:shd w:val="clear" w:color="auto" w:fill="BFBFBF" w:themeFill="background1" w:themeFillShade="BF"/>
          </w:tcPr>
          <w:p w:rsidR="007977FF" w:rsidRDefault="007977FF" w:rsidP="003E72DD">
            <w:pPr>
              <w:pStyle w:val="23"/>
              <w:ind w:firstLine="0"/>
            </w:pPr>
            <w:r>
              <w:rPr>
                <w:rFonts w:hint="eastAsia"/>
              </w:rPr>
              <w:t>数据</w:t>
            </w:r>
            <w:r>
              <w:t>类型</w:t>
            </w:r>
          </w:p>
        </w:tc>
        <w:tc>
          <w:tcPr>
            <w:tcW w:w="741" w:type="dxa"/>
            <w:shd w:val="clear" w:color="auto" w:fill="BFBFBF" w:themeFill="background1" w:themeFillShade="BF"/>
          </w:tcPr>
          <w:p w:rsidR="007977FF" w:rsidRDefault="007977FF" w:rsidP="003E72DD">
            <w:pPr>
              <w:pStyle w:val="23"/>
              <w:ind w:firstLine="0"/>
            </w:pPr>
            <w:r>
              <w:rPr>
                <w:rFonts w:hint="eastAsia"/>
              </w:rPr>
              <w:t>最大</w:t>
            </w:r>
            <w:r>
              <w:t>建议长度</w:t>
            </w:r>
          </w:p>
        </w:tc>
        <w:tc>
          <w:tcPr>
            <w:tcW w:w="3425" w:type="dxa"/>
            <w:shd w:val="clear" w:color="auto" w:fill="BFBFBF" w:themeFill="background1" w:themeFillShade="BF"/>
          </w:tcPr>
          <w:p w:rsidR="007977FF" w:rsidRDefault="007977FF" w:rsidP="003E72DD">
            <w:pPr>
              <w:pStyle w:val="23"/>
              <w:ind w:firstLine="0"/>
            </w:pPr>
            <w:r>
              <w:rPr>
                <w:rFonts w:hint="eastAsia"/>
              </w:rPr>
              <w:t>说明</w:t>
            </w:r>
          </w:p>
        </w:tc>
        <w:tc>
          <w:tcPr>
            <w:tcW w:w="1686" w:type="dxa"/>
            <w:shd w:val="clear" w:color="auto" w:fill="BFBFBF" w:themeFill="background1" w:themeFillShade="BF"/>
          </w:tcPr>
          <w:p w:rsidR="007977FF" w:rsidRDefault="007977FF" w:rsidP="003E72DD">
            <w:pPr>
              <w:pStyle w:val="23"/>
              <w:ind w:firstLine="0"/>
            </w:pPr>
            <w:r>
              <w:rPr>
                <w:rFonts w:hint="eastAsia"/>
              </w:rPr>
              <w:t>示例</w:t>
            </w:r>
          </w:p>
        </w:tc>
      </w:tr>
      <w:tr w:rsidR="007977FF" w:rsidTr="003E72DD">
        <w:tc>
          <w:tcPr>
            <w:tcW w:w="590" w:type="dxa"/>
          </w:tcPr>
          <w:p w:rsidR="007977FF" w:rsidRDefault="007977FF" w:rsidP="003E72DD">
            <w:pPr>
              <w:pStyle w:val="23"/>
              <w:ind w:firstLine="0"/>
            </w:pPr>
            <w:r>
              <w:rPr>
                <w:rFonts w:hint="eastAsia"/>
              </w:rPr>
              <w:t>1</w:t>
            </w:r>
          </w:p>
        </w:tc>
        <w:tc>
          <w:tcPr>
            <w:tcW w:w="1419" w:type="dxa"/>
          </w:tcPr>
          <w:p w:rsidR="007977FF" w:rsidRDefault="007977FF" w:rsidP="003E72DD">
            <w:pPr>
              <w:pStyle w:val="23"/>
              <w:ind w:firstLine="0"/>
            </w:pPr>
            <w:r w:rsidRPr="007977FF">
              <w:t>Set ID – PID</w:t>
            </w:r>
          </w:p>
        </w:tc>
        <w:tc>
          <w:tcPr>
            <w:tcW w:w="667" w:type="dxa"/>
          </w:tcPr>
          <w:p w:rsidR="007977FF" w:rsidRDefault="007977FF" w:rsidP="003E72DD">
            <w:pPr>
              <w:pStyle w:val="23"/>
              <w:ind w:firstLine="0"/>
            </w:pPr>
            <w:r>
              <w:rPr>
                <w:rFonts w:hint="eastAsia"/>
              </w:rPr>
              <w:t>SI</w:t>
            </w:r>
          </w:p>
        </w:tc>
        <w:tc>
          <w:tcPr>
            <w:tcW w:w="741" w:type="dxa"/>
          </w:tcPr>
          <w:p w:rsidR="007977FF" w:rsidRDefault="007977FF" w:rsidP="003E72DD">
            <w:pPr>
              <w:pStyle w:val="23"/>
              <w:ind w:firstLine="0"/>
            </w:pPr>
            <w:r>
              <w:rPr>
                <w:rFonts w:hint="eastAsia"/>
              </w:rPr>
              <w:t>4</w:t>
            </w:r>
          </w:p>
        </w:tc>
        <w:tc>
          <w:tcPr>
            <w:tcW w:w="3425" w:type="dxa"/>
          </w:tcPr>
          <w:p w:rsidR="007977FF" w:rsidRPr="00D02A5B" w:rsidRDefault="007977FF" w:rsidP="003E72DD">
            <w:pPr>
              <w:pStyle w:val="23"/>
              <w:ind w:firstLine="0"/>
            </w:pPr>
            <w:r w:rsidRPr="007977FF">
              <w:rPr>
                <w:rFonts w:hint="eastAsia"/>
              </w:rPr>
              <w:t>序列号，用于标识一条消息中的不同</w:t>
            </w:r>
            <w:r w:rsidRPr="007977FF">
              <w:rPr>
                <w:rFonts w:hint="eastAsia"/>
              </w:rPr>
              <w:t xml:space="preserve"> PID </w:t>
            </w:r>
            <w:r w:rsidR="001B04BF">
              <w:rPr>
                <w:rFonts w:hint="eastAsia"/>
              </w:rPr>
              <w:t>消息段</w:t>
            </w:r>
          </w:p>
        </w:tc>
        <w:tc>
          <w:tcPr>
            <w:tcW w:w="1686" w:type="dxa"/>
          </w:tcPr>
          <w:p w:rsidR="007977FF" w:rsidRPr="00D02A5B" w:rsidRDefault="007977FF" w:rsidP="003E72DD">
            <w:pPr>
              <w:pStyle w:val="23"/>
              <w:ind w:firstLine="0"/>
            </w:pPr>
            <w:r>
              <w:rPr>
                <w:rFonts w:hint="eastAsia"/>
              </w:rPr>
              <w:t>1</w:t>
            </w:r>
          </w:p>
        </w:tc>
      </w:tr>
      <w:tr w:rsidR="007977FF" w:rsidTr="003E72DD">
        <w:tc>
          <w:tcPr>
            <w:tcW w:w="590" w:type="dxa"/>
          </w:tcPr>
          <w:p w:rsidR="007977FF" w:rsidRDefault="007977FF" w:rsidP="003E72DD">
            <w:pPr>
              <w:pStyle w:val="23"/>
              <w:ind w:firstLine="0"/>
            </w:pPr>
            <w:r>
              <w:rPr>
                <w:rFonts w:hint="eastAsia"/>
              </w:rPr>
              <w:t>3</w:t>
            </w:r>
          </w:p>
        </w:tc>
        <w:tc>
          <w:tcPr>
            <w:tcW w:w="1419" w:type="dxa"/>
          </w:tcPr>
          <w:p w:rsidR="007977FF" w:rsidRDefault="007977FF" w:rsidP="003E72DD">
            <w:pPr>
              <w:pStyle w:val="23"/>
              <w:ind w:firstLine="0"/>
            </w:pPr>
            <w:r w:rsidRPr="007977FF">
              <w:t xml:space="preserve">Patient </w:t>
            </w:r>
            <w:r w:rsidRPr="007977FF">
              <w:lastRenderedPageBreak/>
              <w:t>Identifier List</w:t>
            </w:r>
          </w:p>
        </w:tc>
        <w:tc>
          <w:tcPr>
            <w:tcW w:w="667" w:type="dxa"/>
          </w:tcPr>
          <w:p w:rsidR="007977FF" w:rsidRDefault="007977FF" w:rsidP="003E72DD">
            <w:pPr>
              <w:pStyle w:val="23"/>
              <w:ind w:firstLine="0"/>
            </w:pPr>
            <w:r>
              <w:rPr>
                <w:rFonts w:hint="eastAsia"/>
              </w:rPr>
              <w:lastRenderedPageBreak/>
              <w:t>CX</w:t>
            </w:r>
          </w:p>
        </w:tc>
        <w:tc>
          <w:tcPr>
            <w:tcW w:w="741" w:type="dxa"/>
          </w:tcPr>
          <w:p w:rsidR="007977FF" w:rsidRDefault="007977FF" w:rsidP="003E72DD">
            <w:pPr>
              <w:pStyle w:val="23"/>
              <w:ind w:firstLine="0"/>
            </w:pPr>
            <w:r>
              <w:rPr>
                <w:rFonts w:hint="eastAsia"/>
              </w:rPr>
              <w:t>20</w:t>
            </w:r>
          </w:p>
        </w:tc>
        <w:tc>
          <w:tcPr>
            <w:tcW w:w="3425" w:type="dxa"/>
          </w:tcPr>
          <w:p w:rsidR="007977FF" w:rsidRDefault="007977FF" w:rsidP="003E72DD">
            <w:pPr>
              <w:pStyle w:val="23"/>
              <w:ind w:firstLine="0"/>
            </w:pPr>
            <w:r w:rsidRPr="007977FF">
              <w:rPr>
                <w:rFonts w:hint="eastAsia"/>
              </w:rPr>
              <w:t>病历号</w:t>
            </w:r>
          </w:p>
        </w:tc>
        <w:tc>
          <w:tcPr>
            <w:tcW w:w="1686" w:type="dxa"/>
          </w:tcPr>
          <w:p w:rsidR="007977FF" w:rsidRDefault="007977FF" w:rsidP="003E72DD">
            <w:pPr>
              <w:pStyle w:val="23"/>
              <w:ind w:firstLine="0"/>
            </w:pPr>
            <w:r>
              <w:rPr>
                <w:rFonts w:hint="eastAsia"/>
              </w:rPr>
              <w:t>987654321</w:t>
            </w:r>
          </w:p>
        </w:tc>
      </w:tr>
      <w:tr w:rsidR="007977FF" w:rsidTr="003E72DD">
        <w:tc>
          <w:tcPr>
            <w:tcW w:w="590" w:type="dxa"/>
          </w:tcPr>
          <w:p w:rsidR="007977FF" w:rsidRDefault="007977FF" w:rsidP="003E72DD">
            <w:pPr>
              <w:pStyle w:val="23"/>
              <w:ind w:firstLine="0"/>
            </w:pPr>
            <w:r>
              <w:rPr>
                <w:rFonts w:hint="eastAsia"/>
              </w:rPr>
              <w:lastRenderedPageBreak/>
              <w:t>4</w:t>
            </w:r>
          </w:p>
        </w:tc>
        <w:tc>
          <w:tcPr>
            <w:tcW w:w="1419" w:type="dxa"/>
          </w:tcPr>
          <w:p w:rsidR="007977FF" w:rsidRDefault="007977FF" w:rsidP="003E72DD">
            <w:pPr>
              <w:pStyle w:val="23"/>
              <w:ind w:firstLine="0"/>
            </w:pPr>
            <w:r w:rsidRPr="007977FF">
              <w:t>Alternate Patient ID – PID</w:t>
            </w:r>
          </w:p>
        </w:tc>
        <w:tc>
          <w:tcPr>
            <w:tcW w:w="667" w:type="dxa"/>
          </w:tcPr>
          <w:p w:rsidR="007977FF" w:rsidRDefault="007977FF" w:rsidP="003E72DD">
            <w:pPr>
              <w:pStyle w:val="23"/>
              <w:ind w:firstLine="0"/>
            </w:pPr>
            <w:r>
              <w:t>CX</w:t>
            </w:r>
          </w:p>
        </w:tc>
        <w:tc>
          <w:tcPr>
            <w:tcW w:w="741" w:type="dxa"/>
          </w:tcPr>
          <w:p w:rsidR="007977FF" w:rsidRDefault="007977FF" w:rsidP="003E72DD">
            <w:pPr>
              <w:pStyle w:val="23"/>
              <w:ind w:firstLine="0"/>
            </w:pPr>
            <w:r>
              <w:rPr>
                <w:rFonts w:hint="eastAsia"/>
              </w:rPr>
              <w:t>20</w:t>
            </w:r>
          </w:p>
        </w:tc>
        <w:tc>
          <w:tcPr>
            <w:tcW w:w="3425" w:type="dxa"/>
          </w:tcPr>
          <w:p w:rsidR="007977FF" w:rsidRPr="005D0CC6" w:rsidRDefault="007977FF" w:rsidP="003E72DD">
            <w:pPr>
              <w:pStyle w:val="23"/>
              <w:ind w:firstLine="0"/>
            </w:pPr>
            <w:r>
              <w:rPr>
                <w:rFonts w:hint="eastAsia"/>
              </w:rPr>
              <w:t>床号</w:t>
            </w:r>
          </w:p>
        </w:tc>
        <w:tc>
          <w:tcPr>
            <w:tcW w:w="1686" w:type="dxa"/>
          </w:tcPr>
          <w:p w:rsidR="007977FF" w:rsidRPr="00E0042A" w:rsidRDefault="007977FF" w:rsidP="003E72DD">
            <w:pPr>
              <w:pStyle w:val="23"/>
              <w:ind w:firstLine="0"/>
            </w:pPr>
            <w:r>
              <w:rPr>
                <w:rFonts w:hint="eastAsia"/>
              </w:rPr>
              <w:t>2</w:t>
            </w:r>
          </w:p>
        </w:tc>
      </w:tr>
      <w:tr w:rsidR="007977FF" w:rsidTr="003E72DD">
        <w:tc>
          <w:tcPr>
            <w:tcW w:w="590" w:type="dxa"/>
          </w:tcPr>
          <w:p w:rsidR="007977FF" w:rsidRDefault="007977FF" w:rsidP="003E72DD">
            <w:pPr>
              <w:pStyle w:val="23"/>
              <w:ind w:firstLine="0"/>
            </w:pPr>
            <w:r>
              <w:rPr>
                <w:rFonts w:hint="eastAsia"/>
              </w:rPr>
              <w:t>5</w:t>
            </w:r>
          </w:p>
        </w:tc>
        <w:tc>
          <w:tcPr>
            <w:tcW w:w="1419" w:type="dxa"/>
          </w:tcPr>
          <w:p w:rsidR="007977FF" w:rsidRPr="007977FF" w:rsidRDefault="007977FF" w:rsidP="003E72DD">
            <w:pPr>
              <w:pStyle w:val="23"/>
              <w:ind w:firstLine="0"/>
            </w:pPr>
            <w:r w:rsidRPr="007977FF">
              <w:t>Patient Name</w:t>
            </w:r>
          </w:p>
        </w:tc>
        <w:tc>
          <w:tcPr>
            <w:tcW w:w="667" w:type="dxa"/>
          </w:tcPr>
          <w:p w:rsidR="007977FF" w:rsidRDefault="007977FF" w:rsidP="003E72DD">
            <w:pPr>
              <w:pStyle w:val="23"/>
              <w:ind w:firstLine="0"/>
            </w:pPr>
            <w:r>
              <w:rPr>
                <w:rFonts w:hint="eastAsia"/>
              </w:rPr>
              <w:t>XPN</w:t>
            </w:r>
          </w:p>
        </w:tc>
        <w:tc>
          <w:tcPr>
            <w:tcW w:w="741" w:type="dxa"/>
          </w:tcPr>
          <w:p w:rsidR="007977FF" w:rsidRDefault="004E3809" w:rsidP="003E72DD">
            <w:pPr>
              <w:pStyle w:val="23"/>
              <w:ind w:firstLine="0"/>
            </w:pPr>
            <w:r>
              <w:rPr>
                <w:rFonts w:hint="eastAsia"/>
              </w:rPr>
              <w:t>48</w:t>
            </w:r>
          </w:p>
        </w:tc>
        <w:tc>
          <w:tcPr>
            <w:tcW w:w="3425" w:type="dxa"/>
          </w:tcPr>
          <w:p w:rsidR="007977FF" w:rsidRDefault="004E3809" w:rsidP="003E72DD">
            <w:pPr>
              <w:pStyle w:val="23"/>
              <w:ind w:firstLine="0"/>
            </w:pPr>
            <w:r>
              <w:rPr>
                <w:rFonts w:hint="eastAsia"/>
              </w:rPr>
              <w:t>病人</w:t>
            </w:r>
            <w:r>
              <w:t>的姓名</w:t>
            </w:r>
          </w:p>
        </w:tc>
        <w:tc>
          <w:tcPr>
            <w:tcW w:w="1686" w:type="dxa"/>
          </w:tcPr>
          <w:p w:rsidR="007977FF" w:rsidRDefault="004E3809" w:rsidP="003E72DD">
            <w:pPr>
              <w:pStyle w:val="23"/>
              <w:ind w:firstLine="0"/>
            </w:pPr>
            <w:r>
              <w:rPr>
                <w:rFonts w:hint="eastAsia"/>
              </w:rPr>
              <w:t>张三</w:t>
            </w:r>
          </w:p>
        </w:tc>
      </w:tr>
      <w:tr w:rsidR="007D4731" w:rsidTr="003E72DD">
        <w:tc>
          <w:tcPr>
            <w:tcW w:w="590" w:type="dxa"/>
          </w:tcPr>
          <w:p w:rsidR="007D4731" w:rsidRDefault="007D4731" w:rsidP="003E72DD">
            <w:pPr>
              <w:pStyle w:val="23"/>
              <w:ind w:firstLine="0"/>
            </w:pPr>
            <w:r>
              <w:rPr>
                <w:rFonts w:hint="eastAsia"/>
              </w:rPr>
              <w:t>6</w:t>
            </w:r>
          </w:p>
        </w:tc>
        <w:tc>
          <w:tcPr>
            <w:tcW w:w="1419" w:type="dxa"/>
          </w:tcPr>
          <w:p w:rsidR="007D4731" w:rsidRPr="007977FF" w:rsidRDefault="007D4731" w:rsidP="003E72DD">
            <w:pPr>
              <w:pStyle w:val="23"/>
              <w:ind w:firstLine="0"/>
            </w:pPr>
            <w:r>
              <w:rPr>
                <w:rFonts w:hint="eastAsia"/>
              </w:rPr>
              <w:t>Mother</w:t>
            </w:r>
            <w:r>
              <w:t>’s Maiden Name</w:t>
            </w:r>
          </w:p>
        </w:tc>
        <w:tc>
          <w:tcPr>
            <w:tcW w:w="667" w:type="dxa"/>
          </w:tcPr>
          <w:p w:rsidR="007D4731" w:rsidRDefault="007D4731" w:rsidP="003E72DD">
            <w:pPr>
              <w:pStyle w:val="23"/>
              <w:ind w:firstLine="0"/>
            </w:pPr>
            <w:r>
              <w:rPr>
                <w:rFonts w:hint="eastAsia"/>
              </w:rPr>
              <w:t>XPN</w:t>
            </w:r>
          </w:p>
        </w:tc>
        <w:tc>
          <w:tcPr>
            <w:tcW w:w="741" w:type="dxa"/>
          </w:tcPr>
          <w:p w:rsidR="007D4731" w:rsidRDefault="007D4731" w:rsidP="003E72DD">
            <w:pPr>
              <w:pStyle w:val="23"/>
              <w:ind w:firstLine="0"/>
            </w:pPr>
            <w:r>
              <w:rPr>
                <w:rFonts w:hint="eastAsia"/>
              </w:rPr>
              <w:t>10</w:t>
            </w:r>
          </w:p>
        </w:tc>
        <w:tc>
          <w:tcPr>
            <w:tcW w:w="3425" w:type="dxa"/>
          </w:tcPr>
          <w:p w:rsidR="007D4731" w:rsidRDefault="007D4731" w:rsidP="003E72DD">
            <w:pPr>
              <w:pStyle w:val="23"/>
              <w:ind w:firstLine="0"/>
            </w:pPr>
            <w:r>
              <w:rPr>
                <w:rFonts w:hint="eastAsia"/>
              </w:rPr>
              <w:t>病人年龄及年龄单位</w:t>
            </w:r>
          </w:p>
          <w:p w:rsidR="007D4731" w:rsidRDefault="007D4731" w:rsidP="003E72DD">
            <w:pPr>
              <w:pStyle w:val="23"/>
              <w:ind w:firstLine="0"/>
            </w:pPr>
            <w:r>
              <w:rPr>
                <w:rFonts w:hint="eastAsia"/>
              </w:rPr>
              <w:t>Y</w:t>
            </w:r>
            <w:r>
              <w:rPr>
                <w:rFonts w:hint="eastAsia"/>
              </w:rPr>
              <w:t>：年</w:t>
            </w:r>
          </w:p>
          <w:p w:rsidR="007D4731" w:rsidRDefault="007D4731" w:rsidP="003E72DD">
            <w:pPr>
              <w:pStyle w:val="23"/>
              <w:ind w:firstLine="0"/>
            </w:pPr>
            <w:r>
              <w:rPr>
                <w:rFonts w:hint="eastAsia"/>
              </w:rPr>
              <w:t>M</w:t>
            </w:r>
            <w:r>
              <w:rPr>
                <w:rFonts w:hint="eastAsia"/>
              </w:rPr>
              <w:t>：月</w:t>
            </w:r>
          </w:p>
          <w:p w:rsidR="007D4731" w:rsidRDefault="007D4731" w:rsidP="003E72DD">
            <w:pPr>
              <w:pStyle w:val="23"/>
              <w:ind w:firstLine="0"/>
            </w:pPr>
            <w:r>
              <w:rPr>
                <w:rFonts w:hint="eastAsia"/>
              </w:rPr>
              <w:t>D</w:t>
            </w:r>
            <w:r>
              <w:rPr>
                <w:rFonts w:hint="eastAsia"/>
              </w:rPr>
              <w:t>：日</w:t>
            </w:r>
          </w:p>
          <w:p w:rsidR="007D4731" w:rsidRDefault="007D4731" w:rsidP="003E72DD">
            <w:pPr>
              <w:pStyle w:val="23"/>
              <w:ind w:firstLine="0"/>
            </w:pPr>
            <w:r>
              <w:rPr>
                <w:rFonts w:hint="eastAsia"/>
              </w:rPr>
              <w:t>H</w:t>
            </w:r>
            <w:r>
              <w:rPr>
                <w:rFonts w:hint="eastAsia"/>
              </w:rPr>
              <w:t>：小时</w:t>
            </w:r>
          </w:p>
        </w:tc>
        <w:tc>
          <w:tcPr>
            <w:tcW w:w="1686" w:type="dxa"/>
          </w:tcPr>
          <w:p w:rsidR="007D4731" w:rsidRDefault="00AC7E19" w:rsidP="003E72DD">
            <w:pPr>
              <w:pStyle w:val="23"/>
              <w:ind w:firstLine="0"/>
            </w:pPr>
            <w:r>
              <w:rPr>
                <w:rFonts w:hint="eastAsia"/>
              </w:rPr>
              <w:t>37</w:t>
            </w:r>
            <w:r w:rsidR="001F1C37">
              <w:t>&amp;</w:t>
            </w:r>
            <w:r w:rsidR="007D4731">
              <w:t>Y</w:t>
            </w:r>
          </w:p>
        </w:tc>
      </w:tr>
      <w:tr w:rsidR="004E3809" w:rsidTr="003E72DD">
        <w:tc>
          <w:tcPr>
            <w:tcW w:w="590" w:type="dxa"/>
          </w:tcPr>
          <w:p w:rsidR="004E3809" w:rsidRDefault="004E3809" w:rsidP="003E72DD">
            <w:pPr>
              <w:pStyle w:val="23"/>
              <w:ind w:firstLine="0"/>
            </w:pPr>
            <w:r>
              <w:rPr>
                <w:rFonts w:hint="eastAsia"/>
              </w:rPr>
              <w:t>7</w:t>
            </w:r>
          </w:p>
        </w:tc>
        <w:tc>
          <w:tcPr>
            <w:tcW w:w="1419" w:type="dxa"/>
          </w:tcPr>
          <w:p w:rsidR="004E3809" w:rsidRPr="007977FF" w:rsidRDefault="004E3809" w:rsidP="003E72DD">
            <w:pPr>
              <w:pStyle w:val="23"/>
              <w:ind w:firstLine="0"/>
            </w:pPr>
            <w:r w:rsidRPr="004E3809">
              <w:t>Date/Time of Birth</w:t>
            </w:r>
          </w:p>
        </w:tc>
        <w:tc>
          <w:tcPr>
            <w:tcW w:w="667" w:type="dxa"/>
          </w:tcPr>
          <w:p w:rsidR="004E3809" w:rsidRDefault="004E3809" w:rsidP="003E72DD">
            <w:pPr>
              <w:pStyle w:val="23"/>
              <w:ind w:firstLine="0"/>
            </w:pPr>
            <w:r>
              <w:rPr>
                <w:rFonts w:hint="eastAsia"/>
              </w:rPr>
              <w:t>TS</w:t>
            </w:r>
          </w:p>
        </w:tc>
        <w:tc>
          <w:tcPr>
            <w:tcW w:w="741" w:type="dxa"/>
          </w:tcPr>
          <w:p w:rsidR="004E3809" w:rsidRDefault="004E3809" w:rsidP="003E72DD">
            <w:pPr>
              <w:pStyle w:val="23"/>
              <w:ind w:firstLine="0"/>
            </w:pPr>
            <w:r>
              <w:rPr>
                <w:rFonts w:hint="eastAsia"/>
              </w:rPr>
              <w:t>26</w:t>
            </w:r>
          </w:p>
        </w:tc>
        <w:tc>
          <w:tcPr>
            <w:tcW w:w="3425" w:type="dxa"/>
          </w:tcPr>
          <w:p w:rsidR="004E3809" w:rsidRDefault="004E3809" w:rsidP="003E72DD">
            <w:pPr>
              <w:pStyle w:val="23"/>
              <w:ind w:firstLine="0"/>
            </w:pPr>
            <w:r w:rsidRPr="004E3809">
              <w:rPr>
                <w:rFonts w:hint="eastAsia"/>
              </w:rPr>
              <w:t>病人出生日期</w:t>
            </w:r>
            <w:r>
              <w:rPr>
                <w:rFonts w:hint="eastAsia"/>
              </w:rPr>
              <w:t>，</w:t>
            </w:r>
            <w:r w:rsidRPr="004E3809">
              <w:rPr>
                <w:rFonts w:hint="eastAsia"/>
              </w:rPr>
              <w:t>形式如</w:t>
            </w:r>
            <w:r w:rsidRPr="004E3809">
              <w:rPr>
                <w:rFonts w:hint="eastAsia"/>
              </w:rPr>
              <w:t xml:space="preserve"> </w:t>
            </w:r>
            <w:r w:rsidR="00374838" w:rsidRPr="00374838">
              <w:rPr>
                <w:rFonts w:hint="eastAsia"/>
              </w:rPr>
              <w:t>YYYYMMDDHHmmSS</w:t>
            </w:r>
            <w:r w:rsidRPr="004E3809">
              <w:rPr>
                <w:rFonts w:hint="eastAsia"/>
              </w:rPr>
              <w:t>。</w:t>
            </w:r>
          </w:p>
        </w:tc>
        <w:tc>
          <w:tcPr>
            <w:tcW w:w="1686" w:type="dxa"/>
          </w:tcPr>
          <w:p w:rsidR="004E3809" w:rsidRDefault="004E3809" w:rsidP="003E72DD">
            <w:pPr>
              <w:pStyle w:val="23"/>
              <w:ind w:firstLine="0"/>
            </w:pPr>
            <w:r w:rsidRPr="004E3809">
              <w:t>19810506000000</w:t>
            </w:r>
          </w:p>
        </w:tc>
      </w:tr>
      <w:tr w:rsidR="004E3809" w:rsidTr="003E72DD">
        <w:tc>
          <w:tcPr>
            <w:tcW w:w="590" w:type="dxa"/>
          </w:tcPr>
          <w:p w:rsidR="004E3809" w:rsidRDefault="004E3809" w:rsidP="003E72DD">
            <w:pPr>
              <w:pStyle w:val="23"/>
              <w:ind w:firstLine="0"/>
            </w:pPr>
            <w:r>
              <w:rPr>
                <w:rFonts w:hint="eastAsia"/>
              </w:rPr>
              <w:t>8</w:t>
            </w:r>
          </w:p>
        </w:tc>
        <w:tc>
          <w:tcPr>
            <w:tcW w:w="1419" w:type="dxa"/>
          </w:tcPr>
          <w:p w:rsidR="004E3809" w:rsidRPr="004E3809" w:rsidRDefault="004E3809" w:rsidP="003E72DD">
            <w:pPr>
              <w:pStyle w:val="23"/>
              <w:ind w:firstLine="0"/>
            </w:pPr>
            <w:r>
              <w:rPr>
                <w:rFonts w:hint="eastAsia"/>
              </w:rPr>
              <w:t>S</w:t>
            </w:r>
            <w:r>
              <w:t>ex</w:t>
            </w:r>
          </w:p>
        </w:tc>
        <w:tc>
          <w:tcPr>
            <w:tcW w:w="667" w:type="dxa"/>
          </w:tcPr>
          <w:p w:rsidR="004E3809" w:rsidRDefault="004E3809" w:rsidP="003E72DD">
            <w:pPr>
              <w:pStyle w:val="23"/>
              <w:ind w:firstLine="0"/>
            </w:pPr>
            <w:r>
              <w:t>IS</w:t>
            </w:r>
          </w:p>
        </w:tc>
        <w:tc>
          <w:tcPr>
            <w:tcW w:w="741" w:type="dxa"/>
          </w:tcPr>
          <w:p w:rsidR="004E3809" w:rsidRDefault="004E3809" w:rsidP="003E72DD">
            <w:pPr>
              <w:pStyle w:val="23"/>
              <w:ind w:firstLine="0"/>
            </w:pPr>
            <w:r>
              <w:rPr>
                <w:rFonts w:hint="eastAsia"/>
              </w:rPr>
              <w:t>1</w:t>
            </w:r>
          </w:p>
        </w:tc>
        <w:tc>
          <w:tcPr>
            <w:tcW w:w="3425" w:type="dxa"/>
          </w:tcPr>
          <w:p w:rsidR="004E3809" w:rsidRDefault="004E3809" w:rsidP="003E72DD">
            <w:pPr>
              <w:pStyle w:val="23"/>
              <w:ind w:firstLine="0"/>
            </w:pPr>
            <w:r>
              <w:rPr>
                <w:rFonts w:hint="eastAsia"/>
              </w:rPr>
              <w:t>性别。</w:t>
            </w:r>
          </w:p>
          <w:p w:rsidR="004E3809" w:rsidRDefault="004E3809" w:rsidP="003E72DD">
            <w:pPr>
              <w:pStyle w:val="23"/>
              <w:ind w:firstLine="0"/>
            </w:pPr>
            <w:r>
              <w:rPr>
                <w:rFonts w:hint="eastAsia"/>
              </w:rPr>
              <w:t>“</w:t>
            </w:r>
            <w:r>
              <w:t>M</w:t>
            </w:r>
            <w:r>
              <w:rPr>
                <w:rFonts w:hint="eastAsia"/>
              </w:rPr>
              <w:t>”：</w:t>
            </w:r>
            <w:r>
              <w:t>男</w:t>
            </w:r>
          </w:p>
          <w:p w:rsidR="004E3809" w:rsidRDefault="004E3809" w:rsidP="003E72DD">
            <w:pPr>
              <w:pStyle w:val="23"/>
              <w:ind w:firstLine="0"/>
            </w:pPr>
            <w:r>
              <w:rPr>
                <w:rFonts w:hint="eastAsia"/>
              </w:rPr>
              <w:t>“</w:t>
            </w:r>
            <w:r>
              <w:t>F</w:t>
            </w:r>
            <w:r>
              <w:rPr>
                <w:rFonts w:hint="eastAsia"/>
              </w:rPr>
              <w:t>”：</w:t>
            </w:r>
            <w:r>
              <w:t>女</w:t>
            </w:r>
          </w:p>
          <w:p w:rsidR="004E3809" w:rsidRPr="004E3809" w:rsidRDefault="004E3809" w:rsidP="003E72DD">
            <w:pPr>
              <w:pStyle w:val="23"/>
              <w:ind w:firstLine="0"/>
            </w:pPr>
            <w:r>
              <w:rPr>
                <w:rFonts w:hint="eastAsia"/>
              </w:rPr>
              <w:t>“</w:t>
            </w:r>
            <w:r>
              <w:rPr>
                <w:rFonts w:hint="eastAsia"/>
              </w:rPr>
              <w:t>U</w:t>
            </w:r>
            <w:r>
              <w:rPr>
                <w:rFonts w:hint="eastAsia"/>
              </w:rPr>
              <w:t>”：</w:t>
            </w:r>
            <w:r>
              <w:t>未知</w:t>
            </w:r>
          </w:p>
        </w:tc>
        <w:tc>
          <w:tcPr>
            <w:tcW w:w="1686" w:type="dxa"/>
          </w:tcPr>
          <w:p w:rsidR="004E3809" w:rsidRPr="004E3809" w:rsidRDefault="001463B1" w:rsidP="003E72DD">
            <w:pPr>
              <w:pStyle w:val="23"/>
              <w:ind w:firstLine="0"/>
            </w:pPr>
            <w:r>
              <w:rPr>
                <w:rFonts w:hint="eastAsia"/>
              </w:rPr>
              <w:t>M</w:t>
            </w:r>
          </w:p>
        </w:tc>
      </w:tr>
      <w:tr w:rsidR="005E6D88" w:rsidTr="003E72DD">
        <w:tc>
          <w:tcPr>
            <w:tcW w:w="590" w:type="dxa"/>
          </w:tcPr>
          <w:p w:rsidR="005E6D88" w:rsidRDefault="005E6D88" w:rsidP="003E72DD">
            <w:pPr>
              <w:pStyle w:val="23"/>
              <w:ind w:firstLine="0"/>
            </w:pPr>
            <w:r>
              <w:rPr>
                <w:rFonts w:hint="eastAsia"/>
              </w:rPr>
              <w:t>11</w:t>
            </w:r>
          </w:p>
        </w:tc>
        <w:tc>
          <w:tcPr>
            <w:tcW w:w="1419" w:type="dxa"/>
          </w:tcPr>
          <w:p w:rsidR="005E6D88" w:rsidRDefault="005E6D88" w:rsidP="003E72DD">
            <w:pPr>
              <w:pStyle w:val="23"/>
              <w:ind w:firstLine="0"/>
            </w:pPr>
            <w:r>
              <w:rPr>
                <w:rFonts w:hint="eastAsia"/>
              </w:rPr>
              <w:t>P</w:t>
            </w:r>
            <w:r>
              <w:t>atient</w:t>
            </w:r>
          </w:p>
        </w:tc>
        <w:tc>
          <w:tcPr>
            <w:tcW w:w="667" w:type="dxa"/>
          </w:tcPr>
          <w:p w:rsidR="005E6D88" w:rsidRDefault="005E6D88" w:rsidP="003E72DD">
            <w:pPr>
              <w:pStyle w:val="23"/>
              <w:ind w:firstLine="0"/>
            </w:pPr>
            <w:r>
              <w:rPr>
                <w:rFonts w:hint="eastAsia"/>
              </w:rPr>
              <w:t>XAD</w:t>
            </w:r>
          </w:p>
        </w:tc>
        <w:tc>
          <w:tcPr>
            <w:tcW w:w="741" w:type="dxa"/>
          </w:tcPr>
          <w:p w:rsidR="005E6D88" w:rsidRDefault="005E6D88" w:rsidP="003E72DD">
            <w:pPr>
              <w:pStyle w:val="23"/>
              <w:ind w:firstLine="0"/>
            </w:pPr>
            <w:r>
              <w:rPr>
                <w:rFonts w:hint="eastAsia"/>
              </w:rPr>
              <w:t>106</w:t>
            </w:r>
          </w:p>
        </w:tc>
        <w:tc>
          <w:tcPr>
            <w:tcW w:w="3425" w:type="dxa"/>
          </w:tcPr>
          <w:p w:rsidR="005E6D88" w:rsidRDefault="005E6D88" w:rsidP="003E72DD">
            <w:pPr>
              <w:pStyle w:val="23"/>
              <w:ind w:firstLine="0"/>
            </w:pPr>
            <w:r>
              <w:rPr>
                <w:rFonts w:hint="eastAsia"/>
              </w:rPr>
              <w:t>病人</w:t>
            </w:r>
            <w:r>
              <w:t>地址</w:t>
            </w:r>
          </w:p>
        </w:tc>
        <w:tc>
          <w:tcPr>
            <w:tcW w:w="1686" w:type="dxa"/>
          </w:tcPr>
          <w:p w:rsidR="005E6D88" w:rsidRDefault="005E6D88" w:rsidP="005E6D88">
            <w:pPr>
              <w:pStyle w:val="23"/>
              <w:ind w:firstLine="0"/>
            </w:pPr>
            <w:r>
              <w:rPr>
                <w:rFonts w:hint="eastAsia"/>
              </w:rPr>
              <w:t>成都市</w:t>
            </w:r>
            <w:r>
              <w:t>西源大道</w:t>
            </w:r>
            <w:r>
              <w:rPr>
                <w:rFonts w:hint="eastAsia"/>
              </w:rPr>
              <w:t>1</w:t>
            </w:r>
            <w:r>
              <w:rPr>
                <w:rFonts w:hint="eastAsia"/>
              </w:rPr>
              <w:t>号</w:t>
            </w:r>
          </w:p>
        </w:tc>
      </w:tr>
      <w:tr w:rsidR="005E6D88" w:rsidTr="003E72DD">
        <w:tc>
          <w:tcPr>
            <w:tcW w:w="590" w:type="dxa"/>
          </w:tcPr>
          <w:p w:rsidR="005E6D88" w:rsidRDefault="005E6D88" w:rsidP="003E72DD">
            <w:pPr>
              <w:pStyle w:val="23"/>
              <w:ind w:firstLine="0"/>
            </w:pPr>
            <w:r>
              <w:rPr>
                <w:rFonts w:hint="eastAsia"/>
              </w:rPr>
              <w:t>13</w:t>
            </w:r>
          </w:p>
        </w:tc>
        <w:tc>
          <w:tcPr>
            <w:tcW w:w="1419" w:type="dxa"/>
          </w:tcPr>
          <w:p w:rsidR="005E6D88" w:rsidRDefault="005E6D88" w:rsidP="003E72DD">
            <w:pPr>
              <w:pStyle w:val="23"/>
              <w:ind w:firstLine="0"/>
            </w:pPr>
            <w:r>
              <w:rPr>
                <w:rFonts w:hint="eastAsia"/>
              </w:rPr>
              <w:t>P</w:t>
            </w:r>
            <w:r>
              <w:t>hone Number – Home</w:t>
            </w:r>
          </w:p>
        </w:tc>
        <w:tc>
          <w:tcPr>
            <w:tcW w:w="667" w:type="dxa"/>
          </w:tcPr>
          <w:p w:rsidR="005E6D88" w:rsidRDefault="005E6D88" w:rsidP="003E72DD">
            <w:pPr>
              <w:pStyle w:val="23"/>
              <w:ind w:firstLine="0"/>
            </w:pPr>
            <w:r>
              <w:rPr>
                <w:rFonts w:hint="eastAsia"/>
              </w:rPr>
              <w:t>XTN</w:t>
            </w:r>
          </w:p>
        </w:tc>
        <w:tc>
          <w:tcPr>
            <w:tcW w:w="741" w:type="dxa"/>
          </w:tcPr>
          <w:p w:rsidR="005E6D88" w:rsidRDefault="005E6D88" w:rsidP="003E72DD">
            <w:pPr>
              <w:pStyle w:val="23"/>
              <w:ind w:firstLine="0"/>
            </w:pPr>
            <w:r>
              <w:rPr>
                <w:rFonts w:hint="eastAsia"/>
              </w:rPr>
              <w:t>40</w:t>
            </w:r>
          </w:p>
        </w:tc>
        <w:tc>
          <w:tcPr>
            <w:tcW w:w="3425" w:type="dxa"/>
          </w:tcPr>
          <w:p w:rsidR="005E6D88" w:rsidRDefault="005E6D88" w:rsidP="003E72DD">
            <w:pPr>
              <w:pStyle w:val="23"/>
              <w:ind w:firstLine="0"/>
            </w:pPr>
            <w:r>
              <w:rPr>
                <w:rFonts w:hint="eastAsia"/>
              </w:rPr>
              <w:t>电话</w:t>
            </w:r>
            <w:r>
              <w:t>号码</w:t>
            </w:r>
          </w:p>
        </w:tc>
        <w:tc>
          <w:tcPr>
            <w:tcW w:w="1686" w:type="dxa"/>
          </w:tcPr>
          <w:p w:rsidR="005E6D88" w:rsidRDefault="005E6D88" w:rsidP="005E6D88">
            <w:pPr>
              <w:pStyle w:val="23"/>
              <w:ind w:firstLine="0"/>
            </w:pPr>
            <w:r>
              <w:rPr>
                <w:rFonts w:hint="eastAsia"/>
              </w:rPr>
              <w:t>13666666666</w:t>
            </w:r>
          </w:p>
        </w:tc>
      </w:tr>
      <w:tr w:rsidR="005E6D88" w:rsidTr="003E72DD">
        <w:tc>
          <w:tcPr>
            <w:tcW w:w="590" w:type="dxa"/>
          </w:tcPr>
          <w:p w:rsidR="005E6D88" w:rsidRDefault="005E6D88" w:rsidP="003E72DD">
            <w:pPr>
              <w:pStyle w:val="23"/>
              <w:ind w:firstLine="0"/>
            </w:pPr>
            <w:r>
              <w:rPr>
                <w:rFonts w:hint="eastAsia"/>
              </w:rPr>
              <w:lastRenderedPageBreak/>
              <w:t>22</w:t>
            </w:r>
          </w:p>
        </w:tc>
        <w:tc>
          <w:tcPr>
            <w:tcW w:w="1419" w:type="dxa"/>
          </w:tcPr>
          <w:p w:rsidR="005E6D88" w:rsidRDefault="005E6D88" w:rsidP="003E72DD">
            <w:pPr>
              <w:pStyle w:val="23"/>
              <w:ind w:firstLine="0"/>
            </w:pPr>
            <w:r>
              <w:rPr>
                <w:rFonts w:hint="eastAsia"/>
              </w:rPr>
              <w:t>E</w:t>
            </w:r>
            <w:r>
              <w:t>thnic Group</w:t>
            </w:r>
          </w:p>
        </w:tc>
        <w:tc>
          <w:tcPr>
            <w:tcW w:w="667" w:type="dxa"/>
          </w:tcPr>
          <w:p w:rsidR="005E6D88" w:rsidRDefault="005E6D88" w:rsidP="003E72DD">
            <w:pPr>
              <w:pStyle w:val="23"/>
              <w:ind w:firstLine="0"/>
            </w:pPr>
            <w:r>
              <w:rPr>
                <w:rFonts w:hint="eastAsia"/>
              </w:rPr>
              <w:t>CE</w:t>
            </w:r>
          </w:p>
        </w:tc>
        <w:tc>
          <w:tcPr>
            <w:tcW w:w="741" w:type="dxa"/>
          </w:tcPr>
          <w:p w:rsidR="005E6D88" w:rsidRDefault="00224E75" w:rsidP="003E72DD">
            <w:pPr>
              <w:pStyle w:val="23"/>
              <w:ind w:firstLine="0"/>
            </w:pPr>
            <w:r>
              <w:rPr>
                <w:rFonts w:hint="eastAsia"/>
              </w:rPr>
              <w:t>80</w:t>
            </w:r>
          </w:p>
        </w:tc>
        <w:tc>
          <w:tcPr>
            <w:tcW w:w="3425" w:type="dxa"/>
          </w:tcPr>
          <w:p w:rsidR="005E6D88" w:rsidRDefault="00224E75" w:rsidP="003E72DD">
            <w:pPr>
              <w:pStyle w:val="23"/>
              <w:ind w:firstLine="0"/>
            </w:pPr>
            <w:r>
              <w:rPr>
                <w:rFonts w:hint="eastAsia"/>
              </w:rPr>
              <w:t>民族</w:t>
            </w:r>
          </w:p>
        </w:tc>
        <w:tc>
          <w:tcPr>
            <w:tcW w:w="1686" w:type="dxa"/>
          </w:tcPr>
          <w:p w:rsidR="005E6D88" w:rsidRDefault="00224E75" w:rsidP="005E6D88">
            <w:pPr>
              <w:pStyle w:val="23"/>
              <w:ind w:firstLine="0"/>
            </w:pPr>
            <w:r>
              <w:rPr>
                <w:rFonts w:hint="eastAsia"/>
              </w:rPr>
              <w:t>汉族</w:t>
            </w:r>
          </w:p>
        </w:tc>
      </w:tr>
      <w:tr w:rsidR="00224E75" w:rsidTr="003E72DD">
        <w:tc>
          <w:tcPr>
            <w:tcW w:w="590" w:type="dxa"/>
          </w:tcPr>
          <w:p w:rsidR="00224E75" w:rsidRDefault="00224E75" w:rsidP="003E72DD">
            <w:pPr>
              <w:pStyle w:val="23"/>
              <w:ind w:firstLine="0"/>
            </w:pPr>
            <w:r>
              <w:rPr>
                <w:rFonts w:hint="eastAsia"/>
              </w:rPr>
              <w:t>23</w:t>
            </w:r>
          </w:p>
        </w:tc>
        <w:tc>
          <w:tcPr>
            <w:tcW w:w="1419" w:type="dxa"/>
          </w:tcPr>
          <w:p w:rsidR="00224E75" w:rsidRDefault="00224E75" w:rsidP="003E72DD">
            <w:pPr>
              <w:pStyle w:val="23"/>
              <w:ind w:firstLine="0"/>
            </w:pPr>
            <w:r>
              <w:rPr>
                <w:rFonts w:hint="eastAsia"/>
              </w:rPr>
              <w:t>B</w:t>
            </w:r>
            <w:r>
              <w:t>irth Place</w:t>
            </w:r>
          </w:p>
        </w:tc>
        <w:tc>
          <w:tcPr>
            <w:tcW w:w="667" w:type="dxa"/>
          </w:tcPr>
          <w:p w:rsidR="00224E75" w:rsidRDefault="00224E75" w:rsidP="003E72DD">
            <w:pPr>
              <w:pStyle w:val="23"/>
              <w:ind w:firstLine="0"/>
            </w:pPr>
            <w:r>
              <w:t>ST</w:t>
            </w:r>
          </w:p>
        </w:tc>
        <w:tc>
          <w:tcPr>
            <w:tcW w:w="741" w:type="dxa"/>
          </w:tcPr>
          <w:p w:rsidR="00224E75" w:rsidRDefault="00224E75" w:rsidP="003E72DD">
            <w:pPr>
              <w:pStyle w:val="23"/>
              <w:ind w:firstLine="0"/>
            </w:pPr>
            <w:r>
              <w:rPr>
                <w:rFonts w:hint="eastAsia"/>
              </w:rPr>
              <w:t>60</w:t>
            </w:r>
          </w:p>
        </w:tc>
        <w:tc>
          <w:tcPr>
            <w:tcW w:w="3425" w:type="dxa"/>
          </w:tcPr>
          <w:p w:rsidR="00224E75" w:rsidRDefault="00224E75" w:rsidP="003E72DD">
            <w:pPr>
              <w:pStyle w:val="23"/>
              <w:ind w:firstLine="0"/>
            </w:pPr>
            <w:r>
              <w:rPr>
                <w:rFonts w:hint="eastAsia"/>
              </w:rPr>
              <w:t>出生地</w:t>
            </w:r>
            <w:r>
              <w:t>（</w:t>
            </w:r>
            <w:r>
              <w:rPr>
                <w:rFonts w:hint="eastAsia"/>
              </w:rPr>
              <w:t>籍贯</w:t>
            </w:r>
            <w:r>
              <w:t>）</w:t>
            </w:r>
          </w:p>
        </w:tc>
        <w:tc>
          <w:tcPr>
            <w:tcW w:w="1686" w:type="dxa"/>
          </w:tcPr>
          <w:p w:rsidR="00224E75" w:rsidRDefault="00224E75" w:rsidP="005E6D88">
            <w:pPr>
              <w:pStyle w:val="23"/>
              <w:ind w:firstLine="0"/>
            </w:pPr>
            <w:r>
              <w:rPr>
                <w:rFonts w:hint="eastAsia"/>
              </w:rPr>
              <w:t>四川</w:t>
            </w:r>
            <w:r>
              <w:t>成都</w:t>
            </w:r>
          </w:p>
        </w:tc>
      </w:tr>
    </w:tbl>
    <w:p w:rsidR="00877648" w:rsidRDefault="00CA6E64" w:rsidP="00E84AFE">
      <w:pPr>
        <w:pStyle w:val="a1"/>
      </w:pPr>
      <w:bookmarkStart w:id="64" w:name="_Toc36472328"/>
      <w:bookmarkStart w:id="65" w:name="_Toc36473741"/>
      <w:r>
        <w:rPr>
          <w:rFonts w:hint="eastAsia"/>
        </w:rPr>
        <w:t>OBR</w:t>
      </w:r>
      <w:bookmarkEnd w:id="64"/>
      <w:bookmarkEnd w:id="65"/>
    </w:p>
    <w:p w:rsidR="00CA6E64" w:rsidRDefault="00CA6E64" w:rsidP="00CA6E64">
      <w:pPr>
        <w:pStyle w:val="23"/>
      </w:pPr>
      <w:r w:rsidRPr="00CA6E64">
        <w:rPr>
          <w:rFonts w:hint="eastAsia"/>
        </w:rPr>
        <w:t>OBR</w:t>
      </w:r>
      <w:r w:rsidRPr="00CA6E64">
        <w:rPr>
          <w:rFonts w:hint="eastAsia"/>
        </w:rPr>
        <w:t>（</w:t>
      </w:r>
      <w:r w:rsidRPr="00CA6E64">
        <w:rPr>
          <w:rFonts w:hint="eastAsia"/>
        </w:rPr>
        <w:t>Observation Request</w:t>
      </w:r>
      <w:r w:rsidRPr="00CA6E64">
        <w:rPr>
          <w:rFonts w:hint="eastAsia"/>
        </w:rPr>
        <w:t>）消息段主要包含检验报告单信息。</w:t>
      </w:r>
    </w:p>
    <w:p w:rsidR="00CA6E64" w:rsidRDefault="00CA6E64" w:rsidP="00CA6E64">
      <w:pPr>
        <w:pStyle w:val="23"/>
      </w:pPr>
      <w:r>
        <w:rPr>
          <w:rFonts w:hint="eastAsia"/>
        </w:rPr>
        <w:t>消息</w:t>
      </w:r>
      <w:r>
        <w:t>示例：</w:t>
      </w:r>
    </w:p>
    <w:p w:rsidR="00CA6E64" w:rsidRDefault="00CA6E64" w:rsidP="00CA6E64">
      <w:pPr>
        <w:pStyle w:val="ae"/>
      </w:pPr>
      <w:r>
        <w:t>OBR|1|123456789||maccura|Y||||0</w:t>
      </w:r>
    </w:p>
    <w:p w:rsidR="00CA6E64" w:rsidRDefault="00CA6E64" w:rsidP="00CA6E64">
      <w:pPr>
        <w:pStyle w:val="23"/>
      </w:pPr>
      <w:r>
        <w:rPr>
          <w:rFonts w:hint="eastAsia"/>
        </w:rPr>
        <w:t>在传输</w:t>
      </w:r>
      <w:r w:rsidR="008563A7">
        <w:t>病人样本测试</w:t>
      </w:r>
      <w:r w:rsidR="008563A7">
        <w:rPr>
          <w:rFonts w:hint="eastAsia"/>
        </w:rPr>
        <w:t>结果</w:t>
      </w:r>
      <w:r w:rsidR="008563A7">
        <w:t>信息时</w:t>
      </w:r>
      <w:r w:rsidR="008563A7">
        <w:rPr>
          <w:rFonts w:hint="eastAsia"/>
        </w:rPr>
        <w:t>（</w:t>
      </w:r>
      <w:r w:rsidR="008563A7">
        <w:rPr>
          <w:rFonts w:hint="eastAsia"/>
        </w:rPr>
        <w:t>MSH-11</w:t>
      </w:r>
      <w:r w:rsidR="008563A7">
        <w:rPr>
          <w:rFonts w:hint="eastAsia"/>
        </w:rPr>
        <w:t>取</w:t>
      </w:r>
      <w:r w:rsidR="008563A7">
        <w:rPr>
          <w:rFonts w:hint="eastAsia"/>
        </w:rPr>
        <w:t>P</w:t>
      </w:r>
      <w:r w:rsidR="008563A7">
        <w:rPr>
          <w:rFonts w:hint="eastAsia"/>
        </w:rPr>
        <w:t>时），</w:t>
      </w:r>
      <w:r w:rsidR="009113A4">
        <w:rPr>
          <w:rFonts w:hint="eastAsia"/>
        </w:rPr>
        <w:t>O</w:t>
      </w:r>
      <w:r w:rsidR="009113A4">
        <w:t>BR</w:t>
      </w:r>
      <w:r w:rsidR="008563A7">
        <w:t>各字段的</w:t>
      </w:r>
      <w:r w:rsidR="008563A7">
        <w:rPr>
          <w:rFonts w:hint="eastAsia"/>
        </w:rPr>
        <w:t>定义</w:t>
      </w:r>
      <w:r w:rsidR="008563A7">
        <w:t>见下表</w:t>
      </w:r>
      <w:r w:rsidR="008563A7">
        <w:rPr>
          <w:rFonts w:hint="eastAsia"/>
        </w:rPr>
        <w:t>：</w:t>
      </w:r>
    </w:p>
    <w:p w:rsidR="00514B56" w:rsidRDefault="00514B56" w:rsidP="00514B56">
      <w:pPr>
        <w:pStyle w:val="a9"/>
        <w:keepNext/>
      </w:pPr>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136D5">
        <w:rPr>
          <w:noProof/>
        </w:rPr>
        <w:t>5</w:t>
      </w:r>
      <w:r>
        <w:fldChar w:fldCharType="end"/>
      </w:r>
      <w:r>
        <w:t xml:space="preserve"> OBR</w:t>
      </w:r>
      <w:r>
        <w:rPr>
          <w:rFonts w:hint="eastAsia"/>
        </w:rPr>
        <w:t>字段</w:t>
      </w:r>
      <w:r>
        <w:t>定义表</w:t>
      </w:r>
      <w:r>
        <w:rPr>
          <w:rFonts w:hint="eastAsia"/>
        </w:rPr>
        <w:t>（样本</w:t>
      </w:r>
      <w:r>
        <w:t>测试结果</w:t>
      </w:r>
      <w:r>
        <w:rPr>
          <w:rFonts w:hint="eastAsia"/>
        </w:rPr>
        <w:t>）</w:t>
      </w:r>
    </w:p>
    <w:tbl>
      <w:tblPr>
        <w:tblStyle w:val="aff2"/>
        <w:tblW w:w="0" w:type="auto"/>
        <w:tblLook w:val="04A0" w:firstRow="1" w:lastRow="0" w:firstColumn="1" w:lastColumn="0" w:noHBand="0" w:noVBand="1"/>
      </w:tblPr>
      <w:tblGrid>
        <w:gridCol w:w="590"/>
        <w:gridCol w:w="1419"/>
        <w:gridCol w:w="667"/>
        <w:gridCol w:w="741"/>
        <w:gridCol w:w="3425"/>
        <w:gridCol w:w="1707"/>
      </w:tblGrid>
      <w:tr w:rsidR="00514B56" w:rsidTr="003E72DD">
        <w:tc>
          <w:tcPr>
            <w:tcW w:w="590" w:type="dxa"/>
            <w:shd w:val="clear" w:color="auto" w:fill="BFBFBF" w:themeFill="background1" w:themeFillShade="BF"/>
          </w:tcPr>
          <w:p w:rsidR="00514B56" w:rsidRDefault="00514B56" w:rsidP="003E72DD">
            <w:pPr>
              <w:pStyle w:val="23"/>
              <w:ind w:firstLine="0"/>
            </w:pPr>
            <w:r>
              <w:rPr>
                <w:rFonts w:hint="eastAsia"/>
              </w:rPr>
              <w:t>序号</w:t>
            </w:r>
          </w:p>
        </w:tc>
        <w:tc>
          <w:tcPr>
            <w:tcW w:w="1419" w:type="dxa"/>
            <w:shd w:val="clear" w:color="auto" w:fill="BFBFBF" w:themeFill="background1" w:themeFillShade="BF"/>
          </w:tcPr>
          <w:p w:rsidR="00514B56" w:rsidRDefault="00514B56" w:rsidP="003E72DD">
            <w:pPr>
              <w:pStyle w:val="23"/>
              <w:ind w:firstLine="0"/>
            </w:pPr>
            <w:r>
              <w:rPr>
                <w:rFonts w:hint="eastAsia"/>
              </w:rPr>
              <w:t>字段</w:t>
            </w:r>
            <w:r>
              <w:t>名</w:t>
            </w:r>
          </w:p>
        </w:tc>
        <w:tc>
          <w:tcPr>
            <w:tcW w:w="667" w:type="dxa"/>
            <w:shd w:val="clear" w:color="auto" w:fill="BFBFBF" w:themeFill="background1" w:themeFillShade="BF"/>
          </w:tcPr>
          <w:p w:rsidR="00514B56" w:rsidRDefault="00514B56" w:rsidP="003E72DD">
            <w:pPr>
              <w:pStyle w:val="23"/>
              <w:ind w:firstLine="0"/>
            </w:pPr>
            <w:r>
              <w:rPr>
                <w:rFonts w:hint="eastAsia"/>
              </w:rPr>
              <w:t>数据</w:t>
            </w:r>
            <w:r>
              <w:t>类型</w:t>
            </w:r>
          </w:p>
        </w:tc>
        <w:tc>
          <w:tcPr>
            <w:tcW w:w="741" w:type="dxa"/>
            <w:shd w:val="clear" w:color="auto" w:fill="BFBFBF" w:themeFill="background1" w:themeFillShade="BF"/>
          </w:tcPr>
          <w:p w:rsidR="00514B56" w:rsidRDefault="00514B56" w:rsidP="003E72DD">
            <w:pPr>
              <w:pStyle w:val="23"/>
              <w:ind w:firstLine="0"/>
            </w:pPr>
            <w:r>
              <w:rPr>
                <w:rFonts w:hint="eastAsia"/>
              </w:rPr>
              <w:t>最大</w:t>
            </w:r>
            <w:r>
              <w:t>建议长度</w:t>
            </w:r>
          </w:p>
        </w:tc>
        <w:tc>
          <w:tcPr>
            <w:tcW w:w="3425" w:type="dxa"/>
            <w:shd w:val="clear" w:color="auto" w:fill="BFBFBF" w:themeFill="background1" w:themeFillShade="BF"/>
          </w:tcPr>
          <w:p w:rsidR="00514B56" w:rsidRDefault="00514B56" w:rsidP="003E72DD">
            <w:pPr>
              <w:pStyle w:val="23"/>
              <w:ind w:firstLine="0"/>
            </w:pPr>
            <w:r>
              <w:rPr>
                <w:rFonts w:hint="eastAsia"/>
              </w:rPr>
              <w:t>说明</w:t>
            </w:r>
          </w:p>
        </w:tc>
        <w:tc>
          <w:tcPr>
            <w:tcW w:w="1686" w:type="dxa"/>
            <w:shd w:val="clear" w:color="auto" w:fill="BFBFBF" w:themeFill="background1" w:themeFillShade="BF"/>
          </w:tcPr>
          <w:p w:rsidR="00514B56" w:rsidRDefault="00514B56" w:rsidP="003E72DD">
            <w:pPr>
              <w:pStyle w:val="23"/>
              <w:ind w:firstLine="0"/>
            </w:pPr>
            <w:r>
              <w:rPr>
                <w:rFonts w:hint="eastAsia"/>
              </w:rPr>
              <w:t>示例</w:t>
            </w:r>
          </w:p>
        </w:tc>
      </w:tr>
      <w:tr w:rsidR="00514B56" w:rsidTr="003E72DD">
        <w:tc>
          <w:tcPr>
            <w:tcW w:w="590" w:type="dxa"/>
          </w:tcPr>
          <w:p w:rsidR="00514B56" w:rsidRDefault="00711B15" w:rsidP="003E72DD">
            <w:pPr>
              <w:pStyle w:val="23"/>
              <w:ind w:firstLine="0"/>
            </w:pPr>
            <w:r>
              <w:rPr>
                <w:rFonts w:hint="eastAsia"/>
              </w:rPr>
              <w:t>1</w:t>
            </w:r>
          </w:p>
        </w:tc>
        <w:tc>
          <w:tcPr>
            <w:tcW w:w="1419" w:type="dxa"/>
          </w:tcPr>
          <w:p w:rsidR="00514B56" w:rsidRDefault="00711B15" w:rsidP="003E72DD">
            <w:pPr>
              <w:pStyle w:val="23"/>
              <w:ind w:firstLine="0"/>
            </w:pPr>
            <w:r w:rsidRPr="00711B15">
              <w:t>Set ID – OBR</w:t>
            </w:r>
          </w:p>
        </w:tc>
        <w:tc>
          <w:tcPr>
            <w:tcW w:w="667" w:type="dxa"/>
          </w:tcPr>
          <w:p w:rsidR="00514B56" w:rsidRDefault="00711B15" w:rsidP="003E72DD">
            <w:pPr>
              <w:pStyle w:val="23"/>
              <w:ind w:firstLine="0"/>
            </w:pPr>
            <w:r>
              <w:rPr>
                <w:rFonts w:hint="eastAsia"/>
              </w:rPr>
              <w:t>SI</w:t>
            </w:r>
          </w:p>
        </w:tc>
        <w:tc>
          <w:tcPr>
            <w:tcW w:w="741" w:type="dxa"/>
          </w:tcPr>
          <w:p w:rsidR="00514B56" w:rsidRDefault="00711B15" w:rsidP="003E72DD">
            <w:pPr>
              <w:pStyle w:val="23"/>
              <w:ind w:firstLine="0"/>
            </w:pPr>
            <w:r>
              <w:rPr>
                <w:rFonts w:hint="eastAsia"/>
              </w:rPr>
              <w:t>10</w:t>
            </w:r>
          </w:p>
        </w:tc>
        <w:tc>
          <w:tcPr>
            <w:tcW w:w="3425" w:type="dxa"/>
          </w:tcPr>
          <w:p w:rsidR="00514B56" w:rsidRPr="00D02A5B" w:rsidRDefault="00711B15" w:rsidP="003E72DD">
            <w:pPr>
              <w:pStyle w:val="23"/>
              <w:ind w:firstLine="0"/>
            </w:pPr>
            <w:r w:rsidRPr="00711B15">
              <w:rPr>
                <w:rFonts w:hint="eastAsia"/>
              </w:rPr>
              <w:t>序列号，用于确定消息中的不同</w:t>
            </w:r>
            <w:r w:rsidRPr="00711B15">
              <w:rPr>
                <w:rFonts w:hint="eastAsia"/>
              </w:rPr>
              <w:t xml:space="preserve">OBR </w:t>
            </w:r>
            <w:r w:rsidR="001B04BF">
              <w:rPr>
                <w:rFonts w:hint="eastAsia"/>
              </w:rPr>
              <w:t>消息段</w:t>
            </w:r>
          </w:p>
        </w:tc>
        <w:tc>
          <w:tcPr>
            <w:tcW w:w="1686" w:type="dxa"/>
          </w:tcPr>
          <w:p w:rsidR="00514B56" w:rsidRPr="00D02A5B" w:rsidRDefault="00711B15" w:rsidP="003E72DD">
            <w:pPr>
              <w:pStyle w:val="23"/>
              <w:ind w:firstLine="0"/>
            </w:pPr>
            <w:r>
              <w:rPr>
                <w:rFonts w:hint="eastAsia"/>
              </w:rPr>
              <w:t>1</w:t>
            </w:r>
          </w:p>
        </w:tc>
      </w:tr>
      <w:tr w:rsidR="00514B56" w:rsidTr="003E72DD">
        <w:tc>
          <w:tcPr>
            <w:tcW w:w="590" w:type="dxa"/>
          </w:tcPr>
          <w:p w:rsidR="00514B56" w:rsidRDefault="00711B15" w:rsidP="003E72DD">
            <w:pPr>
              <w:pStyle w:val="23"/>
              <w:ind w:firstLine="0"/>
            </w:pPr>
            <w:r>
              <w:rPr>
                <w:rFonts w:hint="eastAsia"/>
              </w:rPr>
              <w:t>2</w:t>
            </w:r>
          </w:p>
        </w:tc>
        <w:tc>
          <w:tcPr>
            <w:tcW w:w="1419" w:type="dxa"/>
          </w:tcPr>
          <w:p w:rsidR="00514B56" w:rsidRDefault="00711B15" w:rsidP="003E72DD">
            <w:pPr>
              <w:pStyle w:val="23"/>
              <w:ind w:firstLine="0"/>
            </w:pPr>
            <w:r w:rsidRPr="00711B15">
              <w:t>Placer Order Number</w:t>
            </w:r>
          </w:p>
        </w:tc>
        <w:tc>
          <w:tcPr>
            <w:tcW w:w="667" w:type="dxa"/>
          </w:tcPr>
          <w:p w:rsidR="00514B56" w:rsidRDefault="00711B15" w:rsidP="003E72DD">
            <w:pPr>
              <w:pStyle w:val="23"/>
              <w:ind w:firstLine="0"/>
            </w:pPr>
            <w:r>
              <w:rPr>
                <w:rFonts w:hint="eastAsia"/>
              </w:rPr>
              <w:t>EI</w:t>
            </w:r>
          </w:p>
        </w:tc>
        <w:tc>
          <w:tcPr>
            <w:tcW w:w="741" w:type="dxa"/>
          </w:tcPr>
          <w:p w:rsidR="00514B56" w:rsidRDefault="00711B15" w:rsidP="003E72DD">
            <w:pPr>
              <w:pStyle w:val="23"/>
              <w:ind w:firstLine="0"/>
            </w:pPr>
            <w:r>
              <w:rPr>
                <w:rFonts w:hint="eastAsia"/>
              </w:rPr>
              <w:t>22</w:t>
            </w:r>
          </w:p>
        </w:tc>
        <w:tc>
          <w:tcPr>
            <w:tcW w:w="3425" w:type="dxa"/>
          </w:tcPr>
          <w:p w:rsidR="00514B56" w:rsidRDefault="00711B15" w:rsidP="003E72DD">
            <w:pPr>
              <w:pStyle w:val="23"/>
              <w:ind w:firstLine="0"/>
            </w:pPr>
            <w:r>
              <w:rPr>
                <w:rFonts w:hint="eastAsia"/>
              </w:rPr>
              <w:t>样本</w:t>
            </w:r>
            <w:r>
              <w:t>条码</w:t>
            </w:r>
          </w:p>
        </w:tc>
        <w:tc>
          <w:tcPr>
            <w:tcW w:w="1686" w:type="dxa"/>
          </w:tcPr>
          <w:p w:rsidR="00514B56" w:rsidRDefault="00711B15" w:rsidP="003E72DD">
            <w:pPr>
              <w:pStyle w:val="23"/>
              <w:ind w:firstLine="0"/>
            </w:pPr>
            <w:r>
              <w:rPr>
                <w:rFonts w:hint="eastAsia"/>
              </w:rPr>
              <w:t>123456789</w:t>
            </w:r>
          </w:p>
        </w:tc>
      </w:tr>
      <w:tr w:rsidR="00711B15" w:rsidTr="003E72DD">
        <w:tc>
          <w:tcPr>
            <w:tcW w:w="590" w:type="dxa"/>
          </w:tcPr>
          <w:p w:rsidR="00711B15" w:rsidRDefault="00711B15" w:rsidP="003E72DD">
            <w:pPr>
              <w:pStyle w:val="23"/>
              <w:ind w:firstLine="0"/>
            </w:pPr>
            <w:r>
              <w:rPr>
                <w:rFonts w:hint="eastAsia"/>
              </w:rPr>
              <w:t>3</w:t>
            </w:r>
          </w:p>
        </w:tc>
        <w:tc>
          <w:tcPr>
            <w:tcW w:w="1419" w:type="dxa"/>
          </w:tcPr>
          <w:p w:rsidR="00711B15" w:rsidRPr="00711B15" w:rsidRDefault="00711B15" w:rsidP="003E72DD">
            <w:pPr>
              <w:pStyle w:val="23"/>
              <w:ind w:firstLine="0"/>
            </w:pPr>
            <w:r w:rsidRPr="00711B15">
              <w:t>Filler Order Number</w:t>
            </w:r>
          </w:p>
        </w:tc>
        <w:tc>
          <w:tcPr>
            <w:tcW w:w="667" w:type="dxa"/>
          </w:tcPr>
          <w:p w:rsidR="00711B15" w:rsidRDefault="00711B15" w:rsidP="003E72DD">
            <w:pPr>
              <w:pStyle w:val="23"/>
              <w:ind w:firstLine="0"/>
            </w:pPr>
            <w:r>
              <w:rPr>
                <w:rFonts w:hint="eastAsia"/>
              </w:rPr>
              <w:t>EI</w:t>
            </w:r>
          </w:p>
        </w:tc>
        <w:tc>
          <w:tcPr>
            <w:tcW w:w="741" w:type="dxa"/>
          </w:tcPr>
          <w:p w:rsidR="00711B15" w:rsidRDefault="00711B15" w:rsidP="003E72DD">
            <w:pPr>
              <w:pStyle w:val="23"/>
              <w:ind w:firstLine="0"/>
            </w:pPr>
            <w:r>
              <w:rPr>
                <w:rFonts w:hint="eastAsia"/>
              </w:rPr>
              <w:t>22</w:t>
            </w:r>
          </w:p>
        </w:tc>
        <w:tc>
          <w:tcPr>
            <w:tcW w:w="3425" w:type="dxa"/>
          </w:tcPr>
          <w:p w:rsidR="00711B15" w:rsidRDefault="00711B15" w:rsidP="003E72DD">
            <w:pPr>
              <w:pStyle w:val="23"/>
              <w:ind w:firstLine="0"/>
            </w:pPr>
            <w:r>
              <w:rPr>
                <w:rFonts w:hint="eastAsia"/>
              </w:rPr>
              <w:t>样本</w:t>
            </w:r>
            <w:r>
              <w:t>编号</w:t>
            </w:r>
          </w:p>
        </w:tc>
        <w:tc>
          <w:tcPr>
            <w:tcW w:w="1686" w:type="dxa"/>
          </w:tcPr>
          <w:p w:rsidR="00711B15" w:rsidRDefault="00711B15" w:rsidP="003E72DD">
            <w:pPr>
              <w:pStyle w:val="23"/>
              <w:ind w:firstLine="0"/>
            </w:pPr>
            <w:r>
              <w:rPr>
                <w:rFonts w:hint="eastAsia"/>
              </w:rPr>
              <w:t>2</w:t>
            </w:r>
          </w:p>
        </w:tc>
      </w:tr>
      <w:tr w:rsidR="00514B56" w:rsidTr="003E72DD">
        <w:tc>
          <w:tcPr>
            <w:tcW w:w="590" w:type="dxa"/>
          </w:tcPr>
          <w:p w:rsidR="00514B56" w:rsidRDefault="005F052C" w:rsidP="003E72DD">
            <w:pPr>
              <w:pStyle w:val="23"/>
              <w:ind w:firstLine="0"/>
            </w:pPr>
            <w:r>
              <w:rPr>
                <w:rFonts w:hint="eastAsia"/>
              </w:rPr>
              <w:t>4</w:t>
            </w:r>
          </w:p>
        </w:tc>
        <w:tc>
          <w:tcPr>
            <w:tcW w:w="1419" w:type="dxa"/>
          </w:tcPr>
          <w:p w:rsidR="00514B56" w:rsidRDefault="005F052C" w:rsidP="003E72DD">
            <w:pPr>
              <w:pStyle w:val="23"/>
              <w:ind w:firstLine="0"/>
            </w:pPr>
            <w:r w:rsidRPr="005F052C">
              <w:t>Universal Service ID</w:t>
            </w:r>
          </w:p>
        </w:tc>
        <w:tc>
          <w:tcPr>
            <w:tcW w:w="667" w:type="dxa"/>
          </w:tcPr>
          <w:p w:rsidR="00514B56" w:rsidRDefault="005F052C" w:rsidP="003E72DD">
            <w:pPr>
              <w:pStyle w:val="23"/>
              <w:ind w:firstLine="0"/>
            </w:pPr>
            <w:r>
              <w:rPr>
                <w:rFonts w:hint="eastAsia"/>
              </w:rPr>
              <w:t>CE</w:t>
            </w:r>
          </w:p>
        </w:tc>
        <w:tc>
          <w:tcPr>
            <w:tcW w:w="741" w:type="dxa"/>
          </w:tcPr>
          <w:p w:rsidR="00514B56" w:rsidRDefault="005F052C" w:rsidP="003E72DD">
            <w:pPr>
              <w:pStyle w:val="23"/>
              <w:ind w:firstLine="0"/>
            </w:pPr>
            <w:r>
              <w:rPr>
                <w:rFonts w:hint="eastAsia"/>
              </w:rPr>
              <w:t>200</w:t>
            </w:r>
          </w:p>
        </w:tc>
        <w:tc>
          <w:tcPr>
            <w:tcW w:w="3425" w:type="dxa"/>
          </w:tcPr>
          <w:p w:rsidR="00514B56" w:rsidRPr="005D0CC6" w:rsidRDefault="005F052C" w:rsidP="003E72DD">
            <w:pPr>
              <w:pStyle w:val="23"/>
              <w:ind w:firstLine="0"/>
            </w:pPr>
            <w:r>
              <w:rPr>
                <w:rFonts w:hint="eastAsia"/>
              </w:rPr>
              <w:t>通用</w:t>
            </w:r>
            <w:r>
              <w:t>服务标识符，用厂商名</w:t>
            </w:r>
            <w:r>
              <w:rPr>
                <w:rFonts w:hint="eastAsia"/>
              </w:rPr>
              <w:t>^</w:t>
            </w:r>
            <w:r>
              <w:rPr>
                <w:rFonts w:hint="eastAsia"/>
              </w:rPr>
              <w:t>型号</w:t>
            </w:r>
          </w:p>
        </w:tc>
        <w:tc>
          <w:tcPr>
            <w:tcW w:w="1686" w:type="dxa"/>
          </w:tcPr>
          <w:p w:rsidR="00514B56" w:rsidRPr="00E0042A" w:rsidRDefault="005F052C" w:rsidP="003E72DD">
            <w:pPr>
              <w:pStyle w:val="23"/>
              <w:ind w:firstLine="0"/>
            </w:pPr>
            <w:r>
              <w:rPr>
                <w:rFonts w:hint="eastAsia"/>
              </w:rPr>
              <w:t>maccura</w:t>
            </w:r>
          </w:p>
        </w:tc>
      </w:tr>
      <w:tr w:rsidR="005F052C" w:rsidTr="003E72DD">
        <w:tc>
          <w:tcPr>
            <w:tcW w:w="590" w:type="dxa"/>
          </w:tcPr>
          <w:p w:rsidR="005F052C" w:rsidRDefault="001B04BF" w:rsidP="003E72DD">
            <w:pPr>
              <w:pStyle w:val="23"/>
              <w:ind w:firstLine="0"/>
            </w:pPr>
            <w:r>
              <w:rPr>
                <w:rFonts w:hint="eastAsia"/>
              </w:rPr>
              <w:t>5</w:t>
            </w:r>
          </w:p>
        </w:tc>
        <w:tc>
          <w:tcPr>
            <w:tcW w:w="1419" w:type="dxa"/>
          </w:tcPr>
          <w:p w:rsidR="005F052C" w:rsidRPr="005F052C" w:rsidRDefault="001B04BF" w:rsidP="003E72DD">
            <w:pPr>
              <w:pStyle w:val="23"/>
              <w:ind w:firstLine="0"/>
            </w:pPr>
            <w:r>
              <w:rPr>
                <w:rFonts w:hint="eastAsia"/>
              </w:rPr>
              <w:t>Priority</w:t>
            </w:r>
          </w:p>
        </w:tc>
        <w:tc>
          <w:tcPr>
            <w:tcW w:w="667" w:type="dxa"/>
          </w:tcPr>
          <w:p w:rsidR="005F052C" w:rsidRDefault="001B04BF" w:rsidP="003E72DD">
            <w:pPr>
              <w:pStyle w:val="23"/>
              <w:ind w:firstLine="0"/>
            </w:pPr>
            <w:r>
              <w:rPr>
                <w:rFonts w:hint="eastAsia"/>
              </w:rPr>
              <w:t>ID</w:t>
            </w:r>
          </w:p>
        </w:tc>
        <w:tc>
          <w:tcPr>
            <w:tcW w:w="741" w:type="dxa"/>
          </w:tcPr>
          <w:p w:rsidR="005F052C" w:rsidRDefault="001B04BF" w:rsidP="003E72DD">
            <w:pPr>
              <w:pStyle w:val="23"/>
              <w:ind w:firstLine="0"/>
            </w:pPr>
            <w:r>
              <w:rPr>
                <w:rFonts w:hint="eastAsia"/>
              </w:rPr>
              <w:t>2</w:t>
            </w:r>
          </w:p>
        </w:tc>
        <w:tc>
          <w:tcPr>
            <w:tcW w:w="3425" w:type="dxa"/>
          </w:tcPr>
          <w:p w:rsidR="005F052C" w:rsidRPr="001B04BF" w:rsidRDefault="001B04BF" w:rsidP="003E72DD">
            <w:pPr>
              <w:pStyle w:val="23"/>
              <w:ind w:firstLine="0"/>
            </w:pPr>
            <w:r>
              <w:rPr>
                <w:rFonts w:hint="eastAsia"/>
              </w:rPr>
              <w:t>是否</w:t>
            </w:r>
            <w:r>
              <w:t>急诊，是为</w:t>
            </w:r>
            <w:r>
              <w:rPr>
                <w:rFonts w:hint="eastAsia"/>
              </w:rPr>
              <w:t>Y</w:t>
            </w:r>
            <w:r>
              <w:rPr>
                <w:rFonts w:hint="eastAsia"/>
              </w:rPr>
              <w:t>，否</w:t>
            </w:r>
            <w:r>
              <w:t>为</w:t>
            </w:r>
            <w:r>
              <w:rPr>
                <w:rFonts w:hint="eastAsia"/>
              </w:rPr>
              <w:t>N</w:t>
            </w:r>
          </w:p>
        </w:tc>
        <w:tc>
          <w:tcPr>
            <w:tcW w:w="1686" w:type="dxa"/>
          </w:tcPr>
          <w:p w:rsidR="005F052C" w:rsidRDefault="00073EB9" w:rsidP="003E72DD">
            <w:pPr>
              <w:pStyle w:val="23"/>
              <w:ind w:firstLine="0"/>
            </w:pPr>
            <w:r>
              <w:rPr>
                <w:rFonts w:hint="eastAsia"/>
              </w:rPr>
              <w:t>Y</w:t>
            </w:r>
          </w:p>
        </w:tc>
      </w:tr>
      <w:tr w:rsidR="00437820" w:rsidTr="003E72DD">
        <w:tc>
          <w:tcPr>
            <w:tcW w:w="590" w:type="dxa"/>
          </w:tcPr>
          <w:p w:rsidR="00437820" w:rsidRDefault="00437820" w:rsidP="003E72DD">
            <w:pPr>
              <w:pStyle w:val="23"/>
              <w:ind w:firstLine="0"/>
            </w:pPr>
            <w:r>
              <w:rPr>
                <w:rFonts w:hint="eastAsia"/>
              </w:rPr>
              <w:t>6</w:t>
            </w:r>
          </w:p>
        </w:tc>
        <w:tc>
          <w:tcPr>
            <w:tcW w:w="1419" w:type="dxa"/>
          </w:tcPr>
          <w:p w:rsidR="00437820" w:rsidRDefault="00437820" w:rsidP="003E72DD">
            <w:pPr>
              <w:pStyle w:val="23"/>
              <w:ind w:firstLine="0"/>
            </w:pPr>
            <w:r w:rsidRPr="00437820">
              <w:t>Requested Date/time</w:t>
            </w:r>
          </w:p>
        </w:tc>
        <w:tc>
          <w:tcPr>
            <w:tcW w:w="667" w:type="dxa"/>
          </w:tcPr>
          <w:p w:rsidR="00437820" w:rsidRDefault="00437820" w:rsidP="003E72DD">
            <w:pPr>
              <w:pStyle w:val="23"/>
              <w:ind w:firstLine="0"/>
            </w:pPr>
            <w:r>
              <w:rPr>
                <w:rFonts w:hint="eastAsia"/>
              </w:rPr>
              <w:t>TS</w:t>
            </w:r>
          </w:p>
        </w:tc>
        <w:tc>
          <w:tcPr>
            <w:tcW w:w="741" w:type="dxa"/>
          </w:tcPr>
          <w:p w:rsidR="00437820" w:rsidRDefault="00437820" w:rsidP="003E72DD">
            <w:pPr>
              <w:pStyle w:val="23"/>
              <w:ind w:firstLine="0"/>
            </w:pPr>
            <w:r>
              <w:rPr>
                <w:rFonts w:hint="eastAsia"/>
              </w:rPr>
              <w:t>26</w:t>
            </w:r>
          </w:p>
        </w:tc>
        <w:tc>
          <w:tcPr>
            <w:tcW w:w="3425" w:type="dxa"/>
          </w:tcPr>
          <w:p w:rsidR="00437820" w:rsidRDefault="00437820" w:rsidP="003E72DD">
            <w:pPr>
              <w:pStyle w:val="23"/>
              <w:ind w:firstLine="0"/>
            </w:pPr>
            <w:r>
              <w:rPr>
                <w:rFonts w:hint="eastAsia"/>
              </w:rPr>
              <w:t>样本</w:t>
            </w:r>
            <w:r w:rsidR="008C3F75">
              <w:t>采集</w:t>
            </w:r>
            <w:r>
              <w:t>时间</w:t>
            </w:r>
            <w:r w:rsidRPr="006A7B39">
              <w:rPr>
                <w:rFonts w:hint="eastAsia"/>
              </w:rPr>
              <w:t>（形式如</w:t>
            </w:r>
            <w:r w:rsidR="00374838" w:rsidRPr="00374838">
              <w:rPr>
                <w:rFonts w:hint="eastAsia"/>
              </w:rPr>
              <w:lastRenderedPageBreak/>
              <w:t>YYYYMMDDHHmmSS</w:t>
            </w:r>
            <w:r w:rsidRPr="006A7B39">
              <w:rPr>
                <w:rFonts w:hint="eastAsia"/>
              </w:rPr>
              <w:t>），取</w:t>
            </w:r>
            <w:r>
              <w:t>UTC+0</w:t>
            </w:r>
            <w:r w:rsidRPr="006A7B39">
              <w:rPr>
                <w:rFonts w:hint="eastAsia"/>
              </w:rPr>
              <w:t>时间值。</w:t>
            </w:r>
          </w:p>
        </w:tc>
        <w:tc>
          <w:tcPr>
            <w:tcW w:w="1686" w:type="dxa"/>
          </w:tcPr>
          <w:p w:rsidR="00437820" w:rsidRDefault="00437820" w:rsidP="003E72DD">
            <w:pPr>
              <w:pStyle w:val="23"/>
              <w:ind w:firstLine="0"/>
            </w:pPr>
            <w:r>
              <w:rPr>
                <w:rFonts w:hint="eastAsia"/>
              </w:rPr>
              <w:lastRenderedPageBreak/>
              <w:t>20180124080000</w:t>
            </w:r>
          </w:p>
        </w:tc>
      </w:tr>
      <w:tr w:rsidR="008C3F75" w:rsidTr="003E72DD">
        <w:tc>
          <w:tcPr>
            <w:tcW w:w="590" w:type="dxa"/>
          </w:tcPr>
          <w:p w:rsidR="008C3F75" w:rsidRDefault="008C3F75" w:rsidP="003E72DD">
            <w:pPr>
              <w:pStyle w:val="23"/>
              <w:ind w:firstLine="0"/>
            </w:pPr>
            <w:r>
              <w:rPr>
                <w:rFonts w:hint="eastAsia"/>
              </w:rPr>
              <w:lastRenderedPageBreak/>
              <w:t>7</w:t>
            </w:r>
          </w:p>
        </w:tc>
        <w:tc>
          <w:tcPr>
            <w:tcW w:w="1419" w:type="dxa"/>
          </w:tcPr>
          <w:p w:rsidR="008C3F75" w:rsidRPr="00437820" w:rsidRDefault="008C3F75" w:rsidP="003E72DD">
            <w:pPr>
              <w:pStyle w:val="23"/>
              <w:ind w:firstLine="0"/>
            </w:pPr>
            <w:r>
              <w:rPr>
                <w:rFonts w:hint="eastAsia"/>
              </w:rPr>
              <w:t>Observation Date/Time</w:t>
            </w:r>
          </w:p>
        </w:tc>
        <w:tc>
          <w:tcPr>
            <w:tcW w:w="667" w:type="dxa"/>
          </w:tcPr>
          <w:p w:rsidR="008C3F75" w:rsidRDefault="008C3F75" w:rsidP="003E72DD">
            <w:pPr>
              <w:pStyle w:val="23"/>
              <w:ind w:firstLine="0"/>
            </w:pPr>
            <w:r>
              <w:rPr>
                <w:rFonts w:hint="eastAsia"/>
              </w:rPr>
              <w:t>TS</w:t>
            </w:r>
          </w:p>
        </w:tc>
        <w:tc>
          <w:tcPr>
            <w:tcW w:w="741" w:type="dxa"/>
          </w:tcPr>
          <w:p w:rsidR="008C3F75" w:rsidRDefault="008C3F75" w:rsidP="003E72DD">
            <w:pPr>
              <w:pStyle w:val="23"/>
              <w:ind w:firstLine="0"/>
            </w:pPr>
            <w:r>
              <w:rPr>
                <w:rFonts w:hint="eastAsia"/>
              </w:rPr>
              <w:t>26</w:t>
            </w:r>
          </w:p>
        </w:tc>
        <w:tc>
          <w:tcPr>
            <w:tcW w:w="3425" w:type="dxa"/>
          </w:tcPr>
          <w:p w:rsidR="008C3F75" w:rsidRDefault="008C3F75" w:rsidP="003E72DD">
            <w:pPr>
              <w:pStyle w:val="23"/>
              <w:ind w:firstLine="0"/>
            </w:pPr>
            <w:r>
              <w:rPr>
                <w:rFonts w:hint="eastAsia"/>
              </w:rPr>
              <w:t>样本检验</w:t>
            </w:r>
            <w:r>
              <w:t>时间</w:t>
            </w:r>
            <w:r w:rsidRPr="006A7B39">
              <w:rPr>
                <w:rFonts w:hint="eastAsia"/>
              </w:rPr>
              <w:t>（形式如</w:t>
            </w:r>
            <w:r w:rsidRPr="00374838">
              <w:rPr>
                <w:rFonts w:hint="eastAsia"/>
              </w:rPr>
              <w:t>YYYYMMDDHHmmSS</w:t>
            </w:r>
            <w:r w:rsidRPr="006A7B39">
              <w:rPr>
                <w:rFonts w:hint="eastAsia"/>
              </w:rPr>
              <w:t>），取</w:t>
            </w:r>
            <w:r>
              <w:t>UTC+0</w:t>
            </w:r>
            <w:r w:rsidRPr="006A7B39">
              <w:rPr>
                <w:rFonts w:hint="eastAsia"/>
              </w:rPr>
              <w:t>时间值。</w:t>
            </w:r>
          </w:p>
        </w:tc>
        <w:tc>
          <w:tcPr>
            <w:tcW w:w="1686" w:type="dxa"/>
          </w:tcPr>
          <w:p w:rsidR="008C3F75" w:rsidRDefault="008C3F75" w:rsidP="008C3F75">
            <w:pPr>
              <w:pStyle w:val="23"/>
              <w:ind w:firstLine="0"/>
            </w:pPr>
            <w:r>
              <w:rPr>
                <w:rFonts w:hint="eastAsia"/>
              </w:rPr>
              <w:t>20180124</w:t>
            </w:r>
            <w:r>
              <w:t>10</w:t>
            </w:r>
            <w:r>
              <w:rPr>
                <w:rFonts w:hint="eastAsia"/>
              </w:rPr>
              <w:t>0000</w:t>
            </w:r>
          </w:p>
        </w:tc>
      </w:tr>
      <w:tr w:rsidR="008C3F75" w:rsidTr="003E72DD">
        <w:tc>
          <w:tcPr>
            <w:tcW w:w="590" w:type="dxa"/>
          </w:tcPr>
          <w:p w:rsidR="008C3F75" w:rsidRDefault="008C3F75" w:rsidP="003E72DD">
            <w:pPr>
              <w:pStyle w:val="23"/>
              <w:ind w:firstLine="0"/>
            </w:pPr>
            <w:r>
              <w:rPr>
                <w:rFonts w:hint="eastAsia"/>
              </w:rPr>
              <w:t>8</w:t>
            </w:r>
          </w:p>
        </w:tc>
        <w:tc>
          <w:tcPr>
            <w:tcW w:w="1419" w:type="dxa"/>
          </w:tcPr>
          <w:p w:rsidR="008C3F75" w:rsidRDefault="008C3F75" w:rsidP="003E72DD">
            <w:pPr>
              <w:pStyle w:val="23"/>
              <w:ind w:firstLine="0"/>
            </w:pPr>
            <w:r>
              <w:rPr>
                <w:rFonts w:hint="eastAsia"/>
              </w:rPr>
              <w:t>Observation End Date/Time</w:t>
            </w:r>
          </w:p>
        </w:tc>
        <w:tc>
          <w:tcPr>
            <w:tcW w:w="667" w:type="dxa"/>
          </w:tcPr>
          <w:p w:rsidR="008C3F75" w:rsidRDefault="008C3F75" w:rsidP="008C3F75">
            <w:pPr>
              <w:pStyle w:val="23"/>
              <w:ind w:firstLine="0"/>
            </w:pPr>
            <w:r>
              <w:rPr>
                <w:rFonts w:hint="eastAsia"/>
              </w:rPr>
              <w:t>TS</w:t>
            </w:r>
          </w:p>
        </w:tc>
        <w:tc>
          <w:tcPr>
            <w:tcW w:w="741" w:type="dxa"/>
          </w:tcPr>
          <w:p w:rsidR="008C3F75" w:rsidRDefault="008C3F75" w:rsidP="003E72DD">
            <w:pPr>
              <w:pStyle w:val="23"/>
              <w:ind w:firstLine="0"/>
            </w:pPr>
            <w:r>
              <w:rPr>
                <w:rFonts w:hint="eastAsia"/>
              </w:rPr>
              <w:t>26</w:t>
            </w:r>
          </w:p>
        </w:tc>
        <w:tc>
          <w:tcPr>
            <w:tcW w:w="3425" w:type="dxa"/>
          </w:tcPr>
          <w:p w:rsidR="008C3F75" w:rsidRDefault="008C3F75" w:rsidP="003E72DD">
            <w:pPr>
              <w:pStyle w:val="23"/>
              <w:ind w:firstLine="0"/>
            </w:pPr>
            <w:r>
              <w:rPr>
                <w:rFonts w:hint="eastAsia"/>
              </w:rPr>
              <w:t>样本检验结束</w:t>
            </w:r>
            <w:r>
              <w:t>时间</w:t>
            </w:r>
            <w:r w:rsidRPr="006A7B39">
              <w:rPr>
                <w:rFonts w:hint="eastAsia"/>
              </w:rPr>
              <w:t>（形式如</w:t>
            </w:r>
            <w:r w:rsidRPr="00374838">
              <w:rPr>
                <w:rFonts w:hint="eastAsia"/>
              </w:rPr>
              <w:t>YYYYMMDDHHmmSS</w:t>
            </w:r>
            <w:r w:rsidRPr="006A7B39">
              <w:rPr>
                <w:rFonts w:hint="eastAsia"/>
              </w:rPr>
              <w:t>），取</w:t>
            </w:r>
            <w:r>
              <w:t>UTC+0</w:t>
            </w:r>
            <w:r w:rsidRPr="006A7B39">
              <w:rPr>
                <w:rFonts w:hint="eastAsia"/>
              </w:rPr>
              <w:t>时间值。</w:t>
            </w:r>
          </w:p>
        </w:tc>
        <w:tc>
          <w:tcPr>
            <w:tcW w:w="1686" w:type="dxa"/>
          </w:tcPr>
          <w:p w:rsidR="008C3F75" w:rsidRDefault="008C3F75" w:rsidP="008C3F75">
            <w:pPr>
              <w:pStyle w:val="23"/>
              <w:ind w:firstLine="0"/>
            </w:pPr>
            <w:r>
              <w:rPr>
                <w:rFonts w:hint="eastAsia"/>
              </w:rPr>
              <w:t>20180124</w:t>
            </w:r>
            <w:r>
              <w:t>10</w:t>
            </w:r>
            <w:r>
              <w:rPr>
                <w:rFonts w:hint="eastAsia"/>
              </w:rPr>
              <w:t>0</w:t>
            </w:r>
            <w:r>
              <w:t>5</w:t>
            </w:r>
            <w:r>
              <w:rPr>
                <w:rFonts w:hint="eastAsia"/>
              </w:rPr>
              <w:t>00</w:t>
            </w:r>
          </w:p>
        </w:tc>
      </w:tr>
      <w:tr w:rsidR="00437820" w:rsidTr="003E72DD">
        <w:tc>
          <w:tcPr>
            <w:tcW w:w="590" w:type="dxa"/>
          </w:tcPr>
          <w:p w:rsidR="00437820" w:rsidRDefault="007277A4" w:rsidP="003E72DD">
            <w:pPr>
              <w:pStyle w:val="23"/>
              <w:ind w:firstLine="0"/>
            </w:pPr>
            <w:r>
              <w:rPr>
                <w:rFonts w:hint="eastAsia"/>
              </w:rPr>
              <w:t>9</w:t>
            </w:r>
          </w:p>
        </w:tc>
        <w:tc>
          <w:tcPr>
            <w:tcW w:w="1419" w:type="dxa"/>
          </w:tcPr>
          <w:p w:rsidR="00437820" w:rsidRPr="00437820" w:rsidRDefault="007277A4" w:rsidP="003E72DD">
            <w:pPr>
              <w:pStyle w:val="23"/>
              <w:ind w:firstLine="0"/>
            </w:pPr>
            <w:r w:rsidRPr="007277A4">
              <w:t>Collection Volume</w:t>
            </w:r>
          </w:p>
        </w:tc>
        <w:tc>
          <w:tcPr>
            <w:tcW w:w="667" w:type="dxa"/>
          </w:tcPr>
          <w:p w:rsidR="00437820" w:rsidRDefault="007277A4" w:rsidP="003E72DD">
            <w:pPr>
              <w:pStyle w:val="23"/>
              <w:ind w:firstLine="0"/>
            </w:pPr>
            <w:r>
              <w:rPr>
                <w:rFonts w:hint="eastAsia"/>
              </w:rPr>
              <w:t>CQ</w:t>
            </w:r>
          </w:p>
        </w:tc>
        <w:tc>
          <w:tcPr>
            <w:tcW w:w="741" w:type="dxa"/>
          </w:tcPr>
          <w:p w:rsidR="00437820" w:rsidRDefault="007277A4" w:rsidP="003E72DD">
            <w:pPr>
              <w:pStyle w:val="23"/>
              <w:ind w:firstLine="0"/>
            </w:pPr>
            <w:r>
              <w:rPr>
                <w:rFonts w:hint="eastAsia"/>
              </w:rPr>
              <w:t>20</w:t>
            </w:r>
          </w:p>
        </w:tc>
        <w:tc>
          <w:tcPr>
            <w:tcW w:w="3425" w:type="dxa"/>
          </w:tcPr>
          <w:p w:rsidR="00437820" w:rsidRDefault="007277A4" w:rsidP="003E72DD">
            <w:pPr>
              <w:pStyle w:val="23"/>
              <w:ind w:firstLine="0"/>
            </w:pPr>
            <w:r>
              <w:rPr>
                <w:rFonts w:hint="eastAsia"/>
              </w:rPr>
              <w:t>样本</w:t>
            </w:r>
            <w:r>
              <w:t>手工稀释倍数</w:t>
            </w:r>
          </w:p>
        </w:tc>
        <w:tc>
          <w:tcPr>
            <w:tcW w:w="1686" w:type="dxa"/>
          </w:tcPr>
          <w:p w:rsidR="00437820" w:rsidRDefault="007277A4" w:rsidP="003E72DD">
            <w:pPr>
              <w:pStyle w:val="23"/>
              <w:ind w:firstLine="0"/>
            </w:pPr>
            <w:r>
              <w:t>2</w:t>
            </w:r>
          </w:p>
        </w:tc>
      </w:tr>
      <w:tr w:rsidR="007277A4" w:rsidTr="003E72DD">
        <w:tc>
          <w:tcPr>
            <w:tcW w:w="590" w:type="dxa"/>
          </w:tcPr>
          <w:p w:rsidR="007277A4" w:rsidRDefault="007277A4" w:rsidP="003E72DD">
            <w:pPr>
              <w:pStyle w:val="23"/>
              <w:ind w:firstLine="0"/>
            </w:pPr>
            <w:r>
              <w:rPr>
                <w:rFonts w:hint="eastAsia"/>
              </w:rPr>
              <w:t>10</w:t>
            </w:r>
          </w:p>
        </w:tc>
        <w:tc>
          <w:tcPr>
            <w:tcW w:w="1419" w:type="dxa"/>
          </w:tcPr>
          <w:p w:rsidR="007277A4" w:rsidRPr="007277A4" w:rsidRDefault="007277A4" w:rsidP="003E72DD">
            <w:pPr>
              <w:pStyle w:val="23"/>
              <w:ind w:firstLine="0"/>
            </w:pPr>
            <w:r w:rsidRPr="007277A4">
              <w:t>Collector Identifier</w:t>
            </w:r>
          </w:p>
        </w:tc>
        <w:tc>
          <w:tcPr>
            <w:tcW w:w="667" w:type="dxa"/>
          </w:tcPr>
          <w:p w:rsidR="007277A4" w:rsidRDefault="007277A4" w:rsidP="003E72DD">
            <w:pPr>
              <w:pStyle w:val="23"/>
              <w:ind w:firstLine="0"/>
            </w:pPr>
            <w:r>
              <w:rPr>
                <w:rFonts w:hint="eastAsia"/>
              </w:rPr>
              <w:t>XCN</w:t>
            </w:r>
          </w:p>
        </w:tc>
        <w:tc>
          <w:tcPr>
            <w:tcW w:w="741" w:type="dxa"/>
          </w:tcPr>
          <w:p w:rsidR="007277A4" w:rsidRDefault="007277A4" w:rsidP="003E72DD">
            <w:pPr>
              <w:pStyle w:val="23"/>
              <w:ind w:firstLine="0"/>
            </w:pPr>
            <w:r>
              <w:rPr>
                <w:rFonts w:hint="eastAsia"/>
              </w:rPr>
              <w:t>60</w:t>
            </w:r>
          </w:p>
        </w:tc>
        <w:tc>
          <w:tcPr>
            <w:tcW w:w="3425" w:type="dxa"/>
          </w:tcPr>
          <w:p w:rsidR="007277A4" w:rsidRDefault="007277A4" w:rsidP="0039737F">
            <w:pPr>
              <w:pStyle w:val="23"/>
              <w:ind w:firstLine="0"/>
            </w:pPr>
            <w:r>
              <w:rPr>
                <w:rFonts w:hint="eastAsia"/>
              </w:rPr>
              <w:t>样本位</w:t>
            </w:r>
            <w:r>
              <w:t>，由</w:t>
            </w:r>
            <w:r w:rsidR="0039737F">
              <w:rPr>
                <w:rFonts w:hint="eastAsia"/>
              </w:rPr>
              <w:t xml:space="preserve"> </w:t>
            </w:r>
            <w:r>
              <w:t>样本</w:t>
            </w:r>
            <w:r w:rsidR="0039737F">
              <w:rPr>
                <w:rFonts w:hint="eastAsia"/>
              </w:rPr>
              <w:t>架</w:t>
            </w:r>
            <w:r>
              <w:t>号</w:t>
            </w:r>
            <w:r>
              <w:rPr>
                <w:rFonts w:hint="eastAsia"/>
              </w:rPr>
              <w:t>^</w:t>
            </w:r>
            <w:r>
              <w:rPr>
                <w:rFonts w:hint="eastAsia"/>
              </w:rPr>
              <w:t>样本</w:t>
            </w:r>
            <w:r w:rsidR="0039737F">
              <w:t>位置</w:t>
            </w:r>
            <w:r w:rsidR="0039737F">
              <w:rPr>
                <w:rFonts w:hint="eastAsia"/>
              </w:rPr>
              <w:t xml:space="preserve"> </w:t>
            </w:r>
            <w:r>
              <w:t>组成</w:t>
            </w:r>
          </w:p>
        </w:tc>
        <w:tc>
          <w:tcPr>
            <w:tcW w:w="1686" w:type="dxa"/>
          </w:tcPr>
          <w:p w:rsidR="007277A4" w:rsidRDefault="007277A4" w:rsidP="003E72DD">
            <w:pPr>
              <w:pStyle w:val="23"/>
              <w:ind w:firstLine="0"/>
            </w:pPr>
            <w:r>
              <w:rPr>
                <w:rFonts w:hint="eastAsia"/>
              </w:rPr>
              <w:t>1^3</w:t>
            </w:r>
          </w:p>
        </w:tc>
      </w:tr>
      <w:tr w:rsidR="00963FD8" w:rsidTr="00912EEB">
        <w:tc>
          <w:tcPr>
            <w:tcW w:w="590" w:type="dxa"/>
            <w:vAlign w:val="center"/>
          </w:tcPr>
          <w:p w:rsidR="00963FD8" w:rsidRDefault="00963FD8" w:rsidP="00912EEB">
            <w:pPr>
              <w:pStyle w:val="23"/>
              <w:ind w:firstLine="0"/>
            </w:pPr>
            <w:r>
              <w:rPr>
                <w:rFonts w:hint="eastAsia"/>
              </w:rPr>
              <w:t>13</w:t>
            </w:r>
          </w:p>
        </w:tc>
        <w:tc>
          <w:tcPr>
            <w:tcW w:w="1419" w:type="dxa"/>
            <w:vAlign w:val="center"/>
          </w:tcPr>
          <w:p w:rsidR="00963FD8" w:rsidRPr="007277A4" w:rsidRDefault="00963FD8" w:rsidP="00912EEB">
            <w:pPr>
              <w:pStyle w:val="23"/>
              <w:ind w:firstLine="0"/>
            </w:pPr>
            <w:r>
              <w:rPr>
                <w:rFonts w:hint="eastAsia"/>
              </w:rPr>
              <w:t>Relevant clinical information</w:t>
            </w:r>
          </w:p>
        </w:tc>
        <w:tc>
          <w:tcPr>
            <w:tcW w:w="667" w:type="dxa"/>
            <w:vAlign w:val="center"/>
          </w:tcPr>
          <w:p w:rsidR="00963FD8" w:rsidRDefault="00963FD8" w:rsidP="00912EEB">
            <w:pPr>
              <w:pStyle w:val="23"/>
              <w:ind w:firstLine="0"/>
            </w:pPr>
            <w:r>
              <w:rPr>
                <w:rFonts w:hint="eastAsia"/>
              </w:rPr>
              <w:t>ST</w:t>
            </w:r>
          </w:p>
        </w:tc>
        <w:tc>
          <w:tcPr>
            <w:tcW w:w="741" w:type="dxa"/>
            <w:vAlign w:val="center"/>
          </w:tcPr>
          <w:p w:rsidR="00963FD8" w:rsidRDefault="00963FD8" w:rsidP="00912EEB">
            <w:pPr>
              <w:pStyle w:val="23"/>
              <w:ind w:firstLine="0"/>
            </w:pPr>
            <w:r>
              <w:rPr>
                <w:rFonts w:hint="eastAsia"/>
              </w:rPr>
              <w:t>60</w:t>
            </w:r>
          </w:p>
        </w:tc>
        <w:tc>
          <w:tcPr>
            <w:tcW w:w="3425" w:type="dxa"/>
          </w:tcPr>
          <w:p w:rsidR="00B87FD0" w:rsidRDefault="0039737F" w:rsidP="003E72DD">
            <w:pPr>
              <w:pStyle w:val="23"/>
              <w:ind w:firstLine="0"/>
            </w:pPr>
            <w:r>
              <w:rPr>
                <w:rFonts w:hint="eastAsia"/>
              </w:rPr>
              <w:t>测试模式</w:t>
            </w:r>
            <w:r w:rsidR="00B87FD0">
              <w:rPr>
                <w:rFonts w:hint="eastAsia"/>
              </w:rPr>
              <w:t>是</w:t>
            </w:r>
            <w:r>
              <w:rPr>
                <w:rFonts w:hint="eastAsia"/>
              </w:rPr>
              <w:t>各设备测试模式的组合</w:t>
            </w:r>
            <w:r w:rsidR="00802500">
              <w:rPr>
                <w:rFonts w:hint="eastAsia"/>
              </w:rPr>
              <w:t>，以“</w:t>
            </w:r>
            <w:r w:rsidR="00802500">
              <w:rPr>
                <w:rFonts w:hint="eastAsia"/>
              </w:rPr>
              <w:t>+</w:t>
            </w:r>
            <w:r w:rsidR="00802500">
              <w:rPr>
                <w:rFonts w:hint="eastAsia"/>
              </w:rPr>
              <w:t>”连接各模式</w:t>
            </w:r>
            <w:r>
              <w:rPr>
                <w:rFonts w:hint="eastAsia"/>
              </w:rPr>
              <w:t>，其中</w:t>
            </w:r>
            <w:r>
              <w:rPr>
                <w:rFonts w:hint="eastAsia"/>
              </w:rPr>
              <w:t>F 800</w:t>
            </w:r>
            <w:r>
              <w:rPr>
                <w:rFonts w:hint="eastAsia"/>
              </w:rPr>
              <w:t>的测试模式有：</w:t>
            </w:r>
          </w:p>
          <w:p w:rsidR="00B87FD0" w:rsidRDefault="00B87FD0" w:rsidP="00B87FD0">
            <w:pPr>
              <w:pStyle w:val="ae"/>
            </w:pPr>
            <w:r>
              <w:rPr>
                <w:rFonts w:hint="eastAsia"/>
              </w:rPr>
              <w:t>CBC</w:t>
            </w:r>
          </w:p>
          <w:p w:rsidR="00B87FD0" w:rsidRDefault="00B87FD0" w:rsidP="00B87FD0">
            <w:pPr>
              <w:pStyle w:val="ae"/>
            </w:pPr>
            <w:r>
              <w:t>DIFF</w:t>
            </w:r>
          </w:p>
          <w:p w:rsidR="003C4EDE" w:rsidRPr="003C4EDE" w:rsidRDefault="003C4EDE" w:rsidP="003C4EDE">
            <w:pPr>
              <w:pStyle w:val="ae"/>
            </w:pPr>
            <w:r>
              <w:t>RET</w:t>
            </w:r>
          </w:p>
          <w:p w:rsidR="00B87FD0" w:rsidRDefault="00B87FD0" w:rsidP="0039737F">
            <w:pPr>
              <w:pStyle w:val="ae"/>
            </w:pPr>
            <w:r>
              <w:t>AWS</w:t>
            </w:r>
          </w:p>
          <w:p w:rsidR="00802500" w:rsidRDefault="00B87FD0" w:rsidP="00802500">
            <w:pPr>
              <w:pStyle w:val="ae"/>
            </w:pPr>
            <w:r>
              <w:t>PCF</w:t>
            </w:r>
          </w:p>
          <w:p w:rsidR="0039737F" w:rsidRPr="0039737F" w:rsidRDefault="0039737F" w:rsidP="0039737F">
            <w:r>
              <w:rPr>
                <w:rFonts w:hint="eastAsia"/>
              </w:rPr>
              <w:t>G 01</w:t>
            </w:r>
            <w:r w:rsidR="00802500">
              <w:rPr>
                <w:rFonts w:hint="eastAsia"/>
              </w:rPr>
              <w:t>设备</w:t>
            </w:r>
            <w:r>
              <w:rPr>
                <w:rFonts w:hint="eastAsia"/>
              </w:rPr>
              <w:t>的测试模式有：</w:t>
            </w:r>
          </w:p>
          <w:p w:rsidR="00802500" w:rsidRPr="00802500" w:rsidRDefault="0039737F" w:rsidP="00802500">
            <w:pPr>
              <w:pStyle w:val="ae"/>
            </w:pPr>
            <w:r>
              <w:rPr>
                <w:rFonts w:hint="eastAsia"/>
              </w:rPr>
              <w:t>A1C</w:t>
            </w:r>
          </w:p>
          <w:p w:rsidR="00802500" w:rsidRDefault="00802500" w:rsidP="00802500">
            <w:r>
              <w:rPr>
                <w:rFonts w:hint="eastAsia"/>
              </w:rPr>
              <w:t>U 2000</w:t>
            </w:r>
            <w:r>
              <w:rPr>
                <w:rFonts w:hint="eastAsia"/>
              </w:rPr>
              <w:t>设备的测试模式有：</w:t>
            </w:r>
          </w:p>
          <w:p w:rsidR="00802500" w:rsidRDefault="00802500" w:rsidP="00802500">
            <w:pPr>
              <w:pStyle w:val="ae"/>
            </w:pPr>
            <w:r>
              <w:rPr>
                <w:rFonts w:hint="eastAsia"/>
              </w:rPr>
              <w:t>CHEM</w:t>
            </w:r>
          </w:p>
          <w:p w:rsidR="00802500" w:rsidRPr="00802500" w:rsidRDefault="00802500" w:rsidP="00802500">
            <w:pPr>
              <w:pStyle w:val="ae"/>
            </w:pPr>
            <w:r>
              <w:t>SED</w:t>
            </w:r>
          </w:p>
          <w:p w:rsidR="0039737F" w:rsidRPr="0039737F" w:rsidRDefault="0039737F" w:rsidP="0039737F">
            <w:r>
              <w:rPr>
                <w:rFonts w:hint="eastAsia"/>
              </w:rPr>
              <w:lastRenderedPageBreak/>
              <w:t>P 100</w:t>
            </w:r>
            <w:r w:rsidR="00802500">
              <w:rPr>
                <w:rFonts w:hint="eastAsia"/>
              </w:rPr>
              <w:t>设备</w:t>
            </w:r>
            <w:r>
              <w:rPr>
                <w:rFonts w:hint="eastAsia"/>
              </w:rPr>
              <w:t>的测试模式有：</w:t>
            </w:r>
          </w:p>
          <w:p w:rsidR="00912EEB" w:rsidRDefault="00802500" w:rsidP="000A6D7B">
            <w:pPr>
              <w:pStyle w:val="ae"/>
            </w:pPr>
            <w:r>
              <w:t>CRP</w:t>
            </w:r>
          </w:p>
        </w:tc>
        <w:tc>
          <w:tcPr>
            <w:tcW w:w="1686" w:type="dxa"/>
            <w:vAlign w:val="center"/>
          </w:tcPr>
          <w:p w:rsidR="00963FD8" w:rsidRDefault="00105780" w:rsidP="00FC5ACB">
            <w:r w:rsidRPr="00105780">
              <w:lastRenderedPageBreak/>
              <w:t>CBC+</w:t>
            </w:r>
            <w:r w:rsidR="00FC5ACB">
              <w:t>A1C</w:t>
            </w:r>
            <w:r w:rsidRPr="00105780">
              <w:t>+</w:t>
            </w:r>
            <w:r w:rsidR="00802500">
              <w:t>CRP</w:t>
            </w:r>
          </w:p>
        </w:tc>
      </w:tr>
      <w:tr w:rsidR="00947579" w:rsidTr="00912EEB">
        <w:tc>
          <w:tcPr>
            <w:tcW w:w="590" w:type="dxa"/>
            <w:vAlign w:val="center"/>
          </w:tcPr>
          <w:p w:rsidR="00947579" w:rsidRDefault="00947579" w:rsidP="00912EEB">
            <w:pPr>
              <w:pStyle w:val="23"/>
              <w:ind w:firstLine="0"/>
            </w:pPr>
            <w:r>
              <w:rPr>
                <w:rFonts w:hint="eastAsia"/>
              </w:rPr>
              <w:lastRenderedPageBreak/>
              <w:t>14</w:t>
            </w:r>
          </w:p>
        </w:tc>
        <w:tc>
          <w:tcPr>
            <w:tcW w:w="1419" w:type="dxa"/>
            <w:vAlign w:val="center"/>
          </w:tcPr>
          <w:p w:rsidR="00947579" w:rsidRDefault="00947579" w:rsidP="00912EEB">
            <w:pPr>
              <w:pStyle w:val="23"/>
              <w:ind w:firstLine="0"/>
            </w:pPr>
            <w:r>
              <w:rPr>
                <w:rFonts w:hint="eastAsia"/>
              </w:rPr>
              <w:t>Spe</w:t>
            </w:r>
            <w:r>
              <w:t>cimen Received Date/Time</w:t>
            </w:r>
          </w:p>
        </w:tc>
        <w:tc>
          <w:tcPr>
            <w:tcW w:w="667" w:type="dxa"/>
            <w:vAlign w:val="center"/>
          </w:tcPr>
          <w:p w:rsidR="00947579" w:rsidRDefault="00947579" w:rsidP="00912EEB">
            <w:pPr>
              <w:pStyle w:val="23"/>
              <w:ind w:firstLine="0"/>
            </w:pPr>
            <w:r>
              <w:rPr>
                <w:rFonts w:hint="eastAsia"/>
              </w:rPr>
              <w:t>TS</w:t>
            </w:r>
          </w:p>
        </w:tc>
        <w:tc>
          <w:tcPr>
            <w:tcW w:w="741" w:type="dxa"/>
            <w:vAlign w:val="center"/>
          </w:tcPr>
          <w:p w:rsidR="00947579" w:rsidRDefault="00947579" w:rsidP="00912EEB">
            <w:pPr>
              <w:pStyle w:val="23"/>
              <w:ind w:firstLine="0"/>
            </w:pPr>
            <w:r>
              <w:rPr>
                <w:rFonts w:hint="eastAsia"/>
              </w:rPr>
              <w:t>26</w:t>
            </w:r>
          </w:p>
        </w:tc>
        <w:tc>
          <w:tcPr>
            <w:tcW w:w="3425" w:type="dxa"/>
          </w:tcPr>
          <w:p w:rsidR="00947579" w:rsidRDefault="00947579" w:rsidP="003E72DD">
            <w:pPr>
              <w:pStyle w:val="23"/>
              <w:ind w:firstLine="0"/>
            </w:pPr>
            <w:r>
              <w:rPr>
                <w:rFonts w:hint="eastAsia"/>
              </w:rPr>
              <w:t>样本送检</w:t>
            </w:r>
            <w:r>
              <w:t>时间</w:t>
            </w:r>
            <w:r w:rsidRPr="006A7B39">
              <w:rPr>
                <w:rFonts w:hint="eastAsia"/>
              </w:rPr>
              <w:t>（形式如</w:t>
            </w:r>
            <w:r w:rsidRPr="00374838">
              <w:rPr>
                <w:rFonts w:hint="eastAsia"/>
              </w:rPr>
              <w:t>YYYYMMDDHHmmSS</w:t>
            </w:r>
            <w:r w:rsidRPr="006A7B39">
              <w:rPr>
                <w:rFonts w:hint="eastAsia"/>
              </w:rPr>
              <w:t>），取</w:t>
            </w:r>
            <w:r>
              <w:t>UTC+0</w:t>
            </w:r>
            <w:r w:rsidRPr="006A7B39">
              <w:rPr>
                <w:rFonts w:hint="eastAsia"/>
              </w:rPr>
              <w:t>时间值。</w:t>
            </w:r>
          </w:p>
        </w:tc>
        <w:tc>
          <w:tcPr>
            <w:tcW w:w="1686" w:type="dxa"/>
            <w:vAlign w:val="center"/>
          </w:tcPr>
          <w:p w:rsidR="00947579" w:rsidRPr="00912EEB" w:rsidRDefault="00947579" w:rsidP="00947579">
            <w:pPr>
              <w:pStyle w:val="23"/>
              <w:ind w:firstLine="0"/>
              <w:jc w:val="center"/>
            </w:pPr>
            <w:r>
              <w:rPr>
                <w:rFonts w:hint="eastAsia"/>
              </w:rPr>
              <w:t>20180124</w:t>
            </w:r>
            <w:r>
              <w:t>09</w:t>
            </w:r>
            <w:r>
              <w:rPr>
                <w:rFonts w:hint="eastAsia"/>
              </w:rPr>
              <w:t>0000</w:t>
            </w:r>
          </w:p>
        </w:tc>
      </w:tr>
      <w:tr w:rsidR="007277A4" w:rsidTr="003E72DD">
        <w:tc>
          <w:tcPr>
            <w:tcW w:w="590" w:type="dxa"/>
          </w:tcPr>
          <w:p w:rsidR="007277A4" w:rsidRDefault="007277A4" w:rsidP="003E72DD">
            <w:pPr>
              <w:pStyle w:val="23"/>
              <w:ind w:firstLine="0"/>
            </w:pPr>
            <w:r>
              <w:rPr>
                <w:rFonts w:hint="eastAsia"/>
              </w:rPr>
              <w:t>15</w:t>
            </w:r>
          </w:p>
        </w:tc>
        <w:tc>
          <w:tcPr>
            <w:tcW w:w="1419" w:type="dxa"/>
          </w:tcPr>
          <w:p w:rsidR="007277A4" w:rsidRPr="007277A4" w:rsidRDefault="007277A4" w:rsidP="003E72DD">
            <w:pPr>
              <w:pStyle w:val="23"/>
              <w:ind w:firstLine="0"/>
            </w:pPr>
            <w:r w:rsidRPr="007277A4">
              <w:t>Specimen Source</w:t>
            </w:r>
          </w:p>
        </w:tc>
        <w:tc>
          <w:tcPr>
            <w:tcW w:w="667" w:type="dxa"/>
          </w:tcPr>
          <w:p w:rsidR="007277A4" w:rsidRDefault="007277A4" w:rsidP="003E72DD">
            <w:pPr>
              <w:pStyle w:val="23"/>
              <w:ind w:firstLine="0"/>
            </w:pPr>
            <w:r>
              <w:rPr>
                <w:rFonts w:hint="eastAsia"/>
              </w:rPr>
              <w:t>SPS</w:t>
            </w:r>
          </w:p>
        </w:tc>
        <w:tc>
          <w:tcPr>
            <w:tcW w:w="741" w:type="dxa"/>
          </w:tcPr>
          <w:p w:rsidR="007277A4" w:rsidRDefault="007277A4" w:rsidP="003E72DD">
            <w:pPr>
              <w:pStyle w:val="23"/>
              <w:ind w:firstLine="0"/>
            </w:pPr>
            <w:r>
              <w:rPr>
                <w:rFonts w:hint="eastAsia"/>
              </w:rPr>
              <w:t>300</w:t>
            </w:r>
          </w:p>
        </w:tc>
        <w:tc>
          <w:tcPr>
            <w:tcW w:w="3425" w:type="dxa"/>
          </w:tcPr>
          <w:p w:rsidR="007277A4" w:rsidRDefault="007277A4" w:rsidP="003E72DD">
            <w:pPr>
              <w:pStyle w:val="23"/>
              <w:ind w:firstLine="0"/>
            </w:pPr>
            <w:r>
              <w:rPr>
                <w:rFonts w:hint="eastAsia"/>
              </w:rPr>
              <w:t>样本</w:t>
            </w:r>
            <w:r>
              <w:t>类型，默认取值如下：</w:t>
            </w:r>
          </w:p>
          <w:p w:rsidR="0087646C" w:rsidRDefault="0087646C" w:rsidP="0087646C">
            <w:r>
              <w:t>serum</w:t>
            </w:r>
            <w:r>
              <w:rPr>
                <w:rFonts w:hint="eastAsia"/>
              </w:rPr>
              <w:t>：</w:t>
            </w:r>
            <w:r>
              <w:t>血清</w:t>
            </w:r>
          </w:p>
          <w:p w:rsidR="0087646C" w:rsidRDefault="0087646C" w:rsidP="0087646C">
            <w:r>
              <w:rPr>
                <w:rFonts w:hint="eastAsia"/>
              </w:rPr>
              <w:t>plasma</w:t>
            </w:r>
            <w:r>
              <w:rPr>
                <w:rFonts w:hint="eastAsia"/>
              </w:rPr>
              <w:t>：血浆</w:t>
            </w:r>
          </w:p>
          <w:p w:rsidR="0087646C" w:rsidRDefault="0087646C" w:rsidP="0087646C">
            <w:pPr>
              <w:pStyle w:val="23"/>
              <w:ind w:firstLine="0"/>
            </w:pPr>
            <w:r>
              <w:rPr>
                <w:rFonts w:hint="eastAsia"/>
              </w:rPr>
              <w:t>whole blood</w:t>
            </w:r>
            <w:r>
              <w:rPr>
                <w:rFonts w:hint="eastAsia"/>
              </w:rPr>
              <w:t>：全血</w:t>
            </w:r>
          </w:p>
          <w:p w:rsidR="0087646C" w:rsidRDefault="0087646C" w:rsidP="0087646C">
            <w:pPr>
              <w:pStyle w:val="23"/>
              <w:ind w:firstLine="0"/>
            </w:pPr>
            <w:r>
              <w:rPr>
                <w:rFonts w:hint="eastAsia"/>
              </w:rPr>
              <w:t>urine</w:t>
            </w:r>
            <w:r>
              <w:rPr>
                <w:rFonts w:hint="eastAsia"/>
              </w:rPr>
              <w:t>：尿液</w:t>
            </w:r>
          </w:p>
          <w:p w:rsidR="0087646C" w:rsidRDefault="0087646C" w:rsidP="0087646C">
            <w:pPr>
              <w:pStyle w:val="23"/>
              <w:ind w:firstLine="0"/>
            </w:pPr>
            <w:r>
              <w:rPr>
                <w:rFonts w:hint="eastAsia"/>
              </w:rPr>
              <w:t>CSF</w:t>
            </w:r>
            <w:r>
              <w:rPr>
                <w:rFonts w:hint="eastAsia"/>
              </w:rPr>
              <w:t>：脑脊液</w:t>
            </w:r>
          </w:p>
          <w:p w:rsidR="008910D1" w:rsidRPr="007277A4" w:rsidRDefault="0087646C" w:rsidP="0087646C">
            <w:pPr>
              <w:pStyle w:val="23"/>
              <w:ind w:firstLine="0"/>
            </w:pPr>
            <w:r>
              <w:t>o</w:t>
            </w:r>
            <w:r>
              <w:rPr>
                <w:rFonts w:hint="eastAsia"/>
              </w:rPr>
              <w:t>ther</w:t>
            </w:r>
            <w:r>
              <w:rPr>
                <w:rFonts w:hint="eastAsia"/>
              </w:rPr>
              <w:t>：其他</w:t>
            </w:r>
          </w:p>
        </w:tc>
        <w:tc>
          <w:tcPr>
            <w:tcW w:w="1686" w:type="dxa"/>
          </w:tcPr>
          <w:p w:rsidR="007277A4" w:rsidRDefault="00D46A15" w:rsidP="003E72DD">
            <w:pPr>
              <w:pStyle w:val="23"/>
              <w:ind w:firstLine="0"/>
            </w:pPr>
            <w:r>
              <w:t>serum</w:t>
            </w:r>
          </w:p>
        </w:tc>
      </w:tr>
      <w:tr w:rsidR="007C20B8" w:rsidTr="003E72DD">
        <w:tc>
          <w:tcPr>
            <w:tcW w:w="590" w:type="dxa"/>
          </w:tcPr>
          <w:p w:rsidR="007C20B8" w:rsidRDefault="007C20B8" w:rsidP="003E72DD">
            <w:pPr>
              <w:pStyle w:val="23"/>
              <w:ind w:firstLine="0"/>
            </w:pPr>
            <w:r>
              <w:rPr>
                <w:rFonts w:hint="eastAsia"/>
              </w:rPr>
              <w:t>16</w:t>
            </w:r>
          </w:p>
        </w:tc>
        <w:tc>
          <w:tcPr>
            <w:tcW w:w="1419" w:type="dxa"/>
          </w:tcPr>
          <w:p w:rsidR="007C20B8" w:rsidRPr="007277A4" w:rsidRDefault="007C20B8" w:rsidP="003E72DD">
            <w:pPr>
              <w:pStyle w:val="23"/>
              <w:ind w:firstLine="0"/>
            </w:pPr>
            <w:r w:rsidRPr="007C20B8">
              <w:t>Ordering Provider</w:t>
            </w:r>
          </w:p>
        </w:tc>
        <w:tc>
          <w:tcPr>
            <w:tcW w:w="667" w:type="dxa"/>
          </w:tcPr>
          <w:p w:rsidR="007C20B8" w:rsidRDefault="007C20B8" w:rsidP="003E72DD">
            <w:pPr>
              <w:pStyle w:val="23"/>
              <w:ind w:firstLine="0"/>
            </w:pPr>
            <w:r>
              <w:t>XCN</w:t>
            </w:r>
          </w:p>
        </w:tc>
        <w:tc>
          <w:tcPr>
            <w:tcW w:w="741" w:type="dxa"/>
          </w:tcPr>
          <w:p w:rsidR="007C20B8" w:rsidRDefault="007C20B8" w:rsidP="003E72DD">
            <w:pPr>
              <w:pStyle w:val="23"/>
              <w:ind w:firstLine="0"/>
            </w:pPr>
            <w:r>
              <w:rPr>
                <w:rFonts w:hint="eastAsia"/>
              </w:rPr>
              <w:t>120</w:t>
            </w:r>
          </w:p>
        </w:tc>
        <w:tc>
          <w:tcPr>
            <w:tcW w:w="3425" w:type="dxa"/>
          </w:tcPr>
          <w:p w:rsidR="007C20B8" w:rsidRDefault="007C20B8" w:rsidP="003E72DD">
            <w:pPr>
              <w:pStyle w:val="23"/>
              <w:ind w:firstLine="0"/>
            </w:pPr>
            <w:r>
              <w:rPr>
                <w:rFonts w:hint="eastAsia"/>
              </w:rPr>
              <w:t>送检</w:t>
            </w:r>
            <w:r>
              <w:t>医生</w:t>
            </w:r>
          </w:p>
        </w:tc>
        <w:tc>
          <w:tcPr>
            <w:tcW w:w="1686" w:type="dxa"/>
          </w:tcPr>
          <w:p w:rsidR="007C20B8" w:rsidRPr="008910D1" w:rsidRDefault="007C20B8" w:rsidP="003E72DD">
            <w:pPr>
              <w:pStyle w:val="23"/>
              <w:ind w:firstLine="0"/>
            </w:pPr>
            <w:r>
              <w:rPr>
                <w:rFonts w:hint="eastAsia"/>
              </w:rPr>
              <w:t>李四</w:t>
            </w:r>
          </w:p>
        </w:tc>
      </w:tr>
      <w:tr w:rsidR="007C20B8" w:rsidTr="003E72DD">
        <w:tc>
          <w:tcPr>
            <w:tcW w:w="590" w:type="dxa"/>
          </w:tcPr>
          <w:p w:rsidR="007C20B8" w:rsidRDefault="007C20B8" w:rsidP="003E72DD">
            <w:pPr>
              <w:pStyle w:val="23"/>
              <w:ind w:firstLine="0"/>
            </w:pPr>
            <w:r>
              <w:rPr>
                <w:rFonts w:hint="eastAsia"/>
              </w:rPr>
              <w:t>17</w:t>
            </w:r>
          </w:p>
        </w:tc>
        <w:tc>
          <w:tcPr>
            <w:tcW w:w="1419" w:type="dxa"/>
          </w:tcPr>
          <w:p w:rsidR="007C20B8" w:rsidRPr="007C20B8" w:rsidRDefault="007C20B8" w:rsidP="003E72DD">
            <w:pPr>
              <w:pStyle w:val="23"/>
              <w:ind w:firstLine="0"/>
            </w:pPr>
            <w:r w:rsidRPr="007C20B8">
              <w:t>Order Callback Phone Number</w:t>
            </w:r>
          </w:p>
        </w:tc>
        <w:tc>
          <w:tcPr>
            <w:tcW w:w="667" w:type="dxa"/>
          </w:tcPr>
          <w:p w:rsidR="007C20B8" w:rsidRDefault="007C20B8" w:rsidP="003E72DD">
            <w:pPr>
              <w:pStyle w:val="23"/>
              <w:ind w:firstLine="0"/>
            </w:pPr>
            <w:r>
              <w:rPr>
                <w:rFonts w:hint="eastAsia"/>
              </w:rPr>
              <w:t>XCN</w:t>
            </w:r>
          </w:p>
        </w:tc>
        <w:tc>
          <w:tcPr>
            <w:tcW w:w="741" w:type="dxa"/>
          </w:tcPr>
          <w:p w:rsidR="007C20B8" w:rsidRDefault="007C20B8" w:rsidP="003E72DD">
            <w:pPr>
              <w:pStyle w:val="23"/>
              <w:ind w:firstLine="0"/>
            </w:pPr>
            <w:r>
              <w:rPr>
                <w:rFonts w:hint="eastAsia"/>
              </w:rPr>
              <w:t>40</w:t>
            </w:r>
          </w:p>
        </w:tc>
        <w:tc>
          <w:tcPr>
            <w:tcW w:w="3425" w:type="dxa"/>
          </w:tcPr>
          <w:p w:rsidR="007C20B8" w:rsidRDefault="007C20B8" w:rsidP="003E72DD">
            <w:pPr>
              <w:pStyle w:val="23"/>
              <w:ind w:firstLine="0"/>
            </w:pPr>
            <w:r>
              <w:rPr>
                <w:rFonts w:hint="eastAsia"/>
              </w:rPr>
              <w:t>送检</w:t>
            </w:r>
            <w:r>
              <w:t>科室</w:t>
            </w:r>
          </w:p>
        </w:tc>
        <w:tc>
          <w:tcPr>
            <w:tcW w:w="1686" w:type="dxa"/>
          </w:tcPr>
          <w:p w:rsidR="007C20B8" w:rsidRDefault="007C20B8" w:rsidP="003E72DD">
            <w:pPr>
              <w:pStyle w:val="23"/>
              <w:ind w:firstLine="0"/>
            </w:pPr>
            <w:r>
              <w:rPr>
                <w:rFonts w:hint="eastAsia"/>
              </w:rPr>
              <w:t>内科</w:t>
            </w:r>
          </w:p>
        </w:tc>
      </w:tr>
    </w:tbl>
    <w:p w:rsidR="00514B56" w:rsidRDefault="00514B56" w:rsidP="00514B56"/>
    <w:p w:rsidR="008563A7" w:rsidRDefault="00D21CF3" w:rsidP="00CA6E64">
      <w:pPr>
        <w:pStyle w:val="23"/>
      </w:pPr>
      <w:r>
        <w:rPr>
          <w:rFonts w:hint="eastAsia"/>
        </w:rPr>
        <w:t>在传输</w:t>
      </w:r>
      <w:r>
        <w:t>的是项目质控测试结果时（</w:t>
      </w:r>
      <w:r>
        <w:rPr>
          <w:rFonts w:hint="eastAsia"/>
        </w:rPr>
        <w:t>MSH-11</w:t>
      </w:r>
      <w:r>
        <w:rPr>
          <w:rFonts w:hint="eastAsia"/>
        </w:rPr>
        <w:t>取</w:t>
      </w:r>
      <w:r>
        <w:t>Q</w:t>
      </w:r>
      <w:r>
        <w:rPr>
          <w:rFonts w:hint="eastAsia"/>
        </w:rPr>
        <w:t>时），</w:t>
      </w:r>
      <w:r w:rsidR="009113A4">
        <w:rPr>
          <w:rFonts w:hint="eastAsia"/>
        </w:rPr>
        <w:t>O</w:t>
      </w:r>
      <w:r w:rsidR="009113A4">
        <w:t>BR</w:t>
      </w:r>
      <w:r>
        <w:t>各字段的</w:t>
      </w:r>
      <w:r>
        <w:rPr>
          <w:rFonts w:hint="eastAsia"/>
        </w:rPr>
        <w:t>定义</w:t>
      </w:r>
      <w:r>
        <w:t>见下表</w:t>
      </w:r>
      <w:r>
        <w:rPr>
          <w:rFonts w:hint="eastAsia"/>
        </w:rPr>
        <w:t>：</w:t>
      </w:r>
    </w:p>
    <w:p w:rsidR="00D21CF3" w:rsidRDefault="00D21CF3" w:rsidP="00D21CF3">
      <w:pPr>
        <w:pStyle w:val="a9"/>
        <w:keepNext/>
      </w:pPr>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136D5">
        <w:rPr>
          <w:noProof/>
        </w:rPr>
        <w:t>6</w:t>
      </w:r>
      <w:r>
        <w:fldChar w:fldCharType="end"/>
      </w:r>
      <w:r>
        <w:t xml:space="preserve"> OBR</w:t>
      </w:r>
      <w:r>
        <w:rPr>
          <w:rFonts w:hint="eastAsia"/>
        </w:rPr>
        <w:t>字段</w:t>
      </w:r>
      <w:r>
        <w:t>定义表</w:t>
      </w:r>
      <w:r>
        <w:rPr>
          <w:rFonts w:hint="eastAsia"/>
        </w:rPr>
        <w:t>（质控</w:t>
      </w:r>
      <w:r>
        <w:t>测试结果</w:t>
      </w:r>
      <w:r>
        <w:rPr>
          <w:rFonts w:hint="eastAsia"/>
        </w:rPr>
        <w:t>）</w:t>
      </w:r>
    </w:p>
    <w:tbl>
      <w:tblPr>
        <w:tblStyle w:val="aff2"/>
        <w:tblW w:w="0" w:type="auto"/>
        <w:tblLook w:val="04A0" w:firstRow="1" w:lastRow="0" w:firstColumn="1" w:lastColumn="0" w:noHBand="0" w:noVBand="1"/>
      </w:tblPr>
      <w:tblGrid>
        <w:gridCol w:w="590"/>
        <w:gridCol w:w="1419"/>
        <w:gridCol w:w="667"/>
        <w:gridCol w:w="741"/>
        <w:gridCol w:w="3425"/>
        <w:gridCol w:w="1707"/>
      </w:tblGrid>
      <w:tr w:rsidR="00D21CF3" w:rsidTr="003E72DD">
        <w:tc>
          <w:tcPr>
            <w:tcW w:w="590" w:type="dxa"/>
            <w:shd w:val="clear" w:color="auto" w:fill="BFBFBF" w:themeFill="background1" w:themeFillShade="BF"/>
          </w:tcPr>
          <w:p w:rsidR="00D21CF3" w:rsidRDefault="00D21CF3" w:rsidP="003E72DD">
            <w:pPr>
              <w:pStyle w:val="23"/>
              <w:ind w:firstLine="0"/>
            </w:pPr>
            <w:r>
              <w:rPr>
                <w:rFonts w:hint="eastAsia"/>
              </w:rPr>
              <w:t>序</w:t>
            </w:r>
            <w:r>
              <w:rPr>
                <w:rFonts w:hint="eastAsia"/>
              </w:rPr>
              <w:lastRenderedPageBreak/>
              <w:t>号</w:t>
            </w:r>
          </w:p>
        </w:tc>
        <w:tc>
          <w:tcPr>
            <w:tcW w:w="1419" w:type="dxa"/>
            <w:shd w:val="clear" w:color="auto" w:fill="BFBFBF" w:themeFill="background1" w:themeFillShade="BF"/>
          </w:tcPr>
          <w:p w:rsidR="00D21CF3" w:rsidRDefault="00D21CF3" w:rsidP="003E72DD">
            <w:pPr>
              <w:pStyle w:val="23"/>
              <w:ind w:firstLine="0"/>
            </w:pPr>
            <w:r>
              <w:rPr>
                <w:rFonts w:hint="eastAsia"/>
              </w:rPr>
              <w:lastRenderedPageBreak/>
              <w:t>字段</w:t>
            </w:r>
            <w:r>
              <w:t>名</w:t>
            </w:r>
          </w:p>
        </w:tc>
        <w:tc>
          <w:tcPr>
            <w:tcW w:w="667" w:type="dxa"/>
            <w:shd w:val="clear" w:color="auto" w:fill="BFBFBF" w:themeFill="background1" w:themeFillShade="BF"/>
          </w:tcPr>
          <w:p w:rsidR="00D21CF3" w:rsidRDefault="00D21CF3" w:rsidP="003E72DD">
            <w:pPr>
              <w:pStyle w:val="23"/>
              <w:ind w:firstLine="0"/>
            </w:pPr>
            <w:r>
              <w:rPr>
                <w:rFonts w:hint="eastAsia"/>
              </w:rPr>
              <w:t>数据</w:t>
            </w:r>
            <w:r>
              <w:lastRenderedPageBreak/>
              <w:t>类型</w:t>
            </w:r>
          </w:p>
        </w:tc>
        <w:tc>
          <w:tcPr>
            <w:tcW w:w="741" w:type="dxa"/>
            <w:shd w:val="clear" w:color="auto" w:fill="BFBFBF" w:themeFill="background1" w:themeFillShade="BF"/>
          </w:tcPr>
          <w:p w:rsidR="00D21CF3" w:rsidRDefault="00D21CF3" w:rsidP="003E72DD">
            <w:pPr>
              <w:pStyle w:val="23"/>
              <w:ind w:firstLine="0"/>
            </w:pPr>
            <w:r>
              <w:rPr>
                <w:rFonts w:hint="eastAsia"/>
              </w:rPr>
              <w:lastRenderedPageBreak/>
              <w:t>最大</w:t>
            </w:r>
            <w:r>
              <w:lastRenderedPageBreak/>
              <w:t>建议长度</w:t>
            </w:r>
          </w:p>
        </w:tc>
        <w:tc>
          <w:tcPr>
            <w:tcW w:w="3425" w:type="dxa"/>
            <w:shd w:val="clear" w:color="auto" w:fill="BFBFBF" w:themeFill="background1" w:themeFillShade="BF"/>
          </w:tcPr>
          <w:p w:rsidR="00D21CF3" w:rsidRDefault="00D21CF3" w:rsidP="003E72DD">
            <w:pPr>
              <w:pStyle w:val="23"/>
              <w:ind w:firstLine="0"/>
            </w:pPr>
            <w:r>
              <w:rPr>
                <w:rFonts w:hint="eastAsia"/>
              </w:rPr>
              <w:lastRenderedPageBreak/>
              <w:t>说明</w:t>
            </w:r>
          </w:p>
        </w:tc>
        <w:tc>
          <w:tcPr>
            <w:tcW w:w="1686" w:type="dxa"/>
            <w:shd w:val="clear" w:color="auto" w:fill="BFBFBF" w:themeFill="background1" w:themeFillShade="BF"/>
          </w:tcPr>
          <w:p w:rsidR="00D21CF3" w:rsidRDefault="00D21CF3" w:rsidP="003E72DD">
            <w:pPr>
              <w:pStyle w:val="23"/>
              <w:ind w:firstLine="0"/>
            </w:pPr>
            <w:r>
              <w:rPr>
                <w:rFonts w:hint="eastAsia"/>
              </w:rPr>
              <w:t>示例</w:t>
            </w:r>
          </w:p>
        </w:tc>
      </w:tr>
      <w:tr w:rsidR="005B41A9" w:rsidTr="003E72DD">
        <w:tc>
          <w:tcPr>
            <w:tcW w:w="590" w:type="dxa"/>
          </w:tcPr>
          <w:p w:rsidR="005B41A9" w:rsidRDefault="005B41A9" w:rsidP="005B41A9">
            <w:pPr>
              <w:pStyle w:val="23"/>
              <w:ind w:firstLine="0"/>
            </w:pPr>
            <w:r>
              <w:rPr>
                <w:rFonts w:hint="eastAsia"/>
              </w:rPr>
              <w:lastRenderedPageBreak/>
              <w:t>1</w:t>
            </w:r>
          </w:p>
        </w:tc>
        <w:tc>
          <w:tcPr>
            <w:tcW w:w="1419" w:type="dxa"/>
          </w:tcPr>
          <w:p w:rsidR="005B41A9" w:rsidRDefault="005B41A9" w:rsidP="005B41A9">
            <w:pPr>
              <w:pStyle w:val="23"/>
              <w:ind w:firstLine="0"/>
            </w:pPr>
            <w:r w:rsidRPr="00711B15">
              <w:t>Set ID – OBR</w:t>
            </w:r>
          </w:p>
        </w:tc>
        <w:tc>
          <w:tcPr>
            <w:tcW w:w="667" w:type="dxa"/>
          </w:tcPr>
          <w:p w:rsidR="005B41A9" w:rsidRDefault="005B41A9" w:rsidP="005B41A9">
            <w:pPr>
              <w:pStyle w:val="23"/>
              <w:ind w:firstLine="0"/>
            </w:pPr>
            <w:r>
              <w:rPr>
                <w:rFonts w:hint="eastAsia"/>
              </w:rPr>
              <w:t>SI</w:t>
            </w:r>
          </w:p>
        </w:tc>
        <w:tc>
          <w:tcPr>
            <w:tcW w:w="741" w:type="dxa"/>
          </w:tcPr>
          <w:p w:rsidR="005B41A9" w:rsidRDefault="005B41A9" w:rsidP="005B41A9">
            <w:pPr>
              <w:pStyle w:val="23"/>
              <w:ind w:firstLine="0"/>
            </w:pPr>
            <w:r>
              <w:rPr>
                <w:rFonts w:hint="eastAsia"/>
              </w:rPr>
              <w:t>10</w:t>
            </w:r>
          </w:p>
        </w:tc>
        <w:tc>
          <w:tcPr>
            <w:tcW w:w="3425" w:type="dxa"/>
          </w:tcPr>
          <w:p w:rsidR="005B41A9" w:rsidRPr="00D02A5B" w:rsidRDefault="005B41A9" w:rsidP="005B41A9">
            <w:pPr>
              <w:pStyle w:val="23"/>
              <w:ind w:firstLine="0"/>
            </w:pPr>
            <w:r w:rsidRPr="00711B15">
              <w:rPr>
                <w:rFonts w:hint="eastAsia"/>
              </w:rPr>
              <w:t>序列号，用于确定消息中的不同</w:t>
            </w:r>
            <w:r w:rsidRPr="00711B15">
              <w:rPr>
                <w:rFonts w:hint="eastAsia"/>
              </w:rPr>
              <w:t xml:space="preserve">OBR </w:t>
            </w:r>
            <w:r>
              <w:rPr>
                <w:rFonts w:hint="eastAsia"/>
              </w:rPr>
              <w:t>消息段</w:t>
            </w:r>
          </w:p>
        </w:tc>
        <w:tc>
          <w:tcPr>
            <w:tcW w:w="1686" w:type="dxa"/>
          </w:tcPr>
          <w:p w:rsidR="005B41A9" w:rsidRPr="00D02A5B" w:rsidRDefault="005B41A9" w:rsidP="005B41A9">
            <w:pPr>
              <w:pStyle w:val="23"/>
              <w:ind w:firstLine="0"/>
            </w:pPr>
            <w:r>
              <w:rPr>
                <w:rFonts w:hint="eastAsia"/>
              </w:rPr>
              <w:t>1</w:t>
            </w:r>
          </w:p>
        </w:tc>
      </w:tr>
      <w:tr w:rsidR="005B41A9" w:rsidTr="003E72DD">
        <w:tc>
          <w:tcPr>
            <w:tcW w:w="590" w:type="dxa"/>
          </w:tcPr>
          <w:p w:rsidR="005B41A9" w:rsidRDefault="005B41A9" w:rsidP="005B41A9">
            <w:pPr>
              <w:pStyle w:val="23"/>
              <w:ind w:firstLine="0"/>
            </w:pPr>
            <w:r>
              <w:rPr>
                <w:rFonts w:hint="eastAsia"/>
              </w:rPr>
              <w:t>2</w:t>
            </w:r>
          </w:p>
        </w:tc>
        <w:tc>
          <w:tcPr>
            <w:tcW w:w="1419" w:type="dxa"/>
          </w:tcPr>
          <w:p w:rsidR="005B41A9" w:rsidRDefault="005B41A9" w:rsidP="005B41A9">
            <w:pPr>
              <w:pStyle w:val="23"/>
              <w:ind w:firstLine="0"/>
            </w:pPr>
            <w:r w:rsidRPr="00711B15">
              <w:t>Placer Order Number</w:t>
            </w:r>
          </w:p>
        </w:tc>
        <w:tc>
          <w:tcPr>
            <w:tcW w:w="667" w:type="dxa"/>
          </w:tcPr>
          <w:p w:rsidR="005B41A9" w:rsidRDefault="005B41A9" w:rsidP="005B41A9">
            <w:pPr>
              <w:pStyle w:val="23"/>
              <w:ind w:firstLine="0"/>
            </w:pPr>
            <w:r>
              <w:rPr>
                <w:rFonts w:hint="eastAsia"/>
              </w:rPr>
              <w:t>EI</w:t>
            </w:r>
          </w:p>
        </w:tc>
        <w:tc>
          <w:tcPr>
            <w:tcW w:w="741" w:type="dxa"/>
          </w:tcPr>
          <w:p w:rsidR="005B41A9" w:rsidRDefault="005B41A9" w:rsidP="005B41A9">
            <w:pPr>
              <w:pStyle w:val="23"/>
              <w:ind w:firstLine="0"/>
            </w:pPr>
            <w:r>
              <w:rPr>
                <w:rFonts w:hint="eastAsia"/>
              </w:rPr>
              <w:t>22</w:t>
            </w:r>
          </w:p>
        </w:tc>
        <w:tc>
          <w:tcPr>
            <w:tcW w:w="3425" w:type="dxa"/>
          </w:tcPr>
          <w:p w:rsidR="005B41A9" w:rsidRDefault="005B41A9" w:rsidP="005B41A9">
            <w:pPr>
              <w:pStyle w:val="23"/>
              <w:ind w:firstLine="0"/>
            </w:pPr>
            <w:r>
              <w:rPr>
                <w:rFonts w:hint="eastAsia"/>
              </w:rPr>
              <w:t>质控液编号</w:t>
            </w:r>
          </w:p>
        </w:tc>
        <w:tc>
          <w:tcPr>
            <w:tcW w:w="1686" w:type="dxa"/>
          </w:tcPr>
          <w:p w:rsidR="005B41A9" w:rsidRDefault="005B41A9" w:rsidP="005B41A9">
            <w:pPr>
              <w:pStyle w:val="23"/>
              <w:ind w:firstLine="0"/>
            </w:pPr>
            <w:r>
              <w:rPr>
                <w:rFonts w:hint="eastAsia"/>
              </w:rPr>
              <w:t>123456789</w:t>
            </w:r>
          </w:p>
        </w:tc>
      </w:tr>
      <w:tr w:rsidR="005B41A9" w:rsidTr="003E72DD">
        <w:tc>
          <w:tcPr>
            <w:tcW w:w="590" w:type="dxa"/>
          </w:tcPr>
          <w:p w:rsidR="005B41A9" w:rsidRDefault="005B41A9" w:rsidP="005B41A9">
            <w:pPr>
              <w:pStyle w:val="23"/>
              <w:ind w:firstLine="0"/>
            </w:pPr>
            <w:r>
              <w:rPr>
                <w:rFonts w:hint="eastAsia"/>
              </w:rPr>
              <w:t>4</w:t>
            </w:r>
          </w:p>
        </w:tc>
        <w:tc>
          <w:tcPr>
            <w:tcW w:w="1419" w:type="dxa"/>
          </w:tcPr>
          <w:p w:rsidR="005B41A9" w:rsidRDefault="005B41A9" w:rsidP="005B41A9">
            <w:pPr>
              <w:pStyle w:val="23"/>
              <w:ind w:firstLine="0"/>
            </w:pPr>
            <w:r w:rsidRPr="005F052C">
              <w:t>Universal Service ID</w:t>
            </w:r>
          </w:p>
        </w:tc>
        <w:tc>
          <w:tcPr>
            <w:tcW w:w="667" w:type="dxa"/>
          </w:tcPr>
          <w:p w:rsidR="005B41A9" w:rsidRDefault="005B41A9" w:rsidP="005B41A9">
            <w:pPr>
              <w:pStyle w:val="23"/>
              <w:ind w:firstLine="0"/>
            </w:pPr>
            <w:r>
              <w:rPr>
                <w:rFonts w:hint="eastAsia"/>
              </w:rPr>
              <w:t>CE</w:t>
            </w:r>
          </w:p>
        </w:tc>
        <w:tc>
          <w:tcPr>
            <w:tcW w:w="741" w:type="dxa"/>
          </w:tcPr>
          <w:p w:rsidR="005B41A9" w:rsidRDefault="005B41A9" w:rsidP="005B41A9">
            <w:pPr>
              <w:pStyle w:val="23"/>
              <w:ind w:firstLine="0"/>
            </w:pPr>
            <w:r>
              <w:rPr>
                <w:rFonts w:hint="eastAsia"/>
              </w:rPr>
              <w:t>200</w:t>
            </w:r>
          </w:p>
        </w:tc>
        <w:tc>
          <w:tcPr>
            <w:tcW w:w="3425" w:type="dxa"/>
          </w:tcPr>
          <w:p w:rsidR="005B41A9" w:rsidRPr="005D0CC6" w:rsidRDefault="005B41A9" w:rsidP="005B41A9">
            <w:pPr>
              <w:pStyle w:val="23"/>
              <w:ind w:firstLine="0"/>
            </w:pPr>
            <w:r>
              <w:rPr>
                <w:rFonts w:hint="eastAsia"/>
              </w:rPr>
              <w:t>通用</w:t>
            </w:r>
            <w:r>
              <w:t>服务标识符，用厂商名</w:t>
            </w:r>
            <w:r>
              <w:rPr>
                <w:rFonts w:hint="eastAsia"/>
              </w:rPr>
              <w:t>^</w:t>
            </w:r>
            <w:r>
              <w:rPr>
                <w:rFonts w:hint="eastAsia"/>
              </w:rPr>
              <w:t>型号</w:t>
            </w:r>
          </w:p>
        </w:tc>
        <w:tc>
          <w:tcPr>
            <w:tcW w:w="1686" w:type="dxa"/>
          </w:tcPr>
          <w:p w:rsidR="005B41A9" w:rsidRPr="00E0042A" w:rsidRDefault="005B41A9" w:rsidP="005B41A9">
            <w:pPr>
              <w:pStyle w:val="23"/>
              <w:ind w:firstLine="0"/>
            </w:pPr>
            <w:r>
              <w:rPr>
                <w:rFonts w:hint="eastAsia"/>
              </w:rPr>
              <w:t>maccura</w:t>
            </w:r>
          </w:p>
        </w:tc>
      </w:tr>
      <w:tr w:rsidR="00C40716" w:rsidTr="003E72DD">
        <w:tc>
          <w:tcPr>
            <w:tcW w:w="590" w:type="dxa"/>
          </w:tcPr>
          <w:p w:rsidR="00C40716" w:rsidRDefault="00C40716" w:rsidP="00C40716">
            <w:pPr>
              <w:pStyle w:val="23"/>
              <w:ind w:firstLine="0"/>
            </w:pPr>
            <w:r>
              <w:rPr>
                <w:rFonts w:hint="eastAsia"/>
              </w:rPr>
              <w:t>7</w:t>
            </w:r>
          </w:p>
        </w:tc>
        <w:tc>
          <w:tcPr>
            <w:tcW w:w="1419" w:type="dxa"/>
          </w:tcPr>
          <w:p w:rsidR="00C40716" w:rsidRPr="00437820" w:rsidRDefault="00C40716" w:rsidP="00C40716">
            <w:pPr>
              <w:pStyle w:val="23"/>
              <w:ind w:firstLine="0"/>
            </w:pPr>
            <w:r>
              <w:rPr>
                <w:rFonts w:hint="eastAsia"/>
              </w:rPr>
              <w:t>Observation Date/Time</w:t>
            </w:r>
          </w:p>
        </w:tc>
        <w:tc>
          <w:tcPr>
            <w:tcW w:w="667" w:type="dxa"/>
          </w:tcPr>
          <w:p w:rsidR="00C40716" w:rsidRDefault="00C40716" w:rsidP="00C40716">
            <w:pPr>
              <w:pStyle w:val="23"/>
              <w:ind w:firstLine="0"/>
            </w:pPr>
            <w:r>
              <w:rPr>
                <w:rFonts w:hint="eastAsia"/>
              </w:rPr>
              <w:t>TS</w:t>
            </w:r>
          </w:p>
        </w:tc>
        <w:tc>
          <w:tcPr>
            <w:tcW w:w="741" w:type="dxa"/>
          </w:tcPr>
          <w:p w:rsidR="00C40716" w:rsidRDefault="00C40716" w:rsidP="00C40716">
            <w:pPr>
              <w:pStyle w:val="23"/>
              <w:ind w:firstLine="0"/>
            </w:pPr>
            <w:r>
              <w:rPr>
                <w:rFonts w:hint="eastAsia"/>
              </w:rPr>
              <w:t>26</w:t>
            </w:r>
          </w:p>
        </w:tc>
        <w:tc>
          <w:tcPr>
            <w:tcW w:w="3425" w:type="dxa"/>
          </w:tcPr>
          <w:p w:rsidR="00C40716" w:rsidRDefault="00814657" w:rsidP="00C40716">
            <w:pPr>
              <w:pStyle w:val="23"/>
              <w:ind w:firstLine="0"/>
            </w:pPr>
            <w:r>
              <w:rPr>
                <w:rFonts w:hint="eastAsia"/>
              </w:rPr>
              <w:t>开始</w:t>
            </w:r>
            <w:r w:rsidR="00C40716">
              <w:rPr>
                <w:rFonts w:hint="eastAsia"/>
              </w:rPr>
              <w:t>质控</w:t>
            </w:r>
            <w:r>
              <w:rPr>
                <w:rFonts w:hint="eastAsia"/>
              </w:rPr>
              <w:t>测试的</w:t>
            </w:r>
            <w:r w:rsidR="00C40716">
              <w:t>时间</w:t>
            </w:r>
            <w:r w:rsidR="00C40716" w:rsidRPr="006A7B39">
              <w:rPr>
                <w:rFonts w:hint="eastAsia"/>
              </w:rPr>
              <w:t>（形式如</w:t>
            </w:r>
            <w:r w:rsidR="00C40716" w:rsidRPr="00374838">
              <w:rPr>
                <w:rFonts w:hint="eastAsia"/>
              </w:rPr>
              <w:t>YYYYMMDDHHmmSS</w:t>
            </w:r>
            <w:r w:rsidR="00C40716" w:rsidRPr="006A7B39">
              <w:rPr>
                <w:rFonts w:hint="eastAsia"/>
              </w:rPr>
              <w:t>），取</w:t>
            </w:r>
            <w:r w:rsidR="00C40716">
              <w:t>UTC+0</w:t>
            </w:r>
            <w:r w:rsidR="00C40716" w:rsidRPr="006A7B39">
              <w:rPr>
                <w:rFonts w:hint="eastAsia"/>
              </w:rPr>
              <w:t>时间值。</w:t>
            </w:r>
          </w:p>
        </w:tc>
        <w:tc>
          <w:tcPr>
            <w:tcW w:w="1686" w:type="dxa"/>
          </w:tcPr>
          <w:p w:rsidR="00C40716" w:rsidRDefault="00C40716" w:rsidP="00C40716">
            <w:pPr>
              <w:pStyle w:val="23"/>
              <w:ind w:firstLine="0"/>
            </w:pPr>
            <w:r>
              <w:rPr>
                <w:rFonts w:hint="eastAsia"/>
              </w:rPr>
              <w:t>20180124</w:t>
            </w:r>
            <w:r>
              <w:t>10</w:t>
            </w:r>
            <w:r>
              <w:rPr>
                <w:rFonts w:hint="eastAsia"/>
              </w:rPr>
              <w:t>0000</w:t>
            </w:r>
          </w:p>
        </w:tc>
      </w:tr>
      <w:tr w:rsidR="005B41A9" w:rsidTr="003E72DD">
        <w:tc>
          <w:tcPr>
            <w:tcW w:w="590" w:type="dxa"/>
          </w:tcPr>
          <w:p w:rsidR="005B41A9" w:rsidRDefault="005B41A9" w:rsidP="005B41A9">
            <w:pPr>
              <w:pStyle w:val="23"/>
              <w:ind w:firstLine="0"/>
            </w:pPr>
            <w:r>
              <w:rPr>
                <w:rFonts w:hint="eastAsia"/>
              </w:rPr>
              <w:t>11</w:t>
            </w:r>
          </w:p>
        </w:tc>
        <w:tc>
          <w:tcPr>
            <w:tcW w:w="1419" w:type="dxa"/>
          </w:tcPr>
          <w:p w:rsidR="005B41A9" w:rsidRPr="005F052C" w:rsidRDefault="005B41A9" w:rsidP="005B41A9">
            <w:pPr>
              <w:pStyle w:val="23"/>
              <w:ind w:firstLine="0"/>
            </w:pPr>
            <w:r w:rsidRPr="005B41A9">
              <w:t>Specimen Action Code</w:t>
            </w:r>
          </w:p>
        </w:tc>
        <w:tc>
          <w:tcPr>
            <w:tcW w:w="667" w:type="dxa"/>
          </w:tcPr>
          <w:p w:rsidR="005B41A9" w:rsidRDefault="005B41A9" w:rsidP="005B41A9">
            <w:pPr>
              <w:pStyle w:val="23"/>
              <w:ind w:firstLine="0"/>
            </w:pPr>
            <w:r>
              <w:rPr>
                <w:rFonts w:hint="eastAsia"/>
              </w:rPr>
              <w:t>ID</w:t>
            </w:r>
          </w:p>
        </w:tc>
        <w:tc>
          <w:tcPr>
            <w:tcW w:w="741" w:type="dxa"/>
          </w:tcPr>
          <w:p w:rsidR="005B41A9" w:rsidRDefault="005B41A9" w:rsidP="005B41A9">
            <w:pPr>
              <w:pStyle w:val="23"/>
              <w:ind w:firstLine="0"/>
            </w:pPr>
            <w:r>
              <w:t>5</w:t>
            </w:r>
            <w:r>
              <w:rPr>
                <w:rFonts w:hint="eastAsia"/>
              </w:rPr>
              <w:t>0</w:t>
            </w:r>
          </w:p>
        </w:tc>
        <w:tc>
          <w:tcPr>
            <w:tcW w:w="3425" w:type="dxa"/>
          </w:tcPr>
          <w:p w:rsidR="005B41A9" w:rsidRDefault="005B41A9" w:rsidP="005B41A9">
            <w:pPr>
              <w:pStyle w:val="23"/>
              <w:ind w:firstLine="0"/>
            </w:pPr>
            <w:r>
              <w:rPr>
                <w:rFonts w:hint="eastAsia"/>
              </w:rPr>
              <w:t>质控液</w:t>
            </w:r>
            <w:r>
              <w:t>类型</w:t>
            </w:r>
          </w:p>
        </w:tc>
        <w:tc>
          <w:tcPr>
            <w:tcW w:w="1686" w:type="dxa"/>
          </w:tcPr>
          <w:p w:rsidR="005B41A9" w:rsidRDefault="005B41A9" w:rsidP="005B41A9">
            <w:pPr>
              <w:pStyle w:val="23"/>
              <w:ind w:firstLine="0"/>
            </w:pPr>
          </w:p>
        </w:tc>
      </w:tr>
      <w:tr w:rsidR="005B41A9" w:rsidTr="003E72DD">
        <w:tc>
          <w:tcPr>
            <w:tcW w:w="590" w:type="dxa"/>
          </w:tcPr>
          <w:p w:rsidR="005B41A9" w:rsidRDefault="005B41A9" w:rsidP="005B41A9">
            <w:pPr>
              <w:pStyle w:val="23"/>
              <w:ind w:firstLine="0"/>
            </w:pPr>
            <w:r>
              <w:rPr>
                <w:rFonts w:hint="eastAsia"/>
              </w:rPr>
              <w:t>12</w:t>
            </w:r>
          </w:p>
        </w:tc>
        <w:tc>
          <w:tcPr>
            <w:tcW w:w="1419" w:type="dxa"/>
          </w:tcPr>
          <w:p w:rsidR="005B41A9" w:rsidRPr="005B41A9" w:rsidRDefault="005B41A9" w:rsidP="005B41A9">
            <w:pPr>
              <w:pStyle w:val="23"/>
              <w:ind w:firstLine="0"/>
            </w:pPr>
            <w:r>
              <w:rPr>
                <w:rFonts w:hint="eastAsia"/>
              </w:rPr>
              <w:t>Danger Code</w:t>
            </w:r>
          </w:p>
        </w:tc>
        <w:tc>
          <w:tcPr>
            <w:tcW w:w="667" w:type="dxa"/>
          </w:tcPr>
          <w:p w:rsidR="005B41A9" w:rsidRDefault="005B41A9" w:rsidP="005B41A9">
            <w:pPr>
              <w:pStyle w:val="23"/>
              <w:ind w:firstLine="0"/>
            </w:pPr>
            <w:r>
              <w:rPr>
                <w:rFonts w:hint="eastAsia"/>
              </w:rPr>
              <w:t>CE</w:t>
            </w:r>
          </w:p>
        </w:tc>
        <w:tc>
          <w:tcPr>
            <w:tcW w:w="741" w:type="dxa"/>
          </w:tcPr>
          <w:p w:rsidR="005B41A9" w:rsidRDefault="007A15E4" w:rsidP="005B41A9">
            <w:pPr>
              <w:pStyle w:val="23"/>
              <w:ind w:firstLine="0"/>
            </w:pPr>
            <w:r>
              <w:t>60</w:t>
            </w:r>
          </w:p>
        </w:tc>
        <w:tc>
          <w:tcPr>
            <w:tcW w:w="3425" w:type="dxa"/>
          </w:tcPr>
          <w:p w:rsidR="005B41A9" w:rsidRDefault="005B41A9" w:rsidP="005B41A9">
            <w:pPr>
              <w:pStyle w:val="23"/>
              <w:ind w:firstLine="0"/>
            </w:pPr>
            <w:r>
              <w:rPr>
                <w:rFonts w:hint="eastAsia"/>
              </w:rPr>
              <w:t>质控</w:t>
            </w:r>
            <w:r>
              <w:t>方法</w:t>
            </w:r>
          </w:p>
        </w:tc>
        <w:tc>
          <w:tcPr>
            <w:tcW w:w="1686" w:type="dxa"/>
          </w:tcPr>
          <w:p w:rsidR="005B41A9" w:rsidRDefault="005B41A9" w:rsidP="005B41A9">
            <w:pPr>
              <w:pStyle w:val="23"/>
              <w:ind w:firstLine="0"/>
            </w:pPr>
          </w:p>
        </w:tc>
      </w:tr>
      <w:tr w:rsidR="005B41A9" w:rsidTr="003E72DD">
        <w:tc>
          <w:tcPr>
            <w:tcW w:w="590" w:type="dxa"/>
          </w:tcPr>
          <w:p w:rsidR="005B41A9" w:rsidRDefault="005B41A9" w:rsidP="005B41A9">
            <w:pPr>
              <w:pStyle w:val="23"/>
              <w:ind w:firstLine="0"/>
            </w:pPr>
            <w:r>
              <w:rPr>
                <w:rFonts w:hint="eastAsia"/>
              </w:rPr>
              <w:t>13</w:t>
            </w:r>
          </w:p>
        </w:tc>
        <w:tc>
          <w:tcPr>
            <w:tcW w:w="1419" w:type="dxa"/>
          </w:tcPr>
          <w:p w:rsidR="005B41A9" w:rsidRDefault="005B41A9" w:rsidP="005B41A9">
            <w:pPr>
              <w:pStyle w:val="23"/>
              <w:ind w:firstLine="0"/>
            </w:pPr>
            <w:r w:rsidRPr="005B41A9">
              <w:t>Relevant Clinical Info</w:t>
            </w:r>
          </w:p>
        </w:tc>
        <w:tc>
          <w:tcPr>
            <w:tcW w:w="667" w:type="dxa"/>
          </w:tcPr>
          <w:p w:rsidR="005B41A9" w:rsidRDefault="005B41A9" w:rsidP="005B41A9">
            <w:pPr>
              <w:pStyle w:val="23"/>
              <w:ind w:firstLine="0"/>
            </w:pPr>
            <w:r>
              <w:rPr>
                <w:rFonts w:hint="eastAsia"/>
              </w:rPr>
              <w:t>ST</w:t>
            </w:r>
          </w:p>
        </w:tc>
        <w:tc>
          <w:tcPr>
            <w:tcW w:w="741" w:type="dxa"/>
          </w:tcPr>
          <w:p w:rsidR="005B41A9" w:rsidRDefault="007A15E4" w:rsidP="005B41A9">
            <w:pPr>
              <w:pStyle w:val="23"/>
              <w:ind w:firstLine="0"/>
            </w:pPr>
            <w:r>
              <w:t>300</w:t>
            </w:r>
          </w:p>
        </w:tc>
        <w:tc>
          <w:tcPr>
            <w:tcW w:w="3425" w:type="dxa"/>
          </w:tcPr>
          <w:p w:rsidR="005B41A9" w:rsidRDefault="005B41A9" w:rsidP="005B41A9">
            <w:pPr>
              <w:pStyle w:val="23"/>
              <w:ind w:firstLine="0"/>
            </w:pPr>
            <w:r>
              <w:rPr>
                <w:rFonts w:hint="eastAsia"/>
              </w:rPr>
              <w:t>质控液</w:t>
            </w:r>
            <w:r>
              <w:t>名称</w:t>
            </w:r>
          </w:p>
        </w:tc>
        <w:tc>
          <w:tcPr>
            <w:tcW w:w="1686" w:type="dxa"/>
          </w:tcPr>
          <w:p w:rsidR="005B41A9" w:rsidRDefault="005B41A9" w:rsidP="005B41A9">
            <w:pPr>
              <w:pStyle w:val="23"/>
              <w:ind w:firstLine="0"/>
            </w:pPr>
          </w:p>
        </w:tc>
      </w:tr>
      <w:tr w:rsidR="005B41A9" w:rsidTr="003E72DD">
        <w:tc>
          <w:tcPr>
            <w:tcW w:w="590" w:type="dxa"/>
          </w:tcPr>
          <w:p w:rsidR="005B41A9" w:rsidRDefault="005B41A9" w:rsidP="005B41A9">
            <w:pPr>
              <w:pStyle w:val="23"/>
              <w:ind w:firstLine="0"/>
            </w:pPr>
            <w:r>
              <w:rPr>
                <w:rFonts w:hint="eastAsia"/>
              </w:rPr>
              <w:t>14</w:t>
            </w:r>
          </w:p>
        </w:tc>
        <w:tc>
          <w:tcPr>
            <w:tcW w:w="1419" w:type="dxa"/>
          </w:tcPr>
          <w:p w:rsidR="005B41A9" w:rsidRPr="005B41A9" w:rsidRDefault="005B41A9" w:rsidP="005B41A9">
            <w:pPr>
              <w:pStyle w:val="23"/>
              <w:ind w:firstLine="0"/>
            </w:pPr>
            <w:r w:rsidRPr="005B41A9">
              <w:t>Specimen Received Date/Time</w:t>
            </w:r>
          </w:p>
        </w:tc>
        <w:tc>
          <w:tcPr>
            <w:tcW w:w="667" w:type="dxa"/>
          </w:tcPr>
          <w:p w:rsidR="005B41A9" w:rsidRDefault="005B41A9" w:rsidP="005B41A9">
            <w:pPr>
              <w:pStyle w:val="23"/>
              <w:ind w:firstLine="0"/>
            </w:pPr>
            <w:r>
              <w:rPr>
                <w:rFonts w:hint="eastAsia"/>
              </w:rPr>
              <w:t>TS</w:t>
            </w:r>
          </w:p>
        </w:tc>
        <w:tc>
          <w:tcPr>
            <w:tcW w:w="741" w:type="dxa"/>
          </w:tcPr>
          <w:p w:rsidR="005B41A9" w:rsidRDefault="005B41A9" w:rsidP="005B41A9">
            <w:pPr>
              <w:pStyle w:val="23"/>
              <w:ind w:firstLine="0"/>
            </w:pPr>
            <w:r>
              <w:rPr>
                <w:rFonts w:hint="eastAsia"/>
              </w:rPr>
              <w:t>26</w:t>
            </w:r>
          </w:p>
        </w:tc>
        <w:tc>
          <w:tcPr>
            <w:tcW w:w="3425" w:type="dxa"/>
          </w:tcPr>
          <w:p w:rsidR="005B41A9" w:rsidRDefault="005B41A9" w:rsidP="005B41A9">
            <w:pPr>
              <w:pStyle w:val="23"/>
              <w:ind w:firstLine="0"/>
            </w:pPr>
            <w:r>
              <w:rPr>
                <w:rFonts w:hint="eastAsia"/>
              </w:rPr>
              <w:t>质控液有效期</w:t>
            </w:r>
            <w:r w:rsidRPr="006A7B39">
              <w:rPr>
                <w:rFonts w:hint="eastAsia"/>
              </w:rPr>
              <w:t>（形式如</w:t>
            </w:r>
            <w:r w:rsidR="00374838" w:rsidRPr="00374838">
              <w:rPr>
                <w:rFonts w:hint="eastAsia"/>
              </w:rPr>
              <w:t>YYYYMMDDHHmmSS</w:t>
            </w:r>
            <w:r w:rsidRPr="006A7B39">
              <w:rPr>
                <w:rFonts w:hint="eastAsia"/>
              </w:rPr>
              <w:t>），取</w:t>
            </w:r>
            <w:r>
              <w:t>UTC+0</w:t>
            </w:r>
            <w:r w:rsidRPr="006A7B39">
              <w:rPr>
                <w:rFonts w:hint="eastAsia"/>
              </w:rPr>
              <w:t>时间值。</w:t>
            </w:r>
          </w:p>
        </w:tc>
        <w:tc>
          <w:tcPr>
            <w:tcW w:w="1686" w:type="dxa"/>
          </w:tcPr>
          <w:p w:rsidR="005B41A9" w:rsidRDefault="005B41A9" w:rsidP="005B41A9">
            <w:pPr>
              <w:pStyle w:val="23"/>
              <w:ind w:firstLine="0"/>
            </w:pPr>
            <w:r>
              <w:rPr>
                <w:rFonts w:hint="eastAsia"/>
              </w:rPr>
              <w:t>20180124080000</w:t>
            </w:r>
          </w:p>
        </w:tc>
      </w:tr>
      <w:tr w:rsidR="005B41A9" w:rsidTr="003E72DD">
        <w:tc>
          <w:tcPr>
            <w:tcW w:w="590" w:type="dxa"/>
          </w:tcPr>
          <w:p w:rsidR="005B41A9" w:rsidRDefault="007A15E4" w:rsidP="005B41A9">
            <w:pPr>
              <w:pStyle w:val="23"/>
              <w:ind w:firstLine="0"/>
            </w:pPr>
            <w:r>
              <w:rPr>
                <w:rFonts w:hint="eastAsia"/>
              </w:rPr>
              <w:t>15</w:t>
            </w:r>
          </w:p>
        </w:tc>
        <w:tc>
          <w:tcPr>
            <w:tcW w:w="1419" w:type="dxa"/>
          </w:tcPr>
          <w:p w:rsidR="005B41A9" w:rsidRPr="005B41A9" w:rsidRDefault="007A15E4" w:rsidP="005B41A9">
            <w:pPr>
              <w:pStyle w:val="23"/>
              <w:ind w:firstLine="0"/>
            </w:pPr>
            <w:r w:rsidRPr="007A15E4">
              <w:t>Specimen Source</w:t>
            </w:r>
          </w:p>
        </w:tc>
        <w:tc>
          <w:tcPr>
            <w:tcW w:w="667" w:type="dxa"/>
          </w:tcPr>
          <w:p w:rsidR="005B41A9" w:rsidRDefault="007A15E4" w:rsidP="005B41A9">
            <w:pPr>
              <w:pStyle w:val="23"/>
              <w:ind w:firstLine="0"/>
            </w:pPr>
            <w:r>
              <w:rPr>
                <w:rFonts w:hint="eastAsia"/>
              </w:rPr>
              <w:t>SPS</w:t>
            </w:r>
          </w:p>
        </w:tc>
        <w:tc>
          <w:tcPr>
            <w:tcW w:w="741" w:type="dxa"/>
          </w:tcPr>
          <w:p w:rsidR="005B41A9" w:rsidRDefault="007A15E4" w:rsidP="005B41A9">
            <w:pPr>
              <w:pStyle w:val="23"/>
              <w:ind w:firstLine="0"/>
            </w:pPr>
            <w:r>
              <w:t>300</w:t>
            </w:r>
          </w:p>
        </w:tc>
        <w:tc>
          <w:tcPr>
            <w:tcW w:w="3425" w:type="dxa"/>
          </w:tcPr>
          <w:p w:rsidR="005B41A9" w:rsidRDefault="007A15E4" w:rsidP="005B41A9">
            <w:pPr>
              <w:pStyle w:val="23"/>
              <w:ind w:firstLine="0"/>
            </w:pPr>
            <w:r>
              <w:rPr>
                <w:rFonts w:hint="eastAsia"/>
              </w:rPr>
              <w:t>质控液</w:t>
            </w:r>
            <w:r>
              <w:t>批号</w:t>
            </w:r>
          </w:p>
        </w:tc>
        <w:tc>
          <w:tcPr>
            <w:tcW w:w="1686" w:type="dxa"/>
          </w:tcPr>
          <w:p w:rsidR="005B41A9" w:rsidRDefault="00200304" w:rsidP="005B41A9">
            <w:pPr>
              <w:pStyle w:val="23"/>
              <w:ind w:firstLine="0"/>
            </w:pPr>
            <w:r>
              <w:rPr>
                <w:rFonts w:hint="eastAsia"/>
              </w:rPr>
              <w:t>1000</w:t>
            </w:r>
          </w:p>
        </w:tc>
      </w:tr>
      <w:tr w:rsidR="00210741" w:rsidTr="003E72DD">
        <w:tc>
          <w:tcPr>
            <w:tcW w:w="590" w:type="dxa"/>
          </w:tcPr>
          <w:p w:rsidR="00210741" w:rsidRDefault="00210741" w:rsidP="00210741">
            <w:pPr>
              <w:pStyle w:val="23"/>
              <w:ind w:firstLine="0"/>
            </w:pPr>
            <w:r>
              <w:rPr>
                <w:rFonts w:hint="eastAsia"/>
              </w:rPr>
              <w:t>17</w:t>
            </w:r>
          </w:p>
        </w:tc>
        <w:tc>
          <w:tcPr>
            <w:tcW w:w="1419" w:type="dxa"/>
          </w:tcPr>
          <w:p w:rsidR="00210741" w:rsidRPr="007C20B8" w:rsidRDefault="00210741" w:rsidP="00210741">
            <w:pPr>
              <w:pStyle w:val="23"/>
              <w:ind w:firstLine="0"/>
            </w:pPr>
            <w:r w:rsidRPr="007C20B8">
              <w:t xml:space="preserve">Order Callback </w:t>
            </w:r>
            <w:r w:rsidRPr="007C20B8">
              <w:lastRenderedPageBreak/>
              <w:t>Phone Number</w:t>
            </w:r>
          </w:p>
        </w:tc>
        <w:tc>
          <w:tcPr>
            <w:tcW w:w="667" w:type="dxa"/>
          </w:tcPr>
          <w:p w:rsidR="00210741" w:rsidRDefault="00210741" w:rsidP="00210741">
            <w:pPr>
              <w:pStyle w:val="23"/>
              <w:ind w:firstLine="0"/>
            </w:pPr>
            <w:r>
              <w:rPr>
                <w:rFonts w:hint="eastAsia"/>
              </w:rPr>
              <w:lastRenderedPageBreak/>
              <w:t>XCN</w:t>
            </w:r>
          </w:p>
        </w:tc>
        <w:tc>
          <w:tcPr>
            <w:tcW w:w="741" w:type="dxa"/>
          </w:tcPr>
          <w:p w:rsidR="00210741" w:rsidRDefault="00210741" w:rsidP="00210741">
            <w:pPr>
              <w:pStyle w:val="23"/>
              <w:ind w:firstLine="0"/>
            </w:pPr>
            <w:r>
              <w:rPr>
                <w:rFonts w:hint="eastAsia"/>
              </w:rPr>
              <w:t>40</w:t>
            </w:r>
          </w:p>
        </w:tc>
        <w:tc>
          <w:tcPr>
            <w:tcW w:w="3425" w:type="dxa"/>
          </w:tcPr>
          <w:p w:rsidR="00210741" w:rsidRDefault="00210741" w:rsidP="00210741">
            <w:pPr>
              <w:pStyle w:val="23"/>
              <w:ind w:firstLine="0"/>
            </w:pPr>
            <w:r>
              <w:rPr>
                <w:rFonts w:hint="eastAsia"/>
              </w:rPr>
              <w:t>质控液浓度水平</w:t>
            </w:r>
          </w:p>
        </w:tc>
        <w:tc>
          <w:tcPr>
            <w:tcW w:w="1686" w:type="dxa"/>
          </w:tcPr>
          <w:p w:rsidR="00210741" w:rsidRDefault="00210741" w:rsidP="00210741">
            <w:pPr>
              <w:pStyle w:val="23"/>
              <w:ind w:firstLine="0"/>
            </w:pPr>
            <w:r>
              <w:rPr>
                <w:rFonts w:hint="eastAsia"/>
              </w:rPr>
              <w:t>H</w:t>
            </w:r>
            <w:r>
              <w:rPr>
                <w:rFonts w:hint="eastAsia"/>
              </w:rPr>
              <w:t>：高；</w:t>
            </w:r>
          </w:p>
          <w:p w:rsidR="00210741" w:rsidRDefault="00210741" w:rsidP="00210741">
            <w:pPr>
              <w:pStyle w:val="23"/>
              <w:ind w:firstLine="0"/>
            </w:pPr>
            <w:r>
              <w:rPr>
                <w:rFonts w:hint="eastAsia"/>
              </w:rPr>
              <w:lastRenderedPageBreak/>
              <w:t>M</w:t>
            </w:r>
            <w:r>
              <w:rPr>
                <w:rFonts w:hint="eastAsia"/>
              </w:rPr>
              <w:t>：中；</w:t>
            </w:r>
          </w:p>
          <w:p w:rsidR="00210741" w:rsidRDefault="00210741" w:rsidP="00210741">
            <w:pPr>
              <w:pStyle w:val="23"/>
              <w:ind w:firstLine="0"/>
            </w:pPr>
            <w:r>
              <w:rPr>
                <w:rFonts w:hint="eastAsia"/>
              </w:rPr>
              <w:t>L</w:t>
            </w:r>
            <w:r>
              <w:rPr>
                <w:rFonts w:hint="eastAsia"/>
              </w:rPr>
              <w:t>：低；</w:t>
            </w:r>
          </w:p>
        </w:tc>
      </w:tr>
    </w:tbl>
    <w:p w:rsidR="00D21CF3" w:rsidRDefault="00A421BE" w:rsidP="00E84AFE">
      <w:pPr>
        <w:pStyle w:val="a1"/>
      </w:pPr>
      <w:bookmarkStart w:id="66" w:name="_Toc36472329"/>
      <w:bookmarkStart w:id="67" w:name="_Toc36473742"/>
      <w:r>
        <w:rPr>
          <w:rFonts w:hint="eastAsia"/>
        </w:rPr>
        <w:lastRenderedPageBreak/>
        <w:t>OBX</w:t>
      </w:r>
      <w:bookmarkEnd w:id="66"/>
      <w:bookmarkEnd w:id="67"/>
    </w:p>
    <w:p w:rsidR="00A421BE" w:rsidRDefault="00DF6AE5" w:rsidP="00DF6AE5">
      <w:pPr>
        <w:pStyle w:val="23"/>
      </w:pPr>
      <w:r w:rsidRPr="00DF6AE5">
        <w:rPr>
          <w:rFonts w:hint="eastAsia"/>
        </w:rPr>
        <w:t>OBX</w:t>
      </w:r>
      <w:r w:rsidRPr="00DF6AE5">
        <w:rPr>
          <w:rFonts w:hint="eastAsia"/>
        </w:rPr>
        <w:t>（</w:t>
      </w:r>
      <w:r w:rsidRPr="00DF6AE5">
        <w:rPr>
          <w:rFonts w:hint="eastAsia"/>
        </w:rPr>
        <w:t>Observation/Result</w:t>
      </w:r>
      <w:r w:rsidRPr="00DF6AE5">
        <w:rPr>
          <w:rFonts w:hint="eastAsia"/>
        </w:rPr>
        <w:t>）消息段主要包含各个检验结果参数信息。</w:t>
      </w:r>
    </w:p>
    <w:p w:rsidR="00DF6AE5" w:rsidRDefault="00DF6AE5" w:rsidP="00DF6AE5">
      <w:pPr>
        <w:pStyle w:val="23"/>
      </w:pPr>
      <w:r>
        <w:rPr>
          <w:rFonts w:hint="eastAsia"/>
        </w:rPr>
        <w:t>消息</w:t>
      </w:r>
      <w:r>
        <w:t>示例：</w:t>
      </w:r>
    </w:p>
    <w:p w:rsidR="00DF6AE5" w:rsidRPr="00A421BE" w:rsidRDefault="00DF6AE5" w:rsidP="00DF6AE5">
      <w:pPr>
        <w:pStyle w:val="ae"/>
      </w:pPr>
      <w:r>
        <w:t>OBX|1|NM|</w:t>
      </w:r>
      <w:r w:rsidR="00A51F3B" w:rsidRPr="00A51F3B">
        <w:t xml:space="preserve">6690-2^WBC^LN </w:t>
      </w:r>
      <w:r w:rsidRPr="00DF6AE5">
        <w:t>|</w:t>
      </w:r>
      <w:r w:rsidR="00A51F3B">
        <w:t>WBC</w:t>
      </w:r>
      <w:r w:rsidRPr="00DF6AE5">
        <w:t>|</w:t>
      </w:r>
      <w:r w:rsidR="00081613">
        <w:t>5.32|10*9/L|10.00-11</w:t>
      </w:r>
      <w:r>
        <w:t>.00|L|||F</w:t>
      </w:r>
    </w:p>
    <w:p w:rsidR="00D21CF3" w:rsidRPr="00DF6AE5" w:rsidRDefault="00054105" w:rsidP="00CA6E64">
      <w:pPr>
        <w:pStyle w:val="23"/>
      </w:pPr>
      <w:r>
        <w:t>OBX</w:t>
      </w:r>
      <w:r>
        <w:rPr>
          <w:rFonts w:hint="eastAsia"/>
        </w:rPr>
        <w:t>消息</w:t>
      </w:r>
      <w:r>
        <w:t>段中各字段的</w:t>
      </w:r>
      <w:r>
        <w:rPr>
          <w:rFonts w:hint="eastAsia"/>
        </w:rPr>
        <w:t>定义</w:t>
      </w:r>
      <w:r>
        <w:t>见下表：</w:t>
      </w:r>
    </w:p>
    <w:p w:rsidR="00E9633F" w:rsidRDefault="00E9633F" w:rsidP="00E9633F">
      <w:pPr>
        <w:pStyle w:val="a9"/>
        <w:keepNext/>
      </w:pPr>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136D5">
        <w:rPr>
          <w:noProof/>
        </w:rPr>
        <w:t>7</w:t>
      </w:r>
      <w:r>
        <w:fldChar w:fldCharType="end"/>
      </w:r>
      <w:r>
        <w:t xml:space="preserve"> OBX</w:t>
      </w:r>
      <w:r>
        <w:rPr>
          <w:rFonts w:hint="eastAsia"/>
        </w:rPr>
        <w:t>字段</w:t>
      </w:r>
      <w:r>
        <w:t>定义表</w:t>
      </w:r>
    </w:p>
    <w:tbl>
      <w:tblPr>
        <w:tblStyle w:val="aff2"/>
        <w:tblW w:w="0" w:type="auto"/>
        <w:tblLook w:val="04A0" w:firstRow="1" w:lastRow="0" w:firstColumn="1" w:lastColumn="0" w:noHBand="0" w:noVBand="1"/>
      </w:tblPr>
      <w:tblGrid>
        <w:gridCol w:w="590"/>
        <w:gridCol w:w="1419"/>
        <w:gridCol w:w="667"/>
        <w:gridCol w:w="749"/>
        <w:gridCol w:w="3425"/>
        <w:gridCol w:w="1707"/>
      </w:tblGrid>
      <w:tr w:rsidR="00E9633F" w:rsidTr="003E72DD">
        <w:tc>
          <w:tcPr>
            <w:tcW w:w="590" w:type="dxa"/>
            <w:shd w:val="clear" w:color="auto" w:fill="BFBFBF" w:themeFill="background1" w:themeFillShade="BF"/>
          </w:tcPr>
          <w:p w:rsidR="00E9633F" w:rsidRDefault="00E9633F" w:rsidP="003E72DD">
            <w:pPr>
              <w:pStyle w:val="23"/>
              <w:ind w:firstLine="0"/>
            </w:pPr>
            <w:r>
              <w:rPr>
                <w:rFonts w:hint="eastAsia"/>
              </w:rPr>
              <w:t>序号</w:t>
            </w:r>
          </w:p>
        </w:tc>
        <w:tc>
          <w:tcPr>
            <w:tcW w:w="1419" w:type="dxa"/>
            <w:shd w:val="clear" w:color="auto" w:fill="BFBFBF" w:themeFill="background1" w:themeFillShade="BF"/>
          </w:tcPr>
          <w:p w:rsidR="00E9633F" w:rsidRDefault="00E9633F" w:rsidP="003E72DD">
            <w:pPr>
              <w:pStyle w:val="23"/>
              <w:ind w:firstLine="0"/>
            </w:pPr>
            <w:r>
              <w:rPr>
                <w:rFonts w:hint="eastAsia"/>
              </w:rPr>
              <w:t>字段</w:t>
            </w:r>
            <w:r>
              <w:t>名</w:t>
            </w:r>
          </w:p>
        </w:tc>
        <w:tc>
          <w:tcPr>
            <w:tcW w:w="667" w:type="dxa"/>
            <w:shd w:val="clear" w:color="auto" w:fill="BFBFBF" w:themeFill="background1" w:themeFillShade="BF"/>
          </w:tcPr>
          <w:p w:rsidR="00E9633F" w:rsidRDefault="00E9633F" w:rsidP="003E72DD">
            <w:pPr>
              <w:pStyle w:val="23"/>
              <w:ind w:firstLine="0"/>
            </w:pPr>
            <w:r>
              <w:rPr>
                <w:rFonts w:hint="eastAsia"/>
              </w:rPr>
              <w:t>数据</w:t>
            </w:r>
            <w:r>
              <w:t>类型</w:t>
            </w:r>
          </w:p>
        </w:tc>
        <w:tc>
          <w:tcPr>
            <w:tcW w:w="741" w:type="dxa"/>
            <w:shd w:val="clear" w:color="auto" w:fill="BFBFBF" w:themeFill="background1" w:themeFillShade="BF"/>
          </w:tcPr>
          <w:p w:rsidR="00E9633F" w:rsidRDefault="00E9633F" w:rsidP="003E72DD">
            <w:pPr>
              <w:pStyle w:val="23"/>
              <w:ind w:firstLine="0"/>
            </w:pPr>
            <w:r>
              <w:rPr>
                <w:rFonts w:hint="eastAsia"/>
              </w:rPr>
              <w:t>最大</w:t>
            </w:r>
            <w:r>
              <w:t>建议长度</w:t>
            </w:r>
          </w:p>
        </w:tc>
        <w:tc>
          <w:tcPr>
            <w:tcW w:w="3425" w:type="dxa"/>
            <w:shd w:val="clear" w:color="auto" w:fill="BFBFBF" w:themeFill="background1" w:themeFillShade="BF"/>
          </w:tcPr>
          <w:p w:rsidR="00E9633F" w:rsidRDefault="00E9633F" w:rsidP="003E72DD">
            <w:pPr>
              <w:pStyle w:val="23"/>
              <w:ind w:firstLine="0"/>
            </w:pPr>
            <w:r>
              <w:rPr>
                <w:rFonts w:hint="eastAsia"/>
              </w:rPr>
              <w:t>说明</w:t>
            </w:r>
          </w:p>
        </w:tc>
        <w:tc>
          <w:tcPr>
            <w:tcW w:w="1686" w:type="dxa"/>
            <w:shd w:val="clear" w:color="auto" w:fill="BFBFBF" w:themeFill="background1" w:themeFillShade="BF"/>
          </w:tcPr>
          <w:p w:rsidR="00E9633F" w:rsidRDefault="00E9633F" w:rsidP="003E72DD">
            <w:pPr>
              <w:pStyle w:val="23"/>
              <w:ind w:firstLine="0"/>
            </w:pPr>
            <w:r>
              <w:rPr>
                <w:rFonts w:hint="eastAsia"/>
              </w:rPr>
              <w:t>示例</w:t>
            </w:r>
          </w:p>
        </w:tc>
      </w:tr>
      <w:tr w:rsidR="00E9633F" w:rsidTr="003E72DD">
        <w:tc>
          <w:tcPr>
            <w:tcW w:w="590" w:type="dxa"/>
          </w:tcPr>
          <w:p w:rsidR="00E9633F" w:rsidRDefault="00A51F3B" w:rsidP="003E72DD">
            <w:pPr>
              <w:pStyle w:val="23"/>
              <w:ind w:firstLine="0"/>
            </w:pPr>
            <w:r>
              <w:rPr>
                <w:rFonts w:hint="eastAsia"/>
              </w:rPr>
              <w:t>1</w:t>
            </w:r>
          </w:p>
        </w:tc>
        <w:tc>
          <w:tcPr>
            <w:tcW w:w="1419" w:type="dxa"/>
          </w:tcPr>
          <w:p w:rsidR="00E9633F" w:rsidRDefault="00A51F3B" w:rsidP="003E72DD">
            <w:pPr>
              <w:pStyle w:val="23"/>
              <w:ind w:firstLine="0"/>
            </w:pPr>
            <w:r w:rsidRPr="00A51F3B">
              <w:t xml:space="preserve">Set ID </w:t>
            </w:r>
            <w:r>
              <w:t xml:space="preserve">- </w:t>
            </w:r>
            <w:r w:rsidRPr="00A51F3B">
              <w:t>OBX</w:t>
            </w:r>
          </w:p>
        </w:tc>
        <w:tc>
          <w:tcPr>
            <w:tcW w:w="667" w:type="dxa"/>
          </w:tcPr>
          <w:p w:rsidR="00E9633F" w:rsidRDefault="00A51F3B" w:rsidP="003E72DD">
            <w:pPr>
              <w:pStyle w:val="23"/>
              <w:ind w:firstLine="0"/>
            </w:pPr>
            <w:r>
              <w:rPr>
                <w:rFonts w:hint="eastAsia"/>
              </w:rPr>
              <w:t>SI</w:t>
            </w:r>
          </w:p>
        </w:tc>
        <w:tc>
          <w:tcPr>
            <w:tcW w:w="741" w:type="dxa"/>
          </w:tcPr>
          <w:p w:rsidR="00E9633F" w:rsidRDefault="00A51F3B" w:rsidP="003E72DD">
            <w:pPr>
              <w:pStyle w:val="23"/>
              <w:ind w:firstLine="0"/>
            </w:pPr>
            <w:r>
              <w:rPr>
                <w:rFonts w:hint="eastAsia"/>
              </w:rPr>
              <w:t>10</w:t>
            </w:r>
          </w:p>
        </w:tc>
        <w:tc>
          <w:tcPr>
            <w:tcW w:w="3425" w:type="dxa"/>
          </w:tcPr>
          <w:p w:rsidR="00E9633F" w:rsidRPr="00D02A5B" w:rsidRDefault="00A51F3B" w:rsidP="003E72DD">
            <w:pPr>
              <w:pStyle w:val="23"/>
              <w:ind w:firstLine="0"/>
            </w:pPr>
            <w:r w:rsidRPr="00A51F3B">
              <w:rPr>
                <w:rFonts w:hint="eastAsia"/>
              </w:rPr>
              <w:t>序列号，用于标识消息中的不同</w:t>
            </w:r>
            <w:r w:rsidRPr="00A51F3B">
              <w:rPr>
                <w:rFonts w:hint="eastAsia"/>
              </w:rPr>
              <w:t xml:space="preserve">OBX </w:t>
            </w:r>
            <w:r w:rsidRPr="00A51F3B">
              <w:rPr>
                <w:rFonts w:hint="eastAsia"/>
              </w:rPr>
              <w:t>消息段。</w:t>
            </w:r>
          </w:p>
        </w:tc>
        <w:tc>
          <w:tcPr>
            <w:tcW w:w="1686" w:type="dxa"/>
          </w:tcPr>
          <w:p w:rsidR="00E9633F" w:rsidRPr="00D02A5B" w:rsidRDefault="00A51F3B" w:rsidP="003E72DD">
            <w:pPr>
              <w:pStyle w:val="23"/>
              <w:ind w:firstLine="0"/>
            </w:pPr>
            <w:r>
              <w:rPr>
                <w:rFonts w:hint="eastAsia"/>
              </w:rPr>
              <w:t>1</w:t>
            </w:r>
          </w:p>
        </w:tc>
      </w:tr>
      <w:tr w:rsidR="00E9633F" w:rsidTr="003E72DD">
        <w:tc>
          <w:tcPr>
            <w:tcW w:w="590" w:type="dxa"/>
          </w:tcPr>
          <w:p w:rsidR="00E9633F" w:rsidRDefault="00A51F3B" w:rsidP="003E72DD">
            <w:pPr>
              <w:pStyle w:val="23"/>
              <w:ind w:firstLine="0"/>
            </w:pPr>
            <w:r>
              <w:rPr>
                <w:rFonts w:hint="eastAsia"/>
              </w:rPr>
              <w:t>2</w:t>
            </w:r>
          </w:p>
        </w:tc>
        <w:tc>
          <w:tcPr>
            <w:tcW w:w="1419" w:type="dxa"/>
          </w:tcPr>
          <w:p w:rsidR="00E9633F" w:rsidRDefault="00A51F3B" w:rsidP="003E72DD">
            <w:pPr>
              <w:pStyle w:val="23"/>
              <w:ind w:firstLine="0"/>
            </w:pPr>
            <w:r w:rsidRPr="00A51F3B">
              <w:t>Value Type</w:t>
            </w:r>
          </w:p>
        </w:tc>
        <w:tc>
          <w:tcPr>
            <w:tcW w:w="667" w:type="dxa"/>
          </w:tcPr>
          <w:p w:rsidR="00E9633F" w:rsidRDefault="00A51F3B" w:rsidP="003E72DD">
            <w:pPr>
              <w:pStyle w:val="23"/>
              <w:ind w:firstLine="0"/>
            </w:pPr>
            <w:r>
              <w:rPr>
                <w:rFonts w:hint="eastAsia"/>
              </w:rPr>
              <w:t>ID</w:t>
            </w:r>
          </w:p>
        </w:tc>
        <w:tc>
          <w:tcPr>
            <w:tcW w:w="741" w:type="dxa"/>
          </w:tcPr>
          <w:p w:rsidR="00E9633F" w:rsidRDefault="00A51F3B" w:rsidP="003E72DD">
            <w:pPr>
              <w:pStyle w:val="23"/>
              <w:ind w:firstLine="0"/>
            </w:pPr>
            <w:r>
              <w:rPr>
                <w:rFonts w:hint="eastAsia"/>
              </w:rPr>
              <w:t>3</w:t>
            </w:r>
          </w:p>
        </w:tc>
        <w:tc>
          <w:tcPr>
            <w:tcW w:w="3425" w:type="dxa"/>
          </w:tcPr>
          <w:p w:rsidR="00F55495" w:rsidRDefault="00A51F3B" w:rsidP="003E72DD">
            <w:pPr>
              <w:pStyle w:val="23"/>
              <w:ind w:firstLine="0"/>
            </w:pPr>
            <w:r w:rsidRPr="00A51F3B">
              <w:rPr>
                <w:rFonts w:hint="eastAsia"/>
              </w:rPr>
              <w:t>检验结果的数据类型，取值</w:t>
            </w:r>
            <w:r w:rsidR="00E34B56">
              <w:rPr>
                <w:rFonts w:hint="eastAsia"/>
              </w:rPr>
              <w:t>如下</w:t>
            </w:r>
            <w:r w:rsidR="00F55495">
              <w:rPr>
                <w:rFonts w:hint="eastAsia"/>
              </w:rPr>
              <w:t>：</w:t>
            </w:r>
          </w:p>
          <w:p w:rsidR="00F55495" w:rsidRDefault="00A51F3B" w:rsidP="003E72DD">
            <w:pPr>
              <w:pStyle w:val="23"/>
              <w:ind w:firstLine="0"/>
            </w:pPr>
            <w:r w:rsidRPr="00A51F3B">
              <w:rPr>
                <w:rFonts w:hint="eastAsia"/>
              </w:rPr>
              <w:t>ST</w:t>
            </w:r>
            <w:r w:rsidR="00F55495">
              <w:rPr>
                <w:rFonts w:hint="eastAsia"/>
              </w:rPr>
              <w:t>：字符串；</w:t>
            </w:r>
          </w:p>
          <w:p w:rsidR="00F55495" w:rsidRDefault="00A51F3B" w:rsidP="003E72DD">
            <w:pPr>
              <w:pStyle w:val="23"/>
              <w:ind w:firstLine="0"/>
            </w:pPr>
            <w:r w:rsidRPr="00A51F3B">
              <w:rPr>
                <w:rFonts w:hint="eastAsia"/>
              </w:rPr>
              <w:t>NM</w:t>
            </w:r>
            <w:r w:rsidR="00F55495">
              <w:rPr>
                <w:rFonts w:hint="eastAsia"/>
              </w:rPr>
              <w:t>：数值；</w:t>
            </w:r>
          </w:p>
          <w:p w:rsidR="00F55495" w:rsidRDefault="00A51F3B" w:rsidP="003E72DD">
            <w:pPr>
              <w:pStyle w:val="23"/>
              <w:ind w:firstLine="0"/>
            </w:pPr>
            <w:r w:rsidRPr="00A51F3B">
              <w:rPr>
                <w:rFonts w:hint="eastAsia"/>
              </w:rPr>
              <w:t>ED</w:t>
            </w:r>
            <w:r w:rsidR="00F55495">
              <w:rPr>
                <w:rFonts w:hint="eastAsia"/>
              </w:rPr>
              <w:t>：压缩数据，例如图片</w:t>
            </w:r>
            <w:r w:rsidR="00740930">
              <w:rPr>
                <w:rFonts w:hint="eastAsia"/>
              </w:rPr>
              <w:t>、字节数组</w:t>
            </w:r>
            <w:r w:rsidR="00F55495">
              <w:rPr>
                <w:rFonts w:hint="eastAsia"/>
              </w:rPr>
              <w:t>；</w:t>
            </w:r>
          </w:p>
          <w:p w:rsidR="00E9633F" w:rsidRDefault="00F55495" w:rsidP="003E72DD">
            <w:pPr>
              <w:pStyle w:val="23"/>
              <w:ind w:firstLine="0"/>
            </w:pPr>
            <w:r>
              <w:rPr>
                <w:rFonts w:hint="eastAsia"/>
              </w:rPr>
              <w:t>WR</w:t>
            </w:r>
            <w:r>
              <w:rPr>
                <w:rFonts w:hint="eastAsia"/>
              </w:rPr>
              <w:t>：</w:t>
            </w:r>
            <w:r>
              <w:rPr>
                <w:rFonts w:hint="eastAsia"/>
              </w:rPr>
              <w:t>IP</w:t>
            </w:r>
            <w:r>
              <w:rPr>
                <w:rFonts w:hint="eastAsia"/>
              </w:rPr>
              <w:t>告警信息</w:t>
            </w:r>
            <w:r w:rsidR="00042838">
              <w:rPr>
                <w:rFonts w:hint="eastAsia"/>
              </w:rPr>
              <w:t>，实为字符串</w:t>
            </w:r>
            <w:r>
              <w:rPr>
                <w:rFonts w:hint="eastAsia"/>
              </w:rPr>
              <w:t>；</w:t>
            </w:r>
          </w:p>
        </w:tc>
        <w:tc>
          <w:tcPr>
            <w:tcW w:w="1686" w:type="dxa"/>
          </w:tcPr>
          <w:p w:rsidR="00E9633F" w:rsidRDefault="00A51F3B" w:rsidP="003E72DD">
            <w:pPr>
              <w:pStyle w:val="23"/>
              <w:ind w:firstLine="0"/>
            </w:pPr>
            <w:r>
              <w:rPr>
                <w:rFonts w:hint="eastAsia"/>
              </w:rPr>
              <w:t>NM</w:t>
            </w:r>
          </w:p>
        </w:tc>
      </w:tr>
      <w:tr w:rsidR="00E9633F" w:rsidTr="003E72DD">
        <w:tc>
          <w:tcPr>
            <w:tcW w:w="590" w:type="dxa"/>
          </w:tcPr>
          <w:p w:rsidR="00E9633F" w:rsidRDefault="00A51F3B" w:rsidP="003E72DD">
            <w:pPr>
              <w:pStyle w:val="23"/>
              <w:ind w:firstLine="0"/>
            </w:pPr>
            <w:r>
              <w:rPr>
                <w:rFonts w:hint="eastAsia"/>
              </w:rPr>
              <w:t>3</w:t>
            </w:r>
          </w:p>
        </w:tc>
        <w:tc>
          <w:tcPr>
            <w:tcW w:w="1419" w:type="dxa"/>
          </w:tcPr>
          <w:p w:rsidR="00E9633F" w:rsidRDefault="00A51F3B" w:rsidP="003E72DD">
            <w:pPr>
              <w:pStyle w:val="23"/>
              <w:ind w:firstLine="0"/>
            </w:pPr>
            <w:r w:rsidRPr="00A51F3B">
              <w:t>Observation Identifier</w:t>
            </w:r>
          </w:p>
        </w:tc>
        <w:tc>
          <w:tcPr>
            <w:tcW w:w="667" w:type="dxa"/>
          </w:tcPr>
          <w:p w:rsidR="00E9633F" w:rsidRDefault="00A51F3B" w:rsidP="003E72DD">
            <w:pPr>
              <w:pStyle w:val="23"/>
              <w:ind w:firstLine="0"/>
            </w:pPr>
            <w:r>
              <w:rPr>
                <w:rFonts w:hint="eastAsia"/>
              </w:rPr>
              <w:t>CE</w:t>
            </w:r>
          </w:p>
        </w:tc>
        <w:tc>
          <w:tcPr>
            <w:tcW w:w="741" w:type="dxa"/>
          </w:tcPr>
          <w:p w:rsidR="00E9633F" w:rsidRDefault="00A51F3B" w:rsidP="003E72DD">
            <w:pPr>
              <w:pStyle w:val="23"/>
              <w:ind w:firstLine="0"/>
            </w:pPr>
            <w:r>
              <w:rPr>
                <w:rFonts w:hint="eastAsia"/>
              </w:rPr>
              <w:t>590</w:t>
            </w:r>
          </w:p>
        </w:tc>
        <w:tc>
          <w:tcPr>
            <w:tcW w:w="3425" w:type="dxa"/>
          </w:tcPr>
          <w:p w:rsidR="00A51F3B" w:rsidRDefault="00A51F3B" w:rsidP="003E72DD">
            <w:pPr>
              <w:pStyle w:val="23"/>
              <w:ind w:firstLine="0"/>
            </w:pPr>
            <w:r w:rsidRPr="00A51F3B">
              <w:rPr>
                <w:rFonts w:hint="eastAsia"/>
              </w:rPr>
              <w:t>检验项目标识。</w:t>
            </w:r>
          </w:p>
          <w:p w:rsidR="00A51F3B" w:rsidRDefault="00A51F3B" w:rsidP="003E72DD">
            <w:pPr>
              <w:pStyle w:val="23"/>
              <w:ind w:firstLine="0"/>
            </w:pPr>
            <w:r w:rsidRPr="00A51F3B">
              <w:rPr>
                <w:rFonts w:hint="eastAsia"/>
              </w:rPr>
              <w:lastRenderedPageBreak/>
              <w:t>形式为“</w:t>
            </w:r>
            <w:r w:rsidRPr="00A51F3B">
              <w:rPr>
                <w:rFonts w:hint="eastAsia"/>
              </w:rPr>
              <w:t>ID^Name^EncodeSys</w:t>
            </w:r>
            <w:r w:rsidRPr="00A51F3B">
              <w:rPr>
                <w:rFonts w:hint="eastAsia"/>
              </w:rPr>
              <w:t>”，</w:t>
            </w:r>
            <w:r w:rsidRPr="00A51F3B">
              <w:rPr>
                <w:rFonts w:hint="eastAsia"/>
              </w:rPr>
              <w:t>ID</w:t>
            </w:r>
            <w:r w:rsidRPr="00A51F3B">
              <w:rPr>
                <w:rFonts w:hint="eastAsia"/>
              </w:rPr>
              <w:t>为检验项目标识，</w:t>
            </w:r>
            <w:r w:rsidRPr="00A51F3B">
              <w:rPr>
                <w:rFonts w:hint="eastAsia"/>
              </w:rPr>
              <w:t>Name</w:t>
            </w:r>
            <w:r w:rsidRPr="00A51F3B">
              <w:rPr>
                <w:rFonts w:hint="eastAsia"/>
              </w:rPr>
              <w:t>为检验项目描述信息，</w:t>
            </w:r>
            <w:r w:rsidRPr="00A51F3B">
              <w:rPr>
                <w:rFonts w:hint="eastAsia"/>
              </w:rPr>
              <w:t>EncodeSys</w:t>
            </w:r>
            <w:r w:rsidRPr="00A51F3B">
              <w:rPr>
                <w:rFonts w:hint="eastAsia"/>
              </w:rPr>
              <w:t>为检验项目编码系统。各个检验项目的编码取值参见</w:t>
            </w:r>
            <w:r w:rsidR="002350D9">
              <w:rPr>
                <w:color w:val="FF0000"/>
              </w:rPr>
              <w:fldChar w:fldCharType="begin"/>
            </w:r>
            <w:r w:rsidR="002350D9">
              <w:instrText xml:space="preserve"> </w:instrText>
            </w:r>
            <w:r w:rsidR="002350D9">
              <w:rPr>
                <w:rFonts w:hint="eastAsia"/>
              </w:rPr>
              <w:instrText>REF _Ref22715983 \r \h</w:instrText>
            </w:r>
            <w:r w:rsidR="002350D9">
              <w:instrText xml:space="preserve"> </w:instrText>
            </w:r>
            <w:r w:rsidR="002350D9">
              <w:rPr>
                <w:color w:val="FF0000"/>
              </w:rPr>
            </w:r>
            <w:r w:rsidR="002350D9">
              <w:rPr>
                <w:color w:val="FF0000"/>
              </w:rPr>
              <w:fldChar w:fldCharType="separate"/>
            </w:r>
            <w:r w:rsidR="007136D5">
              <w:t>4.2</w:t>
            </w:r>
            <w:r w:rsidR="002350D9">
              <w:rPr>
                <w:color w:val="FF0000"/>
              </w:rPr>
              <w:fldChar w:fldCharType="end"/>
            </w:r>
            <w:r w:rsidR="00982F20" w:rsidRPr="00982F20">
              <w:rPr>
                <w:rFonts w:hint="eastAsia"/>
              </w:rPr>
              <w:t>小节</w:t>
            </w:r>
            <w:r w:rsidRPr="00A51F3B">
              <w:rPr>
                <w:rFonts w:hint="eastAsia"/>
              </w:rPr>
              <w:t>。</w:t>
            </w:r>
          </w:p>
          <w:p w:rsidR="00E9633F" w:rsidRPr="005D0CC6" w:rsidRDefault="00A51F3B" w:rsidP="003E72DD">
            <w:pPr>
              <w:pStyle w:val="23"/>
              <w:ind w:firstLine="0"/>
            </w:pPr>
            <w:r w:rsidRPr="00A51F3B">
              <w:rPr>
                <w:rFonts w:hint="eastAsia"/>
              </w:rPr>
              <w:t>注意：</w:t>
            </w:r>
            <w:r w:rsidRPr="00A51F3B">
              <w:rPr>
                <w:rFonts w:hint="eastAsia"/>
              </w:rPr>
              <w:t>ID</w:t>
            </w:r>
            <w:r w:rsidRPr="00A51F3B">
              <w:rPr>
                <w:rFonts w:hint="eastAsia"/>
              </w:rPr>
              <w:t>和</w:t>
            </w:r>
            <w:r w:rsidRPr="00A51F3B">
              <w:rPr>
                <w:rFonts w:hint="eastAsia"/>
              </w:rPr>
              <w:t>EncodeSys</w:t>
            </w:r>
            <w:r w:rsidRPr="00A51F3B">
              <w:rPr>
                <w:rFonts w:hint="eastAsia"/>
              </w:rPr>
              <w:t>用于唯一确定一个检验参数，而</w:t>
            </w:r>
            <w:r w:rsidRPr="00A51F3B">
              <w:rPr>
                <w:rFonts w:hint="eastAsia"/>
              </w:rPr>
              <w:t>Name</w:t>
            </w:r>
            <w:r w:rsidRPr="00A51F3B">
              <w:rPr>
                <w:rFonts w:hint="eastAsia"/>
              </w:rPr>
              <w:t>主要起描述作用，不能当作标识。</w:t>
            </w:r>
          </w:p>
        </w:tc>
        <w:tc>
          <w:tcPr>
            <w:tcW w:w="1686" w:type="dxa"/>
          </w:tcPr>
          <w:p w:rsidR="00E9633F" w:rsidRPr="00E0042A" w:rsidRDefault="00A51F3B" w:rsidP="003E72DD">
            <w:pPr>
              <w:pStyle w:val="23"/>
              <w:ind w:firstLine="0"/>
            </w:pPr>
            <w:r w:rsidRPr="00A51F3B">
              <w:lastRenderedPageBreak/>
              <w:t>6690-2^WBC^LN</w:t>
            </w:r>
          </w:p>
        </w:tc>
      </w:tr>
      <w:tr w:rsidR="00A51F3B" w:rsidTr="003E72DD">
        <w:tc>
          <w:tcPr>
            <w:tcW w:w="590" w:type="dxa"/>
          </w:tcPr>
          <w:p w:rsidR="00A51F3B" w:rsidRDefault="00081613" w:rsidP="003E72DD">
            <w:pPr>
              <w:pStyle w:val="23"/>
              <w:ind w:firstLine="0"/>
            </w:pPr>
            <w:r>
              <w:rPr>
                <w:rFonts w:hint="eastAsia"/>
              </w:rPr>
              <w:lastRenderedPageBreak/>
              <w:t>4</w:t>
            </w:r>
          </w:p>
        </w:tc>
        <w:tc>
          <w:tcPr>
            <w:tcW w:w="1419" w:type="dxa"/>
          </w:tcPr>
          <w:p w:rsidR="00A51F3B" w:rsidRPr="00A51F3B" w:rsidRDefault="00081613" w:rsidP="003E72DD">
            <w:pPr>
              <w:pStyle w:val="23"/>
              <w:ind w:firstLine="0"/>
            </w:pPr>
            <w:r w:rsidRPr="00081613">
              <w:t>Observation Sub-ID</w:t>
            </w:r>
          </w:p>
        </w:tc>
        <w:tc>
          <w:tcPr>
            <w:tcW w:w="667" w:type="dxa"/>
          </w:tcPr>
          <w:p w:rsidR="00A51F3B" w:rsidRDefault="00081613" w:rsidP="003E72DD">
            <w:pPr>
              <w:pStyle w:val="23"/>
              <w:ind w:firstLine="0"/>
            </w:pPr>
            <w:r>
              <w:rPr>
                <w:rFonts w:hint="eastAsia"/>
              </w:rPr>
              <w:t>ST</w:t>
            </w:r>
          </w:p>
        </w:tc>
        <w:tc>
          <w:tcPr>
            <w:tcW w:w="741" w:type="dxa"/>
          </w:tcPr>
          <w:p w:rsidR="00A51F3B" w:rsidRDefault="00081613" w:rsidP="003E72DD">
            <w:pPr>
              <w:pStyle w:val="23"/>
              <w:ind w:firstLine="0"/>
            </w:pPr>
            <w:r>
              <w:rPr>
                <w:rFonts w:hint="eastAsia"/>
              </w:rPr>
              <w:t>20</w:t>
            </w:r>
          </w:p>
        </w:tc>
        <w:tc>
          <w:tcPr>
            <w:tcW w:w="3425" w:type="dxa"/>
          </w:tcPr>
          <w:p w:rsidR="00A51F3B" w:rsidRPr="00A51F3B" w:rsidRDefault="00081613" w:rsidP="003E72DD">
            <w:pPr>
              <w:pStyle w:val="23"/>
              <w:ind w:firstLine="0"/>
            </w:pPr>
            <w:r>
              <w:rPr>
                <w:rFonts w:hint="eastAsia"/>
              </w:rPr>
              <w:t>项目</w:t>
            </w:r>
            <w:r>
              <w:t>名称</w:t>
            </w:r>
          </w:p>
        </w:tc>
        <w:tc>
          <w:tcPr>
            <w:tcW w:w="1686" w:type="dxa"/>
          </w:tcPr>
          <w:p w:rsidR="00A51F3B" w:rsidRPr="00A51F3B" w:rsidRDefault="00081613" w:rsidP="003E72DD">
            <w:pPr>
              <w:pStyle w:val="23"/>
              <w:ind w:firstLine="0"/>
            </w:pPr>
            <w:r>
              <w:rPr>
                <w:rFonts w:hint="eastAsia"/>
              </w:rPr>
              <w:t>WBC</w:t>
            </w:r>
          </w:p>
        </w:tc>
      </w:tr>
      <w:tr w:rsidR="00081613" w:rsidTr="003E72DD">
        <w:tc>
          <w:tcPr>
            <w:tcW w:w="590" w:type="dxa"/>
          </w:tcPr>
          <w:p w:rsidR="00081613" w:rsidRDefault="00081613" w:rsidP="003E72DD">
            <w:pPr>
              <w:pStyle w:val="23"/>
              <w:ind w:firstLine="0"/>
            </w:pPr>
            <w:r>
              <w:rPr>
                <w:rFonts w:hint="eastAsia"/>
              </w:rPr>
              <w:t>5</w:t>
            </w:r>
          </w:p>
        </w:tc>
        <w:tc>
          <w:tcPr>
            <w:tcW w:w="1419" w:type="dxa"/>
          </w:tcPr>
          <w:p w:rsidR="00081613" w:rsidRPr="00081613" w:rsidRDefault="00081613" w:rsidP="003E72DD">
            <w:pPr>
              <w:pStyle w:val="23"/>
              <w:ind w:firstLine="0"/>
            </w:pPr>
            <w:r w:rsidRPr="00081613">
              <w:t>Observation Value</w:t>
            </w:r>
          </w:p>
        </w:tc>
        <w:tc>
          <w:tcPr>
            <w:tcW w:w="667" w:type="dxa"/>
          </w:tcPr>
          <w:p w:rsidR="00081613" w:rsidRDefault="00081613" w:rsidP="003E72DD">
            <w:pPr>
              <w:pStyle w:val="23"/>
              <w:ind w:firstLine="0"/>
            </w:pPr>
            <w:r>
              <w:rPr>
                <w:rFonts w:hint="eastAsia"/>
              </w:rPr>
              <w:t>*</w:t>
            </w:r>
          </w:p>
        </w:tc>
        <w:tc>
          <w:tcPr>
            <w:tcW w:w="741" w:type="dxa"/>
          </w:tcPr>
          <w:p w:rsidR="00081613" w:rsidRDefault="00081613" w:rsidP="003E72DD">
            <w:pPr>
              <w:pStyle w:val="23"/>
              <w:ind w:firstLine="0"/>
            </w:pPr>
            <w:r>
              <w:rPr>
                <w:rFonts w:hint="eastAsia"/>
              </w:rPr>
              <w:t>65535</w:t>
            </w:r>
          </w:p>
        </w:tc>
        <w:tc>
          <w:tcPr>
            <w:tcW w:w="3425" w:type="dxa"/>
          </w:tcPr>
          <w:p w:rsidR="00081613" w:rsidRDefault="00081613" w:rsidP="00436100">
            <w:pPr>
              <w:pStyle w:val="23"/>
              <w:ind w:firstLine="0"/>
            </w:pPr>
            <w:r w:rsidRPr="00081613">
              <w:rPr>
                <w:rFonts w:hint="eastAsia"/>
              </w:rPr>
              <w:t>检验结果数据，可以是数字、字符串、</w:t>
            </w:r>
            <w:r w:rsidR="00740930">
              <w:rPr>
                <w:rFonts w:hint="eastAsia"/>
              </w:rPr>
              <w:t>字节数组</w:t>
            </w:r>
            <w:r w:rsidR="001C3B4C">
              <w:rPr>
                <w:rFonts w:hint="eastAsia"/>
              </w:rPr>
              <w:t>、图片</w:t>
            </w:r>
            <w:r w:rsidRPr="00081613">
              <w:rPr>
                <w:rFonts w:hint="eastAsia"/>
              </w:rPr>
              <w:t>数据等等，</w:t>
            </w:r>
            <w:r w:rsidR="001C3B4C">
              <w:rPr>
                <w:rFonts w:hint="eastAsia"/>
              </w:rPr>
              <w:t>字段</w:t>
            </w:r>
            <w:r w:rsidRPr="00081613">
              <w:rPr>
                <w:rFonts w:hint="eastAsia"/>
              </w:rPr>
              <w:t>的具体取值见</w:t>
            </w:r>
            <w:r w:rsidR="00436100">
              <w:rPr>
                <w:color w:val="FF0000"/>
              </w:rPr>
              <w:fldChar w:fldCharType="begin"/>
            </w:r>
            <w:r w:rsidR="00436100">
              <w:instrText xml:space="preserve"> </w:instrText>
            </w:r>
            <w:r w:rsidR="00436100">
              <w:rPr>
                <w:rFonts w:hint="eastAsia"/>
              </w:rPr>
              <w:instrText>REF _Ref22808628 \r \h</w:instrText>
            </w:r>
            <w:r w:rsidR="00436100">
              <w:instrText xml:space="preserve"> </w:instrText>
            </w:r>
            <w:r w:rsidR="00436100">
              <w:rPr>
                <w:color w:val="FF0000"/>
              </w:rPr>
            </w:r>
            <w:r w:rsidR="00436100">
              <w:rPr>
                <w:color w:val="FF0000"/>
              </w:rPr>
              <w:fldChar w:fldCharType="separate"/>
            </w:r>
            <w:r w:rsidR="00436100">
              <w:t>4.4</w:t>
            </w:r>
            <w:r w:rsidR="00436100">
              <w:rPr>
                <w:color w:val="FF0000"/>
              </w:rPr>
              <w:fldChar w:fldCharType="end"/>
            </w:r>
            <w:r w:rsidR="00982F20" w:rsidRPr="00982F20">
              <w:rPr>
                <w:rFonts w:hint="eastAsia"/>
              </w:rPr>
              <w:t>小节</w:t>
            </w:r>
            <w:r w:rsidRPr="00081613">
              <w:rPr>
                <w:rFonts w:hint="eastAsia"/>
              </w:rPr>
              <w:t>，</w:t>
            </w:r>
            <w:r w:rsidR="001C3B4C">
              <w:rPr>
                <w:rFonts w:hint="eastAsia"/>
              </w:rPr>
              <w:t>字节</w:t>
            </w:r>
            <w:r w:rsidR="00740930">
              <w:rPr>
                <w:rFonts w:hint="eastAsia"/>
              </w:rPr>
              <w:t>数组</w:t>
            </w:r>
            <w:r w:rsidR="001C3B4C">
              <w:rPr>
                <w:rFonts w:hint="eastAsia"/>
              </w:rPr>
              <w:t>、图片数据</w:t>
            </w:r>
            <w:r w:rsidRPr="00081613">
              <w:rPr>
                <w:rFonts w:hint="eastAsia"/>
              </w:rPr>
              <w:t>采用</w:t>
            </w:r>
            <w:r w:rsidRPr="00081613">
              <w:rPr>
                <w:rFonts w:hint="eastAsia"/>
              </w:rPr>
              <w:t xml:space="preserve">Base64 </w:t>
            </w:r>
            <w:r w:rsidR="001C3B4C">
              <w:rPr>
                <w:rFonts w:hint="eastAsia"/>
              </w:rPr>
              <w:t>编码方式做</w:t>
            </w:r>
            <w:r w:rsidRPr="00081613">
              <w:rPr>
                <w:rFonts w:hint="eastAsia"/>
              </w:rPr>
              <w:t>转换，编码方法见</w:t>
            </w:r>
            <w:r w:rsidR="0020406B">
              <w:fldChar w:fldCharType="begin"/>
            </w:r>
            <w:r w:rsidR="0020406B">
              <w:instrText xml:space="preserve"> </w:instrText>
            </w:r>
            <w:r w:rsidR="0020406B">
              <w:rPr>
                <w:rFonts w:hint="eastAsia"/>
              </w:rPr>
              <w:instrText>REF _Ref504639920 \r \h</w:instrText>
            </w:r>
            <w:r w:rsidR="0020406B">
              <w:instrText xml:space="preserve"> </w:instrText>
            </w:r>
            <w:r w:rsidR="0020406B">
              <w:fldChar w:fldCharType="separate"/>
            </w:r>
            <w:r w:rsidR="007136D5">
              <w:t>4.5</w:t>
            </w:r>
            <w:r w:rsidR="0020406B">
              <w:fldChar w:fldCharType="end"/>
            </w:r>
            <w:r w:rsidR="00982F20">
              <w:rPr>
                <w:rFonts w:hint="eastAsia"/>
              </w:rPr>
              <w:t>小节</w:t>
            </w:r>
            <w:r w:rsidRPr="00081613">
              <w:rPr>
                <w:rFonts w:hint="eastAsia"/>
              </w:rPr>
              <w:t>）</w:t>
            </w:r>
          </w:p>
        </w:tc>
        <w:tc>
          <w:tcPr>
            <w:tcW w:w="1686" w:type="dxa"/>
          </w:tcPr>
          <w:p w:rsidR="00081613" w:rsidRDefault="00081613" w:rsidP="003E72DD">
            <w:pPr>
              <w:pStyle w:val="23"/>
              <w:ind w:firstLine="0"/>
            </w:pPr>
            <w:r>
              <w:rPr>
                <w:rFonts w:hint="eastAsia"/>
              </w:rPr>
              <w:t>5.32</w:t>
            </w:r>
          </w:p>
        </w:tc>
      </w:tr>
      <w:tr w:rsidR="00081613" w:rsidTr="003E72DD">
        <w:tc>
          <w:tcPr>
            <w:tcW w:w="590" w:type="dxa"/>
          </w:tcPr>
          <w:p w:rsidR="00081613" w:rsidRDefault="002C1B46" w:rsidP="003E72DD">
            <w:pPr>
              <w:pStyle w:val="23"/>
              <w:ind w:firstLine="0"/>
            </w:pPr>
            <w:r>
              <w:rPr>
                <w:rFonts w:hint="eastAsia"/>
              </w:rPr>
              <w:t>6</w:t>
            </w:r>
          </w:p>
        </w:tc>
        <w:tc>
          <w:tcPr>
            <w:tcW w:w="1419" w:type="dxa"/>
          </w:tcPr>
          <w:p w:rsidR="00081613" w:rsidRPr="00081613" w:rsidRDefault="002C1B46" w:rsidP="003E72DD">
            <w:pPr>
              <w:pStyle w:val="23"/>
              <w:ind w:firstLine="0"/>
            </w:pPr>
            <w:r>
              <w:rPr>
                <w:rFonts w:hint="eastAsia"/>
              </w:rPr>
              <w:t>U</w:t>
            </w:r>
            <w:r>
              <w:t>nits</w:t>
            </w:r>
          </w:p>
        </w:tc>
        <w:tc>
          <w:tcPr>
            <w:tcW w:w="667" w:type="dxa"/>
          </w:tcPr>
          <w:p w:rsidR="00081613" w:rsidRDefault="002C1B46" w:rsidP="003E72DD">
            <w:pPr>
              <w:pStyle w:val="23"/>
              <w:ind w:firstLine="0"/>
            </w:pPr>
            <w:r>
              <w:rPr>
                <w:rFonts w:hint="eastAsia"/>
              </w:rPr>
              <w:t>CE</w:t>
            </w:r>
          </w:p>
        </w:tc>
        <w:tc>
          <w:tcPr>
            <w:tcW w:w="741" w:type="dxa"/>
          </w:tcPr>
          <w:p w:rsidR="00081613" w:rsidRDefault="002C1B46" w:rsidP="003E72DD">
            <w:pPr>
              <w:pStyle w:val="23"/>
              <w:ind w:firstLine="0"/>
            </w:pPr>
            <w:r>
              <w:rPr>
                <w:rFonts w:hint="eastAsia"/>
              </w:rPr>
              <w:t>90</w:t>
            </w:r>
          </w:p>
        </w:tc>
        <w:tc>
          <w:tcPr>
            <w:tcW w:w="3425" w:type="dxa"/>
          </w:tcPr>
          <w:p w:rsidR="00081613" w:rsidRPr="00081613" w:rsidRDefault="002C1B46" w:rsidP="00982F20">
            <w:pPr>
              <w:pStyle w:val="23"/>
              <w:ind w:firstLine="0"/>
            </w:pPr>
            <w:r w:rsidRPr="002C1B46">
              <w:rPr>
                <w:rFonts w:hint="eastAsia"/>
              </w:rPr>
              <w:t>检验项目单位。采用了</w:t>
            </w:r>
            <w:r w:rsidRPr="002C1B46">
              <w:rPr>
                <w:rFonts w:hint="eastAsia"/>
              </w:rPr>
              <w:t>ISO</w:t>
            </w:r>
            <w:r>
              <w:rPr>
                <w:rFonts w:hint="eastAsia"/>
              </w:rPr>
              <w:t>标准单位表示。通信所使用到的单位见</w:t>
            </w:r>
            <w:r w:rsidR="00982F20">
              <w:fldChar w:fldCharType="begin"/>
            </w:r>
            <w:r w:rsidR="00982F20">
              <w:instrText xml:space="preserve"> </w:instrText>
            </w:r>
            <w:r w:rsidR="00982F20">
              <w:rPr>
                <w:rFonts w:hint="eastAsia"/>
              </w:rPr>
              <w:instrText>REF _Ref504652421 \r \h</w:instrText>
            </w:r>
            <w:r w:rsidR="00982F20">
              <w:instrText xml:space="preserve"> </w:instrText>
            </w:r>
            <w:r w:rsidR="00982F20">
              <w:fldChar w:fldCharType="separate"/>
            </w:r>
            <w:r w:rsidR="007136D5">
              <w:t>4.3</w:t>
            </w:r>
            <w:r w:rsidR="00982F20">
              <w:fldChar w:fldCharType="end"/>
            </w:r>
            <w:r w:rsidR="00982F20" w:rsidRPr="00982F20">
              <w:rPr>
                <w:rFonts w:hint="eastAsia"/>
              </w:rPr>
              <w:t>小节</w:t>
            </w:r>
            <w:r w:rsidRPr="002C1B46">
              <w:rPr>
                <w:rFonts w:hint="eastAsia"/>
              </w:rPr>
              <w:t>。</w:t>
            </w:r>
          </w:p>
        </w:tc>
        <w:tc>
          <w:tcPr>
            <w:tcW w:w="1686" w:type="dxa"/>
          </w:tcPr>
          <w:p w:rsidR="00081613" w:rsidRPr="002C1B46" w:rsidRDefault="002C1B46" w:rsidP="003E72DD">
            <w:pPr>
              <w:pStyle w:val="23"/>
              <w:ind w:firstLine="0"/>
            </w:pPr>
            <w:r>
              <w:t>10*9/L</w:t>
            </w:r>
          </w:p>
        </w:tc>
      </w:tr>
      <w:tr w:rsidR="002C1B46" w:rsidTr="003E72DD">
        <w:tc>
          <w:tcPr>
            <w:tcW w:w="590" w:type="dxa"/>
          </w:tcPr>
          <w:p w:rsidR="002C1B46" w:rsidRDefault="00E001AC" w:rsidP="003E72DD">
            <w:pPr>
              <w:pStyle w:val="23"/>
              <w:ind w:firstLine="0"/>
            </w:pPr>
            <w:r>
              <w:rPr>
                <w:rFonts w:hint="eastAsia"/>
              </w:rPr>
              <w:t>7</w:t>
            </w:r>
          </w:p>
        </w:tc>
        <w:tc>
          <w:tcPr>
            <w:tcW w:w="1419" w:type="dxa"/>
          </w:tcPr>
          <w:p w:rsidR="002C1B46" w:rsidRDefault="00E001AC" w:rsidP="003E72DD">
            <w:pPr>
              <w:pStyle w:val="23"/>
              <w:ind w:firstLine="0"/>
            </w:pPr>
            <w:r w:rsidRPr="00E001AC">
              <w:t>References Range</w:t>
            </w:r>
          </w:p>
        </w:tc>
        <w:tc>
          <w:tcPr>
            <w:tcW w:w="667" w:type="dxa"/>
          </w:tcPr>
          <w:p w:rsidR="002C1B46" w:rsidRDefault="00E001AC" w:rsidP="003E72DD">
            <w:pPr>
              <w:pStyle w:val="23"/>
              <w:ind w:firstLine="0"/>
            </w:pPr>
            <w:r>
              <w:rPr>
                <w:rFonts w:hint="eastAsia"/>
              </w:rPr>
              <w:t>ST</w:t>
            </w:r>
          </w:p>
        </w:tc>
        <w:tc>
          <w:tcPr>
            <w:tcW w:w="741" w:type="dxa"/>
          </w:tcPr>
          <w:p w:rsidR="002C1B46" w:rsidRDefault="00E001AC" w:rsidP="003E72DD">
            <w:pPr>
              <w:pStyle w:val="23"/>
              <w:ind w:firstLine="0"/>
            </w:pPr>
            <w:r>
              <w:rPr>
                <w:rFonts w:hint="eastAsia"/>
              </w:rPr>
              <w:t>90</w:t>
            </w:r>
          </w:p>
        </w:tc>
        <w:tc>
          <w:tcPr>
            <w:tcW w:w="3425" w:type="dxa"/>
          </w:tcPr>
          <w:p w:rsidR="002C1B46" w:rsidRPr="002C1B46" w:rsidRDefault="00E001AC" w:rsidP="003E72DD">
            <w:pPr>
              <w:pStyle w:val="23"/>
              <w:ind w:firstLine="0"/>
            </w:pPr>
            <w:r w:rsidRPr="00E001AC">
              <w:rPr>
                <w:rFonts w:hint="eastAsia"/>
              </w:rPr>
              <w:t>检验结果范围，形式如：“参考范围下限</w:t>
            </w:r>
            <w:r w:rsidRPr="00E001AC">
              <w:rPr>
                <w:rFonts w:hint="eastAsia"/>
              </w:rPr>
              <w:t>-</w:t>
            </w:r>
            <w:r w:rsidRPr="00E001AC">
              <w:rPr>
                <w:rFonts w:hint="eastAsia"/>
              </w:rPr>
              <w:t>参考范围上限”，或“</w:t>
            </w:r>
            <w:r w:rsidRPr="00E001AC">
              <w:rPr>
                <w:rFonts w:hint="eastAsia"/>
              </w:rPr>
              <w:t xml:space="preserve"> &lt;</w:t>
            </w:r>
            <w:r w:rsidRPr="00E001AC">
              <w:rPr>
                <w:rFonts w:hint="eastAsia"/>
              </w:rPr>
              <w:t>参考范围上限”，或“</w:t>
            </w:r>
            <w:r w:rsidRPr="00E001AC">
              <w:rPr>
                <w:rFonts w:hint="eastAsia"/>
              </w:rPr>
              <w:t xml:space="preserve"> &gt;</w:t>
            </w:r>
            <w:r w:rsidRPr="00E001AC">
              <w:rPr>
                <w:rFonts w:hint="eastAsia"/>
              </w:rPr>
              <w:t>参考范围下限”。</w:t>
            </w:r>
          </w:p>
        </w:tc>
        <w:tc>
          <w:tcPr>
            <w:tcW w:w="1686" w:type="dxa"/>
          </w:tcPr>
          <w:p w:rsidR="002C1B46" w:rsidRDefault="00E001AC" w:rsidP="003E72DD">
            <w:pPr>
              <w:pStyle w:val="23"/>
              <w:ind w:firstLine="0"/>
            </w:pPr>
            <w:r w:rsidRPr="00E001AC">
              <w:t>10.00-11.00</w:t>
            </w:r>
          </w:p>
        </w:tc>
      </w:tr>
      <w:tr w:rsidR="00E001AC" w:rsidTr="003E72DD">
        <w:tc>
          <w:tcPr>
            <w:tcW w:w="590" w:type="dxa"/>
          </w:tcPr>
          <w:p w:rsidR="00E001AC" w:rsidRDefault="00E001AC" w:rsidP="003E72DD">
            <w:pPr>
              <w:pStyle w:val="23"/>
              <w:ind w:firstLine="0"/>
            </w:pPr>
            <w:r>
              <w:rPr>
                <w:rFonts w:hint="eastAsia"/>
              </w:rPr>
              <w:lastRenderedPageBreak/>
              <w:t>8</w:t>
            </w:r>
          </w:p>
        </w:tc>
        <w:tc>
          <w:tcPr>
            <w:tcW w:w="1419" w:type="dxa"/>
          </w:tcPr>
          <w:p w:rsidR="00E001AC" w:rsidRPr="00E001AC" w:rsidRDefault="00E001AC" w:rsidP="003E72DD">
            <w:pPr>
              <w:pStyle w:val="23"/>
              <w:ind w:firstLine="0"/>
            </w:pPr>
            <w:r w:rsidRPr="00E001AC">
              <w:t>Abnormal Flags</w:t>
            </w:r>
          </w:p>
        </w:tc>
        <w:tc>
          <w:tcPr>
            <w:tcW w:w="667" w:type="dxa"/>
          </w:tcPr>
          <w:p w:rsidR="00E001AC" w:rsidRDefault="00E001AC" w:rsidP="003E72DD">
            <w:pPr>
              <w:pStyle w:val="23"/>
              <w:ind w:firstLine="0"/>
            </w:pPr>
            <w:r>
              <w:rPr>
                <w:rFonts w:hint="eastAsia"/>
              </w:rPr>
              <w:t>IS</w:t>
            </w:r>
          </w:p>
        </w:tc>
        <w:tc>
          <w:tcPr>
            <w:tcW w:w="741" w:type="dxa"/>
          </w:tcPr>
          <w:p w:rsidR="00E001AC" w:rsidRDefault="00E001AC" w:rsidP="003E72DD">
            <w:pPr>
              <w:pStyle w:val="23"/>
              <w:ind w:firstLine="0"/>
            </w:pPr>
            <w:r>
              <w:rPr>
                <w:rFonts w:hint="eastAsia"/>
              </w:rPr>
              <w:t>5</w:t>
            </w:r>
          </w:p>
        </w:tc>
        <w:tc>
          <w:tcPr>
            <w:tcW w:w="3425" w:type="dxa"/>
          </w:tcPr>
          <w:p w:rsidR="00E001AC" w:rsidRDefault="00E001AC" w:rsidP="003E72DD">
            <w:pPr>
              <w:pStyle w:val="23"/>
              <w:ind w:firstLine="0"/>
            </w:pPr>
            <w:r w:rsidRPr="00E001AC">
              <w:rPr>
                <w:rFonts w:hint="eastAsia"/>
              </w:rPr>
              <w:t>检验结果标志，取值包括以下几种：</w:t>
            </w:r>
          </w:p>
          <w:p w:rsidR="00E001AC" w:rsidRDefault="00E001AC" w:rsidP="003E72DD">
            <w:pPr>
              <w:pStyle w:val="23"/>
              <w:ind w:firstLine="0"/>
            </w:pPr>
            <w:r>
              <w:rPr>
                <w:rFonts w:hint="eastAsia"/>
              </w:rPr>
              <w:t>“</w:t>
            </w:r>
            <w:r>
              <w:rPr>
                <w:rFonts w:hint="eastAsia"/>
              </w:rPr>
              <w:t>N</w:t>
            </w:r>
            <w:r>
              <w:rPr>
                <w:rFonts w:hint="eastAsia"/>
              </w:rPr>
              <w:t>”：</w:t>
            </w:r>
            <w:r>
              <w:t>正常</w:t>
            </w:r>
          </w:p>
          <w:p w:rsidR="00E001AC" w:rsidRDefault="00E001AC" w:rsidP="003E72DD">
            <w:pPr>
              <w:pStyle w:val="23"/>
              <w:ind w:firstLine="0"/>
            </w:pPr>
            <w:r>
              <w:rPr>
                <w:rFonts w:hint="eastAsia"/>
              </w:rPr>
              <w:t>“</w:t>
            </w:r>
            <w:r>
              <w:rPr>
                <w:rFonts w:hint="eastAsia"/>
              </w:rPr>
              <w:t>H</w:t>
            </w:r>
            <w:r>
              <w:rPr>
                <w:rFonts w:hint="eastAsia"/>
              </w:rPr>
              <w:t>”：结果</w:t>
            </w:r>
            <w:r>
              <w:t>高于参考范围</w:t>
            </w:r>
            <w:r>
              <w:rPr>
                <w:rFonts w:hint="eastAsia"/>
              </w:rPr>
              <w:t>上限</w:t>
            </w:r>
          </w:p>
          <w:p w:rsidR="00E001AC" w:rsidRPr="00E001AC" w:rsidRDefault="00E001AC" w:rsidP="003E72DD">
            <w:pPr>
              <w:pStyle w:val="23"/>
              <w:ind w:firstLine="0"/>
            </w:pPr>
            <w:r>
              <w:rPr>
                <w:rFonts w:hint="eastAsia"/>
              </w:rPr>
              <w:t>“</w:t>
            </w:r>
            <w:r>
              <w:rPr>
                <w:rFonts w:hint="eastAsia"/>
              </w:rPr>
              <w:t>L</w:t>
            </w:r>
            <w:r>
              <w:rPr>
                <w:rFonts w:hint="eastAsia"/>
              </w:rPr>
              <w:t>”：结果低于</w:t>
            </w:r>
            <w:r>
              <w:t>参考范围</w:t>
            </w:r>
            <w:r>
              <w:rPr>
                <w:rFonts w:hint="eastAsia"/>
              </w:rPr>
              <w:t>下限</w:t>
            </w:r>
          </w:p>
        </w:tc>
        <w:tc>
          <w:tcPr>
            <w:tcW w:w="1686" w:type="dxa"/>
          </w:tcPr>
          <w:p w:rsidR="00E001AC" w:rsidRPr="00E001AC" w:rsidRDefault="00E001AC" w:rsidP="003E72DD">
            <w:pPr>
              <w:pStyle w:val="23"/>
              <w:ind w:firstLine="0"/>
            </w:pPr>
            <w:r>
              <w:t>L</w:t>
            </w:r>
          </w:p>
        </w:tc>
      </w:tr>
      <w:tr w:rsidR="004D5ED9" w:rsidTr="003E72DD">
        <w:tc>
          <w:tcPr>
            <w:tcW w:w="590" w:type="dxa"/>
          </w:tcPr>
          <w:p w:rsidR="004D5ED9" w:rsidRDefault="004D5ED9" w:rsidP="003E72DD">
            <w:pPr>
              <w:pStyle w:val="23"/>
              <w:ind w:firstLine="0"/>
            </w:pPr>
            <w:r>
              <w:rPr>
                <w:rFonts w:hint="eastAsia"/>
              </w:rPr>
              <w:t>9</w:t>
            </w:r>
          </w:p>
        </w:tc>
        <w:tc>
          <w:tcPr>
            <w:tcW w:w="1419" w:type="dxa"/>
          </w:tcPr>
          <w:p w:rsidR="004D5ED9" w:rsidRPr="00E001AC" w:rsidRDefault="004D5ED9" w:rsidP="003E72DD">
            <w:pPr>
              <w:pStyle w:val="23"/>
              <w:ind w:firstLine="0"/>
            </w:pPr>
            <w:r w:rsidRPr="004D5ED9">
              <w:t>Probability</w:t>
            </w:r>
          </w:p>
        </w:tc>
        <w:tc>
          <w:tcPr>
            <w:tcW w:w="667" w:type="dxa"/>
          </w:tcPr>
          <w:p w:rsidR="004D5ED9" w:rsidRDefault="004D5ED9" w:rsidP="003E72DD">
            <w:pPr>
              <w:pStyle w:val="23"/>
              <w:ind w:firstLine="0"/>
            </w:pPr>
            <w:r>
              <w:rPr>
                <w:rFonts w:hint="eastAsia"/>
              </w:rPr>
              <w:t>ST</w:t>
            </w:r>
          </w:p>
        </w:tc>
        <w:tc>
          <w:tcPr>
            <w:tcW w:w="741" w:type="dxa"/>
          </w:tcPr>
          <w:p w:rsidR="004D5ED9" w:rsidRDefault="004D5ED9" w:rsidP="003E72DD">
            <w:pPr>
              <w:pStyle w:val="23"/>
              <w:ind w:firstLine="0"/>
            </w:pPr>
            <w:r>
              <w:rPr>
                <w:rFonts w:hint="eastAsia"/>
              </w:rPr>
              <w:t>5</w:t>
            </w:r>
          </w:p>
        </w:tc>
        <w:tc>
          <w:tcPr>
            <w:tcW w:w="3425" w:type="dxa"/>
          </w:tcPr>
          <w:p w:rsidR="004D5ED9" w:rsidRPr="00E001AC" w:rsidRDefault="004D5ED9" w:rsidP="003E72DD">
            <w:pPr>
              <w:pStyle w:val="23"/>
              <w:ind w:firstLine="0"/>
            </w:pPr>
            <w:r w:rsidRPr="004D5ED9">
              <w:rPr>
                <w:rFonts w:hint="eastAsia"/>
              </w:rPr>
              <w:t>定性检验结果值（阴性</w:t>
            </w:r>
            <w:r w:rsidRPr="004D5ED9">
              <w:rPr>
                <w:rFonts w:hint="eastAsia"/>
              </w:rPr>
              <w:t>(-)</w:t>
            </w:r>
            <w:r w:rsidRPr="004D5ED9">
              <w:rPr>
                <w:rFonts w:hint="eastAsia"/>
              </w:rPr>
              <w:t>、阳性</w:t>
            </w:r>
            <w:r w:rsidRPr="004D5ED9">
              <w:rPr>
                <w:rFonts w:hint="eastAsia"/>
              </w:rPr>
              <w:t>(+)</w:t>
            </w:r>
            <w:r w:rsidRPr="004D5ED9">
              <w:rPr>
                <w:rFonts w:hint="eastAsia"/>
              </w:rPr>
              <w:t>、弱阳性</w:t>
            </w:r>
            <w:r w:rsidRPr="004D5ED9">
              <w:rPr>
                <w:rFonts w:hint="eastAsia"/>
              </w:rPr>
              <w:t>(+-)</w:t>
            </w:r>
            <w:r w:rsidRPr="004D5ED9">
              <w:rPr>
                <w:rFonts w:hint="eastAsia"/>
              </w:rPr>
              <w:t>等）</w:t>
            </w:r>
          </w:p>
        </w:tc>
        <w:tc>
          <w:tcPr>
            <w:tcW w:w="1686" w:type="dxa"/>
          </w:tcPr>
          <w:p w:rsidR="004D5ED9" w:rsidRDefault="004D5ED9" w:rsidP="003E72DD">
            <w:pPr>
              <w:pStyle w:val="23"/>
              <w:ind w:firstLine="0"/>
            </w:pPr>
            <w:r>
              <w:rPr>
                <w:rFonts w:hint="eastAsia"/>
              </w:rPr>
              <w:t>+</w:t>
            </w:r>
          </w:p>
        </w:tc>
      </w:tr>
      <w:tr w:rsidR="004D5ED9" w:rsidTr="003E72DD">
        <w:tc>
          <w:tcPr>
            <w:tcW w:w="590" w:type="dxa"/>
          </w:tcPr>
          <w:p w:rsidR="004D5ED9" w:rsidRDefault="004D5ED9" w:rsidP="003E72DD">
            <w:pPr>
              <w:pStyle w:val="23"/>
              <w:ind w:firstLine="0"/>
            </w:pPr>
            <w:r>
              <w:rPr>
                <w:rFonts w:hint="eastAsia"/>
              </w:rPr>
              <w:t>10</w:t>
            </w:r>
          </w:p>
        </w:tc>
        <w:tc>
          <w:tcPr>
            <w:tcW w:w="1419" w:type="dxa"/>
          </w:tcPr>
          <w:p w:rsidR="004D5ED9" w:rsidRPr="00E001AC" w:rsidRDefault="004D5ED9" w:rsidP="003E72DD">
            <w:pPr>
              <w:pStyle w:val="23"/>
              <w:ind w:firstLine="0"/>
            </w:pPr>
            <w:r w:rsidRPr="004D5ED9">
              <w:t>Nature of Abnormal Test</w:t>
            </w:r>
          </w:p>
        </w:tc>
        <w:tc>
          <w:tcPr>
            <w:tcW w:w="667" w:type="dxa"/>
          </w:tcPr>
          <w:p w:rsidR="004D5ED9" w:rsidRDefault="004D5ED9" w:rsidP="003E72DD">
            <w:pPr>
              <w:pStyle w:val="23"/>
              <w:ind w:firstLine="0"/>
            </w:pPr>
            <w:r>
              <w:rPr>
                <w:rFonts w:hint="eastAsia"/>
              </w:rPr>
              <w:t>ID</w:t>
            </w:r>
          </w:p>
        </w:tc>
        <w:tc>
          <w:tcPr>
            <w:tcW w:w="741" w:type="dxa"/>
          </w:tcPr>
          <w:p w:rsidR="004D5ED9" w:rsidRDefault="004D5ED9" w:rsidP="003E72DD">
            <w:pPr>
              <w:pStyle w:val="23"/>
              <w:ind w:firstLine="0"/>
            </w:pPr>
            <w:r>
              <w:rPr>
                <w:rFonts w:hint="eastAsia"/>
              </w:rPr>
              <w:t>2</w:t>
            </w:r>
            <w:r>
              <w:t>0</w:t>
            </w:r>
          </w:p>
        </w:tc>
        <w:tc>
          <w:tcPr>
            <w:tcW w:w="3425" w:type="dxa"/>
          </w:tcPr>
          <w:p w:rsidR="004D5ED9" w:rsidRPr="00E001AC" w:rsidRDefault="004D5ED9" w:rsidP="003E72DD">
            <w:pPr>
              <w:pStyle w:val="23"/>
              <w:ind w:firstLine="0"/>
            </w:pPr>
            <w:r>
              <w:rPr>
                <w:rFonts w:hint="eastAsia"/>
              </w:rPr>
              <w:t>定性</w:t>
            </w:r>
            <w:r>
              <w:t>参考值</w:t>
            </w:r>
          </w:p>
        </w:tc>
        <w:tc>
          <w:tcPr>
            <w:tcW w:w="1686" w:type="dxa"/>
          </w:tcPr>
          <w:p w:rsidR="004D5ED9" w:rsidRDefault="004D5ED9" w:rsidP="003E72DD">
            <w:pPr>
              <w:pStyle w:val="23"/>
              <w:ind w:firstLine="0"/>
            </w:pPr>
            <w:r>
              <w:rPr>
                <w:rFonts w:hint="eastAsia"/>
              </w:rPr>
              <w:t>5</w:t>
            </w:r>
          </w:p>
        </w:tc>
      </w:tr>
      <w:tr w:rsidR="00E001AC" w:rsidTr="003E72DD">
        <w:tc>
          <w:tcPr>
            <w:tcW w:w="590" w:type="dxa"/>
          </w:tcPr>
          <w:p w:rsidR="00E001AC" w:rsidRDefault="00E001AC" w:rsidP="003E72DD">
            <w:pPr>
              <w:pStyle w:val="23"/>
              <w:ind w:firstLine="0"/>
            </w:pPr>
            <w:r>
              <w:rPr>
                <w:rFonts w:hint="eastAsia"/>
              </w:rPr>
              <w:t>11</w:t>
            </w:r>
          </w:p>
        </w:tc>
        <w:tc>
          <w:tcPr>
            <w:tcW w:w="1419" w:type="dxa"/>
          </w:tcPr>
          <w:p w:rsidR="00E001AC" w:rsidRPr="00E001AC" w:rsidRDefault="00E001AC" w:rsidP="003E72DD">
            <w:pPr>
              <w:pStyle w:val="23"/>
              <w:ind w:firstLine="0"/>
            </w:pPr>
            <w:r w:rsidRPr="00E001AC">
              <w:t>Observe Result Status</w:t>
            </w:r>
          </w:p>
        </w:tc>
        <w:tc>
          <w:tcPr>
            <w:tcW w:w="667" w:type="dxa"/>
          </w:tcPr>
          <w:p w:rsidR="00E001AC" w:rsidRDefault="00E001AC" w:rsidP="003E72DD">
            <w:pPr>
              <w:pStyle w:val="23"/>
              <w:ind w:firstLine="0"/>
            </w:pPr>
            <w:r>
              <w:rPr>
                <w:rFonts w:hint="eastAsia"/>
              </w:rPr>
              <w:t>ID</w:t>
            </w:r>
          </w:p>
        </w:tc>
        <w:tc>
          <w:tcPr>
            <w:tcW w:w="741" w:type="dxa"/>
          </w:tcPr>
          <w:p w:rsidR="00E001AC" w:rsidRDefault="00E001AC" w:rsidP="003E72DD">
            <w:pPr>
              <w:pStyle w:val="23"/>
              <w:ind w:firstLine="0"/>
            </w:pPr>
            <w:r>
              <w:rPr>
                <w:rFonts w:hint="eastAsia"/>
              </w:rPr>
              <w:t>1</w:t>
            </w:r>
          </w:p>
        </w:tc>
        <w:tc>
          <w:tcPr>
            <w:tcW w:w="3425" w:type="dxa"/>
          </w:tcPr>
          <w:p w:rsidR="00E001AC" w:rsidRPr="00E001AC" w:rsidRDefault="00E001AC" w:rsidP="003E72DD">
            <w:pPr>
              <w:pStyle w:val="23"/>
              <w:ind w:firstLine="0"/>
            </w:pPr>
            <w:r w:rsidRPr="00E001AC">
              <w:rPr>
                <w:rFonts w:hint="eastAsia"/>
              </w:rPr>
              <w:t>检验结果状态。取值为“</w:t>
            </w:r>
            <w:r w:rsidRPr="00E001AC">
              <w:rPr>
                <w:rFonts w:hint="eastAsia"/>
              </w:rPr>
              <w:t>F</w:t>
            </w:r>
            <w:r w:rsidRPr="00E001AC">
              <w:rPr>
                <w:rFonts w:hint="eastAsia"/>
              </w:rPr>
              <w:t>”</w:t>
            </w:r>
            <w:r w:rsidRPr="00E001AC">
              <w:rPr>
                <w:rFonts w:hint="eastAsia"/>
              </w:rPr>
              <w:t xml:space="preserve"> -</w:t>
            </w:r>
            <w:r w:rsidRPr="00E001AC">
              <w:rPr>
                <w:rFonts w:hint="eastAsia"/>
              </w:rPr>
              <w:t>（</w:t>
            </w:r>
            <w:r w:rsidRPr="00E001AC">
              <w:rPr>
                <w:rFonts w:hint="eastAsia"/>
              </w:rPr>
              <w:t>Final Result</w:t>
            </w:r>
            <w:r w:rsidRPr="00E001AC">
              <w:rPr>
                <w:rFonts w:hint="eastAsia"/>
              </w:rPr>
              <w:t>），表示最终结果。</w:t>
            </w:r>
          </w:p>
        </w:tc>
        <w:tc>
          <w:tcPr>
            <w:tcW w:w="1686" w:type="dxa"/>
          </w:tcPr>
          <w:p w:rsidR="00E001AC" w:rsidRDefault="00E001AC" w:rsidP="003E72DD">
            <w:pPr>
              <w:pStyle w:val="23"/>
              <w:ind w:firstLine="0"/>
            </w:pPr>
            <w:r>
              <w:rPr>
                <w:rFonts w:hint="eastAsia"/>
              </w:rPr>
              <w:t>F</w:t>
            </w:r>
          </w:p>
        </w:tc>
      </w:tr>
      <w:tr w:rsidR="004D5ED9" w:rsidTr="003E72DD">
        <w:tc>
          <w:tcPr>
            <w:tcW w:w="590" w:type="dxa"/>
          </w:tcPr>
          <w:p w:rsidR="004D5ED9" w:rsidRDefault="004D5ED9" w:rsidP="003E72DD">
            <w:pPr>
              <w:pStyle w:val="23"/>
              <w:ind w:firstLine="0"/>
            </w:pPr>
            <w:r>
              <w:rPr>
                <w:rFonts w:hint="eastAsia"/>
              </w:rPr>
              <w:t>14</w:t>
            </w:r>
          </w:p>
        </w:tc>
        <w:tc>
          <w:tcPr>
            <w:tcW w:w="1419" w:type="dxa"/>
          </w:tcPr>
          <w:p w:rsidR="004D5ED9" w:rsidRPr="00E001AC" w:rsidRDefault="004D5ED9" w:rsidP="003E72DD">
            <w:pPr>
              <w:pStyle w:val="23"/>
              <w:ind w:firstLine="0"/>
            </w:pPr>
            <w:r w:rsidRPr="004D5ED9">
              <w:t>Date/Time of the Observation</w:t>
            </w:r>
          </w:p>
        </w:tc>
        <w:tc>
          <w:tcPr>
            <w:tcW w:w="667" w:type="dxa"/>
          </w:tcPr>
          <w:p w:rsidR="004D5ED9" w:rsidRDefault="004D5ED9" w:rsidP="003E72DD">
            <w:pPr>
              <w:pStyle w:val="23"/>
              <w:ind w:firstLine="0"/>
            </w:pPr>
            <w:r>
              <w:rPr>
                <w:rFonts w:hint="eastAsia"/>
              </w:rPr>
              <w:t>TS</w:t>
            </w:r>
          </w:p>
        </w:tc>
        <w:tc>
          <w:tcPr>
            <w:tcW w:w="741" w:type="dxa"/>
          </w:tcPr>
          <w:p w:rsidR="004D5ED9" w:rsidRDefault="004D5ED9" w:rsidP="003E72DD">
            <w:pPr>
              <w:pStyle w:val="23"/>
              <w:ind w:firstLine="0"/>
            </w:pPr>
            <w:r>
              <w:rPr>
                <w:rFonts w:hint="eastAsia"/>
              </w:rPr>
              <w:t>26</w:t>
            </w:r>
          </w:p>
        </w:tc>
        <w:tc>
          <w:tcPr>
            <w:tcW w:w="3425" w:type="dxa"/>
          </w:tcPr>
          <w:p w:rsidR="004D5ED9" w:rsidRPr="00E001AC" w:rsidRDefault="004D5ED9" w:rsidP="003E72DD">
            <w:pPr>
              <w:pStyle w:val="23"/>
              <w:ind w:firstLine="0"/>
            </w:pPr>
            <w:r>
              <w:rPr>
                <w:rFonts w:hint="eastAsia"/>
              </w:rPr>
              <w:t>检验时间</w:t>
            </w:r>
            <w:r w:rsidRPr="006A7B39">
              <w:rPr>
                <w:rFonts w:hint="eastAsia"/>
              </w:rPr>
              <w:t>（形式如</w:t>
            </w:r>
            <w:r w:rsidR="00374838" w:rsidRPr="00374838">
              <w:rPr>
                <w:rFonts w:hint="eastAsia"/>
              </w:rPr>
              <w:t>YYYYMMDDHHmmSS</w:t>
            </w:r>
            <w:r w:rsidRPr="006A7B39">
              <w:rPr>
                <w:rFonts w:hint="eastAsia"/>
              </w:rPr>
              <w:t>），取</w:t>
            </w:r>
            <w:r>
              <w:t>UTC+0</w:t>
            </w:r>
            <w:r w:rsidRPr="006A7B39">
              <w:rPr>
                <w:rFonts w:hint="eastAsia"/>
              </w:rPr>
              <w:t>时间值。</w:t>
            </w:r>
          </w:p>
        </w:tc>
        <w:tc>
          <w:tcPr>
            <w:tcW w:w="1686" w:type="dxa"/>
          </w:tcPr>
          <w:p w:rsidR="004D5ED9" w:rsidRPr="004D5ED9" w:rsidRDefault="004D5ED9" w:rsidP="003E72DD">
            <w:pPr>
              <w:pStyle w:val="23"/>
              <w:ind w:firstLine="0"/>
            </w:pPr>
            <w:r>
              <w:rPr>
                <w:rFonts w:hint="eastAsia"/>
              </w:rPr>
              <w:t>20180124080000</w:t>
            </w:r>
          </w:p>
        </w:tc>
      </w:tr>
      <w:tr w:rsidR="004D5ED9" w:rsidTr="003E72DD">
        <w:tc>
          <w:tcPr>
            <w:tcW w:w="590" w:type="dxa"/>
          </w:tcPr>
          <w:p w:rsidR="004D5ED9" w:rsidRDefault="004D5ED9" w:rsidP="003E72DD">
            <w:pPr>
              <w:pStyle w:val="23"/>
              <w:ind w:firstLine="0"/>
            </w:pPr>
            <w:r>
              <w:rPr>
                <w:rFonts w:hint="eastAsia"/>
              </w:rPr>
              <w:t>15</w:t>
            </w:r>
          </w:p>
        </w:tc>
        <w:tc>
          <w:tcPr>
            <w:tcW w:w="1419" w:type="dxa"/>
          </w:tcPr>
          <w:p w:rsidR="004D5ED9" w:rsidRPr="004D5ED9" w:rsidRDefault="004D5ED9" w:rsidP="003E72DD">
            <w:pPr>
              <w:pStyle w:val="23"/>
              <w:ind w:firstLine="0"/>
            </w:pPr>
            <w:r w:rsidRPr="004D5ED9">
              <w:t>Producer's ID</w:t>
            </w:r>
          </w:p>
        </w:tc>
        <w:tc>
          <w:tcPr>
            <w:tcW w:w="667" w:type="dxa"/>
          </w:tcPr>
          <w:p w:rsidR="004D5ED9" w:rsidRDefault="004D5ED9" w:rsidP="003E72DD">
            <w:pPr>
              <w:pStyle w:val="23"/>
              <w:ind w:firstLine="0"/>
            </w:pPr>
            <w:r>
              <w:rPr>
                <w:rFonts w:hint="eastAsia"/>
              </w:rPr>
              <w:t>CE</w:t>
            </w:r>
          </w:p>
        </w:tc>
        <w:tc>
          <w:tcPr>
            <w:tcW w:w="741" w:type="dxa"/>
          </w:tcPr>
          <w:p w:rsidR="004D5ED9" w:rsidRDefault="004D5ED9" w:rsidP="003E72DD">
            <w:pPr>
              <w:pStyle w:val="23"/>
              <w:ind w:firstLine="0"/>
            </w:pPr>
            <w:r>
              <w:rPr>
                <w:rFonts w:hint="eastAsia"/>
              </w:rPr>
              <w:t>60</w:t>
            </w:r>
          </w:p>
        </w:tc>
        <w:tc>
          <w:tcPr>
            <w:tcW w:w="3425" w:type="dxa"/>
          </w:tcPr>
          <w:p w:rsidR="004D5ED9" w:rsidRDefault="004D5ED9" w:rsidP="003E72DD">
            <w:pPr>
              <w:pStyle w:val="23"/>
              <w:ind w:firstLine="0"/>
            </w:pPr>
            <w:r>
              <w:rPr>
                <w:rFonts w:hint="eastAsia"/>
              </w:rPr>
              <w:t>检验</w:t>
            </w:r>
            <w:r>
              <w:t>科室</w:t>
            </w:r>
          </w:p>
        </w:tc>
        <w:tc>
          <w:tcPr>
            <w:tcW w:w="1686" w:type="dxa"/>
          </w:tcPr>
          <w:p w:rsidR="004D5ED9" w:rsidRDefault="004D5ED9" w:rsidP="003E72DD">
            <w:pPr>
              <w:pStyle w:val="23"/>
              <w:ind w:firstLine="0"/>
            </w:pPr>
            <w:r>
              <w:rPr>
                <w:rFonts w:hint="eastAsia"/>
              </w:rPr>
              <w:t>内科</w:t>
            </w:r>
          </w:p>
        </w:tc>
      </w:tr>
      <w:tr w:rsidR="004D5ED9" w:rsidTr="003E72DD">
        <w:tc>
          <w:tcPr>
            <w:tcW w:w="590" w:type="dxa"/>
          </w:tcPr>
          <w:p w:rsidR="004D5ED9" w:rsidRDefault="004D5ED9" w:rsidP="003E72DD">
            <w:pPr>
              <w:pStyle w:val="23"/>
              <w:ind w:firstLine="0"/>
            </w:pPr>
            <w:r>
              <w:rPr>
                <w:rFonts w:hint="eastAsia"/>
              </w:rPr>
              <w:t>16</w:t>
            </w:r>
          </w:p>
        </w:tc>
        <w:tc>
          <w:tcPr>
            <w:tcW w:w="1419" w:type="dxa"/>
          </w:tcPr>
          <w:p w:rsidR="004D5ED9" w:rsidRPr="004D5ED9" w:rsidRDefault="004D5ED9" w:rsidP="003E72DD">
            <w:pPr>
              <w:pStyle w:val="23"/>
              <w:ind w:firstLine="0"/>
            </w:pPr>
            <w:r w:rsidRPr="004D5ED9">
              <w:t>Responsible Observer</w:t>
            </w:r>
          </w:p>
        </w:tc>
        <w:tc>
          <w:tcPr>
            <w:tcW w:w="667" w:type="dxa"/>
          </w:tcPr>
          <w:p w:rsidR="004D5ED9" w:rsidRDefault="004D5ED9" w:rsidP="003E72DD">
            <w:pPr>
              <w:pStyle w:val="23"/>
              <w:ind w:firstLine="0"/>
            </w:pPr>
            <w:r>
              <w:rPr>
                <w:rFonts w:hint="eastAsia"/>
              </w:rPr>
              <w:t>XCN</w:t>
            </w:r>
          </w:p>
        </w:tc>
        <w:tc>
          <w:tcPr>
            <w:tcW w:w="741" w:type="dxa"/>
          </w:tcPr>
          <w:p w:rsidR="004D5ED9" w:rsidRDefault="004D5ED9" w:rsidP="003E72DD">
            <w:pPr>
              <w:pStyle w:val="23"/>
              <w:ind w:firstLine="0"/>
            </w:pPr>
            <w:r>
              <w:rPr>
                <w:rFonts w:hint="eastAsia"/>
              </w:rPr>
              <w:t>80</w:t>
            </w:r>
          </w:p>
        </w:tc>
        <w:tc>
          <w:tcPr>
            <w:tcW w:w="3425" w:type="dxa"/>
          </w:tcPr>
          <w:p w:rsidR="004D5ED9" w:rsidRDefault="004D5ED9" w:rsidP="003E72DD">
            <w:pPr>
              <w:pStyle w:val="23"/>
              <w:ind w:firstLine="0"/>
            </w:pPr>
            <w:r>
              <w:rPr>
                <w:rFonts w:hint="eastAsia"/>
              </w:rPr>
              <w:t>检验</w:t>
            </w:r>
            <w:r>
              <w:t>医生</w:t>
            </w:r>
          </w:p>
        </w:tc>
        <w:tc>
          <w:tcPr>
            <w:tcW w:w="1686" w:type="dxa"/>
          </w:tcPr>
          <w:p w:rsidR="004D5ED9" w:rsidRDefault="004D5ED9" w:rsidP="003E72DD">
            <w:pPr>
              <w:pStyle w:val="23"/>
              <w:ind w:firstLine="0"/>
            </w:pPr>
            <w:r>
              <w:rPr>
                <w:rFonts w:hint="eastAsia"/>
              </w:rPr>
              <w:t>王五</w:t>
            </w:r>
          </w:p>
        </w:tc>
      </w:tr>
      <w:tr w:rsidR="002B142F" w:rsidTr="002B142F">
        <w:tc>
          <w:tcPr>
            <w:tcW w:w="590" w:type="dxa"/>
          </w:tcPr>
          <w:p w:rsidR="002B142F" w:rsidRDefault="002B142F" w:rsidP="003E72DD">
            <w:pPr>
              <w:pStyle w:val="23"/>
              <w:ind w:firstLine="0"/>
            </w:pPr>
            <w:r>
              <w:rPr>
                <w:rFonts w:hint="eastAsia"/>
              </w:rPr>
              <w:t>17</w:t>
            </w:r>
          </w:p>
        </w:tc>
        <w:tc>
          <w:tcPr>
            <w:tcW w:w="1419" w:type="dxa"/>
          </w:tcPr>
          <w:p w:rsidR="002B142F" w:rsidRPr="004D5ED9" w:rsidRDefault="002B142F" w:rsidP="003E72DD">
            <w:pPr>
              <w:pStyle w:val="23"/>
              <w:ind w:firstLine="0"/>
            </w:pPr>
            <w:r>
              <w:rPr>
                <w:rFonts w:hint="eastAsia"/>
              </w:rPr>
              <w:t>Observation Method</w:t>
            </w:r>
          </w:p>
        </w:tc>
        <w:tc>
          <w:tcPr>
            <w:tcW w:w="667" w:type="dxa"/>
            <w:vAlign w:val="center"/>
          </w:tcPr>
          <w:p w:rsidR="002B142F" w:rsidRDefault="002B142F" w:rsidP="002B142F">
            <w:pPr>
              <w:pStyle w:val="23"/>
              <w:ind w:firstLine="0"/>
            </w:pPr>
            <w:r>
              <w:rPr>
                <w:rFonts w:hint="eastAsia"/>
              </w:rPr>
              <w:t>CE</w:t>
            </w:r>
          </w:p>
        </w:tc>
        <w:tc>
          <w:tcPr>
            <w:tcW w:w="741" w:type="dxa"/>
            <w:vAlign w:val="center"/>
          </w:tcPr>
          <w:p w:rsidR="002B142F" w:rsidRDefault="002B142F" w:rsidP="002B142F">
            <w:pPr>
              <w:pStyle w:val="23"/>
              <w:ind w:firstLine="0"/>
            </w:pPr>
            <w:r>
              <w:rPr>
                <w:rFonts w:hint="eastAsia"/>
              </w:rPr>
              <w:t>60</w:t>
            </w:r>
          </w:p>
        </w:tc>
        <w:tc>
          <w:tcPr>
            <w:tcW w:w="3425" w:type="dxa"/>
          </w:tcPr>
          <w:p w:rsidR="002B142F" w:rsidRDefault="002B142F" w:rsidP="003E72DD">
            <w:pPr>
              <w:pStyle w:val="23"/>
              <w:ind w:firstLine="0"/>
            </w:pPr>
            <w:r>
              <w:rPr>
                <w:rFonts w:hint="eastAsia"/>
              </w:rPr>
              <w:t>质控靶值</w:t>
            </w:r>
          </w:p>
        </w:tc>
        <w:tc>
          <w:tcPr>
            <w:tcW w:w="1686" w:type="dxa"/>
          </w:tcPr>
          <w:p w:rsidR="002B142F" w:rsidRDefault="002B142F" w:rsidP="003E72DD">
            <w:pPr>
              <w:pStyle w:val="23"/>
              <w:ind w:firstLine="0"/>
            </w:pPr>
            <w:r>
              <w:rPr>
                <w:rFonts w:hint="eastAsia"/>
              </w:rPr>
              <w:t>3</w:t>
            </w:r>
            <w:r>
              <w:t>.0</w:t>
            </w:r>
          </w:p>
        </w:tc>
      </w:tr>
      <w:tr w:rsidR="002B142F" w:rsidTr="002B142F">
        <w:tc>
          <w:tcPr>
            <w:tcW w:w="590" w:type="dxa"/>
          </w:tcPr>
          <w:p w:rsidR="002B142F" w:rsidRDefault="002B142F" w:rsidP="003E72DD">
            <w:pPr>
              <w:pStyle w:val="23"/>
              <w:ind w:firstLine="0"/>
            </w:pPr>
            <w:r>
              <w:rPr>
                <w:rFonts w:hint="eastAsia"/>
              </w:rPr>
              <w:t>18</w:t>
            </w:r>
          </w:p>
        </w:tc>
        <w:tc>
          <w:tcPr>
            <w:tcW w:w="1419" w:type="dxa"/>
          </w:tcPr>
          <w:p w:rsidR="002B142F" w:rsidRDefault="002B142F" w:rsidP="003E72DD">
            <w:pPr>
              <w:pStyle w:val="23"/>
              <w:ind w:firstLine="0"/>
            </w:pPr>
            <w:r>
              <w:rPr>
                <w:rFonts w:hint="eastAsia"/>
              </w:rPr>
              <w:t>Eq</w:t>
            </w:r>
            <w:r>
              <w:t>uipment Instance Identifier</w:t>
            </w:r>
          </w:p>
        </w:tc>
        <w:tc>
          <w:tcPr>
            <w:tcW w:w="667" w:type="dxa"/>
            <w:vAlign w:val="center"/>
          </w:tcPr>
          <w:p w:rsidR="002B142F" w:rsidRDefault="002B142F" w:rsidP="002B142F">
            <w:pPr>
              <w:pStyle w:val="23"/>
              <w:ind w:firstLine="0"/>
            </w:pPr>
            <w:r>
              <w:rPr>
                <w:rFonts w:hint="eastAsia"/>
              </w:rPr>
              <w:t>EI</w:t>
            </w:r>
          </w:p>
        </w:tc>
        <w:tc>
          <w:tcPr>
            <w:tcW w:w="741" w:type="dxa"/>
            <w:vAlign w:val="center"/>
          </w:tcPr>
          <w:p w:rsidR="002B142F" w:rsidRDefault="002B142F" w:rsidP="002B142F">
            <w:pPr>
              <w:pStyle w:val="23"/>
              <w:ind w:firstLine="0"/>
            </w:pPr>
            <w:r>
              <w:rPr>
                <w:rFonts w:hint="eastAsia"/>
              </w:rPr>
              <w:t>60</w:t>
            </w:r>
          </w:p>
        </w:tc>
        <w:tc>
          <w:tcPr>
            <w:tcW w:w="3425" w:type="dxa"/>
          </w:tcPr>
          <w:p w:rsidR="002B142F" w:rsidRDefault="002B142F" w:rsidP="003E72DD">
            <w:pPr>
              <w:pStyle w:val="23"/>
              <w:ind w:firstLine="0"/>
            </w:pPr>
            <w:r>
              <w:rPr>
                <w:rFonts w:hint="eastAsia"/>
              </w:rPr>
              <w:t>质控标准差</w:t>
            </w:r>
          </w:p>
        </w:tc>
        <w:tc>
          <w:tcPr>
            <w:tcW w:w="1686" w:type="dxa"/>
          </w:tcPr>
          <w:p w:rsidR="002B142F" w:rsidRDefault="002B142F" w:rsidP="003E72DD">
            <w:pPr>
              <w:pStyle w:val="23"/>
              <w:ind w:firstLine="0"/>
            </w:pPr>
            <w:r>
              <w:rPr>
                <w:rFonts w:hint="eastAsia"/>
              </w:rPr>
              <w:t>1.0</w:t>
            </w:r>
          </w:p>
        </w:tc>
      </w:tr>
    </w:tbl>
    <w:p w:rsidR="00E9633F" w:rsidRDefault="003E72DD" w:rsidP="00E84AFE">
      <w:pPr>
        <w:pStyle w:val="a1"/>
      </w:pPr>
      <w:bookmarkStart w:id="68" w:name="_Toc36472330"/>
      <w:bookmarkStart w:id="69" w:name="_Toc36473743"/>
      <w:r>
        <w:rPr>
          <w:rFonts w:hint="eastAsia"/>
        </w:rPr>
        <w:lastRenderedPageBreak/>
        <w:t>QRD</w:t>
      </w:r>
      <w:bookmarkEnd w:id="68"/>
      <w:bookmarkEnd w:id="69"/>
    </w:p>
    <w:p w:rsidR="003E72DD" w:rsidRDefault="003E72DD" w:rsidP="003E72DD">
      <w:pPr>
        <w:pStyle w:val="23"/>
      </w:pPr>
      <w:r>
        <w:t>QRD</w:t>
      </w:r>
      <w:r w:rsidRPr="00DF6AE5">
        <w:rPr>
          <w:rFonts w:hint="eastAsia"/>
        </w:rPr>
        <w:t>（</w:t>
      </w:r>
      <w:r>
        <w:t>Q</w:t>
      </w:r>
      <w:r w:rsidRPr="003E72DD">
        <w:t>uery definition segment</w:t>
      </w:r>
      <w:r w:rsidRPr="00DF6AE5">
        <w:rPr>
          <w:rFonts w:hint="eastAsia"/>
        </w:rPr>
        <w:t>）消息段主要包含</w:t>
      </w:r>
      <w:r>
        <w:rPr>
          <w:rFonts w:hint="eastAsia"/>
        </w:rPr>
        <w:t>查询</w:t>
      </w:r>
      <w:r w:rsidRPr="00DF6AE5">
        <w:rPr>
          <w:rFonts w:hint="eastAsia"/>
        </w:rPr>
        <w:t>参数信息。</w:t>
      </w:r>
    </w:p>
    <w:p w:rsidR="003E72DD" w:rsidRDefault="003E72DD" w:rsidP="003E72DD">
      <w:pPr>
        <w:pStyle w:val="23"/>
      </w:pPr>
      <w:r>
        <w:rPr>
          <w:rFonts w:hint="eastAsia"/>
        </w:rPr>
        <w:t>消息</w:t>
      </w:r>
      <w:r>
        <w:t>示例：</w:t>
      </w:r>
    </w:p>
    <w:p w:rsidR="003E72DD" w:rsidRDefault="003E72DD" w:rsidP="003E72DD">
      <w:pPr>
        <w:pStyle w:val="ae"/>
      </w:pPr>
      <w:r w:rsidRPr="003E72DD">
        <w:t>QRD|20180124022123|R|I|</w:t>
      </w:r>
      <w:r w:rsidR="009D665B">
        <w:t>1</w:t>
      </w:r>
      <w:r w:rsidRPr="003E72DD">
        <w:t>|||9999^RD|123456789|OTH|||T</w:t>
      </w:r>
    </w:p>
    <w:p w:rsidR="003E72DD" w:rsidRPr="003E72DD" w:rsidRDefault="003E72DD" w:rsidP="003E72DD">
      <w:pPr>
        <w:pStyle w:val="23"/>
      </w:pPr>
      <w:r>
        <w:t>QRD</w:t>
      </w:r>
      <w:r>
        <w:rPr>
          <w:rFonts w:hint="eastAsia"/>
        </w:rPr>
        <w:t>消息</w:t>
      </w:r>
      <w:r>
        <w:t>段中各字段的</w:t>
      </w:r>
      <w:r>
        <w:rPr>
          <w:rFonts w:hint="eastAsia"/>
        </w:rPr>
        <w:t>定义</w:t>
      </w:r>
      <w:r>
        <w:t>见下表：</w:t>
      </w:r>
    </w:p>
    <w:p w:rsidR="009D665B" w:rsidRDefault="009D665B" w:rsidP="009D665B">
      <w:pPr>
        <w:pStyle w:val="a9"/>
        <w:keepNext/>
      </w:pPr>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136D5">
        <w:rPr>
          <w:noProof/>
        </w:rPr>
        <w:t>8</w:t>
      </w:r>
      <w:r>
        <w:fldChar w:fldCharType="end"/>
      </w:r>
      <w:r>
        <w:t xml:space="preserve"> QRD</w:t>
      </w:r>
      <w:r>
        <w:rPr>
          <w:rFonts w:hint="eastAsia"/>
        </w:rPr>
        <w:t>字段</w:t>
      </w:r>
      <w:r>
        <w:t>定义表</w:t>
      </w:r>
    </w:p>
    <w:tbl>
      <w:tblPr>
        <w:tblStyle w:val="aff2"/>
        <w:tblW w:w="0" w:type="auto"/>
        <w:tblLook w:val="04A0" w:firstRow="1" w:lastRow="0" w:firstColumn="1" w:lastColumn="0" w:noHBand="0" w:noVBand="1"/>
      </w:tblPr>
      <w:tblGrid>
        <w:gridCol w:w="590"/>
        <w:gridCol w:w="1419"/>
        <w:gridCol w:w="667"/>
        <w:gridCol w:w="741"/>
        <w:gridCol w:w="3425"/>
        <w:gridCol w:w="1707"/>
      </w:tblGrid>
      <w:tr w:rsidR="009D665B" w:rsidTr="00D078FA">
        <w:tc>
          <w:tcPr>
            <w:tcW w:w="590" w:type="dxa"/>
            <w:shd w:val="clear" w:color="auto" w:fill="BFBFBF" w:themeFill="background1" w:themeFillShade="BF"/>
          </w:tcPr>
          <w:p w:rsidR="009D665B" w:rsidRDefault="009D665B" w:rsidP="00D078FA">
            <w:pPr>
              <w:pStyle w:val="23"/>
              <w:ind w:firstLine="0"/>
            </w:pPr>
            <w:r>
              <w:rPr>
                <w:rFonts w:hint="eastAsia"/>
              </w:rPr>
              <w:t>序号</w:t>
            </w:r>
          </w:p>
        </w:tc>
        <w:tc>
          <w:tcPr>
            <w:tcW w:w="1419" w:type="dxa"/>
            <w:shd w:val="clear" w:color="auto" w:fill="BFBFBF" w:themeFill="background1" w:themeFillShade="BF"/>
          </w:tcPr>
          <w:p w:rsidR="009D665B" w:rsidRDefault="009D665B" w:rsidP="00D078FA">
            <w:pPr>
              <w:pStyle w:val="23"/>
              <w:ind w:firstLine="0"/>
            </w:pPr>
            <w:r>
              <w:rPr>
                <w:rFonts w:hint="eastAsia"/>
              </w:rPr>
              <w:t>字段</w:t>
            </w:r>
            <w:r>
              <w:t>名</w:t>
            </w:r>
          </w:p>
        </w:tc>
        <w:tc>
          <w:tcPr>
            <w:tcW w:w="667" w:type="dxa"/>
            <w:shd w:val="clear" w:color="auto" w:fill="BFBFBF" w:themeFill="background1" w:themeFillShade="BF"/>
          </w:tcPr>
          <w:p w:rsidR="009D665B" w:rsidRDefault="009D665B" w:rsidP="00D078FA">
            <w:pPr>
              <w:pStyle w:val="23"/>
              <w:ind w:firstLine="0"/>
            </w:pPr>
            <w:r>
              <w:rPr>
                <w:rFonts w:hint="eastAsia"/>
              </w:rPr>
              <w:t>数据</w:t>
            </w:r>
            <w:r>
              <w:t>类型</w:t>
            </w:r>
          </w:p>
        </w:tc>
        <w:tc>
          <w:tcPr>
            <w:tcW w:w="741" w:type="dxa"/>
            <w:shd w:val="clear" w:color="auto" w:fill="BFBFBF" w:themeFill="background1" w:themeFillShade="BF"/>
          </w:tcPr>
          <w:p w:rsidR="009D665B" w:rsidRDefault="009D665B" w:rsidP="00D078FA">
            <w:pPr>
              <w:pStyle w:val="23"/>
              <w:ind w:firstLine="0"/>
            </w:pPr>
            <w:r>
              <w:rPr>
                <w:rFonts w:hint="eastAsia"/>
              </w:rPr>
              <w:t>最大</w:t>
            </w:r>
            <w:r>
              <w:t>建议长度</w:t>
            </w:r>
          </w:p>
        </w:tc>
        <w:tc>
          <w:tcPr>
            <w:tcW w:w="3425" w:type="dxa"/>
            <w:shd w:val="clear" w:color="auto" w:fill="BFBFBF" w:themeFill="background1" w:themeFillShade="BF"/>
          </w:tcPr>
          <w:p w:rsidR="009D665B" w:rsidRDefault="009D665B" w:rsidP="00D078FA">
            <w:pPr>
              <w:pStyle w:val="23"/>
              <w:ind w:firstLine="0"/>
            </w:pPr>
            <w:r>
              <w:rPr>
                <w:rFonts w:hint="eastAsia"/>
              </w:rPr>
              <w:t>说明</w:t>
            </w:r>
          </w:p>
        </w:tc>
        <w:tc>
          <w:tcPr>
            <w:tcW w:w="1686" w:type="dxa"/>
            <w:shd w:val="clear" w:color="auto" w:fill="BFBFBF" w:themeFill="background1" w:themeFillShade="BF"/>
          </w:tcPr>
          <w:p w:rsidR="009D665B" w:rsidRDefault="009D665B" w:rsidP="00D078FA">
            <w:pPr>
              <w:pStyle w:val="23"/>
              <w:ind w:firstLine="0"/>
            </w:pPr>
            <w:r>
              <w:rPr>
                <w:rFonts w:hint="eastAsia"/>
              </w:rPr>
              <w:t>示例</w:t>
            </w:r>
          </w:p>
        </w:tc>
      </w:tr>
      <w:tr w:rsidR="009D665B" w:rsidTr="00D078FA">
        <w:tc>
          <w:tcPr>
            <w:tcW w:w="590" w:type="dxa"/>
          </w:tcPr>
          <w:p w:rsidR="009D665B" w:rsidRDefault="009D665B" w:rsidP="00D078FA">
            <w:pPr>
              <w:pStyle w:val="23"/>
              <w:ind w:firstLine="0"/>
            </w:pPr>
            <w:r>
              <w:rPr>
                <w:rFonts w:hint="eastAsia"/>
              </w:rPr>
              <w:t>1</w:t>
            </w:r>
          </w:p>
        </w:tc>
        <w:tc>
          <w:tcPr>
            <w:tcW w:w="1419" w:type="dxa"/>
          </w:tcPr>
          <w:p w:rsidR="009D665B" w:rsidRDefault="009D665B" w:rsidP="00D078FA">
            <w:pPr>
              <w:pStyle w:val="23"/>
              <w:ind w:firstLine="0"/>
            </w:pPr>
            <w:r w:rsidRPr="009D665B">
              <w:t>Query Date/Time</w:t>
            </w:r>
          </w:p>
        </w:tc>
        <w:tc>
          <w:tcPr>
            <w:tcW w:w="667" w:type="dxa"/>
          </w:tcPr>
          <w:p w:rsidR="009D665B" w:rsidRDefault="009D665B" w:rsidP="00D078FA">
            <w:pPr>
              <w:pStyle w:val="23"/>
              <w:ind w:firstLine="0"/>
            </w:pPr>
            <w:r>
              <w:rPr>
                <w:rFonts w:hint="eastAsia"/>
              </w:rPr>
              <w:t>TS</w:t>
            </w:r>
          </w:p>
        </w:tc>
        <w:tc>
          <w:tcPr>
            <w:tcW w:w="741" w:type="dxa"/>
          </w:tcPr>
          <w:p w:rsidR="009D665B" w:rsidRDefault="009D665B" w:rsidP="00D078FA">
            <w:pPr>
              <w:pStyle w:val="23"/>
              <w:ind w:firstLine="0"/>
            </w:pPr>
            <w:r>
              <w:rPr>
                <w:rFonts w:hint="eastAsia"/>
              </w:rPr>
              <w:t>26</w:t>
            </w:r>
          </w:p>
        </w:tc>
        <w:tc>
          <w:tcPr>
            <w:tcW w:w="3425" w:type="dxa"/>
          </w:tcPr>
          <w:p w:rsidR="009D665B" w:rsidRPr="00D02A5B" w:rsidRDefault="009D665B" w:rsidP="00D078FA">
            <w:pPr>
              <w:pStyle w:val="23"/>
              <w:ind w:firstLine="0"/>
            </w:pPr>
            <w:r>
              <w:rPr>
                <w:rFonts w:hint="eastAsia"/>
              </w:rPr>
              <w:t>本次</w:t>
            </w:r>
            <w:r>
              <w:t>查询产生时间</w:t>
            </w:r>
            <w:r w:rsidRPr="006A7B39">
              <w:rPr>
                <w:rFonts w:hint="eastAsia"/>
              </w:rPr>
              <w:t>（形式如</w:t>
            </w:r>
            <w:r w:rsidR="00374838" w:rsidRPr="00374838">
              <w:rPr>
                <w:rFonts w:hint="eastAsia"/>
              </w:rPr>
              <w:t>YYYYMMDDHHmmSS</w:t>
            </w:r>
            <w:r w:rsidRPr="006A7B39">
              <w:rPr>
                <w:rFonts w:hint="eastAsia"/>
              </w:rPr>
              <w:t>），取</w:t>
            </w:r>
            <w:r>
              <w:t>UTC+0</w:t>
            </w:r>
            <w:r w:rsidRPr="006A7B39">
              <w:rPr>
                <w:rFonts w:hint="eastAsia"/>
              </w:rPr>
              <w:t>时间值。</w:t>
            </w:r>
          </w:p>
        </w:tc>
        <w:tc>
          <w:tcPr>
            <w:tcW w:w="1686" w:type="dxa"/>
          </w:tcPr>
          <w:p w:rsidR="009D665B" w:rsidRPr="00D02A5B" w:rsidRDefault="009D665B" w:rsidP="00D078FA">
            <w:pPr>
              <w:pStyle w:val="23"/>
              <w:ind w:firstLine="0"/>
            </w:pPr>
            <w:r w:rsidRPr="009D665B">
              <w:t>20180124022123</w:t>
            </w:r>
          </w:p>
        </w:tc>
      </w:tr>
      <w:tr w:rsidR="009D665B" w:rsidTr="00D078FA">
        <w:tc>
          <w:tcPr>
            <w:tcW w:w="590" w:type="dxa"/>
          </w:tcPr>
          <w:p w:rsidR="009D665B" w:rsidRDefault="009D665B" w:rsidP="00D078FA">
            <w:pPr>
              <w:pStyle w:val="23"/>
              <w:ind w:firstLine="0"/>
            </w:pPr>
            <w:r>
              <w:rPr>
                <w:rFonts w:hint="eastAsia"/>
              </w:rPr>
              <w:t>2</w:t>
            </w:r>
          </w:p>
        </w:tc>
        <w:tc>
          <w:tcPr>
            <w:tcW w:w="1419" w:type="dxa"/>
          </w:tcPr>
          <w:p w:rsidR="009D665B" w:rsidRDefault="009D665B" w:rsidP="00D078FA">
            <w:pPr>
              <w:pStyle w:val="23"/>
              <w:ind w:firstLine="0"/>
            </w:pPr>
            <w:r w:rsidRPr="009D665B">
              <w:t>Query Format Code</w:t>
            </w:r>
          </w:p>
        </w:tc>
        <w:tc>
          <w:tcPr>
            <w:tcW w:w="667" w:type="dxa"/>
          </w:tcPr>
          <w:p w:rsidR="009D665B" w:rsidRDefault="009D665B" w:rsidP="00D078FA">
            <w:pPr>
              <w:pStyle w:val="23"/>
              <w:ind w:firstLine="0"/>
            </w:pPr>
            <w:r>
              <w:rPr>
                <w:rFonts w:hint="eastAsia"/>
              </w:rPr>
              <w:t>ID</w:t>
            </w:r>
          </w:p>
        </w:tc>
        <w:tc>
          <w:tcPr>
            <w:tcW w:w="741" w:type="dxa"/>
          </w:tcPr>
          <w:p w:rsidR="009D665B" w:rsidRDefault="009D665B" w:rsidP="00D078FA">
            <w:pPr>
              <w:pStyle w:val="23"/>
              <w:ind w:firstLine="0"/>
            </w:pPr>
            <w:r>
              <w:rPr>
                <w:rFonts w:hint="eastAsia"/>
              </w:rPr>
              <w:t>1</w:t>
            </w:r>
          </w:p>
        </w:tc>
        <w:tc>
          <w:tcPr>
            <w:tcW w:w="3425" w:type="dxa"/>
          </w:tcPr>
          <w:p w:rsidR="009D665B" w:rsidRDefault="009D665B" w:rsidP="00D078FA">
            <w:pPr>
              <w:pStyle w:val="23"/>
              <w:ind w:firstLine="0"/>
            </w:pPr>
            <w:r w:rsidRPr="009D665B">
              <w:rPr>
                <w:rFonts w:hint="eastAsia"/>
              </w:rPr>
              <w:t>查询格式代码，取</w:t>
            </w:r>
            <w:r w:rsidRPr="009D665B">
              <w:rPr>
                <w:rFonts w:hint="eastAsia"/>
              </w:rPr>
              <w:t>R</w:t>
            </w:r>
            <w:r w:rsidRPr="009D665B">
              <w:rPr>
                <w:rFonts w:hint="eastAsia"/>
              </w:rPr>
              <w:t>（</w:t>
            </w:r>
            <w:r w:rsidRPr="009D665B">
              <w:rPr>
                <w:rFonts w:hint="eastAsia"/>
              </w:rPr>
              <w:t>record-oriented format</w:t>
            </w:r>
            <w:r w:rsidRPr="009D665B">
              <w:rPr>
                <w:rFonts w:hint="eastAsia"/>
              </w:rPr>
              <w:t>）</w:t>
            </w:r>
          </w:p>
        </w:tc>
        <w:tc>
          <w:tcPr>
            <w:tcW w:w="1686" w:type="dxa"/>
          </w:tcPr>
          <w:p w:rsidR="009D665B" w:rsidRDefault="009D665B" w:rsidP="00D078FA">
            <w:pPr>
              <w:pStyle w:val="23"/>
              <w:ind w:firstLine="0"/>
            </w:pPr>
            <w:r>
              <w:rPr>
                <w:rFonts w:hint="eastAsia"/>
              </w:rPr>
              <w:t>R</w:t>
            </w:r>
          </w:p>
        </w:tc>
      </w:tr>
      <w:tr w:rsidR="009D665B" w:rsidTr="00D078FA">
        <w:tc>
          <w:tcPr>
            <w:tcW w:w="590" w:type="dxa"/>
          </w:tcPr>
          <w:p w:rsidR="009D665B" w:rsidRDefault="009D665B" w:rsidP="00D078FA">
            <w:pPr>
              <w:pStyle w:val="23"/>
              <w:ind w:firstLine="0"/>
            </w:pPr>
            <w:r>
              <w:rPr>
                <w:rFonts w:hint="eastAsia"/>
              </w:rPr>
              <w:t>3</w:t>
            </w:r>
          </w:p>
        </w:tc>
        <w:tc>
          <w:tcPr>
            <w:tcW w:w="1419" w:type="dxa"/>
          </w:tcPr>
          <w:p w:rsidR="009D665B" w:rsidRDefault="009D665B" w:rsidP="00D078FA">
            <w:pPr>
              <w:pStyle w:val="23"/>
              <w:ind w:firstLine="0"/>
            </w:pPr>
            <w:r>
              <w:rPr>
                <w:rFonts w:hint="eastAsia"/>
              </w:rPr>
              <w:t>Q</w:t>
            </w:r>
            <w:r>
              <w:t>uery Priority</w:t>
            </w:r>
          </w:p>
        </w:tc>
        <w:tc>
          <w:tcPr>
            <w:tcW w:w="667" w:type="dxa"/>
          </w:tcPr>
          <w:p w:rsidR="009D665B" w:rsidRDefault="009D665B" w:rsidP="00D078FA">
            <w:pPr>
              <w:pStyle w:val="23"/>
              <w:ind w:firstLine="0"/>
            </w:pPr>
            <w:r>
              <w:rPr>
                <w:rFonts w:hint="eastAsia"/>
              </w:rPr>
              <w:t>ID</w:t>
            </w:r>
          </w:p>
        </w:tc>
        <w:tc>
          <w:tcPr>
            <w:tcW w:w="741" w:type="dxa"/>
          </w:tcPr>
          <w:p w:rsidR="009D665B" w:rsidRDefault="009D665B" w:rsidP="00D078FA">
            <w:pPr>
              <w:pStyle w:val="23"/>
              <w:ind w:firstLine="0"/>
            </w:pPr>
            <w:r>
              <w:rPr>
                <w:rFonts w:hint="eastAsia"/>
              </w:rPr>
              <w:t>1</w:t>
            </w:r>
          </w:p>
        </w:tc>
        <w:tc>
          <w:tcPr>
            <w:tcW w:w="3425" w:type="dxa"/>
          </w:tcPr>
          <w:p w:rsidR="009D665B" w:rsidRPr="005D0CC6" w:rsidRDefault="009D665B" w:rsidP="00D078FA">
            <w:pPr>
              <w:pStyle w:val="23"/>
              <w:ind w:firstLine="0"/>
            </w:pPr>
            <w:r>
              <w:rPr>
                <w:rFonts w:hint="eastAsia"/>
              </w:rPr>
              <w:t>查询</w:t>
            </w:r>
            <w:r>
              <w:t>优先权，取</w:t>
            </w:r>
            <w:r>
              <w:rPr>
                <w:rFonts w:hint="eastAsia"/>
              </w:rPr>
              <w:t>I</w:t>
            </w:r>
            <w:r>
              <w:rPr>
                <w:rFonts w:hint="eastAsia"/>
              </w:rPr>
              <w:t>（</w:t>
            </w:r>
            <w:r w:rsidR="00FD745F">
              <w:rPr>
                <w:rFonts w:hint="eastAsia"/>
              </w:rPr>
              <w:t>Immediate</w:t>
            </w:r>
            <w:r>
              <w:rPr>
                <w:rFonts w:hint="eastAsia"/>
              </w:rPr>
              <w:t>）</w:t>
            </w:r>
          </w:p>
        </w:tc>
        <w:tc>
          <w:tcPr>
            <w:tcW w:w="1686" w:type="dxa"/>
          </w:tcPr>
          <w:p w:rsidR="009D665B" w:rsidRPr="009D665B" w:rsidRDefault="009D665B" w:rsidP="00D078FA">
            <w:pPr>
              <w:pStyle w:val="23"/>
              <w:ind w:firstLine="0"/>
            </w:pPr>
            <w:r>
              <w:t>I</w:t>
            </w:r>
          </w:p>
        </w:tc>
      </w:tr>
      <w:tr w:rsidR="009D665B" w:rsidTr="00D078FA">
        <w:tc>
          <w:tcPr>
            <w:tcW w:w="590" w:type="dxa"/>
          </w:tcPr>
          <w:p w:rsidR="009D665B" w:rsidRDefault="00FD745F" w:rsidP="00D078FA">
            <w:pPr>
              <w:pStyle w:val="23"/>
              <w:ind w:firstLine="0"/>
            </w:pPr>
            <w:r>
              <w:rPr>
                <w:rFonts w:hint="eastAsia"/>
              </w:rPr>
              <w:t>4</w:t>
            </w:r>
          </w:p>
        </w:tc>
        <w:tc>
          <w:tcPr>
            <w:tcW w:w="1419" w:type="dxa"/>
          </w:tcPr>
          <w:p w:rsidR="009D665B" w:rsidRPr="005F052C" w:rsidRDefault="00FD745F" w:rsidP="00D078FA">
            <w:pPr>
              <w:pStyle w:val="23"/>
              <w:ind w:firstLine="0"/>
            </w:pPr>
            <w:r>
              <w:rPr>
                <w:rFonts w:hint="eastAsia"/>
              </w:rPr>
              <w:t>Query ID</w:t>
            </w:r>
          </w:p>
        </w:tc>
        <w:tc>
          <w:tcPr>
            <w:tcW w:w="667" w:type="dxa"/>
          </w:tcPr>
          <w:p w:rsidR="009D665B" w:rsidRDefault="00FD745F" w:rsidP="00D078FA">
            <w:pPr>
              <w:pStyle w:val="23"/>
              <w:ind w:firstLine="0"/>
            </w:pPr>
            <w:r>
              <w:rPr>
                <w:rFonts w:hint="eastAsia"/>
              </w:rPr>
              <w:t>ST</w:t>
            </w:r>
          </w:p>
        </w:tc>
        <w:tc>
          <w:tcPr>
            <w:tcW w:w="741" w:type="dxa"/>
          </w:tcPr>
          <w:p w:rsidR="009D665B" w:rsidRDefault="00FD745F" w:rsidP="00D078FA">
            <w:pPr>
              <w:pStyle w:val="23"/>
              <w:ind w:firstLine="0"/>
            </w:pPr>
            <w:r>
              <w:rPr>
                <w:rFonts w:hint="eastAsia"/>
              </w:rPr>
              <w:t>10</w:t>
            </w:r>
          </w:p>
        </w:tc>
        <w:tc>
          <w:tcPr>
            <w:tcW w:w="3425" w:type="dxa"/>
          </w:tcPr>
          <w:p w:rsidR="009D665B" w:rsidRDefault="00FD745F" w:rsidP="00D078FA">
            <w:pPr>
              <w:pStyle w:val="23"/>
              <w:ind w:firstLine="0"/>
            </w:pPr>
            <w:r w:rsidRPr="00FD745F">
              <w:rPr>
                <w:rFonts w:hint="eastAsia"/>
              </w:rPr>
              <w:t>查询</w:t>
            </w:r>
            <w:r w:rsidRPr="00FD745F">
              <w:rPr>
                <w:rFonts w:hint="eastAsia"/>
              </w:rPr>
              <w:t>ID</w:t>
            </w:r>
            <w:r w:rsidRPr="00FD745F">
              <w:rPr>
                <w:rFonts w:hint="eastAsia"/>
              </w:rPr>
              <w:t>，表征不同的查询</w:t>
            </w:r>
          </w:p>
        </w:tc>
        <w:tc>
          <w:tcPr>
            <w:tcW w:w="1686" w:type="dxa"/>
          </w:tcPr>
          <w:p w:rsidR="009D665B" w:rsidRDefault="00FD745F" w:rsidP="00D078FA">
            <w:pPr>
              <w:pStyle w:val="23"/>
              <w:ind w:firstLine="0"/>
            </w:pPr>
            <w:r>
              <w:rPr>
                <w:rFonts w:hint="eastAsia"/>
              </w:rPr>
              <w:t>1</w:t>
            </w:r>
          </w:p>
        </w:tc>
      </w:tr>
      <w:tr w:rsidR="009D665B" w:rsidTr="00D078FA">
        <w:tc>
          <w:tcPr>
            <w:tcW w:w="590" w:type="dxa"/>
          </w:tcPr>
          <w:p w:rsidR="009D665B" w:rsidRDefault="00FD745F" w:rsidP="00D078FA">
            <w:pPr>
              <w:pStyle w:val="23"/>
              <w:ind w:firstLine="0"/>
            </w:pPr>
            <w:r>
              <w:rPr>
                <w:rFonts w:hint="eastAsia"/>
              </w:rPr>
              <w:t>7</w:t>
            </w:r>
          </w:p>
        </w:tc>
        <w:tc>
          <w:tcPr>
            <w:tcW w:w="1419" w:type="dxa"/>
          </w:tcPr>
          <w:p w:rsidR="009D665B" w:rsidRPr="005B41A9" w:rsidRDefault="00FD745F" w:rsidP="00D078FA">
            <w:pPr>
              <w:pStyle w:val="23"/>
              <w:ind w:firstLine="0"/>
            </w:pPr>
            <w:r w:rsidRPr="00FD745F">
              <w:t>Quantity Limited Request</w:t>
            </w:r>
          </w:p>
        </w:tc>
        <w:tc>
          <w:tcPr>
            <w:tcW w:w="667" w:type="dxa"/>
          </w:tcPr>
          <w:p w:rsidR="009D665B" w:rsidRDefault="00FD745F" w:rsidP="00D078FA">
            <w:pPr>
              <w:pStyle w:val="23"/>
              <w:ind w:firstLine="0"/>
            </w:pPr>
            <w:r>
              <w:rPr>
                <w:rFonts w:hint="eastAsia"/>
              </w:rPr>
              <w:t>CQ</w:t>
            </w:r>
          </w:p>
        </w:tc>
        <w:tc>
          <w:tcPr>
            <w:tcW w:w="741" w:type="dxa"/>
          </w:tcPr>
          <w:p w:rsidR="009D665B" w:rsidRDefault="00FD745F" w:rsidP="00D078FA">
            <w:pPr>
              <w:pStyle w:val="23"/>
              <w:ind w:firstLine="0"/>
            </w:pPr>
            <w:r>
              <w:rPr>
                <w:rFonts w:hint="eastAsia"/>
              </w:rPr>
              <w:t>10</w:t>
            </w:r>
          </w:p>
        </w:tc>
        <w:tc>
          <w:tcPr>
            <w:tcW w:w="3425" w:type="dxa"/>
          </w:tcPr>
          <w:p w:rsidR="009D665B" w:rsidRDefault="00FD745F" w:rsidP="00D078FA">
            <w:pPr>
              <w:pStyle w:val="23"/>
              <w:ind w:firstLine="0"/>
            </w:pPr>
            <w:r>
              <w:rPr>
                <w:rFonts w:hint="eastAsia"/>
              </w:rPr>
              <w:t>数量</w:t>
            </w:r>
            <w:r>
              <w:t>限制要求</w:t>
            </w:r>
            <w:r>
              <w:rPr>
                <w:rFonts w:hint="eastAsia"/>
              </w:rPr>
              <w:t>，</w:t>
            </w:r>
            <w:r>
              <w:t>取</w:t>
            </w:r>
            <w:r>
              <w:rPr>
                <w:rFonts w:hint="eastAsia"/>
              </w:rPr>
              <w:t>RD</w:t>
            </w:r>
            <w:r>
              <w:rPr>
                <w:rFonts w:hint="eastAsia"/>
              </w:rPr>
              <w:t>（</w:t>
            </w:r>
            <w:r>
              <w:rPr>
                <w:rFonts w:hint="eastAsia"/>
              </w:rPr>
              <w:t>R</w:t>
            </w:r>
            <w:r>
              <w:t>ecords</w:t>
            </w:r>
            <w:r>
              <w:rPr>
                <w:rFonts w:hint="eastAsia"/>
              </w:rPr>
              <w:t>）</w:t>
            </w:r>
          </w:p>
        </w:tc>
        <w:tc>
          <w:tcPr>
            <w:tcW w:w="1686" w:type="dxa"/>
          </w:tcPr>
          <w:p w:rsidR="009D665B" w:rsidRDefault="00FD745F" w:rsidP="00D078FA">
            <w:pPr>
              <w:pStyle w:val="23"/>
              <w:ind w:firstLine="0"/>
            </w:pPr>
            <w:r>
              <w:rPr>
                <w:rFonts w:hint="eastAsia"/>
              </w:rPr>
              <w:t>R</w:t>
            </w:r>
            <w:r>
              <w:t>D</w:t>
            </w:r>
          </w:p>
        </w:tc>
      </w:tr>
      <w:tr w:rsidR="009D665B" w:rsidTr="00D078FA">
        <w:tc>
          <w:tcPr>
            <w:tcW w:w="590" w:type="dxa"/>
          </w:tcPr>
          <w:p w:rsidR="009D665B" w:rsidRDefault="00FD745F" w:rsidP="00D078FA">
            <w:pPr>
              <w:pStyle w:val="23"/>
              <w:ind w:firstLine="0"/>
            </w:pPr>
            <w:r>
              <w:rPr>
                <w:rFonts w:hint="eastAsia"/>
              </w:rPr>
              <w:t>8</w:t>
            </w:r>
          </w:p>
        </w:tc>
        <w:tc>
          <w:tcPr>
            <w:tcW w:w="1419" w:type="dxa"/>
          </w:tcPr>
          <w:p w:rsidR="009D665B" w:rsidRDefault="00FD745F" w:rsidP="00D078FA">
            <w:pPr>
              <w:pStyle w:val="23"/>
              <w:ind w:firstLine="0"/>
            </w:pPr>
            <w:r w:rsidRPr="00FD745F">
              <w:t>Who Subject Filter</w:t>
            </w:r>
          </w:p>
        </w:tc>
        <w:tc>
          <w:tcPr>
            <w:tcW w:w="667" w:type="dxa"/>
          </w:tcPr>
          <w:p w:rsidR="009D665B" w:rsidRDefault="00FD745F" w:rsidP="00D078FA">
            <w:pPr>
              <w:pStyle w:val="23"/>
              <w:ind w:firstLine="0"/>
            </w:pPr>
            <w:r>
              <w:rPr>
                <w:rFonts w:hint="eastAsia"/>
              </w:rPr>
              <w:t>XCN</w:t>
            </w:r>
          </w:p>
        </w:tc>
        <w:tc>
          <w:tcPr>
            <w:tcW w:w="741" w:type="dxa"/>
          </w:tcPr>
          <w:p w:rsidR="009D665B" w:rsidRDefault="00FD745F" w:rsidP="00D078FA">
            <w:pPr>
              <w:pStyle w:val="23"/>
              <w:ind w:firstLine="0"/>
            </w:pPr>
            <w:r>
              <w:rPr>
                <w:rFonts w:hint="eastAsia"/>
              </w:rPr>
              <w:t>60</w:t>
            </w:r>
          </w:p>
        </w:tc>
        <w:tc>
          <w:tcPr>
            <w:tcW w:w="3425" w:type="dxa"/>
          </w:tcPr>
          <w:p w:rsidR="009D665B" w:rsidRDefault="001E4AA6" w:rsidP="00D078FA">
            <w:pPr>
              <w:pStyle w:val="23"/>
              <w:ind w:firstLine="0"/>
            </w:pPr>
            <w:r>
              <w:rPr>
                <w:rFonts w:hint="eastAsia"/>
              </w:rPr>
              <w:t>样本</w:t>
            </w:r>
            <w:r>
              <w:t>条码</w:t>
            </w:r>
            <w:r w:rsidR="00B232A2">
              <w:rPr>
                <w:rFonts w:hint="eastAsia"/>
              </w:rPr>
              <w:t>/</w:t>
            </w:r>
            <w:r w:rsidR="00A161C5">
              <w:rPr>
                <w:rFonts w:hint="eastAsia"/>
              </w:rPr>
              <w:t>编号</w:t>
            </w:r>
          </w:p>
        </w:tc>
        <w:tc>
          <w:tcPr>
            <w:tcW w:w="1686" w:type="dxa"/>
          </w:tcPr>
          <w:p w:rsidR="009D665B" w:rsidRDefault="001E4AA6" w:rsidP="00D078FA">
            <w:pPr>
              <w:pStyle w:val="23"/>
              <w:ind w:firstLine="0"/>
            </w:pPr>
            <w:r>
              <w:rPr>
                <w:rFonts w:hint="eastAsia"/>
              </w:rPr>
              <w:t>123456789</w:t>
            </w:r>
          </w:p>
        </w:tc>
      </w:tr>
      <w:tr w:rsidR="009D665B" w:rsidTr="00D078FA">
        <w:tc>
          <w:tcPr>
            <w:tcW w:w="590" w:type="dxa"/>
          </w:tcPr>
          <w:p w:rsidR="009D665B" w:rsidRDefault="001E4AA6" w:rsidP="00D078FA">
            <w:pPr>
              <w:pStyle w:val="23"/>
              <w:ind w:firstLine="0"/>
            </w:pPr>
            <w:r>
              <w:rPr>
                <w:rFonts w:hint="eastAsia"/>
              </w:rPr>
              <w:lastRenderedPageBreak/>
              <w:t>9</w:t>
            </w:r>
          </w:p>
        </w:tc>
        <w:tc>
          <w:tcPr>
            <w:tcW w:w="1419" w:type="dxa"/>
          </w:tcPr>
          <w:p w:rsidR="009D665B" w:rsidRPr="005B41A9" w:rsidRDefault="001E4AA6" w:rsidP="00D078FA">
            <w:pPr>
              <w:pStyle w:val="23"/>
              <w:ind w:firstLine="0"/>
            </w:pPr>
            <w:r w:rsidRPr="001E4AA6">
              <w:t>What Subject Filter</w:t>
            </w:r>
          </w:p>
        </w:tc>
        <w:tc>
          <w:tcPr>
            <w:tcW w:w="667" w:type="dxa"/>
          </w:tcPr>
          <w:p w:rsidR="009D665B" w:rsidRDefault="001E4AA6" w:rsidP="00D078FA">
            <w:pPr>
              <w:pStyle w:val="23"/>
              <w:ind w:firstLine="0"/>
            </w:pPr>
            <w:r>
              <w:rPr>
                <w:rFonts w:hint="eastAsia"/>
              </w:rPr>
              <w:t>CE</w:t>
            </w:r>
          </w:p>
        </w:tc>
        <w:tc>
          <w:tcPr>
            <w:tcW w:w="741" w:type="dxa"/>
          </w:tcPr>
          <w:p w:rsidR="009D665B" w:rsidRDefault="001E4AA6" w:rsidP="00D078FA">
            <w:pPr>
              <w:pStyle w:val="23"/>
              <w:ind w:firstLine="0"/>
            </w:pPr>
            <w:r>
              <w:rPr>
                <w:rFonts w:hint="eastAsia"/>
              </w:rPr>
              <w:t>60</w:t>
            </w:r>
          </w:p>
        </w:tc>
        <w:tc>
          <w:tcPr>
            <w:tcW w:w="3425" w:type="dxa"/>
          </w:tcPr>
          <w:p w:rsidR="009D665B" w:rsidRDefault="001E4AA6" w:rsidP="00D078FA">
            <w:pPr>
              <w:pStyle w:val="23"/>
              <w:ind w:firstLine="0"/>
            </w:pPr>
            <w:r w:rsidRPr="001E4AA6">
              <w:rPr>
                <w:rFonts w:hint="eastAsia"/>
              </w:rPr>
              <w:t>查询</w:t>
            </w:r>
            <w:r w:rsidR="007B5A2B">
              <w:rPr>
                <w:rFonts w:hint="eastAsia"/>
              </w:rPr>
              <w:t>结果的要求</w:t>
            </w:r>
            <w:r w:rsidRPr="001E4AA6">
              <w:rPr>
                <w:rFonts w:hint="eastAsia"/>
              </w:rPr>
              <w:t>，</w:t>
            </w:r>
            <w:r w:rsidR="007B5A2B">
              <w:rPr>
                <w:rFonts w:hint="eastAsia"/>
              </w:rPr>
              <w:t>取值如下：</w:t>
            </w:r>
          </w:p>
          <w:p w:rsidR="007B5A2B" w:rsidRDefault="007B5A2B" w:rsidP="00D078FA">
            <w:pPr>
              <w:pStyle w:val="23"/>
              <w:ind w:firstLine="0"/>
            </w:pPr>
            <w:r>
              <w:t>ASSAY_</w:t>
            </w:r>
            <w:r>
              <w:rPr>
                <w:rFonts w:hint="eastAsia"/>
              </w:rPr>
              <w:t>RESULT</w:t>
            </w:r>
            <w:r>
              <w:t>：</w:t>
            </w:r>
            <w:r>
              <w:rPr>
                <w:rFonts w:hint="eastAsia"/>
              </w:rPr>
              <w:t>需要获得样本检测项目的最新结果；</w:t>
            </w:r>
          </w:p>
          <w:p w:rsidR="007B5A2B" w:rsidRDefault="007B5A2B" w:rsidP="00D078FA">
            <w:pPr>
              <w:pStyle w:val="23"/>
              <w:ind w:firstLine="0"/>
            </w:pPr>
            <w:r>
              <w:rPr>
                <w:rFonts w:hint="eastAsia"/>
              </w:rPr>
              <w:t>OTH</w:t>
            </w:r>
            <w:r>
              <w:rPr>
                <w:rFonts w:hint="eastAsia"/>
              </w:rPr>
              <w:t>：对查询结果无特殊要求；</w:t>
            </w:r>
          </w:p>
        </w:tc>
        <w:tc>
          <w:tcPr>
            <w:tcW w:w="1686" w:type="dxa"/>
          </w:tcPr>
          <w:p w:rsidR="009D665B" w:rsidRDefault="001E4AA6" w:rsidP="00D078FA">
            <w:pPr>
              <w:pStyle w:val="23"/>
              <w:ind w:firstLine="0"/>
            </w:pPr>
            <w:r>
              <w:rPr>
                <w:rFonts w:hint="eastAsia"/>
              </w:rPr>
              <w:t>OTH</w:t>
            </w:r>
          </w:p>
        </w:tc>
      </w:tr>
      <w:tr w:rsidR="009D665B" w:rsidTr="00D078FA">
        <w:tc>
          <w:tcPr>
            <w:tcW w:w="590" w:type="dxa"/>
          </w:tcPr>
          <w:p w:rsidR="009D665B" w:rsidRDefault="001E4AA6" w:rsidP="00D078FA">
            <w:pPr>
              <w:pStyle w:val="23"/>
              <w:ind w:firstLine="0"/>
            </w:pPr>
            <w:r>
              <w:rPr>
                <w:rFonts w:hint="eastAsia"/>
              </w:rPr>
              <w:t>12</w:t>
            </w:r>
          </w:p>
        </w:tc>
        <w:tc>
          <w:tcPr>
            <w:tcW w:w="1419" w:type="dxa"/>
          </w:tcPr>
          <w:p w:rsidR="009D665B" w:rsidRPr="005B41A9" w:rsidRDefault="001E4AA6" w:rsidP="00D078FA">
            <w:pPr>
              <w:pStyle w:val="23"/>
              <w:ind w:firstLine="0"/>
            </w:pPr>
            <w:r w:rsidRPr="001E4AA6">
              <w:t>Query Results Level</w:t>
            </w:r>
          </w:p>
        </w:tc>
        <w:tc>
          <w:tcPr>
            <w:tcW w:w="667" w:type="dxa"/>
          </w:tcPr>
          <w:p w:rsidR="009D665B" w:rsidRDefault="001E4AA6" w:rsidP="00D078FA">
            <w:pPr>
              <w:pStyle w:val="23"/>
              <w:ind w:firstLine="0"/>
            </w:pPr>
            <w:r>
              <w:rPr>
                <w:rFonts w:hint="eastAsia"/>
              </w:rPr>
              <w:t>ID</w:t>
            </w:r>
          </w:p>
        </w:tc>
        <w:tc>
          <w:tcPr>
            <w:tcW w:w="741" w:type="dxa"/>
          </w:tcPr>
          <w:p w:rsidR="009D665B" w:rsidRDefault="001E4AA6" w:rsidP="00D078FA">
            <w:pPr>
              <w:pStyle w:val="23"/>
              <w:ind w:firstLine="0"/>
            </w:pPr>
            <w:r>
              <w:rPr>
                <w:rFonts w:hint="eastAsia"/>
              </w:rPr>
              <w:t>1</w:t>
            </w:r>
          </w:p>
        </w:tc>
        <w:tc>
          <w:tcPr>
            <w:tcW w:w="3425" w:type="dxa"/>
          </w:tcPr>
          <w:p w:rsidR="009D665B" w:rsidRDefault="001E4AA6" w:rsidP="00D078FA">
            <w:pPr>
              <w:pStyle w:val="23"/>
              <w:ind w:firstLine="0"/>
            </w:pPr>
            <w:r>
              <w:rPr>
                <w:rFonts w:hint="eastAsia"/>
              </w:rPr>
              <w:t>查询</w:t>
            </w:r>
            <w:r>
              <w:t>结果水平，取</w:t>
            </w:r>
            <w:r>
              <w:rPr>
                <w:rFonts w:hint="eastAsia"/>
              </w:rPr>
              <w:t>T</w:t>
            </w:r>
            <w:r>
              <w:rPr>
                <w:rFonts w:hint="eastAsia"/>
              </w:rPr>
              <w:t>（</w:t>
            </w:r>
            <w:r>
              <w:rPr>
                <w:rFonts w:hint="eastAsia"/>
              </w:rPr>
              <w:t>F</w:t>
            </w:r>
            <w:r>
              <w:t>ull result</w:t>
            </w:r>
            <w:r>
              <w:rPr>
                <w:rFonts w:hint="eastAsia"/>
              </w:rPr>
              <w:t>）</w:t>
            </w:r>
          </w:p>
        </w:tc>
        <w:tc>
          <w:tcPr>
            <w:tcW w:w="1686" w:type="dxa"/>
          </w:tcPr>
          <w:p w:rsidR="009D665B" w:rsidRDefault="001E4AA6" w:rsidP="00D078FA">
            <w:pPr>
              <w:pStyle w:val="23"/>
              <w:ind w:firstLine="0"/>
            </w:pPr>
            <w:r>
              <w:rPr>
                <w:rFonts w:hint="eastAsia"/>
              </w:rPr>
              <w:t>T</w:t>
            </w:r>
          </w:p>
        </w:tc>
      </w:tr>
    </w:tbl>
    <w:p w:rsidR="009E0CF6" w:rsidRDefault="00B462B4" w:rsidP="00E84AFE">
      <w:pPr>
        <w:pStyle w:val="a1"/>
      </w:pPr>
      <w:bookmarkStart w:id="70" w:name="_Toc36472331"/>
      <w:bookmarkStart w:id="71" w:name="_Toc36473744"/>
      <w:r>
        <w:rPr>
          <w:rFonts w:hint="eastAsia"/>
        </w:rPr>
        <w:t>QRF</w:t>
      </w:r>
      <w:bookmarkEnd w:id="70"/>
      <w:bookmarkEnd w:id="71"/>
    </w:p>
    <w:p w:rsidR="00B462B4" w:rsidRDefault="00B462B4" w:rsidP="00B462B4">
      <w:pPr>
        <w:pStyle w:val="23"/>
      </w:pPr>
      <w:r>
        <w:rPr>
          <w:rFonts w:hint="eastAsia"/>
        </w:rPr>
        <w:t>QRF</w:t>
      </w:r>
      <w:r>
        <w:rPr>
          <w:rFonts w:hint="eastAsia"/>
        </w:rPr>
        <w:t>（</w:t>
      </w:r>
      <w:r w:rsidR="00494F97">
        <w:t>Query filter segment</w:t>
      </w:r>
      <w:r>
        <w:rPr>
          <w:rFonts w:hint="eastAsia"/>
        </w:rPr>
        <w:t>）段</w:t>
      </w:r>
      <w:r>
        <w:t>和</w:t>
      </w:r>
      <w:r>
        <w:rPr>
          <w:rFonts w:hint="eastAsia"/>
        </w:rPr>
        <w:t>QRD</w:t>
      </w:r>
      <w:r>
        <w:rPr>
          <w:rFonts w:hint="eastAsia"/>
        </w:rPr>
        <w:t>配合</w:t>
      </w:r>
      <w:r>
        <w:t>使用，进一步精炼原始查询内容。</w:t>
      </w:r>
    </w:p>
    <w:p w:rsidR="00B462B4" w:rsidRDefault="00B462B4" w:rsidP="00B462B4">
      <w:pPr>
        <w:pStyle w:val="23"/>
      </w:pPr>
      <w:r>
        <w:rPr>
          <w:rFonts w:hint="eastAsia"/>
        </w:rPr>
        <w:t>消息</w:t>
      </w:r>
      <w:r>
        <w:t>示例：</w:t>
      </w:r>
    </w:p>
    <w:p w:rsidR="00B462B4" w:rsidRDefault="00B462B4" w:rsidP="00B462B4">
      <w:pPr>
        <w:pStyle w:val="ae"/>
      </w:pPr>
      <w:r w:rsidRPr="00B462B4">
        <w:t>QRF|F 800|20180124022123|20180124032123|||RCT|COR|ALL</w:t>
      </w:r>
    </w:p>
    <w:p w:rsidR="00B462B4" w:rsidRDefault="00B462B4" w:rsidP="00B462B4">
      <w:pPr>
        <w:pStyle w:val="23"/>
      </w:pPr>
      <w:r>
        <w:t>QRF</w:t>
      </w:r>
      <w:r>
        <w:rPr>
          <w:rFonts w:hint="eastAsia"/>
        </w:rPr>
        <w:t>消息</w:t>
      </w:r>
      <w:r>
        <w:t>段中各字段的</w:t>
      </w:r>
      <w:r>
        <w:rPr>
          <w:rFonts w:hint="eastAsia"/>
        </w:rPr>
        <w:t>定义</w:t>
      </w:r>
      <w:r>
        <w:t>见下表：</w:t>
      </w:r>
    </w:p>
    <w:p w:rsidR="00B462B4" w:rsidRDefault="00B462B4" w:rsidP="00B462B4">
      <w:pPr>
        <w:pStyle w:val="a9"/>
        <w:keepNext/>
      </w:pPr>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136D5">
        <w:rPr>
          <w:noProof/>
        </w:rPr>
        <w:t>9</w:t>
      </w:r>
      <w:r>
        <w:fldChar w:fldCharType="end"/>
      </w:r>
      <w:r>
        <w:t xml:space="preserve"> QRF</w:t>
      </w:r>
      <w:r>
        <w:rPr>
          <w:rFonts w:hint="eastAsia"/>
        </w:rPr>
        <w:t>字段</w:t>
      </w:r>
      <w:r>
        <w:t>定义表</w:t>
      </w:r>
    </w:p>
    <w:tbl>
      <w:tblPr>
        <w:tblStyle w:val="aff2"/>
        <w:tblW w:w="0" w:type="auto"/>
        <w:tblLook w:val="04A0" w:firstRow="1" w:lastRow="0" w:firstColumn="1" w:lastColumn="0" w:noHBand="0" w:noVBand="1"/>
      </w:tblPr>
      <w:tblGrid>
        <w:gridCol w:w="590"/>
        <w:gridCol w:w="1419"/>
        <w:gridCol w:w="667"/>
        <w:gridCol w:w="741"/>
        <w:gridCol w:w="3425"/>
        <w:gridCol w:w="1707"/>
      </w:tblGrid>
      <w:tr w:rsidR="00B462B4" w:rsidTr="00D078FA">
        <w:tc>
          <w:tcPr>
            <w:tcW w:w="590" w:type="dxa"/>
            <w:shd w:val="clear" w:color="auto" w:fill="BFBFBF" w:themeFill="background1" w:themeFillShade="BF"/>
          </w:tcPr>
          <w:p w:rsidR="00B462B4" w:rsidRDefault="00B462B4" w:rsidP="00D078FA">
            <w:pPr>
              <w:pStyle w:val="23"/>
              <w:ind w:firstLine="0"/>
            </w:pPr>
            <w:r>
              <w:rPr>
                <w:rFonts w:hint="eastAsia"/>
              </w:rPr>
              <w:t>序号</w:t>
            </w:r>
          </w:p>
        </w:tc>
        <w:tc>
          <w:tcPr>
            <w:tcW w:w="1419" w:type="dxa"/>
            <w:shd w:val="clear" w:color="auto" w:fill="BFBFBF" w:themeFill="background1" w:themeFillShade="BF"/>
          </w:tcPr>
          <w:p w:rsidR="00B462B4" w:rsidRDefault="00B462B4" w:rsidP="00D078FA">
            <w:pPr>
              <w:pStyle w:val="23"/>
              <w:ind w:firstLine="0"/>
            </w:pPr>
            <w:r>
              <w:rPr>
                <w:rFonts w:hint="eastAsia"/>
              </w:rPr>
              <w:t>字段</w:t>
            </w:r>
            <w:r>
              <w:t>名</w:t>
            </w:r>
          </w:p>
        </w:tc>
        <w:tc>
          <w:tcPr>
            <w:tcW w:w="667" w:type="dxa"/>
            <w:shd w:val="clear" w:color="auto" w:fill="BFBFBF" w:themeFill="background1" w:themeFillShade="BF"/>
          </w:tcPr>
          <w:p w:rsidR="00B462B4" w:rsidRDefault="00B462B4" w:rsidP="00D078FA">
            <w:pPr>
              <w:pStyle w:val="23"/>
              <w:ind w:firstLine="0"/>
            </w:pPr>
            <w:r>
              <w:rPr>
                <w:rFonts w:hint="eastAsia"/>
              </w:rPr>
              <w:t>数据</w:t>
            </w:r>
            <w:r>
              <w:t>类型</w:t>
            </w:r>
          </w:p>
        </w:tc>
        <w:tc>
          <w:tcPr>
            <w:tcW w:w="741" w:type="dxa"/>
            <w:shd w:val="clear" w:color="auto" w:fill="BFBFBF" w:themeFill="background1" w:themeFillShade="BF"/>
          </w:tcPr>
          <w:p w:rsidR="00B462B4" w:rsidRDefault="00B462B4" w:rsidP="00D078FA">
            <w:pPr>
              <w:pStyle w:val="23"/>
              <w:ind w:firstLine="0"/>
            </w:pPr>
            <w:r>
              <w:rPr>
                <w:rFonts w:hint="eastAsia"/>
              </w:rPr>
              <w:t>最大</w:t>
            </w:r>
            <w:r>
              <w:t>建议长度</w:t>
            </w:r>
          </w:p>
        </w:tc>
        <w:tc>
          <w:tcPr>
            <w:tcW w:w="3425" w:type="dxa"/>
            <w:shd w:val="clear" w:color="auto" w:fill="BFBFBF" w:themeFill="background1" w:themeFillShade="BF"/>
          </w:tcPr>
          <w:p w:rsidR="00B462B4" w:rsidRDefault="00B462B4" w:rsidP="00D078FA">
            <w:pPr>
              <w:pStyle w:val="23"/>
              <w:ind w:firstLine="0"/>
            </w:pPr>
            <w:r>
              <w:rPr>
                <w:rFonts w:hint="eastAsia"/>
              </w:rPr>
              <w:t>说明</w:t>
            </w:r>
          </w:p>
        </w:tc>
        <w:tc>
          <w:tcPr>
            <w:tcW w:w="1686" w:type="dxa"/>
            <w:shd w:val="clear" w:color="auto" w:fill="BFBFBF" w:themeFill="background1" w:themeFillShade="BF"/>
          </w:tcPr>
          <w:p w:rsidR="00B462B4" w:rsidRDefault="00B462B4" w:rsidP="00D078FA">
            <w:pPr>
              <w:pStyle w:val="23"/>
              <w:ind w:firstLine="0"/>
            </w:pPr>
            <w:r>
              <w:rPr>
                <w:rFonts w:hint="eastAsia"/>
              </w:rPr>
              <w:t>示例</w:t>
            </w:r>
          </w:p>
        </w:tc>
      </w:tr>
      <w:tr w:rsidR="00B462B4" w:rsidTr="0092617F">
        <w:tc>
          <w:tcPr>
            <w:tcW w:w="590" w:type="dxa"/>
          </w:tcPr>
          <w:p w:rsidR="00B462B4" w:rsidRDefault="00B462B4" w:rsidP="00D078FA">
            <w:pPr>
              <w:pStyle w:val="23"/>
              <w:ind w:firstLine="0"/>
            </w:pPr>
            <w:r>
              <w:rPr>
                <w:rFonts w:hint="eastAsia"/>
              </w:rPr>
              <w:t>1</w:t>
            </w:r>
          </w:p>
        </w:tc>
        <w:tc>
          <w:tcPr>
            <w:tcW w:w="1419" w:type="dxa"/>
          </w:tcPr>
          <w:p w:rsidR="00B462B4" w:rsidRDefault="00B462B4" w:rsidP="00D078FA">
            <w:pPr>
              <w:pStyle w:val="23"/>
              <w:ind w:firstLine="0"/>
            </w:pPr>
            <w:r w:rsidRPr="00B462B4">
              <w:t>Where Subject Filter</w:t>
            </w:r>
          </w:p>
        </w:tc>
        <w:tc>
          <w:tcPr>
            <w:tcW w:w="667" w:type="dxa"/>
          </w:tcPr>
          <w:p w:rsidR="00B462B4" w:rsidRDefault="00B462B4" w:rsidP="00D078FA">
            <w:pPr>
              <w:pStyle w:val="23"/>
              <w:ind w:firstLine="0"/>
            </w:pPr>
            <w:r>
              <w:rPr>
                <w:rFonts w:hint="eastAsia"/>
              </w:rPr>
              <w:t>ST</w:t>
            </w:r>
          </w:p>
        </w:tc>
        <w:tc>
          <w:tcPr>
            <w:tcW w:w="741" w:type="dxa"/>
          </w:tcPr>
          <w:p w:rsidR="00B462B4" w:rsidRDefault="00B462B4" w:rsidP="00D078FA">
            <w:pPr>
              <w:pStyle w:val="23"/>
              <w:ind w:firstLine="0"/>
            </w:pPr>
            <w:r>
              <w:rPr>
                <w:rFonts w:hint="eastAsia"/>
              </w:rPr>
              <w:t>20</w:t>
            </w:r>
          </w:p>
        </w:tc>
        <w:tc>
          <w:tcPr>
            <w:tcW w:w="3425" w:type="dxa"/>
          </w:tcPr>
          <w:p w:rsidR="0092617F" w:rsidRDefault="00B462B4" w:rsidP="0092617F">
            <w:pPr>
              <w:pStyle w:val="23"/>
              <w:ind w:firstLine="0"/>
            </w:pPr>
            <w:r>
              <w:rPr>
                <w:rFonts w:hint="eastAsia"/>
              </w:rPr>
              <w:t>查询者</w:t>
            </w:r>
            <w:r>
              <w:t>地点过滤符，取设备型号</w:t>
            </w:r>
            <w:r w:rsidR="0092617F">
              <w:rPr>
                <w:rFonts w:hint="eastAsia"/>
              </w:rPr>
              <w:t>，为下列值之一：</w:t>
            </w:r>
          </w:p>
          <w:p w:rsidR="0092617F" w:rsidRDefault="0092617F" w:rsidP="0092617F">
            <w:pPr>
              <w:pStyle w:val="ae"/>
            </w:pPr>
            <w:r>
              <w:rPr>
                <w:rFonts w:hint="eastAsia"/>
              </w:rPr>
              <w:t>F 800</w:t>
            </w:r>
            <w:r w:rsidR="003175A3">
              <w:rPr>
                <w:rFonts w:hint="eastAsia"/>
              </w:rPr>
              <w:t>：血球仪</w:t>
            </w:r>
          </w:p>
          <w:p w:rsidR="0092617F" w:rsidRDefault="0092617F" w:rsidP="0092617F">
            <w:pPr>
              <w:pStyle w:val="ae"/>
            </w:pPr>
            <w:r>
              <w:t>G 01</w:t>
            </w:r>
            <w:r w:rsidR="003175A3">
              <w:t>：</w:t>
            </w:r>
            <w:r w:rsidR="003175A3">
              <w:rPr>
                <w:rFonts w:hint="eastAsia"/>
              </w:rPr>
              <w:t>糖化血红蛋白仪</w:t>
            </w:r>
          </w:p>
          <w:p w:rsidR="0092617F" w:rsidRDefault="0092617F" w:rsidP="0092617F">
            <w:pPr>
              <w:pStyle w:val="ae"/>
            </w:pPr>
            <w:r>
              <w:t>U 2000</w:t>
            </w:r>
            <w:r w:rsidR="003175A3">
              <w:t>：</w:t>
            </w:r>
            <w:r w:rsidR="003175A3">
              <w:rPr>
                <w:rFonts w:hint="eastAsia"/>
              </w:rPr>
              <w:t>尿机</w:t>
            </w:r>
          </w:p>
          <w:p w:rsidR="0092617F" w:rsidRDefault="0092617F" w:rsidP="0092617F">
            <w:pPr>
              <w:pStyle w:val="ae"/>
            </w:pPr>
            <w:r>
              <w:t>P 100</w:t>
            </w:r>
            <w:r w:rsidR="003175A3">
              <w:t>：</w:t>
            </w:r>
            <w:r w:rsidR="007735E2">
              <w:rPr>
                <w:rFonts w:hint="eastAsia"/>
              </w:rPr>
              <w:t>C</w:t>
            </w:r>
            <w:r w:rsidR="007735E2">
              <w:rPr>
                <w:rFonts w:hint="eastAsia"/>
              </w:rPr>
              <w:t>反应蛋白仪</w:t>
            </w:r>
          </w:p>
          <w:p w:rsidR="009A4F8D" w:rsidRPr="009A4F8D" w:rsidRDefault="009A4F8D" w:rsidP="009A4F8D">
            <w:pPr>
              <w:pStyle w:val="ae"/>
            </w:pPr>
            <w:r>
              <w:t>P</w:t>
            </w:r>
            <w:r>
              <w:rPr>
                <w:rFonts w:hint="eastAsia"/>
              </w:rPr>
              <w:t xml:space="preserve"> </w:t>
            </w:r>
            <w:r>
              <w:t>300</w:t>
            </w:r>
            <w:r>
              <w:t>：</w:t>
            </w:r>
            <w:r>
              <w:rPr>
                <w:rFonts w:hint="eastAsia"/>
              </w:rPr>
              <w:t>尿生化</w:t>
            </w:r>
          </w:p>
          <w:p w:rsidR="009A4F8D" w:rsidRDefault="009A4F8D" w:rsidP="009A4F8D">
            <w:pPr>
              <w:pStyle w:val="ae"/>
            </w:pPr>
            <w:r>
              <w:rPr>
                <w:rFonts w:hint="eastAsia"/>
              </w:rPr>
              <w:t xml:space="preserve">i </w:t>
            </w:r>
            <w:r>
              <w:t>1000</w:t>
            </w:r>
            <w:r>
              <w:t>：</w:t>
            </w:r>
            <w:r>
              <w:rPr>
                <w:rFonts w:hint="eastAsia"/>
              </w:rPr>
              <w:t>免疫设备</w:t>
            </w:r>
          </w:p>
          <w:p w:rsidR="009A4F8D" w:rsidRPr="009A4F8D" w:rsidRDefault="009A4F8D" w:rsidP="009A4F8D">
            <w:pPr>
              <w:pStyle w:val="ae"/>
            </w:pPr>
            <w:r>
              <w:t>i</w:t>
            </w:r>
            <w:r>
              <w:rPr>
                <w:rFonts w:hint="eastAsia"/>
              </w:rPr>
              <w:t xml:space="preserve"> </w:t>
            </w:r>
            <w:r>
              <w:t>3000</w:t>
            </w:r>
            <w:r>
              <w:t>：</w:t>
            </w:r>
            <w:r>
              <w:rPr>
                <w:rFonts w:hint="eastAsia"/>
              </w:rPr>
              <w:t>免疫设备</w:t>
            </w:r>
          </w:p>
          <w:p w:rsidR="003175A3" w:rsidRDefault="003175A3" w:rsidP="003175A3">
            <w:pPr>
              <w:pStyle w:val="ae"/>
            </w:pPr>
            <w:r>
              <w:rPr>
                <w:rFonts w:hint="eastAsia"/>
              </w:rPr>
              <w:t>RI</w:t>
            </w:r>
            <w:r>
              <w:t>S</w:t>
            </w:r>
            <w:r>
              <w:t>：</w:t>
            </w:r>
            <w:r>
              <w:rPr>
                <w:rFonts w:hint="eastAsia"/>
              </w:rPr>
              <w:t>中间体</w:t>
            </w:r>
          </w:p>
          <w:p w:rsidR="003175A3" w:rsidRPr="003175A3" w:rsidRDefault="003175A3" w:rsidP="003175A3">
            <w:pPr>
              <w:pStyle w:val="ae"/>
            </w:pPr>
            <w:r>
              <w:t>LMS</w:t>
            </w:r>
            <w:r>
              <w:t>：</w:t>
            </w:r>
            <w:r>
              <w:rPr>
                <w:rFonts w:hint="eastAsia"/>
              </w:rPr>
              <w:t>流水线管理系统</w:t>
            </w:r>
          </w:p>
        </w:tc>
        <w:tc>
          <w:tcPr>
            <w:tcW w:w="1686" w:type="dxa"/>
            <w:vAlign w:val="center"/>
          </w:tcPr>
          <w:p w:rsidR="00B462B4" w:rsidRPr="00D02A5B" w:rsidRDefault="00B462B4" w:rsidP="0092617F">
            <w:pPr>
              <w:pStyle w:val="23"/>
              <w:ind w:firstLine="0"/>
            </w:pPr>
            <w:r>
              <w:rPr>
                <w:rFonts w:hint="eastAsia"/>
              </w:rPr>
              <w:t>F 800</w:t>
            </w:r>
          </w:p>
        </w:tc>
      </w:tr>
      <w:tr w:rsidR="00B462B4" w:rsidTr="00D078FA">
        <w:tc>
          <w:tcPr>
            <w:tcW w:w="590" w:type="dxa"/>
          </w:tcPr>
          <w:p w:rsidR="00B462B4" w:rsidRDefault="00B462B4" w:rsidP="00D078FA">
            <w:pPr>
              <w:pStyle w:val="23"/>
              <w:ind w:firstLine="0"/>
            </w:pPr>
            <w:r>
              <w:rPr>
                <w:rFonts w:hint="eastAsia"/>
              </w:rPr>
              <w:lastRenderedPageBreak/>
              <w:t>2</w:t>
            </w:r>
          </w:p>
        </w:tc>
        <w:tc>
          <w:tcPr>
            <w:tcW w:w="1419" w:type="dxa"/>
          </w:tcPr>
          <w:p w:rsidR="00B462B4" w:rsidRDefault="00B462B4" w:rsidP="00D078FA">
            <w:pPr>
              <w:pStyle w:val="23"/>
              <w:ind w:firstLine="0"/>
            </w:pPr>
            <w:r w:rsidRPr="00B462B4">
              <w:t>When Data Start Date/Time</w:t>
            </w:r>
          </w:p>
        </w:tc>
        <w:tc>
          <w:tcPr>
            <w:tcW w:w="667" w:type="dxa"/>
          </w:tcPr>
          <w:p w:rsidR="00B462B4" w:rsidRDefault="00B462B4" w:rsidP="00D078FA">
            <w:pPr>
              <w:pStyle w:val="23"/>
              <w:ind w:firstLine="0"/>
            </w:pPr>
            <w:r>
              <w:rPr>
                <w:rFonts w:hint="eastAsia"/>
              </w:rPr>
              <w:t>TS</w:t>
            </w:r>
          </w:p>
        </w:tc>
        <w:tc>
          <w:tcPr>
            <w:tcW w:w="741" w:type="dxa"/>
          </w:tcPr>
          <w:p w:rsidR="00B462B4" w:rsidRDefault="00B462B4" w:rsidP="00D078FA">
            <w:pPr>
              <w:pStyle w:val="23"/>
              <w:ind w:firstLine="0"/>
            </w:pPr>
            <w:r>
              <w:rPr>
                <w:rFonts w:hint="eastAsia"/>
              </w:rPr>
              <w:t>26</w:t>
            </w:r>
          </w:p>
        </w:tc>
        <w:tc>
          <w:tcPr>
            <w:tcW w:w="3425" w:type="dxa"/>
          </w:tcPr>
          <w:p w:rsidR="00B462B4" w:rsidRDefault="00B462B4" w:rsidP="00D078FA">
            <w:pPr>
              <w:pStyle w:val="23"/>
              <w:ind w:firstLine="0"/>
            </w:pPr>
            <w:r w:rsidRPr="00B462B4">
              <w:rPr>
                <w:rFonts w:hint="eastAsia"/>
              </w:rPr>
              <w:t>样本接收时间之始</w:t>
            </w:r>
            <w:r w:rsidRPr="006A7B39">
              <w:rPr>
                <w:rFonts w:hint="eastAsia"/>
              </w:rPr>
              <w:t>（形式如</w:t>
            </w:r>
            <w:r w:rsidR="00374838">
              <w:rPr>
                <w:rFonts w:hint="eastAsia"/>
              </w:rPr>
              <w:t>YYYYMMDDHHmmSS</w:t>
            </w:r>
            <w:r w:rsidRPr="006A7B39">
              <w:rPr>
                <w:rFonts w:hint="eastAsia"/>
              </w:rPr>
              <w:t>），取</w:t>
            </w:r>
            <w:r>
              <w:t>UTC+0</w:t>
            </w:r>
            <w:r w:rsidRPr="006A7B39">
              <w:rPr>
                <w:rFonts w:hint="eastAsia"/>
              </w:rPr>
              <w:t>时间值。</w:t>
            </w:r>
          </w:p>
        </w:tc>
        <w:tc>
          <w:tcPr>
            <w:tcW w:w="1686" w:type="dxa"/>
          </w:tcPr>
          <w:p w:rsidR="00B462B4" w:rsidRDefault="00B462B4" w:rsidP="00D078FA">
            <w:pPr>
              <w:pStyle w:val="23"/>
              <w:ind w:firstLine="0"/>
            </w:pPr>
            <w:r w:rsidRPr="00B462B4">
              <w:t>20180124022123</w:t>
            </w:r>
          </w:p>
        </w:tc>
      </w:tr>
      <w:tr w:rsidR="00B462B4" w:rsidTr="00D078FA">
        <w:tc>
          <w:tcPr>
            <w:tcW w:w="590" w:type="dxa"/>
          </w:tcPr>
          <w:p w:rsidR="00B462B4" w:rsidRDefault="00B462B4" w:rsidP="00D078FA">
            <w:pPr>
              <w:pStyle w:val="23"/>
              <w:ind w:firstLine="0"/>
            </w:pPr>
            <w:r>
              <w:rPr>
                <w:rFonts w:hint="eastAsia"/>
              </w:rPr>
              <w:t>3</w:t>
            </w:r>
          </w:p>
        </w:tc>
        <w:tc>
          <w:tcPr>
            <w:tcW w:w="1419" w:type="dxa"/>
          </w:tcPr>
          <w:p w:rsidR="00B462B4" w:rsidRDefault="00B462B4" w:rsidP="00D078FA">
            <w:pPr>
              <w:pStyle w:val="23"/>
              <w:ind w:firstLine="0"/>
            </w:pPr>
            <w:r w:rsidRPr="00B462B4">
              <w:t>When Data End Date/Time</w:t>
            </w:r>
          </w:p>
        </w:tc>
        <w:tc>
          <w:tcPr>
            <w:tcW w:w="667" w:type="dxa"/>
          </w:tcPr>
          <w:p w:rsidR="00B462B4" w:rsidRDefault="00B462B4" w:rsidP="00D078FA">
            <w:pPr>
              <w:pStyle w:val="23"/>
              <w:ind w:firstLine="0"/>
            </w:pPr>
            <w:r>
              <w:t>TS</w:t>
            </w:r>
          </w:p>
        </w:tc>
        <w:tc>
          <w:tcPr>
            <w:tcW w:w="741" w:type="dxa"/>
          </w:tcPr>
          <w:p w:rsidR="00B462B4" w:rsidRDefault="00B462B4" w:rsidP="00D078FA">
            <w:pPr>
              <w:pStyle w:val="23"/>
              <w:ind w:firstLine="0"/>
            </w:pPr>
            <w:r>
              <w:rPr>
                <w:rFonts w:hint="eastAsia"/>
              </w:rPr>
              <w:t>26</w:t>
            </w:r>
          </w:p>
        </w:tc>
        <w:tc>
          <w:tcPr>
            <w:tcW w:w="3425" w:type="dxa"/>
          </w:tcPr>
          <w:p w:rsidR="00B462B4" w:rsidRPr="005D0CC6" w:rsidRDefault="00B462B4" w:rsidP="00B462B4">
            <w:pPr>
              <w:pStyle w:val="23"/>
              <w:ind w:firstLine="0"/>
            </w:pPr>
            <w:r w:rsidRPr="00B462B4">
              <w:rPr>
                <w:rFonts w:hint="eastAsia"/>
              </w:rPr>
              <w:t>样本接收时间之</w:t>
            </w:r>
            <w:r>
              <w:rPr>
                <w:rFonts w:hint="eastAsia"/>
              </w:rPr>
              <w:t>末</w:t>
            </w:r>
            <w:r w:rsidRPr="006A7B39">
              <w:rPr>
                <w:rFonts w:hint="eastAsia"/>
              </w:rPr>
              <w:t>（形式如</w:t>
            </w:r>
            <w:r w:rsidR="00374838">
              <w:rPr>
                <w:rFonts w:hint="eastAsia"/>
              </w:rPr>
              <w:t>YYYYMMDDHHmmS</w:t>
            </w:r>
            <w:r w:rsidR="00374838">
              <w:t>S</w:t>
            </w:r>
            <w:r w:rsidRPr="006A7B39">
              <w:rPr>
                <w:rFonts w:hint="eastAsia"/>
              </w:rPr>
              <w:t>），取</w:t>
            </w:r>
            <w:r>
              <w:t>UTC+0</w:t>
            </w:r>
            <w:r w:rsidRPr="006A7B39">
              <w:rPr>
                <w:rFonts w:hint="eastAsia"/>
              </w:rPr>
              <w:t>时间值。</w:t>
            </w:r>
          </w:p>
        </w:tc>
        <w:tc>
          <w:tcPr>
            <w:tcW w:w="1686" w:type="dxa"/>
          </w:tcPr>
          <w:p w:rsidR="00B462B4" w:rsidRPr="009D665B" w:rsidRDefault="00B462B4" w:rsidP="00D078FA">
            <w:pPr>
              <w:pStyle w:val="23"/>
              <w:ind w:firstLine="0"/>
            </w:pPr>
            <w:r w:rsidRPr="00B462B4">
              <w:t>20180124032123</w:t>
            </w:r>
          </w:p>
        </w:tc>
      </w:tr>
      <w:tr w:rsidR="0050226F" w:rsidTr="00D078FA">
        <w:tc>
          <w:tcPr>
            <w:tcW w:w="590" w:type="dxa"/>
          </w:tcPr>
          <w:p w:rsidR="0050226F" w:rsidRDefault="0050226F" w:rsidP="00D078FA">
            <w:pPr>
              <w:pStyle w:val="23"/>
              <w:ind w:firstLine="0"/>
            </w:pPr>
            <w:r>
              <w:rPr>
                <w:rFonts w:hint="eastAsia"/>
              </w:rPr>
              <w:t>4</w:t>
            </w:r>
          </w:p>
        </w:tc>
        <w:tc>
          <w:tcPr>
            <w:tcW w:w="1419" w:type="dxa"/>
          </w:tcPr>
          <w:p w:rsidR="0050226F" w:rsidRPr="00B462B4" w:rsidRDefault="0050226F" w:rsidP="00D078FA">
            <w:pPr>
              <w:pStyle w:val="23"/>
              <w:ind w:firstLine="0"/>
            </w:pPr>
            <w:r w:rsidRPr="0050226F">
              <w:t>What User Qualifier</w:t>
            </w:r>
          </w:p>
        </w:tc>
        <w:tc>
          <w:tcPr>
            <w:tcW w:w="667" w:type="dxa"/>
          </w:tcPr>
          <w:p w:rsidR="0050226F" w:rsidRDefault="0050226F" w:rsidP="00D078FA">
            <w:pPr>
              <w:pStyle w:val="23"/>
              <w:ind w:firstLine="0"/>
            </w:pPr>
            <w:r>
              <w:rPr>
                <w:rFonts w:hint="eastAsia"/>
              </w:rPr>
              <w:t>ST</w:t>
            </w:r>
          </w:p>
        </w:tc>
        <w:tc>
          <w:tcPr>
            <w:tcW w:w="741" w:type="dxa"/>
          </w:tcPr>
          <w:p w:rsidR="0050226F" w:rsidRDefault="0050226F" w:rsidP="00D078FA">
            <w:pPr>
              <w:pStyle w:val="23"/>
              <w:ind w:firstLine="0"/>
            </w:pPr>
            <w:r>
              <w:rPr>
                <w:rFonts w:hint="eastAsia"/>
              </w:rPr>
              <w:t>60</w:t>
            </w:r>
          </w:p>
        </w:tc>
        <w:tc>
          <w:tcPr>
            <w:tcW w:w="3425" w:type="dxa"/>
          </w:tcPr>
          <w:p w:rsidR="0050226F" w:rsidRPr="00B462B4" w:rsidRDefault="0050226F" w:rsidP="00B462B4">
            <w:pPr>
              <w:pStyle w:val="23"/>
              <w:ind w:firstLine="0"/>
            </w:pPr>
            <w:r>
              <w:rPr>
                <w:rFonts w:hint="eastAsia"/>
              </w:rPr>
              <w:t>样本架号。</w:t>
            </w:r>
          </w:p>
        </w:tc>
        <w:tc>
          <w:tcPr>
            <w:tcW w:w="1686" w:type="dxa"/>
          </w:tcPr>
          <w:p w:rsidR="0050226F" w:rsidRPr="00B462B4" w:rsidRDefault="0050226F" w:rsidP="00D078FA">
            <w:pPr>
              <w:pStyle w:val="23"/>
              <w:ind w:firstLine="0"/>
            </w:pPr>
            <w:r>
              <w:t>R</w:t>
            </w:r>
            <w:r>
              <w:rPr>
                <w:rFonts w:hint="eastAsia"/>
              </w:rPr>
              <w:t>ack0</w:t>
            </w:r>
            <w:r>
              <w:t>01</w:t>
            </w:r>
          </w:p>
        </w:tc>
      </w:tr>
      <w:tr w:rsidR="0050226F" w:rsidTr="00D078FA">
        <w:tc>
          <w:tcPr>
            <w:tcW w:w="590" w:type="dxa"/>
          </w:tcPr>
          <w:p w:rsidR="0050226F" w:rsidRDefault="0050226F" w:rsidP="00D078FA">
            <w:pPr>
              <w:pStyle w:val="23"/>
              <w:ind w:firstLine="0"/>
            </w:pPr>
            <w:r>
              <w:rPr>
                <w:rFonts w:hint="eastAsia"/>
              </w:rPr>
              <w:t>5</w:t>
            </w:r>
          </w:p>
        </w:tc>
        <w:tc>
          <w:tcPr>
            <w:tcW w:w="1419" w:type="dxa"/>
          </w:tcPr>
          <w:p w:rsidR="0050226F" w:rsidRPr="00B462B4" w:rsidRDefault="0050226F" w:rsidP="00D078FA">
            <w:pPr>
              <w:pStyle w:val="23"/>
              <w:ind w:firstLine="0"/>
            </w:pPr>
            <w:r w:rsidRPr="0050226F">
              <w:t>Other QRY Subject Filter</w:t>
            </w:r>
          </w:p>
        </w:tc>
        <w:tc>
          <w:tcPr>
            <w:tcW w:w="667" w:type="dxa"/>
          </w:tcPr>
          <w:p w:rsidR="0050226F" w:rsidRDefault="0050226F" w:rsidP="00D078FA">
            <w:pPr>
              <w:pStyle w:val="23"/>
              <w:ind w:firstLine="0"/>
            </w:pPr>
            <w:r>
              <w:rPr>
                <w:rFonts w:hint="eastAsia"/>
              </w:rPr>
              <w:t>ST</w:t>
            </w:r>
          </w:p>
        </w:tc>
        <w:tc>
          <w:tcPr>
            <w:tcW w:w="741" w:type="dxa"/>
          </w:tcPr>
          <w:p w:rsidR="0050226F" w:rsidRDefault="0050226F" w:rsidP="00D078FA">
            <w:pPr>
              <w:pStyle w:val="23"/>
              <w:ind w:firstLine="0"/>
            </w:pPr>
            <w:r>
              <w:rPr>
                <w:rFonts w:hint="eastAsia"/>
              </w:rPr>
              <w:t>60</w:t>
            </w:r>
          </w:p>
        </w:tc>
        <w:tc>
          <w:tcPr>
            <w:tcW w:w="3425" w:type="dxa"/>
          </w:tcPr>
          <w:p w:rsidR="0050226F" w:rsidRPr="00B462B4" w:rsidRDefault="0050226F" w:rsidP="00B462B4">
            <w:pPr>
              <w:pStyle w:val="23"/>
              <w:ind w:firstLine="0"/>
            </w:pPr>
            <w:r>
              <w:rPr>
                <w:rFonts w:hint="eastAsia"/>
              </w:rPr>
              <w:t>槽位号，即样本管放在样本架的位置。</w:t>
            </w:r>
          </w:p>
        </w:tc>
        <w:tc>
          <w:tcPr>
            <w:tcW w:w="1686" w:type="dxa"/>
          </w:tcPr>
          <w:p w:rsidR="0050226F" w:rsidRPr="00B462B4" w:rsidRDefault="0050226F" w:rsidP="00D078FA">
            <w:pPr>
              <w:pStyle w:val="23"/>
              <w:ind w:firstLine="0"/>
            </w:pPr>
            <w:r>
              <w:rPr>
                <w:rFonts w:hint="eastAsia"/>
              </w:rPr>
              <w:t>1</w:t>
            </w:r>
          </w:p>
        </w:tc>
      </w:tr>
      <w:tr w:rsidR="00B462B4" w:rsidTr="00D078FA">
        <w:tc>
          <w:tcPr>
            <w:tcW w:w="590" w:type="dxa"/>
          </w:tcPr>
          <w:p w:rsidR="00B462B4" w:rsidRDefault="008C3CC1" w:rsidP="00D078FA">
            <w:pPr>
              <w:pStyle w:val="23"/>
              <w:ind w:firstLine="0"/>
            </w:pPr>
            <w:r>
              <w:rPr>
                <w:rFonts w:hint="eastAsia"/>
              </w:rPr>
              <w:t>6</w:t>
            </w:r>
          </w:p>
        </w:tc>
        <w:tc>
          <w:tcPr>
            <w:tcW w:w="1419" w:type="dxa"/>
          </w:tcPr>
          <w:p w:rsidR="00B462B4" w:rsidRPr="005F052C" w:rsidRDefault="008C3CC1" w:rsidP="00D078FA">
            <w:pPr>
              <w:pStyle w:val="23"/>
              <w:ind w:firstLine="0"/>
            </w:pPr>
            <w:r w:rsidRPr="008C3CC1">
              <w:t>Which Date/Time Qualifier</w:t>
            </w:r>
          </w:p>
        </w:tc>
        <w:tc>
          <w:tcPr>
            <w:tcW w:w="667" w:type="dxa"/>
          </w:tcPr>
          <w:p w:rsidR="00B462B4" w:rsidRDefault="008C3CC1" w:rsidP="00D078FA">
            <w:pPr>
              <w:pStyle w:val="23"/>
              <w:ind w:firstLine="0"/>
            </w:pPr>
            <w:r>
              <w:rPr>
                <w:rFonts w:hint="eastAsia"/>
              </w:rPr>
              <w:t>ID</w:t>
            </w:r>
          </w:p>
        </w:tc>
        <w:tc>
          <w:tcPr>
            <w:tcW w:w="741" w:type="dxa"/>
          </w:tcPr>
          <w:p w:rsidR="00B462B4" w:rsidRDefault="008C3CC1" w:rsidP="00D078FA">
            <w:pPr>
              <w:pStyle w:val="23"/>
              <w:ind w:firstLine="0"/>
            </w:pPr>
            <w:r>
              <w:rPr>
                <w:rFonts w:hint="eastAsia"/>
              </w:rPr>
              <w:t>12</w:t>
            </w:r>
          </w:p>
        </w:tc>
        <w:tc>
          <w:tcPr>
            <w:tcW w:w="3425" w:type="dxa"/>
          </w:tcPr>
          <w:p w:rsidR="00B462B4" w:rsidRDefault="008C3CC1" w:rsidP="00D078FA">
            <w:pPr>
              <w:pStyle w:val="23"/>
              <w:ind w:firstLine="0"/>
            </w:pPr>
            <w:r>
              <w:rPr>
                <w:rFonts w:hint="eastAsia"/>
              </w:rPr>
              <w:t>目标</w:t>
            </w:r>
            <w:r>
              <w:t>类型，取</w:t>
            </w:r>
            <w:r>
              <w:rPr>
                <w:rFonts w:hint="eastAsia"/>
              </w:rPr>
              <w:t>RCT</w:t>
            </w:r>
            <w:r>
              <w:rPr>
                <w:rFonts w:hint="eastAsia"/>
              </w:rPr>
              <w:t>（</w:t>
            </w:r>
            <w:r w:rsidRPr="008C3CC1">
              <w:t>Specimen receipt date/time, receipt of specimen in filling ancillary(Lab)</w:t>
            </w:r>
            <w:r>
              <w:rPr>
                <w:rFonts w:hint="eastAsia"/>
              </w:rPr>
              <w:t>）</w:t>
            </w:r>
          </w:p>
        </w:tc>
        <w:tc>
          <w:tcPr>
            <w:tcW w:w="1686" w:type="dxa"/>
          </w:tcPr>
          <w:p w:rsidR="00B462B4" w:rsidRDefault="008C3CC1" w:rsidP="00D078FA">
            <w:pPr>
              <w:pStyle w:val="23"/>
              <w:ind w:firstLine="0"/>
            </w:pPr>
            <w:r>
              <w:rPr>
                <w:rFonts w:hint="eastAsia"/>
              </w:rPr>
              <w:t>RCT</w:t>
            </w:r>
          </w:p>
        </w:tc>
      </w:tr>
      <w:tr w:rsidR="00B462B4" w:rsidTr="00D078FA">
        <w:tc>
          <w:tcPr>
            <w:tcW w:w="590" w:type="dxa"/>
          </w:tcPr>
          <w:p w:rsidR="00B462B4" w:rsidRDefault="008C3CC1" w:rsidP="00D078FA">
            <w:pPr>
              <w:pStyle w:val="23"/>
              <w:ind w:firstLine="0"/>
            </w:pPr>
            <w:r>
              <w:rPr>
                <w:rFonts w:hint="eastAsia"/>
              </w:rPr>
              <w:t>7</w:t>
            </w:r>
          </w:p>
        </w:tc>
        <w:tc>
          <w:tcPr>
            <w:tcW w:w="1419" w:type="dxa"/>
          </w:tcPr>
          <w:p w:rsidR="00B462B4" w:rsidRPr="005B41A9" w:rsidRDefault="008C3CC1" w:rsidP="00D078FA">
            <w:pPr>
              <w:pStyle w:val="23"/>
              <w:ind w:firstLine="0"/>
            </w:pPr>
            <w:r w:rsidRPr="008C3CC1">
              <w:t>Which Date/Time Status Qualifier</w:t>
            </w:r>
          </w:p>
        </w:tc>
        <w:tc>
          <w:tcPr>
            <w:tcW w:w="667" w:type="dxa"/>
          </w:tcPr>
          <w:p w:rsidR="00B462B4" w:rsidRDefault="008C3CC1" w:rsidP="00D078FA">
            <w:pPr>
              <w:pStyle w:val="23"/>
              <w:ind w:firstLine="0"/>
            </w:pPr>
            <w:r>
              <w:rPr>
                <w:rFonts w:hint="eastAsia"/>
              </w:rPr>
              <w:t>ID</w:t>
            </w:r>
          </w:p>
        </w:tc>
        <w:tc>
          <w:tcPr>
            <w:tcW w:w="741" w:type="dxa"/>
          </w:tcPr>
          <w:p w:rsidR="00B462B4" w:rsidRDefault="008C3CC1" w:rsidP="00D078FA">
            <w:pPr>
              <w:pStyle w:val="23"/>
              <w:ind w:firstLine="0"/>
            </w:pPr>
            <w:r>
              <w:rPr>
                <w:rFonts w:hint="eastAsia"/>
              </w:rPr>
              <w:t>12</w:t>
            </w:r>
          </w:p>
        </w:tc>
        <w:tc>
          <w:tcPr>
            <w:tcW w:w="3425" w:type="dxa"/>
          </w:tcPr>
          <w:p w:rsidR="00B462B4" w:rsidRDefault="008C3CC1" w:rsidP="00D078FA">
            <w:pPr>
              <w:pStyle w:val="23"/>
              <w:ind w:firstLine="0"/>
            </w:pPr>
            <w:r w:rsidRPr="008C3CC1">
              <w:rPr>
                <w:rFonts w:hint="eastAsia"/>
              </w:rPr>
              <w:t>目标状态，取</w:t>
            </w:r>
            <w:r w:rsidRPr="008C3CC1">
              <w:rPr>
                <w:rFonts w:hint="eastAsia"/>
              </w:rPr>
              <w:t>COR</w:t>
            </w:r>
            <w:r w:rsidRPr="008C3CC1">
              <w:rPr>
                <w:rFonts w:hint="eastAsia"/>
              </w:rPr>
              <w:t>（</w:t>
            </w:r>
            <w:r w:rsidRPr="008C3CC1">
              <w:rPr>
                <w:rFonts w:hint="eastAsia"/>
              </w:rPr>
              <w:t>Corrected only (no final with corrections)</w:t>
            </w:r>
            <w:r w:rsidRPr="008C3CC1">
              <w:rPr>
                <w:rFonts w:hint="eastAsia"/>
              </w:rPr>
              <w:t>）</w:t>
            </w:r>
          </w:p>
        </w:tc>
        <w:tc>
          <w:tcPr>
            <w:tcW w:w="1686" w:type="dxa"/>
          </w:tcPr>
          <w:p w:rsidR="00B462B4" w:rsidRDefault="008C3CC1" w:rsidP="00D078FA">
            <w:pPr>
              <w:pStyle w:val="23"/>
              <w:ind w:firstLine="0"/>
            </w:pPr>
            <w:r>
              <w:rPr>
                <w:rFonts w:hint="eastAsia"/>
              </w:rPr>
              <w:t>COR</w:t>
            </w:r>
          </w:p>
        </w:tc>
      </w:tr>
      <w:tr w:rsidR="00B462B4" w:rsidTr="00D078FA">
        <w:tc>
          <w:tcPr>
            <w:tcW w:w="590" w:type="dxa"/>
          </w:tcPr>
          <w:p w:rsidR="00B462B4" w:rsidRDefault="008C3CC1" w:rsidP="00D078FA">
            <w:pPr>
              <w:pStyle w:val="23"/>
              <w:ind w:firstLine="0"/>
            </w:pPr>
            <w:r>
              <w:rPr>
                <w:rFonts w:hint="eastAsia"/>
              </w:rPr>
              <w:t>8</w:t>
            </w:r>
          </w:p>
        </w:tc>
        <w:tc>
          <w:tcPr>
            <w:tcW w:w="1419" w:type="dxa"/>
          </w:tcPr>
          <w:p w:rsidR="00B462B4" w:rsidRDefault="008C3CC1" w:rsidP="00D078FA">
            <w:pPr>
              <w:pStyle w:val="23"/>
              <w:ind w:firstLine="0"/>
            </w:pPr>
            <w:r w:rsidRPr="008C3CC1">
              <w:t>Date/Time Selection Qualifier</w:t>
            </w:r>
          </w:p>
        </w:tc>
        <w:tc>
          <w:tcPr>
            <w:tcW w:w="667" w:type="dxa"/>
          </w:tcPr>
          <w:p w:rsidR="00B462B4" w:rsidRDefault="008C3CC1" w:rsidP="00D078FA">
            <w:pPr>
              <w:pStyle w:val="23"/>
              <w:ind w:firstLine="0"/>
            </w:pPr>
            <w:r>
              <w:rPr>
                <w:rFonts w:hint="eastAsia"/>
              </w:rPr>
              <w:t>ID</w:t>
            </w:r>
          </w:p>
        </w:tc>
        <w:tc>
          <w:tcPr>
            <w:tcW w:w="741" w:type="dxa"/>
          </w:tcPr>
          <w:p w:rsidR="00B462B4" w:rsidRDefault="008C3CC1" w:rsidP="00D078FA">
            <w:pPr>
              <w:pStyle w:val="23"/>
              <w:ind w:firstLine="0"/>
            </w:pPr>
            <w:r>
              <w:rPr>
                <w:rFonts w:hint="eastAsia"/>
              </w:rPr>
              <w:t>12</w:t>
            </w:r>
          </w:p>
        </w:tc>
        <w:tc>
          <w:tcPr>
            <w:tcW w:w="3425" w:type="dxa"/>
          </w:tcPr>
          <w:p w:rsidR="00B462B4" w:rsidRDefault="008C3CC1" w:rsidP="00D078FA">
            <w:pPr>
              <w:pStyle w:val="23"/>
              <w:ind w:firstLine="0"/>
            </w:pPr>
            <w:r w:rsidRPr="008C3CC1">
              <w:rPr>
                <w:rFonts w:hint="eastAsia"/>
              </w:rPr>
              <w:t>日期</w:t>
            </w:r>
            <w:r w:rsidRPr="008C3CC1">
              <w:rPr>
                <w:rFonts w:hint="eastAsia"/>
              </w:rPr>
              <w:t>/</w:t>
            </w:r>
            <w:r w:rsidRPr="008C3CC1">
              <w:rPr>
                <w:rFonts w:hint="eastAsia"/>
              </w:rPr>
              <w:t>时间选择限定符，取</w:t>
            </w:r>
            <w:r w:rsidRPr="008C3CC1">
              <w:rPr>
                <w:rFonts w:hint="eastAsia"/>
              </w:rPr>
              <w:t>ALL</w:t>
            </w:r>
            <w:r w:rsidRPr="008C3CC1">
              <w:rPr>
                <w:rFonts w:hint="eastAsia"/>
              </w:rPr>
              <w:t>（</w:t>
            </w:r>
            <w:r w:rsidRPr="008C3CC1">
              <w:rPr>
                <w:rFonts w:hint="eastAsia"/>
              </w:rPr>
              <w:t>All values within the range</w:t>
            </w:r>
            <w:r w:rsidRPr="008C3CC1">
              <w:rPr>
                <w:rFonts w:hint="eastAsia"/>
              </w:rPr>
              <w:t>）</w:t>
            </w:r>
          </w:p>
        </w:tc>
        <w:tc>
          <w:tcPr>
            <w:tcW w:w="1686" w:type="dxa"/>
          </w:tcPr>
          <w:p w:rsidR="00B462B4" w:rsidRDefault="008C3CC1" w:rsidP="00D078FA">
            <w:pPr>
              <w:pStyle w:val="23"/>
              <w:ind w:firstLine="0"/>
            </w:pPr>
            <w:r>
              <w:rPr>
                <w:rFonts w:hint="eastAsia"/>
              </w:rPr>
              <w:t>ALL</w:t>
            </w:r>
          </w:p>
        </w:tc>
      </w:tr>
    </w:tbl>
    <w:p w:rsidR="00A106E5" w:rsidRPr="00A106E5" w:rsidRDefault="00A106E5" w:rsidP="00E84AFE">
      <w:pPr>
        <w:pStyle w:val="a1"/>
      </w:pPr>
      <w:bookmarkStart w:id="72" w:name="_Toc36472332"/>
      <w:bookmarkStart w:id="73" w:name="_Toc36473745"/>
      <w:r>
        <w:rPr>
          <w:rFonts w:hint="eastAsia"/>
        </w:rPr>
        <w:t>ERR</w:t>
      </w:r>
      <w:bookmarkEnd w:id="72"/>
      <w:bookmarkEnd w:id="73"/>
    </w:p>
    <w:p w:rsidR="009D665B" w:rsidRDefault="00A106E5" w:rsidP="00CA6E64">
      <w:pPr>
        <w:pStyle w:val="23"/>
      </w:pPr>
      <w:r>
        <w:rPr>
          <w:rFonts w:hint="eastAsia"/>
        </w:rPr>
        <w:t>ERR</w:t>
      </w:r>
      <w:r>
        <w:rPr>
          <w:rFonts w:hint="eastAsia"/>
        </w:rPr>
        <w:t>（</w:t>
      </w:r>
      <w:r>
        <w:rPr>
          <w:rFonts w:hint="eastAsia"/>
        </w:rPr>
        <w:t>E</w:t>
      </w:r>
      <w:r>
        <w:t>rror segment</w:t>
      </w:r>
      <w:r>
        <w:rPr>
          <w:rFonts w:hint="eastAsia"/>
        </w:rPr>
        <w:t>）消息</w:t>
      </w:r>
      <w:r>
        <w:t>段用于在确认消息中添加错误说明。</w:t>
      </w:r>
    </w:p>
    <w:p w:rsidR="00A106E5" w:rsidRDefault="00A106E5" w:rsidP="00A106E5">
      <w:pPr>
        <w:pStyle w:val="23"/>
      </w:pPr>
      <w:r>
        <w:rPr>
          <w:rFonts w:hint="eastAsia"/>
        </w:rPr>
        <w:lastRenderedPageBreak/>
        <w:t>消息</w:t>
      </w:r>
      <w:r>
        <w:t>示例：</w:t>
      </w:r>
    </w:p>
    <w:p w:rsidR="00A106E5" w:rsidRDefault="00A106E5" w:rsidP="00A106E5">
      <w:pPr>
        <w:pStyle w:val="ae"/>
      </w:pPr>
      <w:r>
        <w:t>ERR</w:t>
      </w:r>
      <w:r w:rsidRPr="00B462B4">
        <w:t>|</w:t>
      </w:r>
      <w:r>
        <w:t>203</w:t>
      </w:r>
    </w:p>
    <w:p w:rsidR="00A106E5" w:rsidRDefault="00C5441C" w:rsidP="00A106E5">
      <w:pPr>
        <w:pStyle w:val="23"/>
      </w:pPr>
      <w:r>
        <w:t>ERR</w:t>
      </w:r>
      <w:r w:rsidR="00A106E5">
        <w:rPr>
          <w:rFonts w:hint="eastAsia"/>
        </w:rPr>
        <w:t>消息</w:t>
      </w:r>
      <w:r w:rsidR="00A106E5">
        <w:t>段中各字段的</w:t>
      </w:r>
      <w:r w:rsidR="00A106E5">
        <w:rPr>
          <w:rFonts w:hint="eastAsia"/>
        </w:rPr>
        <w:t>定义</w:t>
      </w:r>
      <w:r w:rsidR="00A106E5">
        <w:t>见下表：</w:t>
      </w:r>
    </w:p>
    <w:p w:rsidR="000D2700" w:rsidRDefault="000D2700" w:rsidP="000D2700">
      <w:pPr>
        <w:pStyle w:val="a9"/>
        <w:keepNext/>
      </w:pPr>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136D5">
        <w:rPr>
          <w:noProof/>
        </w:rPr>
        <w:t>10</w:t>
      </w:r>
      <w:r>
        <w:fldChar w:fldCharType="end"/>
      </w:r>
      <w:r>
        <w:t xml:space="preserve"> ERR</w:t>
      </w:r>
      <w:r>
        <w:rPr>
          <w:rFonts w:hint="eastAsia"/>
        </w:rPr>
        <w:t>字段</w:t>
      </w:r>
      <w:r>
        <w:t>定义表</w:t>
      </w:r>
    </w:p>
    <w:tbl>
      <w:tblPr>
        <w:tblStyle w:val="aff2"/>
        <w:tblW w:w="0" w:type="auto"/>
        <w:tblLook w:val="04A0" w:firstRow="1" w:lastRow="0" w:firstColumn="1" w:lastColumn="0" w:noHBand="0" w:noVBand="1"/>
      </w:tblPr>
      <w:tblGrid>
        <w:gridCol w:w="590"/>
        <w:gridCol w:w="1419"/>
        <w:gridCol w:w="667"/>
        <w:gridCol w:w="741"/>
        <w:gridCol w:w="3425"/>
        <w:gridCol w:w="1686"/>
      </w:tblGrid>
      <w:tr w:rsidR="000D2700" w:rsidTr="00D078FA">
        <w:tc>
          <w:tcPr>
            <w:tcW w:w="590" w:type="dxa"/>
            <w:shd w:val="clear" w:color="auto" w:fill="BFBFBF" w:themeFill="background1" w:themeFillShade="BF"/>
          </w:tcPr>
          <w:p w:rsidR="000D2700" w:rsidRDefault="000D2700" w:rsidP="00D078FA">
            <w:pPr>
              <w:pStyle w:val="23"/>
              <w:ind w:firstLine="0"/>
            </w:pPr>
            <w:r>
              <w:rPr>
                <w:rFonts w:hint="eastAsia"/>
              </w:rPr>
              <w:t>序号</w:t>
            </w:r>
          </w:p>
        </w:tc>
        <w:tc>
          <w:tcPr>
            <w:tcW w:w="1419" w:type="dxa"/>
            <w:shd w:val="clear" w:color="auto" w:fill="BFBFBF" w:themeFill="background1" w:themeFillShade="BF"/>
          </w:tcPr>
          <w:p w:rsidR="000D2700" w:rsidRDefault="000D2700" w:rsidP="00D078FA">
            <w:pPr>
              <w:pStyle w:val="23"/>
              <w:ind w:firstLine="0"/>
            </w:pPr>
            <w:r>
              <w:rPr>
                <w:rFonts w:hint="eastAsia"/>
              </w:rPr>
              <w:t>字段</w:t>
            </w:r>
            <w:r>
              <w:t>名</w:t>
            </w:r>
          </w:p>
        </w:tc>
        <w:tc>
          <w:tcPr>
            <w:tcW w:w="667" w:type="dxa"/>
            <w:shd w:val="clear" w:color="auto" w:fill="BFBFBF" w:themeFill="background1" w:themeFillShade="BF"/>
          </w:tcPr>
          <w:p w:rsidR="000D2700" w:rsidRDefault="000D2700" w:rsidP="00D078FA">
            <w:pPr>
              <w:pStyle w:val="23"/>
              <w:ind w:firstLine="0"/>
            </w:pPr>
            <w:r>
              <w:rPr>
                <w:rFonts w:hint="eastAsia"/>
              </w:rPr>
              <w:t>数据</w:t>
            </w:r>
            <w:r>
              <w:t>类型</w:t>
            </w:r>
          </w:p>
        </w:tc>
        <w:tc>
          <w:tcPr>
            <w:tcW w:w="741" w:type="dxa"/>
            <w:shd w:val="clear" w:color="auto" w:fill="BFBFBF" w:themeFill="background1" w:themeFillShade="BF"/>
          </w:tcPr>
          <w:p w:rsidR="000D2700" w:rsidRDefault="000D2700" w:rsidP="00D078FA">
            <w:pPr>
              <w:pStyle w:val="23"/>
              <w:ind w:firstLine="0"/>
            </w:pPr>
            <w:r>
              <w:rPr>
                <w:rFonts w:hint="eastAsia"/>
              </w:rPr>
              <w:t>最大</w:t>
            </w:r>
            <w:r>
              <w:t>建议长度</w:t>
            </w:r>
          </w:p>
        </w:tc>
        <w:tc>
          <w:tcPr>
            <w:tcW w:w="3425" w:type="dxa"/>
            <w:shd w:val="clear" w:color="auto" w:fill="BFBFBF" w:themeFill="background1" w:themeFillShade="BF"/>
          </w:tcPr>
          <w:p w:rsidR="000D2700" w:rsidRDefault="000D2700" w:rsidP="00D078FA">
            <w:pPr>
              <w:pStyle w:val="23"/>
              <w:ind w:firstLine="0"/>
            </w:pPr>
            <w:r>
              <w:rPr>
                <w:rFonts w:hint="eastAsia"/>
              </w:rPr>
              <w:t>说明</w:t>
            </w:r>
          </w:p>
        </w:tc>
        <w:tc>
          <w:tcPr>
            <w:tcW w:w="1686" w:type="dxa"/>
            <w:shd w:val="clear" w:color="auto" w:fill="BFBFBF" w:themeFill="background1" w:themeFillShade="BF"/>
          </w:tcPr>
          <w:p w:rsidR="000D2700" w:rsidRDefault="000D2700" w:rsidP="00D078FA">
            <w:pPr>
              <w:pStyle w:val="23"/>
              <w:ind w:firstLine="0"/>
            </w:pPr>
            <w:r>
              <w:rPr>
                <w:rFonts w:hint="eastAsia"/>
              </w:rPr>
              <w:t>示例</w:t>
            </w:r>
          </w:p>
        </w:tc>
      </w:tr>
      <w:tr w:rsidR="000D2700" w:rsidTr="00D078FA">
        <w:tc>
          <w:tcPr>
            <w:tcW w:w="590" w:type="dxa"/>
          </w:tcPr>
          <w:p w:rsidR="000D2700" w:rsidRDefault="000D2700" w:rsidP="00D078FA">
            <w:pPr>
              <w:pStyle w:val="23"/>
              <w:ind w:firstLine="0"/>
            </w:pPr>
            <w:r>
              <w:rPr>
                <w:rFonts w:hint="eastAsia"/>
              </w:rPr>
              <w:t>1</w:t>
            </w:r>
          </w:p>
        </w:tc>
        <w:tc>
          <w:tcPr>
            <w:tcW w:w="1419" w:type="dxa"/>
          </w:tcPr>
          <w:p w:rsidR="000D2700" w:rsidRDefault="000D2700" w:rsidP="00D078FA">
            <w:pPr>
              <w:pStyle w:val="23"/>
              <w:ind w:firstLine="0"/>
            </w:pPr>
            <w:r>
              <w:t>Error Code and Location</w:t>
            </w:r>
          </w:p>
        </w:tc>
        <w:tc>
          <w:tcPr>
            <w:tcW w:w="667" w:type="dxa"/>
          </w:tcPr>
          <w:p w:rsidR="000D2700" w:rsidRDefault="000D2700" w:rsidP="000D2700">
            <w:pPr>
              <w:pStyle w:val="23"/>
              <w:ind w:firstLine="0"/>
            </w:pPr>
            <w:r>
              <w:rPr>
                <w:rFonts w:hint="eastAsia"/>
              </w:rPr>
              <w:t>ELD</w:t>
            </w:r>
          </w:p>
        </w:tc>
        <w:tc>
          <w:tcPr>
            <w:tcW w:w="741" w:type="dxa"/>
          </w:tcPr>
          <w:p w:rsidR="000D2700" w:rsidRDefault="000D2700" w:rsidP="00D078FA">
            <w:pPr>
              <w:pStyle w:val="23"/>
              <w:ind w:firstLine="0"/>
            </w:pPr>
            <w:r>
              <w:rPr>
                <w:rFonts w:hint="eastAsia"/>
              </w:rPr>
              <w:t>80</w:t>
            </w:r>
          </w:p>
        </w:tc>
        <w:tc>
          <w:tcPr>
            <w:tcW w:w="3425" w:type="dxa"/>
          </w:tcPr>
          <w:p w:rsidR="000D2700" w:rsidRPr="00D02A5B" w:rsidRDefault="000D2700" w:rsidP="00D078FA">
            <w:pPr>
              <w:pStyle w:val="23"/>
              <w:ind w:firstLine="0"/>
            </w:pPr>
            <w:r>
              <w:rPr>
                <w:rFonts w:hint="eastAsia"/>
              </w:rPr>
              <w:t>错误</w:t>
            </w:r>
            <w:r>
              <w:t>代码与位置</w:t>
            </w:r>
          </w:p>
        </w:tc>
        <w:tc>
          <w:tcPr>
            <w:tcW w:w="1686" w:type="dxa"/>
          </w:tcPr>
          <w:p w:rsidR="000D2700" w:rsidRPr="00D02A5B" w:rsidRDefault="000D2700" w:rsidP="00D078FA">
            <w:pPr>
              <w:pStyle w:val="23"/>
              <w:ind w:firstLine="0"/>
            </w:pPr>
            <w:r>
              <w:rPr>
                <w:rFonts w:hint="eastAsia"/>
              </w:rPr>
              <w:t>203</w:t>
            </w:r>
          </w:p>
        </w:tc>
      </w:tr>
    </w:tbl>
    <w:p w:rsidR="00A106E5" w:rsidRPr="00C5441C" w:rsidRDefault="000D2700" w:rsidP="00E84AFE">
      <w:pPr>
        <w:pStyle w:val="a1"/>
      </w:pPr>
      <w:bookmarkStart w:id="74" w:name="_Toc36472333"/>
      <w:bookmarkStart w:id="75" w:name="_Toc36473746"/>
      <w:r>
        <w:rPr>
          <w:rFonts w:hint="eastAsia"/>
        </w:rPr>
        <w:t>QAK</w:t>
      </w:r>
      <w:bookmarkEnd w:id="74"/>
      <w:bookmarkEnd w:id="75"/>
    </w:p>
    <w:p w:rsidR="009D665B" w:rsidRDefault="0036115C" w:rsidP="00CA6E64">
      <w:pPr>
        <w:pStyle w:val="23"/>
      </w:pPr>
      <w:r>
        <w:rPr>
          <w:rFonts w:hint="eastAsia"/>
        </w:rPr>
        <w:t>QAK</w:t>
      </w:r>
      <w:r>
        <w:rPr>
          <w:rFonts w:hint="eastAsia"/>
        </w:rPr>
        <w:t>（</w:t>
      </w:r>
      <w:r>
        <w:rPr>
          <w:rFonts w:hint="eastAsia"/>
        </w:rPr>
        <w:t>Q</w:t>
      </w:r>
      <w:r>
        <w:t>uery acknowledgment segment</w:t>
      </w:r>
      <w:r>
        <w:rPr>
          <w:rFonts w:hint="eastAsia"/>
        </w:rPr>
        <w:t>）段</w:t>
      </w:r>
      <w:r>
        <w:t>包含跟随查询应答的一些信息。</w:t>
      </w:r>
    </w:p>
    <w:p w:rsidR="0036115C" w:rsidRDefault="0036115C" w:rsidP="0036115C">
      <w:pPr>
        <w:pStyle w:val="23"/>
      </w:pPr>
      <w:r>
        <w:rPr>
          <w:rFonts w:hint="eastAsia"/>
        </w:rPr>
        <w:t>消息</w:t>
      </w:r>
      <w:r>
        <w:t>示例：</w:t>
      </w:r>
    </w:p>
    <w:p w:rsidR="0036115C" w:rsidRDefault="0036115C" w:rsidP="0036115C">
      <w:pPr>
        <w:pStyle w:val="ae"/>
      </w:pPr>
      <w:r>
        <w:t>QAK</w:t>
      </w:r>
      <w:r w:rsidRPr="00B462B4">
        <w:t>|</w:t>
      </w:r>
      <w:r>
        <w:t>SR</w:t>
      </w:r>
      <w:r w:rsidRPr="00B462B4">
        <w:t>|</w:t>
      </w:r>
      <w:r>
        <w:t>OK</w:t>
      </w:r>
    </w:p>
    <w:p w:rsidR="0036115C" w:rsidRDefault="0036115C" w:rsidP="0036115C">
      <w:pPr>
        <w:pStyle w:val="23"/>
      </w:pPr>
      <w:r>
        <w:t>QAK</w:t>
      </w:r>
      <w:r>
        <w:rPr>
          <w:rFonts w:hint="eastAsia"/>
        </w:rPr>
        <w:t>消息</w:t>
      </w:r>
      <w:r>
        <w:t>段中各字段的</w:t>
      </w:r>
      <w:r>
        <w:rPr>
          <w:rFonts w:hint="eastAsia"/>
        </w:rPr>
        <w:t>定义</w:t>
      </w:r>
      <w:r>
        <w:t>见下表：</w:t>
      </w:r>
    </w:p>
    <w:p w:rsidR="0036115C" w:rsidRDefault="0036115C" w:rsidP="0036115C">
      <w:pPr>
        <w:pStyle w:val="a9"/>
        <w:keepNext/>
      </w:pPr>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136D5">
        <w:rPr>
          <w:noProof/>
        </w:rPr>
        <w:t>11</w:t>
      </w:r>
      <w:r>
        <w:fldChar w:fldCharType="end"/>
      </w:r>
      <w:r>
        <w:t xml:space="preserve"> QAK</w:t>
      </w:r>
      <w:r>
        <w:rPr>
          <w:rFonts w:hint="eastAsia"/>
        </w:rPr>
        <w:t>字段</w:t>
      </w:r>
      <w:r>
        <w:t>定义表</w:t>
      </w:r>
    </w:p>
    <w:tbl>
      <w:tblPr>
        <w:tblStyle w:val="aff2"/>
        <w:tblW w:w="0" w:type="auto"/>
        <w:tblLook w:val="04A0" w:firstRow="1" w:lastRow="0" w:firstColumn="1" w:lastColumn="0" w:noHBand="0" w:noVBand="1"/>
      </w:tblPr>
      <w:tblGrid>
        <w:gridCol w:w="590"/>
        <w:gridCol w:w="1419"/>
        <w:gridCol w:w="667"/>
        <w:gridCol w:w="741"/>
        <w:gridCol w:w="3425"/>
        <w:gridCol w:w="1686"/>
      </w:tblGrid>
      <w:tr w:rsidR="0036115C" w:rsidTr="00D078FA">
        <w:tc>
          <w:tcPr>
            <w:tcW w:w="590" w:type="dxa"/>
            <w:shd w:val="clear" w:color="auto" w:fill="BFBFBF" w:themeFill="background1" w:themeFillShade="BF"/>
          </w:tcPr>
          <w:p w:rsidR="0036115C" w:rsidRDefault="0036115C" w:rsidP="00D078FA">
            <w:pPr>
              <w:pStyle w:val="23"/>
              <w:ind w:firstLine="0"/>
            </w:pPr>
            <w:r>
              <w:rPr>
                <w:rFonts w:hint="eastAsia"/>
              </w:rPr>
              <w:t>序号</w:t>
            </w:r>
          </w:p>
        </w:tc>
        <w:tc>
          <w:tcPr>
            <w:tcW w:w="1419" w:type="dxa"/>
            <w:shd w:val="clear" w:color="auto" w:fill="BFBFBF" w:themeFill="background1" w:themeFillShade="BF"/>
          </w:tcPr>
          <w:p w:rsidR="0036115C" w:rsidRDefault="0036115C" w:rsidP="00D078FA">
            <w:pPr>
              <w:pStyle w:val="23"/>
              <w:ind w:firstLine="0"/>
            </w:pPr>
            <w:r>
              <w:rPr>
                <w:rFonts w:hint="eastAsia"/>
              </w:rPr>
              <w:t>字段</w:t>
            </w:r>
            <w:r>
              <w:t>名</w:t>
            </w:r>
          </w:p>
        </w:tc>
        <w:tc>
          <w:tcPr>
            <w:tcW w:w="667" w:type="dxa"/>
            <w:shd w:val="clear" w:color="auto" w:fill="BFBFBF" w:themeFill="background1" w:themeFillShade="BF"/>
          </w:tcPr>
          <w:p w:rsidR="0036115C" w:rsidRDefault="0036115C" w:rsidP="00D078FA">
            <w:pPr>
              <w:pStyle w:val="23"/>
              <w:ind w:firstLine="0"/>
            </w:pPr>
            <w:r>
              <w:rPr>
                <w:rFonts w:hint="eastAsia"/>
              </w:rPr>
              <w:t>数据</w:t>
            </w:r>
            <w:r>
              <w:t>类型</w:t>
            </w:r>
          </w:p>
        </w:tc>
        <w:tc>
          <w:tcPr>
            <w:tcW w:w="741" w:type="dxa"/>
            <w:shd w:val="clear" w:color="auto" w:fill="BFBFBF" w:themeFill="background1" w:themeFillShade="BF"/>
          </w:tcPr>
          <w:p w:rsidR="0036115C" w:rsidRDefault="0036115C" w:rsidP="00D078FA">
            <w:pPr>
              <w:pStyle w:val="23"/>
              <w:ind w:firstLine="0"/>
            </w:pPr>
            <w:r>
              <w:rPr>
                <w:rFonts w:hint="eastAsia"/>
              </w:rPr>
              <w:t>最大</w:t>
            </w:r>
            <w:r>
              <w:t>建议长度</w:t>
            </w:r>
          </w:p>
        </w:tc>
        <w:tc>
          <w:tcPr>
            <w:tcW w:w="3425" w:type="dxa"/>
            <w:shd w:val="clear" w:color="auto" w:fill="BFBFBF" w:themeFill="background1" w:themeFillShade="BF"/>
          </w:tcPr>
          <w:p w:rsidR="0036115C" w:rsidRDefault="0036115C" w:rsidP="00D078FA">
            <w:pPr>
              <w:pStyle w:val="23"/>
              <w:ind w:firstLine="0"/>
            </w:pPr>
            <w:r>
              <w:rPr>
                <w:rFonts w:hint="eastAsia"/>
              </w:rPr>
              <w:t>说明</w:t>
            </w:r>
          </w:p>
        </w:tc>
        <w:tc>
          <w:tcPr>
            <w:tcW w:w="1686" w:type="dxa"/>
            <w:shd w:val="clear" w:color="auto" w:fill="BFBFBF" w:themeFill="background1" w:themeFillShade="BF"/>
          </w:tcPr>
          <w:p w:rsidR="0036115C" w:rsidRDefault="0036115C" w:rsidP="00D078FA">
            <w:pPr>
              <w:pStyle w:val="23"/>
              <w:ind w:firstLine="0"/>
            </w:pPr>
            <w:r>
              <w:rPr>
                <w:rFonts w:hint="eastAsia"/>
              </w:rPr>
              <w:t>示例</w:t>
            </w:r>
          </w:p>
        </w:tc>
      </w:tr>
      <w:tr w:rsidR="0036115C" w:rsidTr="00D078FA">
        <w:tc>
          <w:tcPr>
            <w:tcW w:w="590" w:type="dxa"/>
          </w:tcPr>
          <w:p w:rsidR="0036115C" w:rsidRDefault="0036115C" w:rsidP="00D078FA">
            <w:pPr>
              <w:pStyle w:val="23"/>
              <w:ind w:firstLine="0"/>
            </w:pPr>
            <w:r>
              <w:rPr>
                <w:rFonts w:hint="eastAsia"/>
              </w:rPr>
              <w:t>1</w:t>
            </w:r>
          </w:p>
        </w:tc>
        <w:tc>
          <w:tcPr>
            <w:tcW w:w="1419" w:type="dxa"/>
          </w:tcPr>
          <w:p w:rsidR="0036115C" w:rsidRDefault="0036115C" w:rsidP="00D078FA">
            <w:pPr>
              <w:pStyle w:val="23"/>
              <w:ind w:firstLine="0"/>
            </w:pPr>
            <w:r>
              <w:rPr>
                <w:rFonts w:hint="eastAsia"/>
              </w:rPr>
              <w:t>Query Tag</w:t>
            </w:r>
          </w:p>
        </w:tc>
        <w:tc>
          <w:tcPr>
            <w:tcW w:w="667" w:type="dxa"/>
          </w:tcPr>
          <w:p w:rsidR="0036115C" w:rsidRDefault="0036115C" w:rsidP="00D078FA">
            <w:pPr>
              <w:pStyle w:val="23"/>
              <w:ind w:firstLine="0"/>
            </w:pPr>
            <w:r>
              <w:rPr>
                <w:rFonts w:hint="eastAsia"/>
              </w:rPr>
              <w:t>ST</w:t>
            </w:r>
          </w:p>
        </w:tc>
        <w:tc>
          <w:tcPr>
            <w:tcW w:w="741" w:type="dxa"/>
          </w:tcPr>
          <w:p w:rsidR="0036115C" w:rsidRDefault="0036115C" w:rsidP="00D078FA">
            <w:pPr>
              <w:pStyle w:val="23"/>
              <w:ind w:firstLine="0"/>
            </w:pPr>
            <w:r>
              <w:rPr>
                <w:rFonts w:hint="eastAsia"/>
              </w:rPr>
              <w:t>32</w:t>
            </w:r>
          </w:p>
        </w:tc>
        <w:tc>
          <w:tcPr>
            <w:tcW w:w="3425" w:type="dxa"/>
          </w:tcPr>
          <w:p w:rsidR="0036115C" w:rsidRPr="00D02A5B" w:rsidRDefault="0036115C" w:rsidP="00D078FA">
            <w:pPr>
              <w:pStyle w:val="23"/>
              <w:ind w:firstLine="0"/>
            </w:pPr>
            <w:r w:rsidRPr="0036115C">
              <w:rPr>
                <w:rFonts w:hint="eastAsia"/>
              </w:rPr>
              <w:t>查询标记，取</w:t>
            </w:r>
            <w:r w:rsidRPr="0036115C">
              <w:rPr>
                <w:rFonts w:hint="eastAsia"/>
              </w:rPr>
              <w:t>SR</w:t>
            </w:r>
            <w:r w:rsidRPr="0036115C">
              <w:rPr>
                <w:rFonts w:hint="eastAsia"/>
              </w:rPr>
              <w:t>（表示是样本申请信息）</w:t>
            </w:r>
          </w:p>
        </w:tc>
        <w:tc>
          <w:tcPr>
            <w:tcW w:w="1686" w:type="dxa"/>
          </w:tcPr>
          <w:p w:rsidR="0036115C" w:rsidRPr="00D02A5B" w:rsidRDefault="0036115C" w:rsidP="00D078FA">
            <w:pPr>
              <w:pStyle w:val="23"/>
              <w:ind w:firstLine="0"/>
            </w:pPr>
            <w:r>
              <w:rPr>
                <w:rFonts w:hint="eastAsia"/>
              </w:rPr>
              <w:t>SR</w:t>
            </w:r>
          </w:p>
        </w:tc>
      </w:tr>
      <w:tr w:rsidR="0036115C" w:rsidTr="00D078FA">
        <w:tc>
          <w:tcPr>
            <w:tcW w:w="590" w:type="dxa"/>
          </w:tcPr>
          <w:p w:rsidR="0036115C" w:rsidRDefault="0036115C" w:rsidP="00D078FA">
            <w:pPr>
              <w:pStyle w:val="23"/>
              <w:ind w:firstLine="0"/>
            </w:pPr>
            <w:r>
              <w:rPr>
                <w:rFonts w:hint="eastAsia"/>
              </w:rPr>
              <w:t>2</w:t>
            </w:r>
          </w:p>
        </w:tc>
        <w:tc>
          <w:tcPr>
            <w:tcW w:w="1419" w:type="dxa"/>
          </w:tcPr>
          <w:p w:rsidR="0036115C" w:rsidRDefault="0036115C" w:rsidP="00D078FA">
            <w:pPr>
              <w:pStyle w:val="23"/>
              <w:ind w:firstLine="0"/>
            </w:pPr>
            <w:r>
              <w:rPr>
                <w:rFonts w:hint="eastAsia"/>
              </w:rPr>
              <w:t>Q</w:t>
            </w:r>
            <w:r>
              <w:t xml:space="preserve">uery Response </w:t>
            </w:r>
            <w:r>
              <w:lastRenderedPageBreak/>
              <w:t>Status</w:t>
            </w:r>
          </w:p>
        </w:tc>
        <w:tc>
          <w:tcPr>
            <w:tcW w:w="667" w:type="dxa"/>
          </w:tcPr>
          <w:p w:rsidR="0036115C" w:rsidRDefault="0036115C" w:rsidP="00D078FA">
            <w:pPr>
              <w:pStyle w:val="23"/>
              <w:ind w:firstLine="0"/>
            </w:pPr>
            <w:r>
              <w:rPr>
                <w:rFonts w:hint="eastAsia"/>
              </w:rPr>
              <w:lastRenderedPageBreak/>
              <w:t>ID</w:t>
            </w:r>
          </w:p>
        </w:tc>
        <w:tc>
          <w:tcPr>
            <w:tcW w:w="741" w:type="dxa"/>
          </w:tcPr>
          <w:p w:rsidR="0036115C" w:rsidRDefault="0036115C" w:rsidP="00D078FA">
            <w:pPr>
              <w:pStyle w:val="23"/>
              <w:ind w:firstLine="0"/>
            </w:pPr>
            <w:r>
              <w:rPr>
                <w:rFonts w:hint="eastAsia"/>
              </w:rPr>
              <w:t>2</w:t>
            </w:r>
          </w:p>
        </w:tc>
        <w:tc>
          <w:tcPr>
            <w:tcW w:w="3425" w:type="dxa"/>
          </w:tcPr>
          <w:p w:rsidR="0036115C" w:rsidRDefault="0036115C" w:rsidP="00D078FA">
            <w:pPr>
              <w:pStyle w:val="23"/>
              <w:ind w:firstLine="0"/>
            </w:pPr>
            <w:r>
              <w:rPr>
                <w:rFonts w:hint="eastAsia"/>
              </w:rPr>
              <w:t>查询</w:t>
            </w:r>
            <w:r>
              <w:t>应答状态。</w:t>
            </w:r>
          </w:p>
          <w:p w:rsidR="0036115C" w:rsidRDefault="0036115C" w:rsidP="00D078FA">
            <w:pPr>
              <w:pStyle w:val="23"/>
              <w:ind w:firstLine="0"/>
            </w:pPr>
            <w:r>
              <w:rPr>
                <w:rFonts w:hint="eastAsia"/>
              </w:rPr>
              <w:lastRenderedPageBreak/>
              <w:t>OK</w:t>
            </w:r>
            <w:r>
              <w:rPr>
                <w:rFonts w:hint="eastAsia"/>
              </w:rPr>
              <w:t>：找到</w:t>
            </w:r>
            <w:r>
              <w:t>数据，没有错误</w:t>
            </w:r>
          </w:p>
          <w:p w:rsidR="0036115C" w:rsidRDefault="0036115C" w:rsidP="00D078FA">
            <w:pPr>
              <w:pStyle w:val="23"/>
              <w:ind w:firstLine="0"/>
            </w:pPr>
            <w:r>
              <w:rPr>
                <w:rFonts w:hint="eastAsia"/>
              </w:rPr>
              <w:t>NF</w:t>
            </w:r>
            <w:r>
              <w:rPr>
                <w:rFonts w:hint="eastAsia"/>
              </w:rPr>
              <w:t>：</w:t>
            </w:r>
            <w:r>
              <w:t>未发现数据，没有错误</w:t>
            </w:r>
          </w:p>
          <w:p w:rsidR="0036115C" w:rsidRDefault="0036115C" w:rsidP="00D078FA">
            <w:pPr>
              <w:pStyle w:val="23"/>
              <w:ind w:firstLine="0"/>
            </w:pPr>
            <w:r>
              <w:t>AE</w:t>
            </w:r>
            <w:r>
              <w:rPr>
                <w:rFonts w:hint="eastAsia"/>
              </w:rPr>
              <w:t>：</w:t>
            </w:r>
            <w:r>
              <w:t>程序错误</w:t>
            </w:r>
          </w:p>
          <w:p w:rsidR="0036115C" w:rsidRPr="0036115C" w:rsidRDefault="0036115C" w:rsidP="00D078FA">
            <w:pPr>
              <w:pStyle w:val="23"/>
              <w:ind w:firstLine="0"/>
            </w:pPr>
            <w:r>
              <w:rPr>
                <w:rFonts w:hint="eastAsia"/>
              </w:rPr>
              <w:t>AR</w:t>
            </w:r>
            <w:r>
              <w:rPr>
                <w:rFonts w:hint="eastAsia"/>
              </w:rPr>
              <w:t>：</w:t>
            </w:r>
            <w:r>
              <w:t>程序拒绝</w:t>
            </w:r>
          </w:p>
        </w:tc>
        <w:tc>
          <w:tcPr>
            <w:tcW w:w="1686" w:type="dxa"/>
          </w:tcPr>
          <w:p w:rsidR="0036115C" w:rsidRPr="0036115C" w:rsidRDefault="0036115C" w:rsidP="00D078FA">
            <w:pPr>
              <w:pStyle w:val="23"/>
              <w:ind w:firstLine="0"/>
            </w:pPr>
            <w:r>
              <w:lastRenderedPageBreak/>
              <w:t>OK</w:t>
            </w:r>
          </w:p>
        </w:tc>
      </w:tr>
    </w:tbl>
    <w:p w:rsidR="00A65DE4" w:rsidRPr="00A65DE4" w:rsidRDefault="00A65DE4" w:rsidP="00E84AFE">
      <w:pPr>
        <w:pStyle w:val="a1"/>
      </w:pPr>
      <w:bookmarkStart w:id="76" w:name="_Toc36472334"/>
      <w:bookmarkStart w:id="77" w:name="_Toc36473747"/>
      <w:r>
        <w:rPr>
          <w:rFonts w:hint="eastAsia"/>
        </w:rPr>
        <w:lastRenderedPageBreak/>
        <w:t>DSP</w:t>
      </w:r>
      <w:bookmarkEnd w:id="76"/>
      <w:bookmarkEnd w:id="77"/>
    </w:p>
    <w:p w:rsidR="000D2700" w:rsidRDefault="00A65DE4" w:rsidP="00CA6E64">
      <w:pPr>
        <w:pStyle w:val="23"/>
      </w:pPr>
      <w:r>
        <w:rPr>
          <w:rFonts w:hint="eastAsia"/>
        </w:rPr>
        <w:t>DSP</w:t>
      </w:r>
      <w:r>
        <w:rPr>
          <w:rFonts w:hint="eastAsia"/>
        </w:rPr>
        <w:t>（</w:t>
      </w:r>
      <w:r>
        <w:rPr>
          <w:rFonts w:hint="eastAsia"/>
        </w:rPr>
        <w:t>D</w:t>
      </w:r>
      <w:r>
        <w:t>isplay data segment</w:t>
      </w:r>
      <w:r>
        <w:rPr>
          <w:rFonts w:hint="eastAsia"/>
        </w:rPr>
        <w:t>）段</w:t>
      </w:r>
      <w:r>
        <w:t>用来给出显示查询得到的样本申请信息和病人信息</w:t>
      </w:r>
      <w:r>
        <w:rPr>
          <w:rFonts w:hint="eastAsia"/>
        </w:rPr>
        <w:t>，</w:t>
      </w:r>
      <w:r>
        <w:t>可重复。</w:t>
      </w:r>
    </w:p>
    <w:p w:rsidR="00A65DE4" w:rsidRDefault="00A65DE4" w:rsidP="00A65DE4">
      <w:pPr>
        <w:pStyle w:val="23"/>
      </w:pPr>
      <w:r>
        <w:rPr>
          <w:rFonts w:hint="eastAsia"/>
        </w:rPr>
        <w:t>消息</w:t>
      </w:r>
      <w:r>
        <w:t>示例：</w:t>
      </w:r>
    </w:p>
    <w:p w:rsidR="00A65DE4" w:rsidRDefault="007B2ED6" w:rsidP="00A65DE4">
      <w:pPr>
        <w:pStyle w:val="ae"/>
      </w:pPr>
      <w:r>
        <w:t>DSP|1||BingLiHao</w:t>
      </w:r>
      <w:r w:rsidR="00A65DE4" w:rsidRPr="00A65DE4">
        <w:t>1</w:t>
      </w:r>
    </w:p>
    <w:p w:rsidR="00A65DE4" w:rsidRPr="00A65DE4" w:rsidRDefault="007B2ED6" w:rsidP="00A65DE4">
      <w:pPr>
        <w:pStyle w:val="23"/>
      </w:pPr>
      <w:r>
        <w:t>DSP</w:t>
      </w:r>
      <w:r w:rsidR="00A65DE4">
        <w:rPr>
          <w:rFonts w:hint="eastAsia"/>
        </w:rPr>
        <w:t>消息</w:t>
      </w:r>
      <w:r w:rsidR="00A65DE4">
        <w:t>段中各字段的</w:t>
      </w:r>
      <w:r w:rsidR="00A65DE4">
        <w:rPr>
          <w:rFonts w:hint="eastAsia"/>
        </w:rPr>
        <w:t>定义</w:t>
      </w:r>
      <w:r w:rsidR="00A65DE4">
        <w:t>见下表：</w:t>
      </w:r>
    </w:p>
    <w:p w:rsidR="007B2ED6" w:rsidRDefault="007B2ED6" w:rsidP="007B2ED6">
      <w:pPr>
        <w:pStyle w:val="a9"/>
        <w:keepNext/>
      </w:pPr>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136D5">
        <w:rPr>
          <w:noProof/>
        </w:rPr>
        <w:t>12</w:t>
      </w:r>
      <w:r>
        <w:fldChar w:fldCharType="end"/>
      </w:r>
      <w:r>
        <w:t xml:space="preserve"> DSP</w:t>
      </w:r>
      <w:r>
        <w:rPr>
          <w:rFonts w:hint="eastAsia"/>
        </w:rPr>
        <w:t>字段</w:t>
      </w:r>
      <w:r>
        <w:t>定义表</w:t>
      </w:r>
    </w:p>
    <w:tbl>
      <w:tblPr>
        <w:tblStyle w:val="aff2"/>
        <w:tblW w:w="0" w:type="auto"/>
        <w:tblLook w:val="04A0" w:firstRow="1" w:lastRow="0" w:firstColumn="1" w:lastColumn="0" w:noHBand="0" w:noVBand="1"/>
      </w:tblPr>
      <w:tblGrid>
        <w:gridCol w:w="590"/>
        <w:gridCol w:w="1419"/>
        <w:gridCol w:w="667"/>
        <w:gridCol w:w="741"/>
        <w:gridCol w:w="3425"/>
        <w:gridCol w:w="1686"/>
      </w:tblGrid>
      <w:tr w:rsidR="007B2ED6" w:rsidTr="00D078FA">
        <w:tc>
          <w:tcPr>
            <w:tcW w:w="590" w:type="dxa"/>
            <w:shd w:val="clear" w:color="auto" w:fill="BFBFBF" w:themeFill="background1" w:themeFillShade="BF"/>
          </w:tcPr>
          <w:p w:rsidR="007B2ED6" w:rsidRDefault="007B2ED6" w:rsidP="00D078FA">
            <w:pPr>
              <w:pStyle w:val="23"/>
              <w:ind w:firstLine="0"/>
            </w:pPr>
            <w:r>
              <w:rPr>
                <w:rFonts w:hint="eastAsia"/>
              </w:rPr>
              <w:t>序号</w:t>
            </w:r>
          </w:p>
        </w:tc>
        <w:tc>
          <w:tcPr>
            <w:tcW w:w="1419" w:type="dxa"/>
            <w:shd w:val="clear" w:color="auto" w:fill="BFBFBF" w:themeFill="background1" w:themeFillShade="BF"/>
          </w:tcPr>
          <w:p w:rsidR="007B2ED6" w:rsidRDefault="007B2ED6" w:rsidP="00D078FA">
            <w:pPr>
              <w:pStyle w:val="23"/>
              <w:ind w:firstLine="0"/>
            </w:pPr>
            <w:r>
              <w:rPr>
                <w:rFonts w:hint="eastAsia"/>
              </w:rPr>
              <w:t>字段</w:t>
            </w:r>
            <w:r>
              <w:t>名</w:t>
            </w:r>
          </w:p>
        </w:tc>
        <w:tc>
          <w:tcPr>
            <w:tcW w:w="667" w:type="dxa"/>
            <w:shd w:val="clear" w:color="auto" w:fill="BFBFBF" w:themeFill="background1" w:themeFillShade="BF"/>
          </w:tcPr>
          <w:p w:rsidR="007B2ED6" w:rsidRDefault="007B2ED6" w:rsidP="00D078FA">
            <w:pPr>
              <w:pStyle w:val="23"/>
              <w:ind w:firstLine="0"/>
            </w:pPr>
            <w:r>
              <w:rPr>
                <w:rFonts w:hint="eastAsia"/>
              </w:rPr>
              <w:t>数据</w:t>
            </w:r>
            <w:r>
              <w:t>类型</w:t>
            </w:r>
          </w:p>
        </w:tc>
        <w:tc>
          <w:tcPr>
            <w:tcW w:w="741" w:type="dxa"/>
            <w:shd w:val="clear" w:color="auto" w:fill="BFBFBF" w:themeFill="background1" w:themeFillShade="BF"/>
          </w:tcPr>
          <w:p w:rsidR="007B2ED6" w:rsidRDefault="007B2ED6" w:rsidP="00D078FA">
            <w:pPr>
              <w:pStyle w:val="23"/>
              <w:ind w:firstLine="0"/>
            </w:pPr>
            <w:r>
              <w:rPr>
                <w:rFonts w:hint="eastAsia"/>
              </w:rPr>
              <w:t>最大</w:t>
            </w:r>
            <w:r>
              <w:t>建议长度</w:t>
            </w:r>
          </w:p>
        </w:tc>
        <w:tc>
          <w:tcPr>
            <w:tcW w:w="3425" w:type="dxa"/>
            <w:shd w:val="clear" w:color="auto" w:fill="BFBFBF" w:themeFill="background1" w:themeFillShade="BF"/>
          </w:tcPr>
          <w:p w:rsidR="007B2ED6" w:rsidRDefault="007B2ED6" w:rsidP="00D078FA">
            <w:pPr>
              <w:pStyle w:val="23"/>
              <w:ind w:firstLine="0"/>
            </w:pPr>
            <w:r>
              <w:rPr>
                <w:rFonts w:hint="eastAsia"/>
              </w:rPr>
              <w:t>说明</w:t>
            </w:r>
          </w:p>
        </w:tc>
        <w:tc>
          <w:tcPr>
            <w:tcW w:w="1686" w:type="dxa"/>
            <w:shd w:val="clear" w:color="auto" w:fill="BFBFBF" w:themeFill="background1" w:themeFillShade="BF"/>
          </w:tcPr>
          <w:p w:rsidR="007B2ED6" w:rsidRDefault="007B2ED6" w:rsidP="00D078FA">
            <w:pPr>
              <w:pStyle w:val="23"/>
              <w:ind w:firstLine="0"/>
            </w:pPr>
            <w:r>
              <w:rPr>
                <w:rFonts w:hint="eastAsia"/>
              </w:rPr>
              <w:t>示例</w:t>
            </w:r>
          </w:p>
        </w:tc>
      </w:tr>
      <w:tr w:rsidR="007B2ED6" w:rsidTr="00D078FA">
        <w:tc>
          <w:tcPr>
            <w:tcW w:w="590" w:type="dxa"/>
          </w:tcPr>
          <w:p w:rsidR="007B2ED6" w:rsidRDefault="006610CA" w:rsidP="00D078FA">
            <w:pPr>
              <w:pStyle w:val="23"/>
              <w:ind w:firstLine="0"/>
            </w:pPr>
            <w:r>
              <w:rPr>
                <w:rFonts w:hint="eastAsia"/>
              </w:rPr>
              <w:t>1</w:t>
            </w:r>
          </w:p>
        </w:tc>
        <w:tc>
          <w:tcPr>
            <w:tcW w:w="1419" w:type="dxa"/>
          </w:tcPr>
          <w:p w:rsidR="007B2ED6" w:rsidRDefault="006610CA" w:rsidP="00D078FA">
            <w:pPr>
              <w:pStyle w:val="23"/>
              <w:ind w:firstLine="0"/>
            </w:pPr>
            <w:r>
              <w:rPr>
                <w:rFonts w:hint="eastAsia"/>
              </w:rPr>
              <w:t xml:space="preserve">Set ID </w:t>
            </w:r>
            <w:r>
              <w:t>–</w:t>
            </w:r>
            <w:r>
              <w:rPr>
                <w:rFonts w:hint="eastAsia"/>
              </w:rPr>
              <w:t xml:space="preserve"> DSP</w:t>
            </w:r>
          </w:p>
        </w:tc>
        <w:tc>
          <w:tcPr>
            <w:tcW w:w="667" w:type="dxa"/>
          </w:tcPr>
          <w:p w:rsidR="007B2ED6" w:rsidRDefault="006610CA" w:rsidP="00D078FA">
            <w:pPr>
              <w:pStyle w:val="23"/>
              <w:ind w:firstLine="0"/>
            </w:pPr>
            <w:r>
              <w:rPr>
                <w:rFonts w:hint="eastAsia"/>
              </w:rPr>
              <w:t>SI</w:t>
            </w:r>
          </w:p>
        </w:tc>
        <w:tc>
          <w:tcPr>
            <w:tcW w:w="741" w:type="dxa"/>
          </w:tcPr>
          <w:p w:rsidR="007B2ED6" w:rsidRDefault="006610CA" w:rsidP="00D078FA">
            <w:pPr>
              <w:pStyle w:val="23"/>
              <w:ind w:firstLine="0"/>
            </w:pPr>
            <w:r>
              <w:rPr>
                <w:rFonts w:hint="eastAsia"/>
              </w:rPr>
              <w:t>4</w:t>
            </w:r>
          </w:p>
        </w:tc>
        <w:tc>
          <w:tcPr>
            <w:tcW w:w="3425" w:type="dxa"/>
          </w:tcPr>
          <w:p w:rsidR="007B2ED6" w:rsidRPr="00D02A5B" w:rsidRDefault="002C3839" w:rsidP="00D078FA">
            <w:pPr>
              <w:pStyle w:val="23"/>
              <w:ind w:firstLine="0"/>
            </w:pPr>
            <w:r>
              <w:rPr>
                <w:rFonts w:hint="eastAsia"/>
              </w:rPr>
              <w:t>类型码</w:t>
            </w:r>
            <w:r w:rsidR="006610CA" w:rsidRPr="00A51F3B">
              <w:rPr>
                <w:rFonts w:hint="eastAsia"/>
              </w:rPr>
              <w:t>，</w:t>
            </w:r>
            <w:r w:rsidR="006610CA">
              <w:rPr>
                <w:rFonts w:hint="eastAsia"/>
              </w:rPr>
              <w:t>用于确定</w:t>
            </w:r>
            <w:r w:rsidR="00613E66">
              <w:rPr>
                <w:rFonts w:hint="eastAsia"/>
              </w:rPr>
              <w:t>样本属性类型。</w:t>
            </w:r>
          </w:p>
        </w:tc>
        <w:tc>
          <w:tcPr>
            <w:tcW w:w="1686" w:type="dxa"/>
          </w:tcPr>
          <w:p w:rsidR="007B2ED6" w:rsidRPr="006610CA" w:rsidRDefault="006610CA" w:rsidP="00D078FA">
            <w:pPr>
              <w:pStyle w:val="23"/>
              <w:ind w:firstLine="0"/>
            </w:pPr>
            <w:r>
              <w:t>1</w:t>
            </w:r>
          </w:p>
        </w:tc>
      </w:tr>
      <w:tr w:rsidR="007B2ED6" w:rsidTr="00D078FA">
        <w:tc>
          <w:tcPr>
            <w:tcW w:w="590" w:type="dxa"/>
          </w:tcPr>
          <w:p w:rsidR="007B2ED6" w:rsidRDefault="006610CA" w:rsidP="00D078FA">
            <w:pPr>
              <w:pStyle w:val="23"/>
              <w:ind w:firstLine="0"/>
            </w:pPr>
            <w:r>
              <w:rPr>
                <w:rFonts w:hint="eastAsia"/>
              </w:rPr>
              <w:t>2</w:t>
            </w:r>
          </w:p>
        </w:tc>
        <w:tc>
          <w:tcPr>
            <w:tcW w:w="1419" w:type="dxa"/>
          </w:tcPr>
          <w:p w:rsidR="007B2ED6" w:rsidRDefault="006610CA" w:rsidP="00D078FA">
            <w:pPr>
              <w:pStyle w:val="23"/>
              <w:ind w:firstLine="0"/>
            </w:pPr>
            <w:r>
              <w:rPr>
                <w:rFonts w:hint="eastAsia"/>
              </w:rPr>
              <w:t>D</w:t>
            </w:r>
            <w:r>
              <w:t>isplay Level</w:t>
            </w:r>
          </w:p>
        </w:tc>
        <w:tc>
          <w:tcPr>
            <w:tcW w:w="667" w:type="dxa"/>
          </w:tcPr>
          <w:p w:rsidR="007B2ED6" w:rsidRDefault="006610CA" w:rsidP="00D078FA">
            <w:pPr>
              <w:pStyle w:val="23"/>
              <w:ind w:firstLine="0"/>
            </w:pPr>
            <w:r>
              <w:rPr>
                <w:rFonts w:hint="eastAsia"/>
              </w:rPr>
              <w:t>SI</w:t>
            </w:r>
          </w:p>
        </w:tc>
        <w:tc>
          <w:tcPr>
            <w:tcW w:w="741" w:type="dxa"/>
          </w:tcPr>
          <w:p w:rsidR="007B2ED6" w:rsidRDefault="006610CA" w:rsidP="00D078FA">
            <w:pPr>
              <w:pStyle w:val="23"/>
              <w:ind w:firstLine="0"/>
            </w:pPr>
            <w:r>
              <w:rPr>
                <w:rFonts w:hint="eastAsia"/>
              </w:rPr>
              <w:t>4</w:t>
            </w:r>
          </w:p>
        </w:tc>
        <w:tc>
          <w:tcPr>
            <w:tcW w:w="3425" w:type="dxa"/>
          </w:tcPr>
          <w:p w:rsidR="007B2ED6" w:rsidRPr="0036115C" w:rsidRDefault="006610CA" w:rsidP="00D078FA">
            <w:pPr>
              <w:pStyle w:val="23"/>
              <w:ind w:firstLine="0"/>
            </w:pPr>
            <w:r>
              <w:rPr>
                <w:rFonts w:hint="eastAsia"/>
              </w:rPr>
              <w:t>显示</w:t>
            </w:r>
            <w:r>
              <w:t>级别</w:t>
            </w:r>
          </w:p>
        </w:tc>
        <w:tc>
          <w:tcPr>
            <w:tcW w:w="1686" w:type="dxa"/>
          </w:tcPr>
          <w:p w:rsidR="007B2ED6" w:rsidRPr="0036115C" w:rsidRDefault="007B2ED6" w:rsidP="00D078FA">
            <w:pPr>
              <w:pStyle w:val="23"/>
              <w:ind w:firstLine="0"/>
            </w:pPr>
          </w:p>
        </w:tc>
      </w:tr>
      <w:tr w:rsidR="006610CA" w:rsidTr="00D078FA">
        <w:tc>
          <w:tcPr>
            <w:tcW w:w="590" w:type="dxa"/>
          </w:tcPr>
          <w:p w:rsidR="006610CA" w:rsidRDefault="006610CA" w:rsidP="00D078FA">
            <w:pPr>
              <w:pStyle w:val="23"/>
              <w:ind w:firstLine="0"/>
            </w:pPr>
            <w:r>
              <w:rPr>
                <w:rFonts w:hint="eastAsia"/>
              </w:rPr>
              <w:t>3</w:t>
            </w:r>
          </w:p>
        </w:tc>
        <w:tc>
          <w:tcPr>
            <w:tcW w:w="1419" w:type="dxa"/>
          </w:tcPr>
          <w:p w:rsidR="006610CA" w:rsidRDefault="006610CA" w:rsidP="00D078FA">
            <w:pPr>
              <w:pStyle w:val="23"/>
              <w:ind w:firstLine="0"/>
            </w:pPr>
            <w:r>
              <w:rPr>
                <w:rFonts w:hint="eastAsia"/>
              </w:rPr>
              <w:t>Data Line</w:t>
            </w:r>
          </w:p>
        </w:tc>
        <w:tc>
          <w:tcPr>
            <w:tcW w:w="667" w:type="dxa"/>
          </w:tcPr>
          <w:p w:rsidR="006610CA" w:rsidRDefault="006610CA" w:rsidP="00D078FA">
            <w:pPr>
              <w:pStyle w:val="23"/>
              <w:ind w:firstLine="0"/>
            </w:pPr>
            <w:r>
              <w:rPr>
                <w:rFonts w:hint="eastAsia"/>
              </w:rPr>
              <w:t>*</w:t>
            </w:r>
          </w:p>
        </w:tc>
        <w:tc>
          <w:tcPr>
            <w:tcW w:w="741" w:type="dxa"/>
          </w:tcPr>
          <w:p w:rsidR="006610CA" w:rsidRDefault="006610CA" w:rsidP="00D078FA">
            <w:pPr>
              <w:pStyle w:val="23"/>
              <w:ind w:firstLine="0"/>
            </w:pPr>
            <w:r>
              <w:rPr>
                <w:rFonts w:hint="eastAsia"/>
              </w:rPr>
              <w:t>300</w:t>
            </w:r>
          </w:p>
        </w:tc>
        <w:tc>
          <w:tcPr>
            <w:tcW w:w="3425" w:type="dxa"/>
          </w:tcPr>
          <w:p w:rsidR="006610CA" w:rsidRDefault="006610CA" w:rsidP="00D078FA">
            <w:pPr>
              <w:pStyle w:val="23"/>
              <w:ind w:firstLine="0"/>
            </w:pPr>
            <w:r>
              <w:rPr>
                <w:rFonts w:hint="eastAsia"/>
              </w:rPr>
              <w:t>数据</w:t>
            </w:r>
            <w:r>
              <w:t>行，查询到的内容</w:t>
            </w:r>
          </w:p>
        </w:tc>
        <w:tc>
          <w:tcPr>
            <w:tcW w:w="1686" w:type="dxa"/>
          </w:tcPr>
          <w:p w:rsidR="006610CA" w:rsidRPr="006610CA" w:rsidRDefault="006610CA" w:rsidP="00D078FA">
            <w:pPr>
              <w:pStyle w:val="23"/>
              <w:ind w:firstLine="0"/>
            </w:pPr>
            <w:r>
              <w:t>BingLiHao1</w:t>
            </w:r>
          </w:p>
        </w:tc>
      </w:tr>
      <w:tr w:rsidR="006610CA" w:rsidTr="00D078FA">
        <w:tc>
          <w:tcPr>
            <w:tcW w:w="590" w:type="dxa"/>
          </w:tcPr>
          <w:p w:rsidR="006610CA" w:rsidRDefault="006610CA" w:rsidP="00D078FA">
            <w:pPr>
              <w:pStyle w:val="23"/>
              <w:ind w:firstLine="0"/>
            </w:pPr>
            <w:r>
              <w:rPr>
                <w:rFonts w:hint="eastAsia"/>
              </w:rPr>
              <w:t>4</w:t>
            </w:r>
          </w:p>
        </w:tc>
        <w:tc>
          <w:tcPr>
            <w:tcW w:w="1419" w:type="dxa"/>
          </w:tcPr>
          <w:p w:rsidR="006610CA" w:rsidRDefault="006610CA" w:rsidP="00D078FA">
            <w:pPr>
              <w:pStyle w:val="23"/>
              <w:ind w:firstLine="0"/>
            </w:pPr>
            <w:r>
              <w:rPr>
                <w:rFonts w:hint="eastAsia"/>
              </w:rPr>
              <w:t>Logical Break Point</w:t>
            </w:r>
          </w:p>
        </w:tc>
        <w:tc>
          <w:tcPr>
            <w:tcW w:w="667" w:type="dxa"/>
          </w:tcPr>
          <w:p w:rsidR="006610CA" w:rsidRDefault="006610CA" w:rsidP="00D078FA">
            <w:pPr>
              <w:pStyle w:val="23"/>
              <w:ind w:firstLine="0"/>
            </w:pPr>
            <w:r>
              <w:rPr>
                <w:rFonts w:hint="eastAsia"/>
              </w:rPr>
              <w:t>ST</w:t>
            </w:r>
          </w:p>
        </w:tc>
        <w:tc>
          <w:tcPr>
            <w:tcW w:w="741" w:type="dxa"/>
          </w:tcPr>
          <w:p w:rsidR="006610CA" w:rsidRDefault="006610CA" w:rsidP="00D078FA">
            <w:pPr>
              <w:pStyle w:val="23"/>
              <w:ind w:firstLine="0"/>
            </w:pPr>
            <w:r>
              <w:rPr>
                <w:rFonts w:hint="eastAsia"/>
              </w:rPr>
              <w:t>2</w:t>
            </w:r>
          </w:p>
        </w:tc>
        <w:tc>
          <w:tcPr>
            <w:tcW w:w="3425" w:type="dxa"/>
          </w:tcPr>
          <w:p w:rsidR="006610CA" w:rsidRDefault="006610CA" w:rsidP="00D078FA">
            <w:pPr>
              <w:pStyle w:val="23"/>
              <w:ind w:firstLine="0"/>
            </w:pPr>
            <w:r>
              <w:rPr>
                <w:rFonts w:hint="eastAsia"/>
              </w:rPr>
              <w:t>逻辑断点</w:t>
            </w:r>
          </w:p>
        </w:tc>
        <w:tc>
          <w:tcPr>
            <w:tcW w:w="1686" w:type="dxa"/>
          </w:tcPr>
          <w:p w:rsidR="006610CA" w:rsidRDefault="006610CA" w:rsidP="00D078FA">
            <w:pPr>
              <w:pStyle w:val="23"/>
              <w:ind w:firstLine="0"/>
            </w:pPr>
          </w:p>
        </w:tc>
      </w:tr>
      <w:tr w:rsidR="006610CA" w:rsidTr="00D078FA">
        <w:tc>
          <w:tcPr>
            <w:tcW w:w="590" w:type="dxa"/>
          </w:tcPr>
          <w:p w:rsidR="006610CA" w:rsidRDefault="006610CA" w:rsidP="00D078FA">
            <w:pPr>
              <w:pStyle w:val="23"/>
              <w:ind w:firstLine="0"/>
            </w:pPr>
            <w:r>
              <w:rPr>
                <w:rFonts w:hint="eastAsia"/>
              </w:rPr>
              <w:t>5</w:t>
            </w:r>
          </w:p>
        </w:tc>
        <w:tc>
          <w:tcPr>
            <w:tcW w:w="1419" w:type="dxa"/>
          </w:tcPr>
          <w:p w:rsidR="006610CA" w:rsidRDefault="006610CA" w:rsidP="00D078FA">
            <w:pPr>
              <w:pStyle w:val="23"/>
              <w:ind w:firstLine="0"/>
            </w:pPr>
            <w:r>
              <w:rPr>
                <w:rFonts w:hint="eastAsia"/>
              </w:rPr>
              <w:t>R</w:t>
            </w:r>
            <w:r>
              <w:t>esult ID</w:t>
            </w:r>
          </w:p>
        </w:tc>
        <w:tc>
          <w:tcPr>
            <w:tcW w:w="667" w:type="dxa"/>
          </w:tcPr>
          <w:p w:rsidR="006610CA" w:rsidRDefault="006610CA" w:rsidP="00D078FA">
            <w:pPr>
              <w:pStyle w:val="23"/>
              <w:ind w:firstLine="0"/>
            </w:pPr>
            <w:r>
              <w:rPr>
                <w:rFonts w:hint="eastAsia"/>
              </w:rPr>
              <w:t>TX</w:t>
            </w:r>
          </w:p>
        </w:tc>
        <w:tc>
          <w:tcPr>
            <w:tcW w:w="741" w:type="dxa"/>
          </w:tcPr>
          <w:p w:rsidR="006610CA" w:rsidRDefault="006610CA" w:rsidP="00D078FA">
            <w:pPr>
              <w:pStyle w:val="23"/>
              <w:ind w:firstLine="0"/>
            </w:pPr>
            <w:r>
              <w:rPr>
                <w:rFonts w:hint="eastAsia"/>
              </w:rPr>
              <w:t>20</w:t>
            </w:r>
          </w:p>
        </w:tc>
        <w:tc>
          <w:tcPr>
            <w:tcW w:w="3425" w:type="dxa"/>
          </w:tcPr>
          <w:p w:rsidR="006610CA" w:rsidRDefault="006610CA" w:rsidP="00D078FA">
            <w:pPr>
              <w:pStyle w:val="23"/>
              <w:ind w:firstLine="0"/>
            </w:pPr>
            <w:r>
              <w:rPr>
                <w:rFonts w:hint="eastAsia"/>
              </w:rPr>
              <w:t>结果</w:t>
            </w:r>
            <w:r>
              <w:rPr>
                <w:rFonts w:hint="eastAsia"/>
              </w:rPr>
              <w:t>ID</w:t>
            </w:r>
          </w:p>
        </w:tc>
        <w:tc>
          <w:tcPr>
            <w:tcW w:w="1686" w:type="dxa"/>
          </w:tcPr>
          <w:p w:rsidR="006610CA" w:rsidRDefault="006610CA" w:rsidP="00D078FA">
            <w:pPr>
              <w:pStyle w:val="23"/>
              <w:ind w:firstLine="0"/>
            </w:pPr>
          </w:p>
        </w:tc>
      </w:tr>
    </w:tbl>
    <w:p w:rsidR="00613E66" w:rsidRDefault="00613E66" w:rsidP="00CA6E64">
      <w:pPr>
        <w:pStyle w:val="23"/>
      </w:pPr>
      <w:r>
        <w:lastRenderedPageBreak/>
        <w:t>DSP</w:t>
      </w:r>
      <w:r>
        <w:rPr>
          <w:rFonts w:hint="eastAsia"/>
        </w:rPr>
        <w:t>-</w:t>
      </w:r>
      <w:r>
        <w:t>1</w:t>
      </w:r>
      <w:r>
        <w:t>字段指定了的样本</w:t>
      </w:r>
      <w:r>
        <w:rPr>
          <w:rFonts w:hint="eastAsia"/>
        </w:rPr>
        <w:t>属性</w:t>
      </w:r>
      <w:r>
        <w:t>类型</w:t>
      </w:r>
      <w:r>
        <w:rPr>
          <w:rFonts w:hint="eastAsia"/>
        </w:rPr>
        <w:t>，</w:t>
      </w:r>
      <w:r w:rsidR="003F4715">
        <w:rPr>
          <w:rFonts w:hint="eastAsia"/>
        </w:rPr>
        <w:t>DSP-3</w:t>
      </w:r>
      <w:r w:rsidR="003F4715">
        <w:rPr>
          <w:rFonts w:hint="eastAsia"/>
        </w:rPr>
        <w:t>字段</w:t>
      </w:r>
      <w:r>
        <w:rPr>
          <w:rFonts w:hint="eastAsia"/>
        </w:rPr>
        <w:t>表示样本属性的值</w:t>
      </w:r>
      <w:r w:rsidR="003F4715">
        <w:t>。</w:t>
      </w:r>
    </w:p>
    <w:p w:rsidR="001C3B4C" w:rsidRDefault="003F4715" w:rsidP="00CA6E64">
      <w:pPr>
        <w:pStyle w:val="23"/>
      </w:pPr>
      <w:r>
        <w:t>样本申请信息</w:t>
      </w:r>
      <w:r w:rsidR="00613E66">
        <w:rPr>
          <w:rFonts w:hint="eastAsia"/>
        </w:rPr>
        <w:t>各</w:t>
      </w:r>
      <w:r w:rsidR="00613E66">
        <w:t>属性的</w:t>
      </w:r>
      <w:r w:rsidR="00330167">
        <w:rPr>
          <w:rFonts w:hint="eastAsia"/>
        </w:rPr>
        <w:t>类型码</w:t>
      </w:r>
      <w:r w:rsidR="00613E66">
        <w:t>和取值</w:t>
      </w:r>
      <w:r>
        <w:t>见下表。其中</w:t>
      </w:r>
      <w:r>
        <w:rPr>
          <w:rFonts w:hint="eastAsia"/>
        </w:rPr>
        <w:t>，</w:t>
      </w:r>
      <w:r w:rsidR="00F13EF1" w:rsidRPr="001C3B4C">
        <w:rPr>
          <w:rFonts w:hint="eastAsia"/>
          <w:b/>
        </w:rPr>
        <w:t>样本</w:t>
      </w:r>
      <w:r w:rsidRPr="001C3B4C">
        <w:rPr>
          <w:b/>
        </w:rPr>
        <w:t>条码</w:t>
      </w:r>
      <w:r w:rsidR="000F2715">
        <w:rPr>
          <w:rFonts w:hint="eastAsia"/>
        </w:rPr>
        <w:t>（</w:t>
      </w:r>
      <w:r w:rsidR="00330167">
        <w:rPr>
          <w:rFonts w:hint="eastAsia"/>
        </w:rPr>
        <w:t>类型码</w:t>
      </w:r>
      <w:r w:rsidR="000F2715">
        <w:rPr>
          <w:rFonts w:hint="eastAsia"/>
        </w:rPr>
        <w:t>：</w:t>
      </w:r>
      <w:r w:rsidR="000F2715">
        <w:rPr>
          <w:rFonts w:hint="eastAsia"/>
        </w:rPr>
        <w:t>2</w:t>
      </w:r>
      <w:r w:rsidR="000F2715">
        <w:t>1</w:t>
      </w:r>
      <w:r w:rsidR="000F2715">
        <w:rPr>
          <w:rFonts w:hint="eastAsia"/>
        </w:rPr>
        <w:t>）</w:t>
      </w:r>
      <w:r w:rsidR="00613E66">
        <w:rPr>
          <w:rFonts w:hint="eastAsia"/>
        </w:rPr>
        <w:t>、</w:t>
      </w:r>
      <w:r w:rsidR="00613E66" w:rsidRPr="001C3B4C">
        <w:rPr>
          <w:b/>
        </w:rPr>
        <w:t>样本</w:t>
      </w:r>
      <w:r w:rsidRPr="001C3B4C">
        <w:rPr>
          <w:b/>
        </w:rPr>
        <w:t>编</w:t>
      </w:r>
      <w:r w:rsidR="00F13EF1" w:rsidRPr="001C3B4C">
        <w:rPr>
          <w:b/>
        </w:rPr>
        <w:t>号</w:t>
      </w:r>
      <w:r w:rsidR="000F2715">
        <w:rPr>
          <w:rFonts w:hint="eastAsia"/>
        </w:rPr>
        <w:t>（</w:t>
      </w:r>
      <w:r w:rsidR="00330167">
        <w:rPr>
          <w:rFonts w:hint="eastAsia"/>
        </w:rPr>
        <w:t>类型码</w:t>
      </w:r>
      <w:r w:rsidR="000F2715">
        <w:rPr>
          <w:rFonts w:hint="eastAsia"/>
        </w:rPr>
        <w:t>：</w:t>
      </w:r>
      <w:r w:rsidR="000F2715">
        <w:rPr>
          <w:rFonts w:hint="eastAsia"/>
        </w:rPr>
        <w:t>2</w:t>
      </w:r>
      <w:r w:rsidR="000F2715">
        <w:t>2</w:t>
      </w:r>
      <w:r w:rsidR="000F2715">
        <w:rPr>
          <w:rFonts w:hint="eastAsia"/>
        </w:rPr>
        <w:t>）</w:t>
      </w:r>
      <w:r w:rsidR="00613E66">
        <w:t>是必选属性</w:t>
      </w:r>
      <w:r w:rsidR="001C3B4C">
        <w:rPr>
          <w:rFonts w:hint="eastAsia"/>
        </w:rPr>
        <w:t>。</w:t>
      </w:r>
    </w:p>
    <w:p w:rsidR="001C3B4C" w:rsidRDefault="001C3B4C" w:rsidP="00CA6E64">
      <w:pPr>
        <w:pStyle w:val="23"/>
      </w:pPr>
      <w:r>
        <w:rPr>
          <w:rFonts w:hint="eastAsia"/>
        </w:rPr>
        <w:t>如果是</w:t>
      </w:r>
      <w:r>
        <w:rPr>
          <w:rFonts w:hint="eastAsia"/>
        </w:rPr>
        <w:t>F 800</w:t>
      </w:r>
      <w:r>
        <w:rPr>
          <w:rFonts w:hint="eastAsia"/>
        </w:rPr>
        <w:t>、</w:t>
      </w:r>
      <w:r>
        <w:rPr>
          <w:rFonts w:hint="eastAsia"/>
        </w:rPr>
        <w:t>G 01</w:t>
      </w:r>
      <w:r>
        <w:rPr>
          <w:rFonts w:hint="eastAsia"/>
        </w:rPr>
        <w:t>、</w:t>
      </w:r>
      <w:r>
        <w:rPr>
          <w:rFonts w:hint="eastAsia"/>
        </w:rPr>
        <w:t>U</w:t>
      </w:r>
      <w:r>
        <w:t xml:space="preserve"> </w:t>
      </w:r>
      <w:r>
        <w:rPr>
          <w:rFonts w:hint="eastAsia"/>
        </w:rPr>
        <w:t>2000</w:t>
      </w:r>
      <w:r>
        <w:rPr>
          <w:rFonts w:hint="eastAsia"/>
        </w:rPr>
        <w:t>、</w:t>
      </w:r>
      <w:r>
        <w:rPr>
          <w:rFonts w:hint="eastAsia"/>
        </w:rPr>
        <w:t>P 100</w:t>
      </w:r>
      <w:r>
        <w:rPr>
          <w:rFonts w:hint="eastAsia"/>
        </w:rPr>
        <w:t>等以模式区分样本测量任务的设备，那么</w:t>
      </w:r>
      <w:r w:rsidRPr="001C3B4C">
        <w:rPr>
          <w:rFonts w:hint="eastAsia"/>
          <w:b/>
        </w:rPr>
        <w:t>测试模式</w:t>
      </w:r>
      <w:r>
        <w:rPr>
          <w:rFonts w:hint="eastAsia"/>
        </w:rPr>
        <w:t>（</w:t>
      </w:r>
      <w:r w:rsidR="00330167">
        <w:rPr>
          <w:rFonts w:hint="eastAsia"/>
        </w:rPr>
        <w:t>类型码</w:t>
      </w:r>
      <w:r>
        <w:rPr>
          <w:rFonts w:hint="eastAsia"/>
        </w:rPr>
        <w:t>：</w:t>
      </w:r>
      <w:r>
        <w:rPr>
          <w:rFonts w:hint="eastAsia"/>
        </w:rPr>
        <w:t>29</w:t>
      </w:r>
      <w:r w:rsidR="003175A3">
        <w:rPr>
          <w:rFonts w:hint="eastAsia"/>
        </w:rPr>
        <w:t>）是必选属性。</w:t>
      </w:r>
    </w:p>
    <w:p w:rsidR="00A65DE4" w:rsidRDefault="001C3B4C" w:rsidP="00CA6E64">
      <w:pPr>
        <w:pStyle w:val="23"/>
        <w:rPr>
          <w:b/>
        </w:rPr>
      </w:pPr>
      <w:r>
        <w:rPr>
          <w:rFonts w:hint="eastAsia"/>
        </w:rPr>
        <w:t>如果是</w:t>
      </w:r>
      <w:r>
        <w:t>i</w:t>
      </w:r>
      <w:r>
        <w:rPr>
          <w:rFonts w:hint="eastAsia"/>
        </w:rPr>
        <w:t xml:space="preserve"> </w:t>
      </w:r>
      <w:r>
        <w:t>1000</w:t>
      </w:r>
      <w:r>
        <w:rPr>
          <w:rFonts w:hint="eastAsia"/>
        </w:rPr>
        <w:t>、</w:t>
      </w:r>
      <w:r>
        <w:t>i</w:t>
      </w:r>
      <w:r>
        <w:rPr>
          <w:rFonts w:hint="eastAsia"/>
        </w:rPr>
        <w:t xml:space="preserve"> </w:t>
      </w:r>
      <w:r>
        <w:t>3000</w:t>
      </w:r>
      <w:r w:rsidR="007735E2">
        <w:rPr>
          <w:rFonts w:hint="eastAsia"/>
        </w:rPr>
        <w:t>、</w:t>
      </w:r>
      <w:r w:rsidR="007735E2">
        <w:rPr>
          <w:rFonts w:hint="eastAsia"/>
        </w:rPr>
        <w:t>P 300</w:t>
      </w:r>
      <w:r>
        <w:t>等以待测项目区分</w:t>
      </w:r>
      <w:r w:rsidR="00330167">
        <w:t>样本</w:t>
      </w:r>
      <w:r>
        <w:t>测量任务的设备</w:t>
      </w:r>
      <w:r>
        <w:rPr>
          <w:rFonts w:hint="eastAsia"/>
        </w:rPr>
        <w:t>，那么</w:t>
      </w:r>
      <w:r w:rsidRPr="001C3B4C">
        <w:rPr>
          <w:rFonts w:hint="eastAsia"/>
          <w:b/>
        </w:rPr>
        <w:t>项目信息</w:t>
      </w:r>
      <w:r>
        <w:rPr>
          <w:rFonts w:hint="eastAsia"/>
        </w:rPr>
        <w:t>（</w:t>
      </w:r>
      <w:r w:rsidR="00330167">
        <w:rPr>
          <w:rFonts w:hint="eastAsia"/>
        </w:rPr>
        <w:t>类型码</w:t>
      </w:r>
      <w:r>
        <w:rPr>
          <w:rFonts w:hint="eastAsia"/>
        </w:rPr>
        <w:t>：</w:t>
      </w:r>
      <w:r>
        <w:rPr>
          <w:rFonts w:hint="eastAsia"/>
        </w:rPr>
        <w:t>1000</w:t>
      </w:r>
      <w:r>
        <w:rPr>
          <w:rFonts w:hint="eastAsia"/>
        </w:rPr>
        <w:t>）</w:t>
      </w:r>
      <w:r w:rsidR="007C6029">
        <w:rPr>
          <w:rFonts w:hint="eastAsia"/>
        </w:rPr>
        <w:t>是必选属性</w:t>
      </w:r>
      <w:r>
        <w:rPr>
          <w:rFonts w:hint="eastAsia"/>
        </w:rPr>
        <w:t>，</w:t>
      </w:r>
      <w:r w:rsidR="00F13EF1" w:rsidRPr="00F13EF1">
        <w:rPr>
          <w:b/>
        </w:rPr>
        <w:t>当样本包含的</w:t>
      </w:r>
      <w:r w:rsidR="00613E66">
        <w:rPr>
          <w:b/>
        </w:rPr>
        <w:t>待测</w:t>
      </w:r>
      <w:r w:rsidR="00F13EF1" w:rsidRPr="00F13EF1">
        <w:rPr>
          <w:b/>
        </w:rPr>
        <w:t>项目</w:t>
      </w:r>
      <w:r w:rsidR="00F13EF1" w:rsidRPr="00F13EF1">
        <w:rPr>
          <w:rFonts w:hint="eastAsia"/>
          <w:b/>
        </w:rPr>
        <w:t>大</w:t>
      </w:r>
      <w:r w:rsidR="00F13EF1" w:rsidRPr="00F13EF1">
        <w:rPr>
          <w:b/>
        </w:rPr>
        <w:t>于</w:t>
      </w:r>
      <w:r w:rsidR="003F4715" w:rsidRPr="00F13EF1">
        <w:rPr>
          <w:rFonts w:hint="eastAsia"/>
          <w:b/>
        </w:rPr>
        <w:t>1</w:t>
      </w:r>
      <w:r w:rsidR="003F4715" w:rsidRPr="00F13EF1">
        <w:rPr>
          <w:rFonts w:hint="eastAsia"/>
          <w:b/>
        </w:rPr>
        <w:t>个</w:t>
      </w:r>
      <w:r w:rsidR="003F4715" w:rsidRPr="00F13EF1">
        <w:rPr>
          <w:b/>
        </w:rPr>
        <w:t>时，</w:t>
      </w:r>
      <w:r w:rsidR="00613E66">
        <w:rPr>
          <w:rFonts w:hint="eastAsia"/>
          <w:b/>
        </w:rPr>
        <w:t>编号</w:t>
      </w:r>
      <w:r w:rsidR="00613E66">
        <w:rPr>
          <w:b/>
        </w:rPr>
        <w:t>从</w:t>
      </w:r>
      <w:r w:rsidR="00613E66">
        <w:rPr>
          <w:rFonts w:hint="eastAsia"/>
          <w:b/>
        </w:rPr>
        <w:t>1000</w:t>
      </w:r>
      <w:r w:rsidR="00613E66">
        <w:rPr>
          <w:rFonts w:hint="eastAsia"/>
          <w:b/>
        </w:rPr>
        <w:t>号开始递增</w:t>
      </w:r>
      <w:r w:rsidR="003F4715" w:rsidRPr="00F13EF1">
        <w:rPr>
          <w:b/>
        </w:rPr>
        <w:t>，</w:t>
      </w:r>
      <w:r w:rsidR="003F5E5E" w:rsidRPr="00F13EF1">
        <w:rPr>
          <w:b/>
        </w:rPr>
        <w:t>最多增加</w:t>
      </w:r>
      <w:r w:rsidR="00613E66">
        <w:rPr>
          <w:b/>
        </w:rPr>
        <w:t>10</w:t>
      </w:r>
      <w:r w:rsidR="003F5E5E" w:rsidRPr="00F13EF1">
        <w:rPr>
          <w:rFonts w:hint="eastAsia"/>
          <w:b/>
        </w:rPr>
        <w:t>0</w:t>
      </w:r>
      <w:r w:rsidR="003F5E5E" w:rsidRPr="00F13EF1">
        <w:rPr>
          <w:rFonts w:hint="eastAsia"/>
          <w:b/>
        </w:rPr>
        <w:t>条</w:t>
      </w:r>
      <w:r w:rsidR="003F4715" w:rsidRPr="00F13EF1">
        <w:rPr>
          <w:b/>
        </w:rPr>
        <w:t>。</w:t>
      </w:r>
    </w:p>
    <w:p w:rsidR="003175A3" w:rsidRPr="003175A3" w:rsidRDefault="003175A3" w:rsidP="003175A3">
      <w:pPr>
        <w:pStyle w:val="23"/>
      </w:pPr>
      <w:r>
        <w:rPr>
          <w:rFonts w:hint="eastAsia"/>
        </w:rPr>
        <w:t>如果是</w:t>
      </w:r>
      <w:r>
        <w:rPr>
          <w:rFonts w:hint="eastAsia"/>
        </w:rPr>
        <w:t>RIS</w:t>
      </w:r>
      <w:r>
        <w:rPr>
          <w:rFonts w:hint="eastAsia"/>
        </w:rPr>
        <w:t>（中间体）、</w:t>
      </w:r>
      <w:r>
        <w:rPr>
          <w:rFonts w:hint="eastAsia"/>
        </w:rPr>
        <w:t>LMS</w:t>
      </w:r>
      <w:r>
        <w:rPr>
          <w:rFonts w:hint="eastAsia"/>
        </w:rPr>
        <w:t>（流水线管理系统），那么</w:t>
      </w:r>
      <w:r w:rsidRPr="001C3B4C">
        <w:rPr>
          <w:rFonts w:hint="eastAsia"/>
          <w:b/>
        </w:rPr>
        <w:t>测试模式</w:t>
      </w:r>
      <w:r>
        <w:rPr>
          <w:rFonts w:hint="eastAsia"/>
        </w:rPr>
        <w:t>（类型码：</w:t>
      </w:r>
      <w:r>
        <w:rPr>
          <w:rFonts w:hint="eastAsia"/>
        </w:rPr>
        <w:t>29</w:t>
      </w:r>
      <w:r>
        <w:rPr>
          <w:rFonts w:hint="eastAsia"/>
        </w:rPr>
        <w:t>）和</w:t>
      </w:r>
      <w:r w:rsidRPr="001C3B4C">
        <w:rPr>
          <w:rFonts w:hint="eastAsia"/>
          <w:b/>
        </w:rPr>
        <w:t>项目信息</w:t>
      </w:r>
      <w:r>
        <w:rPr>
          <w:rFonts w:hint="eastAsia"/>
        </w:rPr>
        <w:t>（类型码：</w:t>
      </w:r>
      <w:r>
        <w:rPr>
          <w:rFonts w:hint="eastAsia"/>
        </w:rPr>
        <w:t>1000</w:t>
      </w:r>
      <w:r>
        <w:rPr>
          <w:rFonts w:hint="eastAsia"/>
        </w:rPr>
        <w:t>）都是必选属性。</w:t>
      </w:r>
    </w:p>
    <w:tbl>
      <w:tblPr>
        <w:tblStyle w:val="aff2"/>
        <w:tblW w:w="0" w:type="auto"/>
        <w:shd w:val="clear" w:color="auto" w:fill="FFFFFF" w:themeFill="background1"/>
        <w:tblLook w:val="04A0" w:firstRow="1" w:lastRow="0" w:firstColumn="1" w:lastColumn="0" w:noHBand="0" w:noVBand="1"/>
      </w:tblPr>
      <w:tblGrid>
        <w:gridCol w:w="642"/>
        <w:gridCol w:w="2126"/>
        <w:gridCol w:w="5868"/>
      </w:tblGrid>
      <w:tr w:rsidR="00374838" w:rsidTr="00D56968">
        <w:tc>
          <w:tcPr>
            <w:tcW w:w="534" w:type="dxa"/>
            <w:shd w:val="clear" w:color="auto" w:fill="FFFFFF" w:themeFill="background1"/>
          </w:tcPr>
          <w:p w:rsidR="00374838" w:rsidRDefault="00330167" w:rsidP="00D078FA">
            <w:r>
              <w:rPr>
                <w:rFonts w:hint="eastAsia"/>
              </w:rPr>
              <w:t>类型码</w:t>
            </w:r>
          </w:p>
        </w:tc>
        <w:tc>
          <w:tcPr>
            <w:tcW w:w="2126" w:type="dxa"/>
            <w:shd w:val="clear" w:color="auto" w:fill="FFFFFF" w:themeFill="background1"/>
          </w:tcPr>
          <w:p w:rsidR="00374838" w:rsidRDefault="00374838" w:rsidP="00D078FA">
            <w:r>
              <w:rPr>
                <w:rFonts w:hint="eastAsia"/>
              </w:rPr>
              <w:t>内容</w:t>
            </w:r>
          </w:p>
        </w:tc>
        <w:tc>
          <w:tcPr>
            <w:tcW w:w="5868" w:type="dxa"/>
            <w:shd w:val="clear" w:color="auto" w:fill="FFFFFF" w:themeFill="background1"/>
          </w:tcPr>
          <w:p w:rsidR="00374838" w:rsidRDefault="00374838" w:rsidP="00D078FA">
            <w:r>
              <w:rPr>
                <w:rFonts w:hint="eastAsia"/>
              </w:rPr>
              <w:t>取值</w:t>
            </w:r>
          </w:p>
        </w:tc>
      </w:tr>
      <w:tr w:rsidR="00374838" w:rsidTr="00D56968">
        <w:tc>
          <w:tcPr>
            <w:tcW w:w="534" w:type="dxa"/>
            <w:shd w:val="clear" w:color="auto" w:fill="FFFFFF" w:themeFill="background1"/>
          </w:tcPr>
          <w:p w:rsidR="00374838" w:rsidRDefault="00374838" w:rsidP="00D078FA">
            <w:r>
              <w:rPr>
                <w:rFonts w:hint="eastAsia"/>
              </w:rPr>
              <w:t>1</w:t>
            </w:r>
          </w:p>
        </w:tc>
        <w:tc>
          <w:tcPr>
            <w:tcW w:w="2126" w:type="dxa"/>
            <w:shd w:val="clear" w:color="auto" w:fill="FFFFFF" w:themeFill="background1"/>
          </w:tcPr>
          <w:p w:rsidR="00374838" w:rsidRDefault="00374838" w:rsidP="00D078FA">
            <w:r w:rsidRPr="00374838">
              <w:rPr>
                <w:rFonts w:hint="eastAsia"/>
              </w:rPr>
              <w:t>病历号</w:t>
            </w:r>
          </w:p>
        </w:tc>
        <w:tc>
          <w:tcPr>
            <w:tcW w:w="5868" w:type="dxa"/>
            <w:shd w:val="clear" w:color="auto" w:fill="FFFFFF" w:themeFill="background1"/>
          </w:tcPr>
          <w:p w:rsidR="00374838" w:rsidRDefault="00374838" w:rsidP="00D078FA">
            <w:r w:rsidRPr="00374838">
              <w:t>string</w:t>
            </w:r>
          </w:p>
        </w:tc>
      </w:tr>
      <w:tr w:rsidR="00374838" w:rsidTr="00D56968">
        <w:tc>
          <w:tcPr>
            <w:tcW w:w="534" w:type="dxa"/>
            <w:shd w:val="clear" w:color="auto" w:fill="FFFFFF" w:themeFill="background1"/>
          </w:tcPr>
          <w:p w:rsidR="00374838" w:rsidRDefault="00374838" w:rsidP="00374838">
            <w:r>
              <w:rPr>
                <w:rFonts w:hint="eastAsia"/>
              </w:rPr>
              <w:t>2</w:t>
            </w:r>
          </w:p>
        </w:tc>
        <w:tc>
          <w:tcPr>
            <w:tcW w:w="2126" w:type="dxa"/>
            <w:shd w:val="clear" w:color="auto" w:fill="FFFFFF" w:themeFill="background1"/>
          </w:tcPr>
          <w:p w:rsidR="00374838" w:rsidRDefault="00374838" w:rsidP="00374838">
            <w:r w:rsidRPr="00374838">
              <w:rPr>
                <w:rFonts w:hint="eastAsia"/>
              </w:rPr>
              <w:t>床号</w:t>
            </w:r>
          </w:p>
        </w:tc>
        <w:tc>
          <w:tcPr>
            <w:tcW w:w="5868" w:type="dxa"/>
            <w:shd w:val="clear" w:color="auto" w:fill="FFFFFF" w:themeFill="background1"/>
          </w:tcPr>
          <w:p w:rsidR="00374838" w:rsidRDefault="00374838" w:rsidP="00374838">
            <w:r w:rsidRPr="00374838">
              <w:t>string</w:t>
            </w:r>
          </w:p>
        </w:tc>
      </w:tr>
      <w:tr w:rsidR="00374838" w:rsidTr="00D56968">
        <w:tc>
          <w:tcPr>
            <w:tcW w:w="534" w:type="dxa"/>
            <w:shd w:val="clear" w:color="auto" w:fill="FFFFFF" w:themeFill="background1"/>
          </w:tcPr>
          <w:p w:rsidR="00374838" w:rsidRDefault="00374838" w:rsidP="00374838">
            <w:r>
              <w:rPr>
                <w:rFonts w:hint="eastAsia"/>
              </w:rPr>
              <w:t>3</w:t>
            </w:r>
          </w:p>
        </w:tc>
        <w:tc>
          <w:tcPr>
            <w:tcW w:w="2126" w:type="dxa"/>
            <w:shd w:val="clear" w:color="auto" w:fill="FFFFFF" w:themeFill="background1"/>
          </w:tcPr>
          <w:p w:rsidR="00374838" w:rsidRDefault="00374838" w:rsidP="00374838">
            <w:r w:rsidRPr="00374838">
              <w:rPr>
                <w:rFonts w:hint="eastAsia"/>
              </w:rPr>
              <w:t>病人姓名</w:t>
            </w:r>
          </w:p>
        </w:tc>
        <w:tc>
          <w:tcPr>
            <w:tcW w:w="5868" w:type="dxa"/>
            <w:shd w:val="clear" w:color="auto" w:fill="FFFFFF" w:themeFill="background1"/>
          </w:tcPr>
          <w:p w:rsidR="00374838" w:rsidRDefault="00374838" w:rsidP="00374838">
            <w:r>
              <w:rPr>
                <w:rFonts w:hint="eastAsia"/>
              </w:rPr>
              <w:t>string</w:t>
            </w:r>
          </w:p>
        </w:tc>
      </w:tr>
      <w:tr w:rsidR="00374838" w:rsidTr="00D56968">
        <w:tc>
          <w:tcPr>
            <w:tcW w:w="534" w:type="dxa"/>
            <w:shd w:val="clear" w:color="auto" w:fill="FFFFFF" w:themeFill="background1"/>
          </w:tcPr>
          <w:p w:rsidR="00374838" w:rsidRDefault="00374838" w:rsidP="00374838">
            <w:r>
              <w:rPr>
                <w:rFonts w:hint="eastAsia"/>
              </w:rPr>
              <w:t>4</w:t>
            </w:r>
          </w:p>
        </w:tc>
        <w:tc>
          <w:tcPr>
            <w:tcW w:w="2126" w:type="dxa"/>
            <w:shd w:val="clear" w:color="auto" w:fill="FFFFFF" w:themeFill="background1"/>
          </w:tcPr>
          <w:p w:rsidR="00374838" w:rsidRDefault="00374838" w:rsidP="00374838">
            <w:r w:rsidRPr="00374838">
              <w:rPr>
                <w:rFonts w:hint="eastAsia"/>
              </w:rPr>
              <w:t>出生日期</w:t>
            </w:r>
          </w:p>
        </w:tc>
        <w:tc>
          <w:tcPr>
            <w:tcW w:w="5868" w:type="dxa"/>
            <w:shd w:val="clear" w:color="auto" w:fill="FFFFFF" w:themeFill="background1"/>
          </w:tcPr>
          <w:p w:rsidR="00374838" w:rsidRDefault="00374838" w:rsidP="00FA13F2">
            <w:r w:rsidRPr="00374838">
              <w:rPr>
                <w:rFonts w:hint="eastAsia"/>
              </w:rPr>
              <w:t>string</w:t>
            </w:r>
            <w:r w:rsidRPr="00374838">
              <w:rPr>
                <w:rFonts w:hint="eastAsia"/>
              </w:rPr>
              <w:t>，格式为</w:t>
            </w:r>
            <w:r w:rsidRPr="00374838">
              <w:rPr>
                <w:rFonts w:hint="eastAsia"/>
              </w:rPr>
              <w:t>YYYYMMDDHHmmSS</w:t>
            </w:r>
            <w:r w:rsidRPr="00374838">
              <w:rPr>
                <w:rFonts w:hint="eastAsia"/>
              </w:rPr>
              <w:t>（年月日时分秒），如</w:t>
            </w:r>
            <w:r w:rsidRPr="00374838">
              <w:rPr>
                <w:rFonts w:hint="eastAsia"/>
              </w:rPr>
              <w:t>20171222093625</w:t>
            </w:r>
          </w:p>
        </w:tc>
      </w:tr>
      <w:tr w:rsidR="00374838" w:rsidRPr="003158F9" w:rsidTr="00D56968">
        <w:tc>
          <w:tcPr>
            <w:tcW w:w="534" w:type="dxa"/>
            <w:shd w:val="clear" w:color="auto" w:fill="FFFFFF" w:themeFill="background1"/>
          </w:tcPr>
          <w:p w:rsidR="00374838" w:rsidRDefault="00FA6825" w:rsidP="00374838">
            <w:r>
              <w:rPr>
                <w:rFonts w:hint="eastAsia"/>
              </w:rPr>
              <w:t>5</w:t>
            </w:r>
          </w:p>
        </w:tc>
        <w:tc>
          <w:tcPr>
            <w:tcW w:w="2126" w:type="dxa"/>
            <w:shd w:val="clear" w:color="auto" w:fill="FFFFFF" w:themeFill="background1"/>
          </w:tcPr>
          <w:p w:rsidR="00374838" w:rsidRDefault="00FA6825" w:rsidP="00374838">
            <w:r w:rsidRPr="00FA6825">
              <w:rPr>
                <w:rFonts w:hint="eastAsia"/>
              </w:rPr>
              <w:t>性别</w:t>
            </w:r>
          </w:p>
        </w:tc>
        <w:tc>
          <w:tcPr>
            <w:tcW w:w="5868" w:type="dxa"/>
            <w:shd w:val="clear" w:color="auto" w:fill="FFFFFF" w:themeFill="background1"/>
          </w:tcPr>
          <w:p w:rsidR="00374838" w:rsidRPr="003158F9" w:rsidRDefault="00FA6825" w:rsidP="003158F9">
            <w:r w:rsidRPr="00FA6825">
              <w:rPr>
                <w:rFonts w:hint="eastAsia"/>
              </w:rPr>
              <w:t>char</w:t>
            </w:r>
            <w:r w:rsidRPr="00FA6825">
              <w:rPr>
                <w:rFonts w:hint="eastAsia"/>
              </w:rPr>
              <w:t>，</w:t>
            </w:r>
            <w:r w:rsidRPr="00FA6825">
              <w:rPr>
                <w:rFonts w:hint="eastAsia"/>
              </w:rPr>
              <w:t>M:</w:t>
            </w:r>
            <w:r w:rsidRPr="00FA6825">
              <w:rPr>
                <w:rFonts w:hint="eastAsia"/>
              </w:rPr>
              <w:t>男；</w:t>
            </w:r>
            <w:r w:rsidRPr="00FA6825">
              <w:rPr>
                <w:rFonts w:hint="eastAsia"/>
              </w:rPr>
              <w:t>F:</w:t>
            </w:r>
            <w:r w:rsidRPr="00FA6825">
              <w:rPr>
                <w:rFonts w:hint="eastAsia"/>
              </w:rPr>
              <w:t>女；</w:t>
            </w:r>
            <w:r w:rsidR="003158F9">
              <w:t>U</w:t>
            </w:r>
            <w:r w:rsidRPr="00FA6825">
              <w:rPr>
                <w:rFonts w:hint="eastAsia"/>
              </w:rPr>
              <w:t>:</w:t>
            </w:r>
            <w:r w:rsidR="003158F9">
              <w:rPr>
                <w:rFonts w:hint="eastAsia"/>
              </w:rPr>
              <w:t>未知</w:t>
            </w:r>
          </w:p>
        </w:tc>
      </w:tr>
      <w:tr w:rsidR="00374838" w:rsidTr="00D56968">
        <w:tc>
          <w:tcPr>
            <w:tcW w:w="534" w:type="dxa"/>
            <w:shd w:val="clear" w:color="auto" w:fill="FFFFFF" w:themeFill="background1"/>
          </w:tcPr>
          <w:p w:rsidR="00374838" w:rsidRDefault="00FA6825" w:rsidP="00374838">
            <w:r>
              <w:rPr>
                <w:rFonts w:hint="eastAsia"/>
              </w:rPr>
              <w:t>6</w:t>
            </w:r>
          </w:p>
        </w:tc>
        <w:tc>
          <w:tcPr>
            <w:tcW w:w="2126" w:type="dxa"/>
            <w:shd w:val="clear" w:color="auto" w:fill="FFFFFF" w:themeFill="background1"/>
          </w:tcPr>
          <w:p w:rsidR="00374838" w:rsidRPr="005D0CC6" w:rsidRDefault="00FA6825" w:rsidP="00374838">
            <w:r w:rsidRPr="00FA6825">
              <w:rPr>
                <w:rFonts w:hint="eastAsia"/>
              </w:rPr>
              <w:t>血型</w:t>
            </w:r>
          </w:p>
        </w:tc>
        <w:tc>
          <w:tcPr>
            <w:tcW w:w="5868" w:type="dxa"/>
            <w:shd w:val="clear" w:color="auto" w:fill="FFFFFF" w:themeFill="background1"/>
          </w:tcPr>
          <w:p w:rsidR="00374838" w:rsidRPr="005D0CC6" w:rsidRDefault="00FA6825" w:rsidP="00374838">
            <w:r w:rsidRPr="00FA6825">
              <w:rPr>
                <w:rFonts w:hint="eastAsia"/>
              </w:rPr>
              <w:t>string</w:t>
            </w:r>
            <w:r w:rsidRPr="00FA6825">
              <w:rPr>
                <w:rFonts w:hint="eastAsia"/>
              </w:rPr>
              <w:t>，</w:t>
            </w:r>
            <w:r w:rsidRPr="00FA6825">
              <w:rPr>
                <w:rFonts w:hint="eastAsia"/>
              </w:rPr>
              <w:t>O</w:t>
            </w:r>
            <w:r w:rsidRPr="00FA6825">
              <w:rPr>
                <w:rFonts w:hint="eastAsia"/>
              </w:rPr>
              <w:t>、</w:t>
            </w:r>
            <w:r w:rsidRPr="00FA6825">
              <w:rPr>
                <w:rFonts w:hint="eastAsia"/>
              </w:rPr>
              <w:t>A</w:t>
            </w:r>
            <w:r w:rsidRPr="00FA6825">
              <w:rPr>
                <w:rFonts w:hint="eastAsia"/>
              </w:rPr>
              <w:t>、</w:t>
            </w:r>
            <w:r w:rsidRPr="00FA6825">
              <w:rPr>
                <w:rFonts w:hint="eastAsia"/>
              </w:rPr>
              <w:t>B</w:t>
            </w:r>
            <w:r w:rsidRPr="00FA6825">
              <w:rPr>
                <w:rFonts w:hint="eastAsia"/>
              </w:rPr>
              <w:t>、</w:t>
            </w:r>
            <w:r w:rsidRPr="00FA6825">
              <w:rPr>
                <w:rFonts w:hint="eastAsia"/>
              </w:rPr>
              <w:t>AB</w:t>
            </w:r>
          </w:p>
        </w:tc>
      </w:tr>
      <w:tr w:rsidR="00FA6825" w:rsidTr="00D56968">
        <w:tc>
          <w:tcPr>
            <w:tcW w:w="534" w:type="dxa"/>
            <w:shd w:val="clear" w:color="auto" w:fill="FFFFFF" w:themeFill="background1"/>
          </w:tcPr>
          <w:p w:rsidR="00FA6825" w:rsidRDefault="00FA6825" w:rsidP="00FA6825">
            <w:r>
              <w:rPr>
                <w:rFonts w:hint="eastAsia"/>
              </w:rPr>
              <w:t>7</w:t>
            </w:r>
          </w:p>
        </w:tc>
        <w:tc>
          <w:tcPr>
            <w:tcW w:w="2126" w:type="dxa"/>
            <w:shd w:val="clear" w:color="auto" w:fill="FFFFFF" w:themeFill="background1"/>
          </w:tcPr>
          <w:p w:rsidR="00FA6825" w:rsidRPr="0004747B" w:rsidRDefault="00FA6825" w:rsidP="00FA6825">
            <w:r w:rsidRPr="00FA6825">
              <w:rPr>
                <w:rFonts w:hint="eastAsia"/>
              </w:rPr>
              <w:t>种族</w:t>
            </w:r>
          </w:p>
        </w:tc>
        <w:tc>
          <w:tcPr>
            <w:tcW w:w="5868" w:type="dxa"/>
            <w:shd w:val="clear" w:color="auto" w:fill="FFFFFF" w:themeFill="background1"/>
          </w:tcPr>
          <w:p w:rsidR="00FA6825" w:rsidRDefault="00FA6825" w:rsidP="00FA6825">
            <w:r>
              <w:rPr>
                <w:rFonts w:hint="eastAsia"/>
              </w:rPr>
              <w:t>string</w:t>
            </w:r>
          </w:p>
        </w:tc>
      </w:tr>
      <w:tr w:rsidR="00FA6825" w:rsidTr="00D56968">
        <w:tc>
          <w:tcPr>
            <w:tcW w:w="534" w:type="dxa"/>
            <w:shd w:val="clear" w:color="auto" w:fill="FFFFFF" w:themeFill="background1"/>
          </w:tcPr>
          <w:p w:rsidR="00FA6825" w:rsidRDefault="00FA6825" w:rsidP="00FA6825">
            <w:r>
              <w:rPr>
                <w:rFonts w:hint="eastAsia"/>
              </w:rPr>
              <w:t>8</w:t>
            </w:r>
          </w:p>
        </w:tc>
        <w:tc>
          <w:tcPr>
            <w:tcW w:w="2126" w:type="dxa"/>
            <w:shd w:val="clear" w:color="auto" w:fill="FFFFFF" w:themeFill="background1"/>
          </w:tcPr>
          <w:p w:rsidR="00FA6825" w:rsidRPr="0004747B" w:rsidRDefault="00FA6825" w:rsidP="00FA6825">
            <w:r w:rsidRPr="00FA6825">
              <w:rPr>
                <w:rFonts w:hint="eastAsia"/>
              </w:rPr>
              <w:t>病人地址</w:t>
            </w:r>
          </w:p>
        </w:tc>
        <w:tc>
          <w:tcPr>
            <w:tcW w:w="5868" w:type="dxa"/>
            <w:shd w:val="clear" w:color="auto" w:fill="FFFFFF" w:themeFill="background1"/>
          </w:tcPr>
          <w:p w:rsidR="00FA6825" w:rsidRDefault="00FA6825" w:rsidP="00FA6825">
            <w:r>
              <w:rPr>
                <w:rFonts w:hint="eastAsia"/>
              </w:rPr>
              <w:t>string</w:t>
            </w:r>
          </w:p>
        </w:tc>
      </w:tr>
      <w:tr w:rsidR="00FA6825" w:rsidTr="00D56968">
        <w:tc>
          <w:tcPr>
            <w:tcW w:w="534" w:type="dxa"/>
            <w:shd w:val="clear" w:color="auto" w:fill="FFFFFF" w:themeFill="background1"/>
          </w:tcPr>
          <w:p w:rsidR="00FA6825" w:rsidRDefault="00FA6825" w:rsidP="00FA6825">
            <w:r>
              <w:rPr>
                <w:rFonts w:hint="eastAsia"/>
              </w:rPr>
              <w:lastRenderedPageBreak/>
              <w:t>9</w:t>
            </w:r>
          </w:p>
        </w:tc>
        <w:tc>
          <w:tcPr>
            <w:tcW w:w="2126" w:type="dxa"/>
            <w:shd w:val="clear" w:color="auto" w:fill="FFFFFF" w:themeFill="background1"/>
          </w:tcPr>
          <w:p w:rsidR="00FA6825" w:rsidRPr="0004747B" w:rsidRDefault="00FA6825" w:rsidP="00FA6825">
            <w:r w:rsidRPr="00FA6825">
              <w:rPr>
                <w:rFonts w:hint="eastAsia"/>
              </w:rPr>
              <w:t>邮编</w:t>
            </w:r>
          </w:p>
        </w:tc>
        <w:tc>
          <w:tcPr>
            <w:tcW w:w="5868" w:type="dxa"/>
            <w:shd w:val="clear" w:color="auto" w:fill="FFFFFF" w:themeFill="background1"/>
          </w:tcPr>
          <w:p w:rsidR="00FA6825" w:rsidRPr="0004747B" w:rsidRDefault="00FA6825" w:rsidP="00FA6825">
            <w:r>
              <w:rPr>
                <w:rFonts w:hint="eastAsia"/>
              </w:rPr>
              <w:t>string</w:t>
            </w:r>
          </w:p>
        </w:tc>
      </w:tr>
      <w:tr w:rsidR="00FA6825" w:rsidTr="00D56968">
        <w:tc>
          <w:tcPr>
            <w:tcW w:w="534" w:type="dxa"/>
            <w:shd w:val="clear" w:color="auto" w:fill="FFFFFF" w:themeFill="background1"/>
          </w:tcPr>
          <w:p w:rsidR="00FA6825" w:rsidRDefault="00FA6825" w:rsidP="00FA6825">
            <w:r>
              <w:rPr>
                <w:rFonts w:hint="eastAsia"/>
              </w:rPr>
              <w:t>10</w:t>
            </w:r>
          </w:p>
        </w:tc>
        <w:tc>
          <w:tcPr>
            <w:tcW w:w="2126" w:type="dxa"/>
            <w:shd w:val="clear" w:color="auto" w:fill="FFFFFF" w:themeFill="background1"/>
          </w:tcPr>
          <w:p w:rsidR="00FA6825" w:rsidRPr="0004747B" w:rsidRDefault="00FA6825" w:rsidP="00FA6825">
            <w:r w:rsidRPr="00FA6825">
              <w:rPr>
                <w:rFonts w:hint="eastAsia"/>
              </w:rPr>
              <w:t>电话号码</w:t>
            </w:r>
          </w:p>
        </w:tc>
        <w:tc>
          <w:tcPr>
            <w:tcW w:w="5868" w:type="dxa"/>
            <w:shd w:val="clear" w:color="auto" w:fill="FFFFFF" w:themeFill="background1"/>
          </w:tcPr>
          <w:p w:rsidR="00FA6825" w:rsidRPr="0004747B" w:rsidRDefault="00FA6825" w:rsidP="00FA6825">
            <w:r>
              <w:rPr>
                <w:rFonts w:hint="eastAsia"/>
              </w:rPr>
              <w:t>string</w:t>
            </w:r>
          </w:p>
        </w:tc>
      </w:tr>
      <w:tr w:rsidR="00FA6825" w:rsidTr="00D56968">
        <w:tc>
          <w:tcPr>
            <w:tcW w:w="534" w:type="dxa"/>
            <w:shd w:val="clear" w:color="auto" w:fill="FFFFFF" w:themeFill="background1"/>
          </w:tcPr>
          <w:p w:rsidR="00FA6825" w:rsidRDefault="00FA6825" w:rsidP="00FA6825">
            <w:r>
              <w:rPr>
                <w:rFonts w:hint="eastAsia"/>
              </w:rPr>
              <w:t>11</w:t>
            </w:r>
          </w:p>
        </w:tc>
        <w:tc>
          <w:tcPr>
            <w:tcW w:w="2126" w:type="dxa"/>
            <w:shd w:val="clear" w:color="auto" w:fill="FFFFFF" w:themeFill="background1"/>
          </w:tcPr>
          <w:p w:rsidR="00FA6825" w:rsidRPr="0004747B" w:rsidRDefault="00FA6825" w:rsidP="00FA6825">
            <w:r w:rsidRPr="00FA6825">
              <w:rPr>
                <w:rFonts w:hint="eastAsia"/>
              </w:rPr>
              <w:t>样本位</w:t>
            </w:r>
          </w:p>
        </w:tc>
        <w:tc>
          <w:tcPr>
            <w:tcW w:w="5868" w:type="dxa"/>
            <w:shd w:val="clear" w:color="auto" w:fill="FFFFFF" w:themeFill="background1"/>
          </w:tcPr>
          <w:p w:rsidR="00FA6825" w:rsidRDefault="00FA6825" w:rsidP="00FA6825">
            <w:r w:rsidRPr="00FA6825">
              <w:rPr>
                <w:rFonts w:hint="eastAsia"/>
              </w:rPr>
              <w:t>string</w:t>
            </w:r>
            <w:r w:rsidRPr="00FA6825">
              <w:rPr>
                <w:rFonts w:hint="eastAsia"/>
              </w:rPr>
              <w:t>，由</w:t>
            </w:r>
            <w:r w:rsidRPr="00FA6825">
              <w:rPr>
                <w:rFonts w:hint="eastAsia"/>
              </w:rPr>
              <w:t xml:space="preserve"> </w:t>
            </w:r>
            <w:r w:rsidRPr="00FA6825">
              <w:rPr>
                <w:rFonts w:hint="eastAsia"/>
              </w:rPr>
              <w:t>样本</w:t>
            </w:r>
            <w:r w:rsidR="00FC5ACB">
              <w:rPr>
                <w:rFonts w:hint="eastAsia"/>
              </w:rPr>
              <w:t>架</w:t>
            </w:r>
            <w:r w:rsidRPr="00FA6825">
              <w:rPr>
                <w:rFonts w:hint="eastAsia"/>
              </w:rPr>
              <w:t>号</w:t>
            </w:r>
            <w:r w:rsidRPr="00FA6825">
              <w:rPr>
                <w:rFonts w:hint="eastAsia"/>
              </w:rPr>
              <w:t>~</w:t>
            </w:r>
            <w:r w:rsidR="00FC5ACB">
              <w:rPr>
                <w:rFonts w:hint="eastAsia"/>
              </w:rPr>
              <w:t>样本位置</w:t>
            </w:r>
            <w:r w:rsidRPr="00FA6825">
              <w:rPr>
                <w:rFonts w:hint="eastAsia"/>
              </w:rPr>
              <w:t xml:space="preserve"> </w:t>
            </w:r>
            <w:r w:rsidRPr="00FA6825">
              <w:rPr>
                <w:rFonts w:hint="eastAsia"/>
              </w:rPr>
              <w:t>组成</w:t>
            </w:r>
          </w:p>
        </w:tc>
      </w:tr>
      <w:tr w:rsidR="00FA6825" w:rsidTr="00D56968">
        <w:tc>
          <w:tcPr>
            <w:tcW w:w="534" w:type="dxa"/>
            <w:shd w:val="clear" w:color="auto" w:fill="FFFFFF" w:themeFill="background1"/>
          </w:tcPr>
          <w:p w:rsidR="00FA6825" w:rsidRDefault="00FA6825" w:rsidP="00FA6825">
            <w:r>
              <w:rPr>
                <w:rFonts w:hint="eastAsia"/>
              </w:rPr>
              <w:t>12</w:t>
            </w:r>
          </w:p>
        </w:tc>
        <w:tc>
          <w:tcPr>
            <w:tcW w:w="2126" w:type="dxa"/>
            <w:shd w:val="clear" w:color="auto" w:fill="FFFFFF" w:themeFill="background1"/>
          </w:tcPr>
          <w:p w:rsidR="00FA6825" w:rsidRPr="0004747B" w:rsidRDefault="00FA6825" w:rsidP="00FA6825">
            <w:r w:rsidRPr="00FA6825">
              <w:rPr>
                <w:rFonts w:hint="eastAsia"/>
              </w:rPr>
              <w:t>样本采集时间</w:t>
            </w:r>
          </w:p>
        </w:tc>
        <w:tc>
          <w:tcPr>
            <w:tcW w:w="5868" w:type="dxa"/>
            <w:shd w:val="clear" w:color="auto" w:fill="FFFFFF" w:themeFill="background1"/>
          </w:tcPr>
          <w:p w:rsidR="00FA6825" w:rsidRPr="0004747B" w:rsidRDefault="00FA6825" w:rsidP="00FA6825">
            <w:r w:rsidRPr="00FA6825">
              <w:rPr>
                <w:rFonts w:hint="eastAsia"/>
              </w:rPr>
              <w:t>string</w:t>
            </w:r>
            <w:r w:rsidRPr="00FA6825">
              <w:rPr>
                <w:rFonts w:hint="eastAsia"/>
              </w:rPr>
              <w:t>，</w:t>
            </w:r>
            <w:r w:rsidRPr="00FA6825">
              <w:rPr>
                <w:rFonts w:hint="eastAsia"/>
              </w:rPr>
              <w:t>UTC</w:t>
            </w:r>
            <w:r>
              <w:t>+0</w:t>
            </w:r>
            <w:r w:rsidRPr="00FA6825">
              <w:rPr>
                <w:rFonts w:hint="eastAsia"/>
              </w:rPr>
              <w:t>时间，格式为</w:t>
            </w:r>
            <w:r w:rsidRPr="00FA6825">
              <w:rPr>
                <w:rFonts w:hint="eastAsia"/>
              </w:rPr>
              <w:t>YYYYMMDDHHmmSS</w:t>
            </w:r>
            <w:r w:rsidRPr="00FA6825">
              <w:rPr>
                <w:rFonts w:hint="eastAsia"/>
              </w:rPr>
              <w:t>（年月日时分秒），如</w:t>
            </w:r>
            <w:r w:rsidRPr="00FA6825">
              <w:rPr>
                <w:rFonts w:hint="eastAsia"/>
              </w:rPr>
              <w:t>20171222093625</w:t>
            </w:r>
          </w:p>
        </w:tc>
      </w:tr>
      <w:tr w:rsidR="00FA6825" w:rsidTr="00D56968">
        <w:tc>
          <w:tcPr>
            <w:tcW w:w="534" w:type="dxa"/>
            <w:shd w:val="clear" w:color="auto" w:fill="FFFFFF" w:themeFill="background1"/>
          </w:tcPr>
          <w:p w:rsidR="00FA6825" w:rsidRDefault="00FA6825" w:rsidP="00FA6825">
            <w:r>
              <w:rPr>
                <w:rFonts w:hint="eastAsia"/>
              </w:rPr>
              <w:t>13</w:t>
            </w:r>
          </w:p>
        </w:tc>
        <w:tc>
          <w:tcPr>
            <w:tcW w:w="2126" w:type="dxa"/>
            <w:shd w:val="clear" w:color="auto" w:fill="FFFFFF" w:themeFill="background1"/>
          </w:tcPr>
          <w:p w:rsidR="00FA6825" w:rsidRPr="0004747B" w:rsidRDefault="00FA6825" w:rsidP="00FA6825">
            <w:r w:rsidRPr="00FA6825">
              <w:rPr>
                <w:rFonts w:hint="eastAsia"/>
              </w:rPr>
              <w:t>婚姻状况</w:t>
            </w:r>
          </w:p>
        </w:tc>
        <w:tc>
          <w:tcPr>
            <w:tcW w:w="5868" w:type="dxa"/>
            <w:shd w:val="clear" w:color="auto" w:fill="FFFFFF" w:themeFill="background1"/>
          </w:tcPr>
          <w:p w:rsidR="00FA6825" w:rsidRPr="0004747B" w:rsidRDefault="00FA6825" w:rsidP="00FA6825">
            <w:r>
              <w:rPr>
                <w:rFonts w:hint="eastAsia"/>
              </w:rPr>
              <w:t>string</w:t>
            </w:r>
          </w:p>
        </w:tc>
      </w:tr>
      <w:tr w:rsidR="00FA6825" w:rsidTr="00D56968">
        <w:tc>
          <w:tcPr>
            <w:tcW w:w="534" w:type="dxa"/>
            <w:shd w:val="clear" w:color="auto" w:fill="FFFFFF" w:themeFill="background1"/>
          </w:tcPr>
          <w:p w:rsidR="00FA6825" w:rsidRDefault="00FA6825" w:rsidP="00FA6825">
            <w:r>
              <w:rPr>
                <w:rFonts w:hint="eastAsia"/>
              </w:rPr>
              <w:t>14</w:t>
            </w:r>
          </w:p>
        </w:tc>
        <w:tc>
          <w:tcPr>
            <w:tcW w:w="2126" w:type="dxa"/>
            <w:shd w:val="clear" w:color="auto" w:fill="FFFFFF" w:themeFill="background1"/>
          </w:tcPr>
          <w:p w:rsidR="00FA6825" w:rsidRPr="0004747B" w:rsidRDefault="00FA6825" w:rsidP="00FA6825">
            <w:r w:rsidRPr="00FA6825">
              <w:rPr>
                <w:rFonts w:hint="eastAsia"/>
              </w:rPr>
              <w:t>宗教</w:t>
            </w:r>
          </w:p>
        </w:tc>
        <w:tc>
          <w:tcPr>
            <w:tcW w:w="5868" w:type="dxa"/>
            <w:shd w:val="clear" w:color="auto" w:fill="FFFFFF" w:themeFill="background1"/>
          </w:tcPr>
          <w:p w:rsidR="00FA6825" w:rsidRPr="0004747B" w:rsidRDefault="00FA6825" w:rsidP="00FA6825">
            <w:r>
              <w:rPr>
                <w:rFonts w:hint="eastAsia"/>
              </w:rPr>
              <w:t>string</w:t>
            </w:r>
          </w:p>
        </w:tc>
      </w:tr>
      <w:tr w:rsidR="00FA6825" w:rsidTr="00D56968">
        <w:tc>
          <w:tcPr>
            <w:tcW w:w="534" w:type="dxa"/>
            <w:shd w:val="clear" w:color="auto" w:fill="FFFFFF" w:themeFill="background1"/>
          </w:tcPr>
          <w:p w:rsidR="00FA6825" w:rsidRDefault="00FA6825" w:rsidP="00FA6825">
            <w:r>
              <w:rPr>
                <w:rFonts w:hint="eastAsia"/>
              </w:rPr>
              <w:t>15</w:t>
            </w:r>
          </w:p>
        </w:tc>
        <w:tc>
          <w:tcPr>
            <w:tcW w:w="2126" w:type="dxa"/>
            <w:shd w:val="clear" w:color="auto" w:fill="FFFFFF" w:themeFill="background1"/>
          </w:tcPr>
          <w:p w:rsidR="00FA6825" w:rsidRPr="0004747B" w:rsidRDefault="00FA6825" w:rsidP="00FA6825">
            <w:r w:rsidRPr="00FA6825">
              <w:rPr>
                <w:rFonts w:hint="eastAsia"/>
              </w:rPr>
              <w:t>病人类别</w:t>
            </w:r>
          </w:p>
        </w:tc>
        <w:tc>
          <w:tcPr>
            <w:tcW w:w="5868" w:type="dxa"/>
            <w:shd w:val="clear" w:color="auto" w:fill="FFFFFF" w:themeFill="background1"/>
          </w:tcPr>
          <w:p w:rsidR="00FA6825" w:rsidRPr="0004747B" w:rsidRDefault="00FA6825" w:rsidP="00FA6825">
            <w:r w:rsidRPr="00FA6825">
              <w:rPr>
                <w:rFonts w:hint="eastAsia"/>
              </w:rPr>
              <w:t>string</w:t>
            </w:r>
            <w:r w:rsidRPr="00FA6825">
              <w:rPr>
                <w:rFonts w:hint="eastAsia"/>
              </w:rPr>
              <w:t>，</w:t>
            </w:r>
            <w:r w:rsidRPr="00FA6825">
              <w:rPr>
                <w:rFonts w:hint="eastAsia"/>
              </w:rPr>
              <w:t>outpatient</w:t>
            </w:r>
            <w:r w:rsidRPr="00FA6825">
              <w:rPr>
                <w:rFonts w:hint="eastAsia"/>
              </w:rPr>
              <w:t>：门诊；</w:t>
            </w:r>
            <w:r w:rsidRPr="00FA6825">
              <w:rPr>
                <w:rFonts w:hint="eastAsia"/>
              </w:rPr>
              <w:t>inpatient</w:t>
            </w:r>
            <w:r w:rsidRPr="00FA6825">
              <w:rPr>
                <w:rFonts w:hint="eastAsia"/>
              </w:rPr>
              <w:t>：住院；</w:t>
            </w:r>
            <w:r w:rsidRPr="00FA6825">
              <w:rPr>
                <w:rFonts w:hint="eastAsia"/>
              </w:rPr>
              <w:t>other</w:t>
            </w:r>
            <w:r w:rsidRPr="00FA6825">
              <w:rPr>
                <w:rFonts w:hint="eastAsia"/>
              </w:rPr>
              <w:t>：其他</w:t>
            </w:r>
          </w:p>
        </w:tc>
      </w:tr>
      <w:tr w:rsidR="00FA6825" w:rsidTr="00D56968">
        <w:tc>
          <w:tcPr>
            <w:tcW w:w="534" w:type="dxa"/>
            <w:shd w:val="clear" w:color="auto" w:fill="FFFFFF" w:themeFill="background1"/>
          </w:tcPr>
          <w:p w:rsidR="00FA6825" w:rsidRDefault="00FA6825" w:rsidP="00FA6825">
            <w:r>
              <w:rPr>
                <w:rFonts w:hint="eastAsia"/>
              </w:rPr>
              <w:t>16</w:t>
            </w:r>
          </w:p>
        </w:tc>
        <w:tc>
          <w:tcPr>
            <w:tcW w:w="2126" w:type="dxa"/>
            <w:shd w:val="clear" w:color="auto" w:fill="FFFFFF" w:themeFill="background1"/>
          </w:tcPr>
          <w:p w:rsidR="00FA6825" w:rsidRPr="0004747B" w:rsidRDefault="00FA6825" w:rsidP="00FA6825">
            <w:r w:rsidRPr="00FA6825">
              <w:rPr>
                <w:rFonts w:hint="eastAsia"/>
              </w:rPr>
              <w:t>医保账号</w:t>
            </w:r>
          </w:p>
        </w:tc>
        <w:tc>
          <w:tcPr>
            <w:tcW w:w="5868" w:type="dxa"/>
            <w:shd w:val="clear" w:color="auto" w:fill="FFFFFF" w:themeFill="background1"/>
          </w:tcPr>
          <w:p w:rsidR="00FA6825" w:rsidRPr="0004747B" w:rsidRDefault="00FA6825" w:rsidP="00FA6825">
            <w:r>
              <w:rPr>
                <w:rFonts w:hint="eastAsia"/>
              </w:rPr>
              <w:t>string</w:t>
            </w:r>
          </w:p>
        </w:tc>
      </w:tr>
      <w:tr w:rsidR="00FA6825" w:rsidTr="00D56968">
        <w:tc>
          <w:tcPr>
            <w:tcW w:w="534" w:type="dxa"/>
            <w:shd w:val="clear" w:color="auto" w:fill="FFFFFF" w:themeFill="background1"/>
          </w:tcPr>
          <w:p w:rsidR="00FA6825" w:rsidRDefault="00FA6825" w:rsidP="00FA6825">
            <w:r>
              <w:rPr>
                <w:rFonts w:hint="eastAsia"/>
              </w:rPr>
              <w:t>17</w:t>
            </w:r>
          </w:p>
        </w:tc>
        <w:tc>
          <w:tcPr>
            <w:tcW w:w="2126" w:type="dxa"/>
            <w:shd w:val="clear" w:color="auto" w:fill="FFFFFF" w:themeFill="background1"/>
          </w:tcPr>
          <w:p w:rsidR="00FA6825" w:rsidRPr="0004747B" w:rsidRDefault="00FA6825" w:rsidP="00FA6825">
            <w:r w:rsidRPr="00FA6825">
              <w:rPr>
                <w:rFonts w:hint="eastAsia"/>
              </w:rPr>
              <w:t>收费类型</w:t>
            </w:r>
          </w:p>
        </w:tc>
        <w:tc>
          <w:tcPr>
            <w:tcW w:w="5868" w:type="dxa"/>
            <w:shd w:val="clear" w:color="auto" w:fill="FFFFFF" w:themeFill="background1"/>
          </w:tcPr>
          <w:p w:rsidR="00FA6825" w:rsidRPr="0004747B" w:rsidRDefault="00FA6825" w:rsidP="00FA6825">
            <w:r w:rsidRPr="00FA6825">
              <w:rPr>
                <w:rFonts w:hint="eastAsia"/>
              </w:rPr>
              <w:t>string</w:t>
            </w:r>
            <w:r w:rsidRPr="00FA6825">
              <w:rPr>
                <w:rFonts w:hint="eastAsia"/>
              </w:rPr>
              <w:t>，</w:t>
            </w:r>
            <w:r w:rsidRPr="00FA6825">
              <w:rPr>
                <w:rFonts w:hint="eastAsia"/>
              </w:rPr>
              <w:t>own</w:t>
            </w:r>
            <w:r w:rsidRPr="00FA6825">
              <w:rPr>
                <w:rFonts w:hint="eastAsia"/>
              </w:rPr>
              <w:t>：自费；</w:t>
            </w:r>
            <w:r w:rsidRPr="00FA6825">
              <w:rPr>
                <w:rFonts w:hint="eastAsia"/>
              </w:rPr>
              <w:t>insurance</w:t>
            </w:r>
            <w:r w:rsidRPr="00FA6825">
              <w:rPr>
                <w:rFonts w:hint="eastAsia"/>
              </w:rPr>
              <w:t>：社保</w:t>
            </w:r>
          </w:p>
        </w:tc>
      </w:tr>
      <w:tr w:rsidR="00FA6825" w:rsidTr="00D56968">
        <w:tc>
          <w:tcPr>
            <w:tcW w:w="534" w:type="dxa"/>
            <w:shd w:val="clear" w:color="auto" w:fill="FFFFFF" w:themeFill="background1"/>
          </w:tcPr>
          <w:p w:rsidR="00FA6825" w:rsidRDefault="00FA6825" w:rsidP="00FA6825">
            <w:r>
              <w:rPr>
                <w:rFonts w:hint="eastAsia"/>
              </w:rPr>
              <w:t>18</w:t>
            </w:r>
          </w:p>
        </w:tc>
        <w:tc>
          <w:tcPr>
            <w:tcW w:w="2126" w:type="dxa"/>
            <w:shd w:val="clear" w:color="auto" w:fill="FFFFFF" w:themeFill="background1"/>
          </w:tcPr>
          <w:p w:rsidR="00FA6825" w:rsidRPr="0004747B" w:rsidRDefault="00FA6825" w:rsidP="00FA6825">
            <w:r w:rsidRPr="00FA6825">
              <w:rPr>
                <w:rFonts w:hint="eastAsia"/>
              </w:rPr>
              <w:t>民族</w:t>
            </w:r>
          </w:p>
        </w:tc>
        <w:tc>
          <w:tcPr>
            <w:tcW w:w="5868" w:type="dxa"/>
            <w:shd w:val="clear" w:color="auto" w:fill="FFFFFF" w:themeFill="background1"/>
          </w:tcPr>
          <w:p w:rsidR="00FA6825" w:rsidRPr="0004747B" w:rsidRDefault="00FA6825" w:rsidP="00FA6825">
            <w:r>
              <w:rPr>
                <w:rFonts w:hint="eastAsia"/>
              </w:rPr>
              <w:t>string</w:t>
            </w:r>
          </w:p>
        </w:tc>
      </w:tr>
      <w:tr w:rsidR="00FA6825" w:rsidTr="00D56968">
        <w:tc>
          <w:tcPr>
            <w:tcW w:w="534" w:type="dxa"/>
            <w:shd w:val="clear" w:color="auto" w:fill="FFFFFF" w:themeFill="background1"/>
          </w:tcPr>
          <w:p w:rsidR="00FA6825" w:rsidRDefault="00FA6825" w:rsidP="00FA6825">
            <w:r>
              <w:rPr>
                <w:rFonts w:hint="eastAsia"/>
              </w:rPr>
              <w:t>19</w:t>
            </w:r>
          </w:p>
        </w:tc>
        <w:tc>
          <w:tcPr>
            <w:tcW w:w="2126" w:type="dxa"/>
            <w:shd w:val="clear" w:color="auto" w:fill="FFFFFF" w:themeFill="background1"/>
          </w:tcPr>
          <w:p w:rsidR="00FA6825" w:rsidRPr="00FA6825" w:rsidRDefault="00FA6825" w:rsidP="00FA6825">
            <w:r w:rsidRPr="00FA6825">
              <w:rPr>
                <w:rFonts w:hint="eastAsia"/>
              </w:rPr>
              <w:t>籍贯（出生地）</w:t>
            </w:r>
          </w:p>
        </w:tc>
        <w:tc>
          <w:tcPr>
            <w:tcW w:w="5868" w:type="dxa"/>
            <w:shd w:val="clear" w:color="auto" w:fill="FFFFFF" w:themeFill="background1"/>
          </w:tcPr>
          <w:p w:rsidR="00FA6825" w:rsidRPr="0004747B" w:rsidRDefault="00FA6825" w:rsidP="00FA6825">
            <w:r>
              <w:rPr>
                <w:rFonts w:hint="eastAsia"/>
              </w:rPr>
              <w:t>string</w:t>
            </w:r>
          </w:p>
        </w:tc>
      </w:tr>
      <w:tr w:rsidR="00FA6825" w:rsidTr="00D56968">
        <w:tc>
          <w:tcPr>
            <w:tcW w:w="534" w:type="dxa"/>
            <w:shd w:val="clear" w:color="auto" w:fill="FFFFFF" w:themeFill="background1"/>
          </w:tcPr>
          <w:p w:rsidR="00FA6825" w:rsidRDefault="00FA6825" w:rsidP="00FA6825">
            <w:r>
              <w:rPr>
                <w:rFonts w:hint="eastAsia"/>
              </w:rPr>
              <w:t>20</w:t>
            </w:r>
          </w:p>
        </w:tc>
        <w:tc>
          <w:tcPr>
            <w:tcW w:w="2126" w:type="dxa"/>
            <w:shd w:val="clear" w:color="auto" w:fill="FFFFFF" w:themeFill="background1"/>
          </w:tcPr>
          <w:p w:rsidR="00FA6825" w:rsidRPr="00FA6825" w:rsidRDefault="00FA6825" w:rsidP="00FA6825">
            <w:r w:rsidRPr="00FA6825">
              <w:rPr>
                <w:rFonts w:hint="eastAsia"/>
              </w:rPr>
              <w:t>国家</w:t>
            </w:r>
          </w:p>
        </w:tc>
        <w:tc>
          <w:tcPr>
            <w:tcW w:w="5868" w:type="dxa"/>
            <w:shd w:val="clear" w:color="auto" w:fill="FFFFFF" w:themeFill="background1"/>
          </w:tcPr>
          <w:p w:rsidR="00FA6825" w:rsidRDefault="00FA6825" w:rsidP="00FA6825">
            <w:r>
              <w:rPr>
                <w:rFonts w:hint="eastAsia"/>
              </w:rPr>
              <w:t>string</w:t>
            </w:r>
          </w:p>
        </w:tc>
      </w:tr>
      <w:tr w:rsidR="00FA6825" w:rsidTr="00D56968">
        <w:tc>
          <w:tcPr>
            <w:tcW w:w="534" w:type="dxa"/>
            <w:shd w:val="clear" w:color="auto" w:fill="FFFFFF" w:themeFill="background1"/>
          </w:tcPr>
          <w:p w:rsidR="00FA6825" w:rsidRDefault="00FA6825" w:rsidP="00FA6825">
            <w:r>
              <w:rPr>
                <w:rFonts w:hint="eastAsia"/>
              </w:rPr>
              <w:t>21</w:t>
            </w:r>
          </w:p>
        </w:tc>
        <w:tc>
          <w:tcPr>
            <w:tcW w:w="2126" w:type="dxa"/>
            <w:shd w:val="clear" w:color="auto" w:fill="FFFFFF" w:themeFill="background1"/>
          </w:tcPr>
          <w:p w:rsidR="00FA6825" w:rsidRPr="00FA6825" w:rsidRDefault="00FA6825" w:rsidP="00FA6825">
            <w:r w:rsidRPr="00FA6825">
              <w:rPr>
                <w:rFonts w:hint="eastAsia"/>
              </w:rPr>
              <w:t>样本条码</w:t>
            </w:r>
          </w:p>
        </w:tc>
        <w:tc>
          <w:tcPr>
            <w:tcW w:w="5868" w:type="dxa"/>
            <w:shd w:val="clear" w:color="auto" w:fill="FFFFFF" w:themeFill="background1"/>
          </w:tcPr>
          <w:p w:rsidR="00FA6825" w:rsidRDefault="00FA6825" w:rsidP="00FA6825">
            <w:r>
              <w:rPr>
                <w:rFonts w:hint="eastAsia"/>
              </w:rPr>
              <w:t>string</w:t>
            </w:r>
          </w:p>
        </w:tc>
      </w:tr>
      <w:tr w:rsidR="00FA6825" w:rsidTr="00D56968">
        <w:tc>
          <w:tcPr>
            <w:tcW w:w="534" w:type="dxa"/>
            <w:shd w:val="clear" w:color="auto" w:fill="FFFFFF" w:themeFill="background1"/>
          </w:tcPr>
          <w:p w:rsidR="00FA6825" w:rsidRDefault="00FA6825" w:rsidP="00FA6825">
            <w:r>
              <w:rPr>
                <w:rFonts w:hint="eastAsia"/>
              </w:rPr>
              <w:t>22</w:t>
            </w:r>
          </w:p>
        </w:tc>
        <w:tc>
          <w:tcPr>
            <w:tcW w:w="2126" w:type="dxa"/>
            <w:shd w:val="clear" w:color="auto" w:fill="FFFFFF" w:themeFill="background1"/>
          </w:tcPr>
          <w:p w:rsidR="00FA6825" w:rsidRPr="00FA6825" w:rsidRDefault="00FA6825" w:rsidP="00FA6825">
            <w:r w:rsidRPr="00FA6825">
              <w:rPr>
                <w:rFonts w:hint="eastAsia"/>
              </w:rPr>
              <w:t>样本编号</w:t>
            </w:r>
          </w:p>
        </w:tc>
        <w:tc>
          <w:tcPr>
            <w:tcW w:w="5868" w:type="dxa"/>
            <w:shd w:val="clear" w:color="auto" w:fill="FFFFFF" w:themeFill="background1"/>
          </w:tcPr>
          <w:p w:rsidR="00FA6825" w:rsidRDefault="00FA6825" w:rsidP="00FA6825">
            <w:r>
              <w:rPr>
                <w:rFonts w:hint="eastAsia"/>
              </w:rPr>
              <w:t>string</w:t>
            </w:r>
            <w:r w:rsidR="000F2715">
              <w:rPr>
                <w:rFonts w:hint="eastAsia"/>
              </w:rPr>
              <w:t>，即样本序号或</w:t>
            </w:r>
            <w:r w:rsidR="000F2715">
              <w:rPr>
                <w:rFonts w:hint="eastAsia"/>
              </w:rPr>
              <w:t>LIS</w:t>
            </w:r>
            <w:r w:rsidR="000F2715">
              <w:rPr>
                <w:rFonts w:hint="eastAsia"/>
              </w:rPr>
              <w:t>短号。</w:t>
            </w:r>
          </w:p>
        </w:tc>
      </w:tr>
      <w:tr w:rsidR="00FA6825" w:rsidTr="00D56968">
        <w:tc>
          <w:tcPr>
            <w:tcW w:w="534" w:type="dxa"/>
            <w:shd w:val="clear" w:color="auto" w:fill="FFFFFF" w:themeFill="background1"/>
          </w:tcPr>
          <w:p w:rsidR="00FA6825" w:rsidRDefault="00FA6825" w:rsidP="00FA6825">
            <w:r>
              <w:rPr>
                <w:rFonts w:hint="eastAsia"/>
              </w:rPr>
              <w:t>23</w:t>
            </w:r>
          </w:p>
        </w:tc>
        <w:tc>
          <w:tcPr>
            <w:tcW w:w="2126" w:type="dxa"/>
            <w:shd w:val="clear" w:color="auto" w:fill="FFFFFF" w:themeFill="background1"/>
          </w:tcPr>
          <w:p w:rsidR="00FA6825" w:rsidRPr="00FA6825" w:rsidRDefault="00FA6825" w:rsidP="00FA6825">
            <w:r w:rsidRPr="00FA6825">
              <w:rPr>
                <w:rFonts w:hint="eastAsia"/>
              </w:rPr>
              <w:t>样本送检时间</w:t>
            </w:r>
          </w:p>
        </w:tc>
        <w:tc>
          <w:tcPr>
            <w:tcW w:w="5868" w:type="dxa"/>
            <w:shd w:val="clear" w:color="auto" w:fill="FFFFFF" w:themeFill="background1"/>
          </w:tcPr>
          <w:p w:rsidR="00FA6825" w:rsidRDefault="00FA6825" w:rsidP="00FA6825">
            <w:r w:rsidRPr="00FA6825">
              <w:rPr>
                <w:rFonts w:hint="eastAsia"/>
              </w:rPr>
              <w:t>string</w:t>
            </w:r>
            <w:r w:rsidRPr="00FA6825">
              <w:rPr>
                <w:rFonts w:hint="eastAsia"/>
              </w:rPr>
              <w:t>，</w:t>
            </w:r>
            <w:r w:rsidRPr="00FA6825">
              <w:rPr>
                <w:rFonts w:hint="eastAsia"/>
              </w:rPr>
              <w:t>UTC</w:t>
            </w:r>
            <w:r w:rsidR="0078397D">
              <w:t>+0</w:t>
            </w:r>
            <w:r w:rsidRPr="00FA6825">
              <w:rPr>
                <w:rFonts w:hint="eastAsia"/>
              </w:rPr>
              <w:t>时间，格式为</w:t>
            </w:r>
            <w:r w:rsidRPr="00FA6825">
              <w:rPr>
                <w:rFonts w:hint="eastAsia"/>
              </w:rPr>
              <w:t>YYYYMMDDHHmmSS</w:t>
            </w:r>
            <w:r w:rsidRPr="00FA6825">
              <w:rPr>
                <w:rFonts w:hint="eastAsia"/>
              </w:rPr>
              <w:t>（年月日时分秒），如</w:t>
            </w:r>
            <w:r w:rsidRPr="00FA6825">
              <w:rPr>
                <w:rFonts w:hint="eastAsia"/>
              </w:rPr>
              <w:t>20171222093625</w:t>
            </w:r>
          </w:p>
        </w:tc>
      </w:tr>
      <w:tr w:rsidR="0078397D" w:rsidTr="00D56968">
        <w:tc>
          <w:tcPr>
            <w:tcW w:w="534" w:type="dxa"/>
            <w:shd w:val="clear" w:color="auto" w:fill="FFFFFF" w:themeFill="background1"/>
          </w:tcPr>
          <w:p w:rsidR="0078397D" w:rsidRDefault="0078397D" w:rsidP="00FA6825">
            <w:r>
              <w:rPr>
                <w:rFonts w:hint="eastAsia"/>
              </w:rPr>
              <w:t>24</w:t>
            </w:r>
          </w:p>
        </w:tc>
        <w:tc>
          <w:tcPr>
            <w:tcW w:w="2126" w:type="dxa"/>
            <w:shd w:val="clear" w:color="auto" w:fill="FFFFFF" w:themeFill="background1"/>
          </w:tcPr>
          <w:p w:rsidR="0078397D" w:rsidRPr="00FA6825" w:rsidRDefault="0078397D" w:rsidP="00FA6825">
            <w:r w:rsidRPr="0078397D">
              <w:rPr>
                <w:rFonts w:hint="eastAsia"/>
              </w:rPr>
              <w:t>是否急诊</w:t>
            </w:r>
          </w:p>
        </w:tc>
        <w:tc>
          <w:tcPr>
            <w:tcW w:w="5868" w:type="dxa"/>
            <w:shd w:val="clear" w:color="auto" w:fill="FFFFFF" w:themeFill="background1"/>
          </w:tcPr>
          <w:p w:rsidR="0078397D" w:rsidRPr="00FA6825" w:rsidRDefault="0078397D" w:rsidP="00FA6825">
            <w:r w:rsidRPr="0078397D">
              <w:rPr>
                <w:rFonts w:hint="eastAsia"/>
              </w:rPr>
              <w:t>char</w:t>
            </w:r>
            <w:r w:rsidRPr="0078397D">
              <w:rPr>
                <w:rFonts w:hint="eastAsia"/>
              </w:rPr>
              <w:t>，</w:t>
            </w:r>
            <w:r w:rsidRPr="0078397D">
              <w:rPr>
                <w:rFonts w:hint="eastAsia"/>
              </w:rPr>
              <w:t>Y</w:t>
            </w:r>
            <w:r w:rsidRPr="0078397D">
              <w:rPr>
                <w:rFonts w:hint="eastAsia"/>
              </w:rPr>
              <w:t>：是，</w:t>
            </w:r>
            <w:r w:rsidRPr="0078397D">
              <w:rPr>
                <w:rFonts w:hint="eastAsia"/>
              </w:rPr>
              <w:t>N</w:t>
            </w:r>
            <w:r w:rsidRPr="0078397D">
              <w:rPr>
                <w:rFonts w:hint="eastAsia"/>
              </w:rPr>
              <w:t>：否</w:t>
            </w:r>
          </w:p>
        </w:tc>
      </w:tr>
      <w:tr w:rsidR="0078397D" w:rsidTr="00D56968">
        <w:tc>
          <w:tcPr>
            <w:tcW w:w="534" w:type="dxa"/>
            <w:shd w:val="clear" w:color="auto" w:fill="FFFFFF" w:themeFill="background1"/>
          </w:tcPr>
          <w:p w:rsidR="0078397D" w:rsidRDefault="0078397D" w:rsidP="00FA6825">
            <w:r>
              <w:rPr>
                <w:rFonts w:hint="eastAsia"/>
              </w:rPr>
              <w:t>25</w:t>
            </w:r>
          </w:p>
        </w:tc>
        <w:tc>
          <w:tcPr>
            <w:tcW w:w="2126" w:type="dxa"/>
            <w:shd w:val="clear" w:color="auto" w:fill="FFFFFF" w:themeFill="background1"/>
          </w:tcPr>
          <w:p w:rsidR="0078397D" w:rsidRPr="0078397D" w:rsidRDefault="0078397D" w:rsidP="00FA6825">
            <w:r w:rsidRPr="0078397D">
              <w:rPr>
                <w:rFonts w:hint="eastAsia"/>
              </w:rPr>
              <w:t>手工稀释倍数</w:t>
            </w:r>
          </w:p>
        </w:tc>
        <w:tc>
          <w:tcPr>
            <w:tcW w:w="5868" w:type="dxa"/>
            <w:shd w:val="clear" w:color="auto" w:fill="FFFFFF" w:themeFill="background1"/>
          </w:tcPr>
          <w:p w:rsidR="0078397D" w:rsidRPr="0078397D" w:rsidRDefault="0078397D" w:rsidP="00FA6825">
            <w:r w:rsidRPr="0078397D">
              <w:t>float</w:t>
            </w:r>
          </w:p>
        </w:tc>
      </w:tr>
      <w:tr w:rsidR="0078397D" w:rsidTr="00D56968">
        <w:tc>
          <w:tcPr>
            <w:tcW w:w="534" w:type="dxa"/>
            <w:shd w:val="clear" w:color="auto" w:fill="FFFFFF" w:themeFill="background1"/>
          </w:tcPr>
          <w:p w:rsidR="0078397D" w:rsidRDefault="0078397D" w:rsidP="00FA6825">
            <w:r>
              <w:rPr>
                <w:rFonts w:hint="eastAsia"/>
              </w:rPr>
              <w:t>26</w:t>
            </w:r>
          </w:p>
        </w:tc>
        <w:tc>
          <w:tcPr>
            <w:tcW w:w="2126" w:type="dxa"/>
            <w:shd w:val="clear" w:color="auto" w:fill="FFFFFF" w:themeFill="background1"/>
          </w:tcPr>
          <w:p w:rsidR="0078397D" w:rsidRPr="0078397D" w:rsidRDefault="0078397D" w:rsidP="00FA6825">
            <w:r w:rsidRPr="0078397D">
              <w:rPr>
                <w:rFonts w:hint="eastAsia"/>
              </w:rPr>
              <w:t>样本类型</w:t>
            </w:r>
          </w:p>
        </w:tc>
        <w:tc>
          <w:tcPr>
            <w:tcW w:w="5868" w:type="dxa"/>
            <w:shd w:val="clear" w:color="auto" w:fill="FFFFFF" w:themeFill="background1"/>
          </w:tcPr>
          <w:p w:rsidR="00FC3E3F" w:rsidRDefault="00FC3E3F" w:rsidP="00FC3E3F">
            <w:r>
              <w:t>s</w:t>
            </w:r>
            <w:r w:rsidR="0078397D" w:rsidRPr="0078397D">
              <w:rPr>
                <w:rFonts w:hint="eastAsia"/>
              </w:rPr>
              <w:t>tring</w:t>
            </w:r>
            <w:r>
              <w:rPr>
                <w:rFonts w:hint="eastAsia"/>
              </w:rPr>
              <w:t>，取值</w:t>
            </w:r>
            <w:r>
              <w:t>如下：</w:t>
            </w:r>
          </w:p>
          <w:p w:rsidR="00F05418" w:rsidRDefault="00F05418" w:rsidP="00F05418">
            <w:r>
              <w:t>serum</w:t>
            </w:r>
            <w:r>
              <w:rPr>
                <w:rFonts w:hint="eastAsia"/>
              </w:rPr>
              <w:t>：</w:t>
            </w:r>
            <w:r>
              <w:t>血清</w:t>
            </w:r>
          </w:p>
          <w:p w:rsidR="00F05418" w:rsidRDefault="00F05418" w:rsidP="00F05418">
            <w:r>
              <w:rPr>
                <w:rFonts w:hint="eastAsia"/>
              </w:rPr>
              <w:lastRenderedPageBreak/>
              <w:t>plasma</w:t>
            </w:r>
            <w:r>
              <w:rPr>
                <w:rFonts w:hint="eastAsia"/>
              </w:rPr>
              <w:t>：血浆</w:t>
            </w:r>
          </w:p>
          <w:p w:rsidR="00F05418" w:rsidRDefault="00F05418" w:rsidP="00F05418">
            <w:pPr>
              <w:pStyle w:val="23"/>
              <w:ind w:firstLine="0"/>
            </w:pPr>
            <w:r>
              <w:rPr>
                <w:rFonts w:hint="eastAsia"/>
              </w:rPr>
              <w:t>whole blood</w:t>
            </w:r>
            <w:r>
              <w:rPr>
                <w:rFonts w:hint="eastAsia"/>
              </w:rPr>
              <w:t>：全血</w:t>
            </w:r>
          </w:p>
          <w:p w:rsidR="00F05418" w:rsidRDefault="00F05418" w:rsidP="00F05418">
            <w:pPr>
              <w:pStyle w:val="23"/>
              <w:ind w:firstLine="0"/>
            </w:pPr>
            <w:r>
              <w:rPr>
                <w:rFonts w:hint="eastAsia"/>
              </w:rPr>
              <w:t>urine</w:t>
            </w:r>
            <w:r>
              <w:rPr>
                <w:rFonts w:hint="eastAsia"/>
              </w:rPr>
              <w:t>：尿液</w:t>
            </w:r>
          </w:p>
          <w:p w:rsidR="00F05418" w:rsidRDefault="00F05418" w:rsidP="00F05418">
            <w:pPr>
              <w:pStyle w:val="23"/>
              <w:ind w:firstLine="0"/>
            </w:pPr>
            <w:r>
              <w:rPr>
                <w:rFonts w:hint="eastAsia"/>
              </w:rPr>
              <w:t>CSF</w:t>
            </w:r>
            <w:r>
              <w:rPr>
                <w:rFonts w:hint="eastAsia"/>
              </w:rPr>
              <w:t>：脑脊液</w:t>
            </w:r>
          </w:p>
          <w:p w:rsidR="00D46A15" w:rsidRPr="00444EC3" w:rsidRDefault="00F05418" w:rsidP="00F05418">
            <w:r>
              <w:t>o</w:t>
            </w:r>
            <w:r>
              <w:rPr>
                <w:rFonts w:hint="eastAsia"/>
              </w:rPr>
              <w:t>ther</w:t>
            </w:r>
            <w:r>
              <w:rPr>
                <w:rFonts w:hint="eastAsia"/>
              </w:rPr>
              <w:t>：其他</w:t>
            </w:r>
          </w:p>
        </w:tc>
      </w:tr>
      <w:tr w:rsidR="0078397D" w:rsidTr="00D56968">
        <w:tc>
          <w:tcPr>
            <w:tcW w:w="534" w:type="dxa"/>
            <w:shd w:val="clear" w:color="auto" w:fill="FFFFFF" w:themeFill="background1"/>
          </w:tcPr>
          <w:p w:rsidR="0078397D" w:rsidRDefault="0078397D" w:rsidP="0078397D">
            <w:r>
              <w:rPr>
                <w:rFonts w:hint="eastAsia"/>
              </w:rPr>
              <w:lastRenderedPageBreak/>
              <w:t>27</w:t>
            </w:r>
          </w:p>
        </w:tc>
        <w:tc>
          <w:tcPr>
            <w:tcW w:w="2126" w:type="dxa"/>
            <w:shd w:val="clear" w:color="auto" w:fill="FFFFFF" w:themeFill="background1"/>
          </w:tcPr>
          <w:p w:rsidR="0078397D" w:rsidRPr="0078397D" w:rsidRDefault="0078397D" w:rsidP="0078397D">
            <w:r w:rsidRPr="0078397D">
              <w:rPr>
                <w:rFonts w:hint="eastAsia"/>
              </w:rPr>
              <w:t>送检医生</w:t>
            </w:r>
          </w:p>
        </w:tc>
        <w:tc>
          <w:tcPr>
            <w:tcW w:w="5868" w:type="dxa"/>
            <w:shd w:val="clear" w:color="auto" w:fill="FFFFFF" w:themeFill="background1"/>
          </w:tcPr>
          <w:p w:rsidR="0078397D" w:rsidRDefault="0078397D" w:rsidP="0078397D">
            <w:r>
              <w:rPr>
                <w:rFonts w:hint="eastAsia"/>
              </w:rPr>
              <w:t>string</w:t>
            </w:r>
          </w:p>
        </w:tc>
      </w:tr>
      <w:tr w:rsidR="0078397D" w:rsidTr="00D56968">
        <w:tc>
          <w:tcPr>
            <w:tcW w:w="534" w:type="dxa"/>
            <w:shd w:val="clear" w:color="auto" w:fill="FFFFFF" w:themeFill="background1"/>
          </w:tcPr>
          <w:p w:rsidR="0078397D" w:rsidRDefault="0078397D" w:rsidP="0078397D">
            <w:r>
              <w:rPr>
                <w:rFonts w:hint="eastAsia"/>
              </w:rPr>
              <w:t>28</w:t>
            </w:r>
          </w:p>
        </w:tc>
        <w:tc>
          <w:tcPr>
            <w:tcW w:w="2126" w:type="dxa"/>
            <w:shd w:val="clear" w:color="auto" w:fill="FFFFFF" w:themeFill="background1"/>
          </w:tcPr>
          <w:p w:rsidR="0078397D" w:rsidRPr="0078397D" w:rsidRDefault="0078397D" w:rsidP="0078397D">
            <w:r w:rsidRPr="0078397D">
              <w:rPr>
                <w:rFonts w:hint="eastAsia"/>
              </w:rPr>
              <w:t>送检科室</w:t>
            </w:r>
          </w:p>
        </w:tc>
        <w:tc>
          <w:tcPr>
            <w:tcW w:w="5868" w:type="dxa"/>
            <w:shd w:val="clear" w:color="auto" w:fill="FFFFFF" w:themeFill="background1"/>
          </w:tcPr>
          <w:p w:rsidR="0078397D" w:rsidRDefault="0078397D" w:rsidP="0078397D">
            <w:r>
              <w:rPr>
                <w:rFonts w:hint="eastAsia"/>
              </w:rPr>
              <w:t>string</w:t>
            </w:r>
          </w:p>
        </w:tc>
      </w:tr>
      <w:tr w:rsidR="009A4840" w:rsidTr="00D56968">
        <w:tc>
          <w:tcPr>
            <w:tcW w:w="534" w:type="dxa"/>
            <w:shd w:val="clear" w:color="auto" w:fill="FFFFFF" w:themeFill="background1"/>
            <w:vAlign w:val="center"/>
          </w:tcPr>
          <w:p w:rsidR="009A4840" w:rsidRDefault="009A4840" w:rsidP="003F3127">
            <w:r>
              <w:rPr>
                <w:rFonts w:hint="eastAsia"/>
              </w:rPr>
              <w:t>29</w:t>
            </w:r>
          </w:p>
        </w:tc>
        <w:tc>
          <w:tcPr>
            <w:tcW w:w="2126" w:type="dxa"/>
            <w:shd w:val="clear" w:color="auto" w:fill="FFFFFF" w:themeFill="background1"/>
            <w:vAlign w:val="center"/>
          </w:tcPr>
          <w:p w:rsidR="009A4840" w:rsidRPr="0078397D" w:rsidRDefault="009A4840" w:rsidP="003F3127">
            <w:r>
              <w:rPr>
                <w:rFonts w:hint="eastAsia"/>
              </w:rPr>
              <w:t>测试模式</w:t>
            </w:r>
          </w:p>
        </w:tc>
        <w:tc>
          <w:tcPr>
            <w:tcW w:w="5868" w:type="dxa"/>
            <w:shd w:val="clear" w:color="auto" w:fill="FFFFFF" w:themeFill="background1"/>
          </w:tcPr>
          <w:p w:rsidR="00FC5ACB" w:rsidRDefault="00F05418" w:rsidP="00FC5ACB">
            <w:r>
              <w:t>s</w:t>
            </w:r>
            <w:r>
              <w:rPr>
                <w:rFonts w:hint="eastAsia"/>
              </w:rPr>
              <w:t>tring</w:t>
            </w:r>
            <w:r>
              <w:rPr>
                <w:rFonts w:hint="eastAsia"/>
              </w:rPr>
              <w:t>，</w:t>
            </w:r>
            <w:r w:rsidR="0000460D">
              <w:rPr>
                <w:rFonts w:hint="eastAsia"/>
              </w:rPr>
              <w:t>样本初检时的测试模式，</w:t>
            </w:r>
            <w:r w:rsidR="009641DC">
              <w:rPr>
                <w:rFonts w:hint="eastAsia"/>
              </w:rPr>
              <w:t>是各设备测试模式的组合</w:t>
            </w:r>
            <w:r w:rsidR="00FC5ACB">
              <w:rPr>
                <w:rFonts w:hint="eastAsia"/>
              </w:rPr>
              <w:t>，以“</w:t>
            </w:r>
            <w:r w:rsidR="00FC5ACB">
              <w:rPr>
                <w:rFonts w:hint="eastAsia"/>
              </w:rPr>
              <w:t>+</w:t>
            </w:r>
            <w:r w:rsidR="00FC5ACB">
              <w:rPr>
                <w:rFonts w:hint="eastAsia"/>
              </w:rPr>
              <w:t>”分隔</w:t>
            </w:r>
            <w:r w:rsidR="009641DC">
              <w:rPr>
                <w:rFonts w:hint="eastAsia"/>
              </w:rPr>
              <w:t>各模式</w:t>
            </w:r>
            <w:r w:rsidR="00FC5ACB">
              <w:rPr>
                <w:rFonts w:hint="eastAsia"/>
              </w:rPr>
              <w:t>，其中</w:t>
            </w:r>
            <w:r w:rsidR="00FC5ACB">
              <w:rPr>
                <w:rFonts w:hint="eastAsia"/>
              </w:rPr>
              <w:t>F 800</w:t>
            </w:r>
            <w:r w:rsidR="00FC5ACB">
              <w:rPr>
                <w:rFonts w:hint="eastAsia"/>
              </w:rPr>
              <w:t>的测试模式有：</w:t>
            </w:r>
          </w:p>
          <w:p w:rsidR="00FC5ACB" w:rsidRDefault="00FC5ACB" w:rsidP="00FC5ACB">
            <w:pPr>
              <w:pStyle w:val="ae"/>
            </w:pPr>
            <w:r>
              <w:rPr>
                <w:rFonts w:hint="eastAsia"/>
              </w:rPr>
              <w:t>CBC</w:t>
            </w:r>
          </w:p>
          <w:p w:rsidR="00FC5ACB" w:rsidRDefault="00FC5ACB" w:rsidP="00FC5ACB">
            <w:pPr>
              <w:pStyle w:val="ae"/>
            </w:pPr>
            <w:r>
              <w:t>DIFF</w:t>
            </w:r>
          </w:p>
          <w:p w:rsidR="00FC5ACB" w:rsidRPr="003C4EDE" w:rsidRDefault="00FC5ACB" w:rsidP="00FC5ACB">
            <w:pPr>
              <w:pStyle w:val="ae"/>
            </w:pPr>
            <w:r>
              <w:t>RET</w:t>
            </w:r>
          </w:p>
          <w:p w:rsidR="00FC5ACB" w:rsidRDefault="00FC5ACB" w:rsidP="00FC5ACB">
            <w:pPr>
              <w:pStyle w:val="ae"/>
            </w:pPr>
            <w:r>
              <w:t>AWS</w:t>
            </w:r>
          </w:p>
          <w:p w:rsidR="00FC5ACB" w:rsidRDefault="00FC5ACB" w:rsidP="00FC5ACB">
            <w:pPr>
              <w:pStyle w:val="ae"/>
            </w:pPr>
            <w:r>
              <w:t>PCF</w:t>
            </w:r>
          </w:p>
          <w:p w:rsidR="00FC5ACB" w:rsidRPr="0039737F" w:rsidRDefault="00FC5ACB" w:rsidP="00FC5ACB">
            <w:r>
              <w:rPr>
                <w:rFonts w:hint="eastAsia"/>
              </w:rPr>
              <w:t>G 01</w:t>
            </w:r>
            <w:r>
              <w:rPr>
                <w:rFonts w:hint="eastAsia"/>
              </w:rPr>
              <w:t>设备的测试模式有：</w:t>
            </w:r>
          </w:p>
          <w:p w:rsidR="00FC5ACB" w:rsidRPr="00802500" w:rsidRDefault="00FC5ACB" w:rsidP="00FC5ACB">
            <w:pPr>
              <w:pStyle w:val="ae"/>
            </w:pPr>
            <w:r>
              <w:rPr>
                <w:rFonts w:hint="eastAsia"/>
              </w:rPr>
              <w:t>A1C</w:t>
            </w:r>
          </w:p>
          <w:p w:rsidR="00FC5ACB" w:rsidRDefault="00FC5ACB" w:rsidP="00FC5ACB">
            <w:r>
              <w:rPr>
                <w:rFonts w:hint="eastAsia"/>
              </w:rPr>
              <w:t>U 2000</w:t>
            </w:r>
            <w:r>
              <w:rPr>
                <w:rFonts w:hint="eastAsia"/>
              </w:rPr>
              <w:t>设备的测试模式有：</w:t>
            </w:r>
          </w:p>
          <w:p w:rsidR="00FC5ACB" w:rsidRDefault="00FC5ACB" w:rsidP="00FC5ACB">
            <w:pPr>
              <w:pStyle w:val="ae"/>
            </w:pPr>
            <w:r>
              <w:rPr>
                <w:rFonts w:hint="eastAsia"/>
              </w:rPr>
              <w:t>CHEM</w:t>
            </w:r>
          </w:p>
          <w:p w:rsidR="00FC5ACB" w:rsidRPr="00802500" w:rsidRDefault="00FC5ACB" w:rsidP="00FC5ACB">
            <w:pPr>
              <w:pStyle w:val="ae"/>
            </w:pPr>
            <w:r>
              <w:t>SED</w:t>
            </w:r>
          </w:p>
          <w:p w:rsidR="00FC5ACB" w:rsidRPr="0039737F" w:rsidRDefault="00FC5ACB" w:rsidP="00FC5ACB">
            <w:r>
              <w:rPr>
                <w:rFonts w:hint="eastAsia"/>
              </w:rPr>
              <w:t>P 100</w:t>
            </w:r>
            <w:r>
              <w:rPr>
                <w:rFonts w:hint="eastAsia"/>
              </w:rPr>
              <w:t>设备的测试模式有：</w:t>
            </w:r>
          </w:p>
          <w:p w:rsidR="00FC5ACB" w:rsidRDefault="00FC5ACB" w:rsidP="009641DC">
            <w:pPr>
              <w:pStyle w:val="ae"/>
            </w:pPr>
            <w:r>
              <w:t>CRP</w:t>
            </w:r>
          </w:p>
          <w:p w:rsidR="00FC5ACB" w:rsidRDefault="00FC5ACB" w:rsidP="00FC5ACB"/>
          <w:p w:rsidR="009641DC" w:rsidRDefault="00740930" w:rsidP="00FC5ACB">
            <w:r>
              <w:rPr>
                <w:rFonts w:hint="eastAsia"/>
              </w:rPr>
              <w:t>此字段的</w:t>
            </w:r>
            <w:r w:rsidR="009641DC">
              <w:t>取值示例如下</w:t>
            </w:r>
            <w:r w:rsidR="009641DC">
              <w:rPr>
                <w:rFonts w:hint="eastAsia"/>
              </w:rPr>
              <w:t>：</w:t>
            </w:r>
          </w:p>
          <w:p w:rsidR="00F05418" w:rsidRDefault="00B03E3C" w:rsidP="00B03E3C">
            <w:pPr>
              <w:pStyle w:val="ae"/>
            </w:pPr>
            <w:r>
              <w:rPr>
                <w:rFonts w:hint="eastAsia"/>
              </w:rPr>
              <w:t>CRP</w:t>
            </w:r>
            <w:r>
              <w:t>+</w:t>
            </w:r>
            <w:r w:rsidR="00F05418" w:rsidRPr="00F05418">
              <w:rPr>
                <w:b/>
              </w:rPr>
              <w:t>CBC+DIFF</w:t>
            </w:r>
            <w:r>
              <w:t>+</w:t>
            </w:r>
            <w:r w:rsidR="009641DC">
              <w:t>A1C</w:t>
            </w:r>
          </w:p>
          <w:p w:rsidR="00740930" w:rsidRPr="00740930" w:rsidRDefault="00740930" w:rsidP="00740930">
            <w:pPr>
              <w:pStyle w:val="af9"/>
              <w:ind w:firstLine="0"/>
            </w:pPr>
            <w:r>
              <w:rPr>
                <w:rFonts w:hint="eastAsia"/>
              </w:rPr>
              <w:t>注：</w:t>
            </w:r>
            <w:r w:rsidRPr="00740930">
              <w:t>对于</w:t>
            </w:r>
            <w:r w:rsidRPr="00740930">
              <w:rPr>
                <w:rFonts w:hint="eastAsia"/>
              </w:rPr>
              <w:t>F 800</w:t>
            </w:r>
            <w:r w:rsidRPr="00740930">
              <w:rPr>
                <w:rFonts w:hint="eastAsia"/>
              </w:rPr>
              <w:t>、</w:t>
            </w:r>
            <w:r w:rsidRPr="00740930">
              <w:rPr>
                <w:rFonts w:hint="eastAsia"/>
              </w:rPr>
              <w:t>G 01</w:t>
            </w:r>
            <w:r w:rsidRPr="00740930">
              <w:rPr>
                <w:rFonts w:hint="eastAsia"/>
              </w:rPr>
              <w:t>、</w:t>
            </w:r>
            <w:r w:rsidRPr="00740930">
              <w:rPr>
                <w:rFonts w:hint="eastAsia"/>
              </w:rPr>
              <w:t>U 2000</w:t>
            </w:r>
            <w:r w:rsidRPr="00740930">
              <w:rPr>
                <w:rFonts w:hint="eastAsia"/>
              </w:rPr>
              <w:t>、</w:t>
            </w:r>
            <w:r w:rsidRPr="00740930">
              <w:rPr>
                <w:rFonts w:hint="eastAsia"/>
              </w:rPr>
              <w:t>P 100</w:t>
            </w:r>
            <w:r w:rsidR="001564EA">
              <w:rPr>
                <w:rFonts w:hint="eastAsia"/>
              </w:rPr>
              <w:t>、</w:t>
            </w:r>
            <w:r w:rsidR="001564EA">
              <w:rPr>
                <w:rFonts w:hint="eastAsia"/>
              </w:rPr>
              <w:t>R</w:t>
            </w:r>
            <w:r w:rsidR="001564EA">
              <w:t>IS</w:t>
            </w:r>
            <w:r w:rsidR="001564EA">
              <w:rPr>
                <w:rFonts w:hint="eastAsia"/>
              </w:rPr>
              <w:t>、</w:t>
            </w:r>
            <w:r w:rsidR="001564EA">
              <w:t>LMS</w:t>
            </w:r>
            <w:r w:rsidRPr="00740930">
              <w:rPr>
                <w:rFonts w:hint="eastAsia"/>
              </w:rPr>
              <w:t>，</w:t>
            </w:r>
            <w:r w:rsidRPr="00740930">
              <w:t>此字段是必选的</w:t>
            </w:r>
            <w:r>
              <w:rPr>
                <w:rFonts w:hint="eastAsia"/>
              </w:rPr>
              <w:t>。</w:t>
            </w:r>
          </w:p>
        </w:tc>
      </w:tr>
      <w:tr w:rsidR="00C5076B" w:rsidTr="00D56968">
        <w:tc>
          <w:tcPr>
            <w:tcW w:w="534" w:type="dxa"/>
            <w:shd w:val="clear" w:color="auto" w:fill="FFFFFF" w:themeFill="background1"/>
            <w:vAlign w:val="center"/>
          </w:tcPr>
          <w:p w:rsidR="00C5076B" w:rsidRPr="00C5076B" w:rsidRDefault="00C5076B" w:rsidP="003F3127">
            <w:r>
              <w:t>30</w:t>
            </w:r>
          </w:p>
        </w:tc>
        <w:tc>
          <w:tcPr>
            <w:tcW w:w="2126" w:type="dxa"/>
            <w:shd w:val="clear" w:color="auto" w:fill="FFFFFF" w:themeFill="background1"/>
            <w:vAlign w:val="center"/>
          </w:tcPr>
          <w:p w:rsidR="00C5076B" w:rsidRDefault="00C5076B" w:rsidP="003F3127">
            <w:r>
              <w:rPr>
                <w:rFonts w:hint="eastAsia"/>
              </w:rPr>
              <w:t>是否复查</w:t>
            </w:r>
          </w:p>
        </w:tc>
        <w:tc>
          <w:tcPr>
            <w:tcW w:w="5868" w:type="dxa"/>
            <w:shd w:val="clear" w:color="auto" w:fill="FFFFFF" w:themeFill="background1"/>
          </w:tcPr>
          <w:p w:rsidR="00C5076B" w:rsidRDefault="00C5076B" w:rsidP="0078397D">
            <w:r w:rsidRPr="0078397D">
              <w:rPr>
                <w:rFonts w:hint="eastAsia"/>
              </w:rPr>
              <w:t>char</w:t>
            </w:r>
            <w:r w:rsidRPr="0078397D">
              <w:rPr>
                <w:rFonts w:hint="eastAsia"/>
              </w:rPr>
              <w:t>，</w:t>
            </w:r>
            <w:r w:rsidRPr="0078397D">
              <w:rPr>
                <w:rFonts w:hint="eastAsia"/>
              </w:rPr>
              <w:t>Y</w:t>
            </w:r>
            <w:r w:rsidRPr="0078397D">
              <w:rPr>
                <w:rFonts w:hint="eastAsia"/>
              </w:rPr>
              <w:t>：是，</w:t>
            </w:r>
            <w:r w:rsidRPr="0078397D">
              <w:rPr>
                <w:rFonts w:hint="eastAsia"/>
              </w:rPr>
              <w:t>N</w:t>
            </w:r>
            <w:r w:rsidRPr="0078397D">
              <w:rPr>
                <w:rFonts w:hint="eastAsia"/>
              </w:rPr>
              <w:t>：否</w:t>
            </w:r>
          </w:p>
        </w:tc>
      </w:tr>
      <w:tr w:rsidR="00C5076B" w:rsidRPr="00C5076B" w:rsidTr="00D56968">
        <w:tc>
          <w:tcPr>
            <w:tcW w:w="534" w:type="dxa"/>
            <w:shd w:val="clear" w:color="auto" w:fill="FFFFFF" w:themeFill="background1"/>
            <w:vAlign w:val="center"/>
          </w:tcPr>
          <w:p w:rsidR="00C5076B" w:rsidRDefault="00C5076B" w:rsidP="003F3127">
            <w:r>
              <w:rPr>
                <w:rFonts w:hint="eastAsia"/>
              </w:rPr>
              <w:t>31</w:t>
            </w:r>
          </w:p>
        </w:tc>
        <w:tc>
          <w:tcPr>
            <w:tcW w:w="2126" w:type="dxa"/>
            <w:shd w:val="clear" w:color="auto" w:fill="FFFFFF" w:themeFill="background1"/>
            <w:vAlign w:val="center"/>
          </w:tcPr>
          <w:p w:rsidR="00C5076B" w:rsidRDefault="00C5076B" w:rsidP="003F3127">
            <w:r>
              <w:t>复查模式</w:t>
            </w:r>
          </w:p>
        </w:tc>
        <w:tc>
          <w:tcPr>
            <w:tcW w:w="5868" w:type="dxa"/>
            <w:shd w:val="clear" w:color="auto" w:fill="FFFFFF" w:themeFill="background1"/>
          </w:tcPr>
          <w:p w:rsidR="00C5076B" w:rsidRPr="0078397D" w:rsidRDefault="00C5076B" w:rsidP="00C5076B">
            <w:r>
              <w:rPr>
                <w:rFonts w:hint="eastAsia"/>
              </w:rPr>
              <w:t>与“</w:t>
            </w:r>
            <w:r w:rsidRPr="009641DC">
              <w:rPr>
                <w:rFonts w:hint="eastAsia"/>
                <w:b/>
              </w:rPr>
              <w:t>测量模式</w:t>
            </w:r>
            <w:r>
              <w:rPr>
                <w:rFonts w:hint="eastAsia"/>
              </w:rPr>
              <w:t>”</w:t>
            </w:r>
            <w:r w:rsidR="009641DC">
              <w:rPr>
                <w:rFonts w:hint="eastAsia"/>
              </w:rPr>
              <w:t>字段</w:t>
            </w:r>
            <w:r w:rsidR="000F2715">
              <w:rPr>
                <w:rFonts w:hint="eastAsia"/>
              </w:rPr>
              <w:t>（</w:t>
            </w:r>
            <w:r w:rsidR="00CF0916">
              <w:rPr>
                <w:rFonts w:hint="eastAsia"/>
              </w:rPr>
              <w:t>类型码</w:t>
            </w:r>
            <w:r w:rsidR="000F2715">
              <w:rPr>
                <w:rFonts w:hint="eastAsia"/>
              </w:rPr>
              <w:t>：</w:t>
            </w:r>
            <w:r w:rsidR="000F2715">
              <w:rPr>
                <w:rFonts w:hint="eastAsia"/>
              </w:rPr>
              <w:t>29</w:t>
            </w:r>
            <w:r w:rsidR="000F2715">
              <w:rPr>
                <w:rFonts w:hint="eastAsia"/>
              </w:rPr>
              <w:t>）</w:t>
            </w:r>
            <w:r>
              <w:rPr>
                <w:rFonts w:hint="eastAsia"/>
              </w:rPr>
              <w:t>取值相同，表示样本复查</w:t>
            </w:r>
            <w:r>
              <w:rPr>
                <w:rFonts w:hint="eastAsia"/>
              </w:rPr>
              <w:lastRenderedPageBreak/>
              <w:t>时的测量模式</w:t>
            </w:r>
            <w:r w:rsidR="000F2715">
              <w:rPr>
                <w:rFonts w:hint="eastAsia"/>
              </w:rPr>
              <w:t>。</w:t>
            </w:r>
          </w:p>
        </w:tc>
      </w:tr>
      <w:tr w:rsidR="003D3E1E" w:rsidTr="00D56968">
        <w:tc>
          <w:tcPr>
            <w:tcW w:w="534" w:type="dxa"/>
            <w:shd w:val="clear" w:color="auto" w:fill="FFFFFF" w:themeFill="background1"/>
            <w:vAlign w:val="center"/>
          </w:tcPr>
          <w:p w:rsidR="003D3E1E" w:rsidRDefault="003D3E1E" w:rsidP="005D748D">
            <w:r>
              <w:rPr>
                <w:rFonts w:hint="eastAsia"/>
              </w:rPr>
              <w:lastRenderedPageBreak/>
              <w:t>3</w:t>
            </w:r>
            <w:r w:rsidR="005D748D">
              <w:t>2</w:t>
            </w:r>
          </w:p>
        </w:tc>
        <w:tc>
          <w:tcPr>
            <w:tcW w:w="2126" w:type="dxa"/>
            <w:shd w:val="clear" w:color="auto" w:fill="FFFFFF" w:themeFill="background1"/>
            <w:vAlign w:val="center"/>
          </w:tcPr>
          <w:p w:rsidR="003D3E1E" w:rsidRDefault="003D3E1E" w:rsidP="003F3127">
            <w:r>
              <w:rPr>
                <w:rFonts w:hint="eastAsia"/>
              </w:rPr>
              <w:t>患者年龄</w:t>
            </w:r>
          </w:p>
        </w:tc>
        <w:tc>
          <w:tcPr>
            <w:tcW w:w="5868" w:type="dxa"/>
            <w:shd w:val="clear" w:color="auto" w:fill="FFFFFF" w:themeFill="background1"/>
          </w:tcPr>
          <w:p w:rsidR="003D3E1E" w:rsidRDefault="003D3E1E" w:rsidP="0078397D">
            <w:r>
              <w:t>Int</w:t>
            </w:r>
          </w:p>
        </w:tc>
      </w:tr>
      <w:tr w:rsidR="003D3E1E" w:rsidTr="00D56968">
        <w:tc>
          <w:tcPr>
            <w:tcW w:w="534" w:type="dxa"/>
            <w:shd w:val="clear" w:color="auto" w:fill="FFFFFF" w:themeFill="background1"/>
            <w:vAlign w:val="center"/>
          </w:tcPr>
          <w:p w:rsidR="003D3E1E" w:rsidRDefault="003D3E1E" w:rsidP="005D748D">
            <w:r>
              <w:rPr>
                <w:rFonts w:hint="eastAsia"/>
              </w:rPr>
              <w:t>3</w:t>
            </w:r>
            <w:r w:rsidR="005D748D">
              <w:t>3</w:t>
            </w:r>
          </w:p>
        </w:tc>
        <w:tc>
          <w:tcPr>
            <w:tcW w:w="2126" w:type="dxa"/>
            <w:shd w:val="clear" w:color="auto" w:fill="FFFFFF" w:themeFill="background1"/>
            <w:vAlign w:val="center"/>
          </w:tcPr>
          <w:p w:rsidR="003D3E1E" w:rsidRDefault="00312A0C" w:rsidP="003F3127">
            <w:r>
              <w:rPr>
                <w:rFonts w:hint="eastAsia"/>
              </w:rPr>
              <w:t>患者</w:t>
            </w:r>
            <w:r w:rsidR="003D3E1E">
              <w:rPr>
                <w:rFonts w:hint="eastAsia"/>
              </w:rPr>
              <w:t>年龄单位</w:t>
            </w:r>
          </w:p>
        </w:tc>
        <w:tc>
          <w:tcPr>
            <w:tcW w:w="5868" w:type="dxa"/>
            <w:shd w:val="clear" w:color="auto" w:fill="FFFFFF" w:themeFill="background1"/>
          </w:tcPr>
          <w:p w:rsidR="00312A0C" w:rsidRDefault="003D3E1E" w:rsidP="0078397D">
            <w:r>
              <w:t>C</w:t>
            </w:r>
            <w:r>
              <w:rPr>
                <w:rFonts w:hint="eastAsia"/>
              </w:rPr>
              <w:t>har</w:t>
            </w:r>
            <w:r w:rsidR="00312A0C">
              <w:rPr>
                <w:rFonts w:hint="eastAsia"/>
              </w:rPr>
              <w:t>，取值如下：</w:t>
            </w:r>
          </w:p>
          <w:p w:rsidR="003D3E1E" w:rsidRDefault="00312A0C" w:rsidP="0078397D">
            <w:r>
              <w:rPr>
                <w:rFonts w:hint="eastAsia"/>
              </w:rPr>
              <w:t>Y</w:t>
            </w:r>
            <w:r>
              <w:rPr>
                <w:rFonts w:hint="eastAsia"/>
              </w:rPr>
              <w:t>：年</w:t>
            </w:r>
          </w:p>
          <w:p w:rsidR="00312A0C" w:rsidRDefault="00312A0C" w:rsidP="0078397D">
            <w:r>
              <w:rPr>
                <w:rFonts w:hint="eastAsia"/>
              </w:rPr>
              <w:t>M</w:t>
            </w:r>
            <w:r>
              <w:rPr>
                <w:rFonts w:hint="eastAsia"/>
              </w:rPr>
              <w:t>：月</w:t>
            </w:r>
          </w:p>
          <w:p w:rsidR="00312A0C" w:rsidRDefault="00312A0C" w:rsidP="0078397D">
            <w:r>
              <w:rPr>
                <w:rFonts w:hint="eastAsia"/>
              </w:rPr>
              <w:t>D</w:t>
            </w:r>
            <w:r>
              <w:rPr>
                <w:rFonts w:hint="eastAsia"/>
              </w:rPr>
              <w:t>：日</w:t>
            </w:r>
          </w:p>
          <w:p w:rsidR="00312A0C" w:rsidRDefault="00312A0C" w:rsidP="0078397D">
            <w:r>
              <w:rPr>
                <w:rFonts w:hint="eastAsia"/>
              </w:rPr>
              <w:t>H</w:t>
            </w:r>
            <w:r>
              <w:rPr>
                <w:rFonts w:hint="eastAsia"/>
              </w:rPr>
              <w:t>：小时</w:t>
            </w:r>
          </w:p>
        </w:tc>
      </w:tr>
      <w:tr w:rsidR="0078397D" w:rsidTr="00D56968">
        <w:tc>
          <w:tcPr>
            <w:tcW w:w="534" w:type="dxa"/>
            <w:shd w:val="clear" w:color="auto" w:fill="FFFFFF" w:themeFill="background1"/>
          </w:tcPr>
          <w:p w:rsidR="0078397D" w:rsidRDefault="0078397D" w:rsidP="0078397D">
            <w:r>
              <w:rPr>
                <w:rFonts w:hint="eastAsia"/>
              </w:rPr>
              <w:t>100</w:t>
            </w:r>
            <w:r w:rsidR="004F0BC0">
              <w:t>0</w:t>
            </w:r>
          </w:p>
        </w:tc>
        <w:tc>
          <w:tcPr>
            <w:tcW w:w="2126" w:type="dxa"/>
            <w:shd w:val="clear" w:color="auto" w:fill="FFFFFF" w:themeFill="background1"/>
          </w:tcPr>
          <w:p w:rsidR="0078397D" w:rsidRPr="0078397D" w:rsidRDefault="0078397D" w:rsidP="0078397D">
            <w:r w:rsidRPr="0078397D">
              <w:rPr>
                <w:rFonts w:hint="eastAsia"/>
              </w:rPr>
              <w:t>项目信息</w:t>
            </w:r>
          </w:p>
        </w:tc>
        <w:tc>
          <w:tcPr>
            <w:tcW w:w="5868" w:type="dxa"/>
            <w:shd w:val="clear" w:color="auto" w:fill="FFFFFF" w:themeFill="background1"/>
          </w:tcPr>
          <w:p w:rsidR="002350D9" w:rsidRPr="002350D9" w:rsidRDefault="0078397D" w:rsidP="002350D9">
            <w:r w:rsidRPr="002350D9">
              <w:rPr>
                <w:rFonts w:hint="eastAsia"/>
              </w:rPr>
              <w:t>string</w:t>
            </w:r>
            <w:r w:rsidR="002350D9" w:rsidRPr="002350D9">
              <w:rPr>
                <w:rFonts w:hint="eastAsia"/>
              </w:rPr>
              <w:t>，</w:t>
            </w:r>
            <w:r w:rsidR="00D56968">
              <w:rPr>
                <w:rFonts w:hint="eastAsia"/>
              </w:rPr>
              <w:t>描述样本的待测项目信息，</w:t>
            </w:r>
            <w:r w:rsidR="002350D9" w:rsidRPr="002350D9">
              <w:rPr>
                <w:rFonts w:hint="eastAsia"/>
              </w:rPr>
              <w:t>格式如下：</w:t>
            </w:r>
          </w:p>
          <w:p w:rsidR="002350D9" w:rsidRPr="002350D9" w:rsidRDefault="0078397D" w:rsidP="002350D9">
            <w:pPr>
              <w:pStyle w:val="ae"/>
            </w:pPr>
            <w:r w:rsidRPr="002350D9">
              <w:rPr>
                <w:rFonts w:hint="eastAsia"/>
              </w:rPr>
              <w:t>项目编号</w:t>
            </w:r>
            <w:r w:rsidRPr="002350D9">
              <w:rPr>
                <w:rFonts w:hint="eastAsia"/>
              </w:rPr>
              <w:t>~</w:t>
            </w:r>
            <w:r w:rsidRPr="002350D9">
              <w:rPr>
                <w:rFonts w:hint="eastAsia"/>
              </w:rPr>
              <w:t>项目名称</w:t>
            </w:r>
            <w:r w:rsidRPr="002350D9">
              <w:rPr>
                <w:rFonts w:hint="eastAsia"/>
              </w:rPr>
              <w:t>~</w:t>
            </w:r>
            <w:r w:rsidRPr="002350D9">
              <w:rPr>
                <w:rFonts w:hint="eastAsia"/>
              </w:rPr>
              <w:t>稀释倍数</w:t>
            </w:r>
            <w:r w:rsidRPr="002350D9">
              <w:rPr>
                <w:rFonts w:hint="eastAsia"/>
              </w:rPr>
              <w:t>~</w:t>
            </w:r>
            <w:r w:rsidRPr="002350D9">
              <w:rPr>
                <w:rFonts w:hint="eastAsia"/>
              </w:rPr>
              <w:t>检验结果值正常范围</w:t>
            </w:r>
            <w:r w:rsidRPr="002350D9">
              <w:rPr>
                <w:rFonts w:hint="eastAsia"/>
              </w:rPr>
              <w:t>~</w:t>
            </w:r>
            <w:r w:rsidRPr="002350D9">
              <w:rPr>
                <w:rFonts w:hint="eastAsia"/>
              </w:rPr>
              <w:t>检验结果值的单位</w:t>
            </w:r>
            <w:r w:rsidR="00707DCC" w:rsidRPr="002350D9">
              <w:rPr>
                <w:rFonts w:hint="eastAsia"/>
              </w:rPr>
              <w:t>~</w:t>
            </w:r>
            <w:r w:rsidR="00707DCC" w:rsidRPr="002350D9">
              <w:rPr>
                <w:rFonts w:hint="eastAsia"/>
              </w:rPr>
              <w:t>是否复查</w:t>
            </w:r>
            <w:r w:rsidR="004E68E9">
              <w:rPr>
                <w:rFonts w:hint="eastAsia"/>
              </w:rPr>
              <w:t>~</w:t>
            </w:r>
            <w:r w:rsidR="004E68E9">
              <w:rPr>
                <w:rFonts w:hint="eastAsia"/>
              </w:rPr>
              <w:t>项目最新测试结果</w:t>
            </w:r>
          </w:p>
          <w:p w:rsidR="0078397D" w:rsidRDefault="00B36481" w:rsidP="002350D9">
            <w:r>
              <w:rPr>
                <w:rFonts w:hint="eastAsia"/>
              </w:rPr>
              <w:t>其中</w:t>
            </w:r>
            <w:r w:rsidR="002350D9" w:rsidRPr="00B36481">
              <w:rPr>
                <w:rFonts w:hint="eastAsia"/>
                <w:b/>
              </w:rPr>
              <w:t>项目编号</w:t>
            </w:r>
            <w:r w:rsidR="002350D9" w:rsidRPr="002350D9">
              <w:rPr>
                <w:rFonts w:hint="eastAsia"/>
              </w:rPr>
              <w:t>取值参见</w:t>
            </w:r>
            <w:r w:rsidR="002350D9" w:rsidRPr="002350D9">
              <w:fldChar w:fldCharType="begin"/>
            </w:r>
            <w:r w:rsidR="002350D9" w:rsidRPr="002350D9">
              <w:instrText xml:space="preserve"> </w:instrText>
            </w:r>
            <w:r w:rsidR="002350D9" w:rsidRPr="002350D9">
              <w:rPr>
                <w:rFonts w:hint="eastAsia"/>
              </w:rPr>
              <w:instrText>REF _Ref22715983 \r \h</w:instrText>
            </w:r>
            <w:r w:rsidR="002350D9" w:rsidRPr="002350D9">
              <w:instrText xml:space="preserve"> </w:instrText>
            </w:r>
            <w:r w:rsidR="002350D9">
              <w:instrText xml:space="preserve"> \* MERGEFORMAT </w:instrText>
            </w:r>
            <w:r w:rsidR="002350D9" w:rsidRPr="002350D9">
              <w:fldChar w:fldCharType="separate"/>
            </w:r>
            <w:r w:rsidR="007136D5">
              <w:t>4.2</w:t>
            </w:r>
            <w:r w:rsidR="002350D9" w:rsidRPr="002350D9">
              <w:fldChar w:fldCharType="end"/>
            </w:r>
            <w:r w:rsidR="002350D9" w:rsidRPr="002350D9">
              <w:rPr>
                <w:rFonts w:hint="eastAsia"/>
              </w:rPr>
              <w:t>小节</w:t>
            </w:r>
            <w:r w:rsidR="005840E7">
              <w:rPr>
                <w:rFonts w:hint="eastAsia"/>
              </w:rPr>
              <w:t>，除了项目编号是必选字段外，其他字段都是可选字段，可省略值末尾连续的“</w:t>
            </w:r>
            <w:r w:rsidR="005840E7">
              <w:rPr>
                <w:rFonts w:hint="eastAsia"/>
              </w:rPr>
              <w:t>~</w:t>
            </w:r>
            <w:r w:rsidR="005840E7">
              <w:rPr>
                <w:rFonts w:hint="eastAsia"/>
              </w:rPr>
              <w:t>”</w:t>
            </w:r>
            <w:r w:rsidR="00EB25EF">
              <w:rPr>
                <w:rFonts w:hint="eastAsia"/>
              </w:rPr>
              <w:t>号</w:t>
            </w:r>
            <w:r w:rsidR="001C02DB">
              <w:rPr>
                <w:rFonts w:hint="eastAsia"/>
              </w:rPr>
              <w:t>。</w:t>
            </w:r>
          </w:p>
          <w:p w:rsidR="00740930" w:rsidRDefault="00740930" w:rsidP="00740930">
            <w:pPr>
              <w:pStyle w:val="af9"/>
              <w:ind w:firstLine="0"/>
            </w:pPr>
            <w:r>
              <w:t>注</w:t>
            </w:r>
            <w:r w:rsidR="00365F31">
              <w:t>1</w:t>
            </w:r>
            <w:r>
              <w:rPr>
                <w:rFonts w:hint="eastAsia"/>
              </w:rPr>
              <w:t>：</w:t>
            </w:r>
            <w:r w:rsidRPr="00740930">
              <w:t>对于</w:t>
            </w:r>
            <w:r>
              <w:t>i</w:t>
            </w:r>
            <w:r w:rsidRPr="00740930">
              <w:rPr>
                <w:rFonts w:hint="eastAsia"/>
              </w:rPr>
              <w:t xml:space="preserve"> 100</w:t>
            </w:r>
            <w:r>
              <w:t>0</w:t>
            </w:r>
            <w:r>
              <w:rPr>
                <w:rFonts w:hint="eastAsia"/>
              </w:rPr>
              <w:t>、</w:t>
            </w:r>
            <w:r>
              <w:t>i</w:t>
            </w:r>
            <w:r>
              <w:rPr>
                <w:rFonts w:hint="eastAsia"/>
              </w:rPr>
              <w:t xml:space="preserve"> </w:t>
            </w:r>
            <w:r>
              <w:t>3000</w:t>
            </w:r>
            <w:r w:rsidR="007735E2">
              <w:rPr>
                <w:rFonts w:hint="eastAsia"/>
              </w:rPr>
              <w:t>、</w:t>
            </w:r>
            <w:r w:rsidR="007735E2">
              <w:rPr>
                <w:rFonts w:hint="eastAsia"/>
              </w:rPr>
              <w:t>P 300</w:t>
            </w:r>
            <w:r w:rsidR="001564EA">
              <w:rPr>
                <w:rFonts w:hint="eastAsia"/>
              </w:rPr>
              <w:t>、</w:t>
            </w:r>
            <w:r w:rsidR="001564EA">
              <w:rPr>
                <w:rFonts w:hint="eastAsia"/>
              </w:rPr>
              <w:t>R</w:t>
            </w:r>
            <w:r w:rsidR="001564EA">
              <w:t>IS</w:t>
            </w:r>
            <w:r w:rsidR="001564EA">
              <w:rPr>
                <w:rFonts w:hint="eastAsia"/>
              </w:rPr>
              <w:t>、</w:t>
            </w:r>
            <w:r w:rsidR="001564EA">
              <w:t>LMS</w:t>
            </w:r>
            <w:r w:rsidRPr="00740930">
              <w:rPr>
                <w:rFonts w:hint="eastAsia"/>
              </w:rPr>
              <w:t>，</w:t>
            </w:r>
            <w:r w:rsidRPr="00740930">
              <w:t>此字段是必选的</w:t>
            </w:r>
            <w:r>
              <w:rPr>
                <w:rFonts w:hint="eastAsia"/>
              </w:rPr>
              <w:t>。</w:t>
            </w:r>
          </w:p>
          <w:p w:rsidR="00365F31" w:rsidRPr="002350D9" w:rsidRDefault="00365F31" w:rsidP="00740930">
            <w:pPr>
              <w:pStyle w:val="af9"/>
              <w:ind w:firstLine="0"/>
            </w:pPr>
            <w:r>
              <w:rPr>
                <w:rFonts w:hint="eastAsia"/>
              </w:rPr>
              <w:t>注</w:t>
            </w:r>
            <w:r>
              <w:rPr>
                <w:rFonts w:hint="eastAsia"/>
              </w:rPr>
              <w:t>2</w:t>
            </w:r>
            <w:r>
              <w:rPr>
                <w:rFonts w:hint="eastAsia"/>
              </w:rPr>
              <w:t>：如果</w:t>
            </w:r>
            <w:r>
              <w:rPr>
                <w:rFonts w:hint="eastAsia"/>
              </w:rPr>
              <w:t>QRD-9</w:t>
            </w:r>
            <w:r>
              <w:rPr>
                <w:rFonts w:hint="eastAsia"/>
              </w:rPr>
              <w:t>的值为</w:t>
            </w:r>
            <w:r>
              <w:t>ASSAY_</w:t>
            </w:r>
            <w:r>
              <w:rPr>
                <w:rFonts w:hint="eastAsia"/>
              </w:rPr>
              <w:t>RESULT</w:t>
            </w:r>
            <w:r>
              <w:rPr>
                <w:rFonts w:hint="eastAsia"/>
              </w:rPr>
              <w:t>，那么此字段是必选的，</w:t>
            </w:r>
            <w:r w:rsidRPr="00F94B20">
              <w:rPr>
                <w:rFonts w:hint="eastAsia"/>
                <w:b/>
              </w:rPr>
              <w:t>且需要提供项目的最新测试结果</w:t>
            </w:r>
            <w:r>
              <w:rPr>
                <w:rFonts w:hint="eastAsia"/>
              </w:rPr>
              <w:t>。</w:t>
            </w:r>
          </w:p>
        </w:tc>
      </w:tr>
      <w:tr w:rsidR="000F2715" w:rsidTr="00D56968">
        <w:tc>
          <w:tcPr>
            <w:tcW w:w="534" w:type="dxa"/>
            <w:shd w:val="clear" w:color="auto" w:fill="FFFFFF" w:themeFill="background1"/>
          </w:tcPr>
          <w:p w:rsidR="000F2715" w:rsidRDefault="000F2715" w:rsidP="0078397D">
            <w:r>
              <w:t>…</w:t>
            </w:r>
          </w:p>
        </w:tc>
        <w:tc>
          <w:tcPr>
            <w:tcW w:w="2126" w:type="dxa"/>
            <w:shd w:val="clear" w:color="auto" w:fill="FFFFFF" w:themeFill="background1"/>
          </w:tcPr>
          <w:p w:rsidR="000F2715" w:rsidRPr="0078397D" w:rsidRDefault="000F2715" w:rsidP="0078397D">
            <w:r w:rsidRPr="0078397D">
              <w:rPr>
                <w:rFonts w:hint="eastAsia"/>
              </w:rPr>
              <w:t>项目信息</w:t>
            </w:r>
          </w:p>
        </w:tc>
        <w:tc>
          <w:tcPr>
            <w:tcW w:w="5868" w:type="dxa"/>
            <w:shd w:val="clear" w:color="auto" w:fill="FFFFFF" w:themeFill="background1"/>
          </w:tcPr>
          <w:p w:rsidR="000F2715" w:rsidRPr="002350D9" w:rsidRDefault="000F2715" w:rsidP="002350D9">
            <w:r>
              <w:rPr>
                <w:rFonts w:hint="eastAsia"/>
              </w:rPr>
              <w:t>string</w:t>
            </w:r>
            <w:r>
              <w:rPr>
                <w:rFonts w:hint="eastAsia"/>
              </w:rPr>
              <w:t>，描述样本的待测项目信息，格式同上。</w:t>
            </w:r>
          </w:p>
        </w:tc>
      </w:tr>
    </w:tbl>
    <w:p w:rsidR="003F4715" w:rsidRPr="00374838" w:rsidRDefault="00282888" w:rsidP="00E84AFE">
      <w:pPr>
        <w:pStyle w:val="a1"/>
      </w:pPr>
      <w:bookmarkStart w:id="78" w:name="_Toc36472335"/>
      <w:bookmarkStart w:id="79" w:name="_Toc36473748"/>
      <w:r>
        <w:t xml:space="preserve"> </w:t>
      </w:r>
      <w:r w:rsidR="00701BE6">
        <w:rPr>
          <w:rFonts w:hint="eastAsia"/>
        </w:rPr>
        <w:t>DSC</w:t>
      </w:r>
      <w:bookmarkEnd w:id="78"/>
      <w:bookmarkEnd w:id="79"/>
    </w:p>
    <w:p w:rsidR="00374838" w:rsidRDefault="00701BE6" w:rsidP="00CA6E64">
      <w:pPr>
        <w:pStyle w:val="23"/>
      </w:pPr>
      <w:r>
        <w:rPr>
          <w:rFonts w:hint="eastAsia"/>
        </w:rPr>
        <w:t>DSC</w:t>
      </w:r>
      <w:r>
        <w:rPr>
          <w:rFonts w:hint="eastAsia"/>
        </w:rPr>
        <w:t>（</w:t>
      </w:r>
      <w:r>
        <w:rPr>
          <w:rFonts w:hint="eastAsia"/>
        </w:rPr>
        <w:t>C</w:t>
      </w:r>
      <w:r>
        <w:t>ontinuation pointer segment</w:t>
      </w:r>
      <w:r>
        <w:rPr>
          <w:rFonts w:hint="eastAsia"/>
        </w:rPr>
        <w:t>）段</w:t>
      </w:r>
      <w:r>
        <w:t>用来在应答消息中指示是否为最后一条数据</w:t>
      </w:r>
      <w:r>
        <w:rPr>
          <w:rFonts w:hint="eastAsia"/>
        </w:rPr>
        <w:t>消息</w:t>
      </w:r>
      <w:r>
        <w:t>。</w:t>
      </w:r>
    </w:p>
    <w:p w:rsidR="00D078FA" w:rsidRDefault="00D078FA" w:rsidP="00D078FA">
      <w:pPr>
        <w:pStyle w:val="a9"/>
        <w:keepNext/>
      </w:pPr>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136D5">
        <w:rPr>
          <w:noProof/>
        </w:rPr>
        <w:t>13</w:t>
      </w:r>
      <w:r>
        <w:fldChar w:fldCharType="end"/>
      </w:r>
      <w:r>
        <w:t xml:space="preserve"> DSC</w:t>
      </w:r>
      <w:r>
        <w:rPr>
          <w:rFonts w:hint="eastAsia"/>
        </w:rPr>
        <w:t>字段</w:t>
      </w:r>
      <w:r>
        <w:t>定义表</w:t>
      </w:r>
    </w:p>
    <w:tbl>
      <w:tblPr>
        <w:tblStyle w:val="aff2"/>
        <w:tblW w:w="5000" w:type="pct"/>
        <w:tblLook w:val="04A0" w:firstRow="1" w:lastRow="0" w:firstColumn="1" w:lastColumn="0" w:noHBand="0" w:noVBand="1"/>
      </w:tblPr>
      <w:tblGrid>
        <w:gridCol w:w="549"/>
        <w:gridCol w:w="1718"/>
        <w:gridCol w:w="783"/>
        <w:gridCol w:w="1069"/>
        <w:gridCol w:w="4053"/>
        <w:gridCol w:w="548"/>
      </w:tblGrid>
      <w:tr w:rsidR="00D078FA" w:rsidTr="00282888">
        <w:tc>
          <w:tcPr>
            <w:tcW w:w="315" w:type="pct"/>
            <w:shd w:val="clear" w:color="auto" w:fill="BFBFBF" w:themeFill="background1" w:themeFillShade="BF"/>
          </w:tcPr>
          <w:p w:rsidR="00D078FA" w:rsidRDefault="00D078FA" w:rsidP="00D078FA">
            <w:pPr>
              <w:pStyle w:val="23"/>
              <w:ind w:firstLine="0"/>
            </w:pPr>
            <w:r>
              <w:rPr>
                <w:rFonts w:hint="eastAsia"/>
              </w:rPr>
              <w:t>序号</w:t>
            </w:r>
          </w:p>
        </w:tc>
        <w:tc>
          <w:tcPr>
            <w:tcW w:w="985" w:type="pct"/>
            <w:shd w:val="clear" w:color="auto" w:fill="BFBFBF" w:themeFill="background1" w:themeFillShade="BF"/>
          </w:tcPr>
          <w:p w:rsidR="00D078FA" w:rsidRDefault="00D078FA" w:rsidP="00D078FA">
            <w:pPr>
              <w:pStyle w:val="23"/>
              <w:ind w:firstLine="0"/>
            </w:pPr>
            <w:r>
              <w:rPr>
                <w:rFonts w:hint="eastAsia"/>
              </w:rPr>
              <w:t>字段</w:t>
            </w:r>
            <w:r>
              <w:t>名</w:t>
            </w:r>
          </w:p>
        </w:tc>
        <w:tc>
          <w:tcPr>
            <w:tcW w:w="449" w:type="pct"/>
            <w:shd w:val="clear" w:color="auto" w:fill="BFBFBF" w:themeFill="background1" w:themeFillShade="BF"/>
          </w:tcPr>
          <w:p w:rsidR="00D078FA" w:rsidRDefault="00D078FA" w:rsidP="00D078FA">
            <w:pPr>
              <w:pStyle w:val="23"/>
              <w:ind w:firstLine="0"/>
            </w:pPr>
            <w:r>
              <w:rPr>
                <w:rFonts w:hint="eastAsia"/>
              </w:rPr>
              <w:t>数据</w:t>
            </w:r>
            <w:r>
              <w:t>类型</w:t>
            </w:r>
          </w:p>
        </w:tc>
        <w:tc>
          <w:tcPr>
            <w:tcW w:w="613" w:type="pct"/>
            <w:shd w:val="clear" w:color="auto" w:fill="BFBFBF" w:themeFill="background1" w:themeFillShade="BF"/>
          </w:tcPr>
          <w:p w:rsidR="00D078FA" w:rsidRDefault="00D078FA" w:rsidP="00D078FA">
            <w:pPr>
              <w:pStyle w:val="23"/>
              <w:ind w:firstLine="0"/>
            </w:pPr>
            <w:r>
              <w:rPr>
                <w:rFonts w:hint="eastAsia"/>
              </w:rPr>
              <w:t>最大</w:t>
            </w:r>
            <w:r>
              <w:t>建议长度</w:t>
            </w:r>
          </w:p>
        </w:tc>
        <w:tc>
          <w:tcPr>
            <w:tcW w:w="2324" w:type="pct"/>
            <w:shd w:val="clear" w:color="auto" w:fill="BFBFBF" w:themeFill="background1" w:themeFillShade="BF"/>
          </w:tcPr>
          <w:p w:rsidR="00D078FA" w:rsidRDefault="00D078FA" w:rsidP="00D078FA">
            <w:pPr>
              <w:pStyle w:val="23"/>
              <w:ind w:firstLine="0"/>
            </w:pPr>
            <w:r>
              <w:rPr>
                <w:rFonts w:hint="eastAsia"/>
              </w:rPr>
              <w:t>说明</w:t>
            </w:r>
          </w:p>
        </w:tc>
        <w:tc>
          <w:tcPr>
            <w:tcW w:w="315" w:type="pct"/>
            <w:shd w:val="clear" w:color="auto" w:fill="BFBFBF" w:themeFill="background1" w:themeFillShade="BF"/>
          </w:tcPr>
          <w:p w:rsidR="00D078FA" w:rsidRDefault="00D078FA" w:rsidP="00D078FA">
            <w:pPr>
              <w:pStyle w:val="23"/>
              <w:ind w:firstLine="0"/>
            </w:pPr>
            <w:r>
              <w:rPr>
                <w:rFonts w:hint="eastAsia"/>
              </w:rPr>
              <w:t>示例</w:t>
            </w:r>
          </w:p>
        </w:tc>
      </w:tr>
      <w:tr w:rsidR="00D078FA" w:rsidTr="00282888">
        <w:tc>
          <w:tcPr>
            <w:tcW w:w="315" w:type="pct"/>
          </w:tcPr>
          <w:p w:rsidR="00D078FA" w:rsidRDefault="00D078FA" w:rsidP="00D078FA">
            <w:pPr>
              <w:pStyle w:val="23"/>
              <w:ind w:firstLine="0"/>
            </w:pPr>
            <w:r>
              <w:rPr>
                <w:rFonts w:hint="eastAsia"/>
              </w:rPr>
              <w:t>1</w:t>
            </w:r>
          </w:p>
        </w:tc>
        <w:tc>
          <w:tcPr>
            <w:tcW w:w="985" w:type="pct"/>
          </w:tcPr>
          <w:p w:rsidR="00D078FA" w:rsidRDefault="00D078FA" w:rsidP="00D078FA">
            <w:pPr>
              <w:pStyle w:val="23"/>
              <w:ind w:firstLine="0"/>
            </w:pPr>
            <w:r>
              <w:rPr>
                <w:rFonts w:hint="eastAsia"/>
              </w:rPr>
              <w:t>C</w:t>
            </w:r>
            <w:r>
              <w:t>ontinuation pointer</w:t>
            </w:r>
          </w:p>
        </w:tc>
        <w:tc>
          <w:tcPr>
            <w:tcW w:w="449" w:type="pct"/>
          </w:tcPr>
          <w:p w:rsidR="00D078FA" w:rsidRDefault="00D078FA" w:rsidP="00D078FA">
            <w:pPr>
              <w:pStyle w:val="23"/>
              <w:ind w:firstLine="0"/>
            </w:pPr>
            <w:r>
              <w:rPr>
                <w:rFonts w:hint="eastAsia"/>
              </w:rPr>
              <w:t>ST</w:t>
            </w:r>
          </w:p>
        </w:tc>
        <w:tc>
          <w:tcPr>
            <w:tcW w:w="613" w:type="pct"/>
          </w:tcPr>
          <w:p w:rsidR="00D078FA" w:rsidRDefault="00D078FA" w:rsidP="00D078FA">
            <w:pPr>
              <w:pStyle w:val="23"/>
              <w:ind w:firstLine="0"/>
            </w:pPr>
            <w:r>
              <w:rPr>
                <w:rFonts w:hint="eastAsia"/>
              </w:rPr>
              <w:t>180</w:t>
            </w:r>
          </w:p>
        </w:tc>
        <w:tc>
          <w:tcPr>
            <w:tcW w:w="2324" w:type="pct"/>
          </w:tcPr>
          <w:p w:rsidR="00D078FA" w:rsidRPr="00D02A5B" w:rsidRDefault="00D078FA" w:rsidP="00D078FA">
            <w:pPr>
              <w:pStyle w:val="23"/>
              <w:ind w:firstLine="0"/>
            </w:pPr>
            <w:r>
              <w:rPr>
                <w:rFonts w:hint="eastAsia"/>
              </w:rPr>
              <w:t>连续</w:t>
            </w:r>
            <w:r>
              <w:t>指针</w:t>
            </w:r>
            <w:r>
              <w:rPr>
                <w:rFonts w:hint="eastAsia"/>
              </w:rPr>
              <w:t>，为</w:t>
            </w:r>
            <w:r>
              <w:t>空表示是最后一条数据，否则表示还有后续的数据信息。</w:t>
            </w:r>
          </w:p>
        </w:tc>
        <w:tc>
          <w:tcPr>
            <w:tcW w:w="315" w:type="pct"/>
          </w:tcPr>
          <w:p w:rsidR="00D078FA" w:rsidRPr="00D02A5B" w:rsidRDefault="00552D0D" w:rsidP="00D078FA">
            <w:pPr>
              <w:pStyle w:val="23"/>
              <w:ind w:firstLine="0"/>
            </w:pPr>
            <w:r>
              <w:rPr>
                <w:rFonts w:hint="eastAsia"/>
              </w:rPr>
              <w:t>N</w:t>
            </w:r>
          </w:p>
        </w:tc>
      </w:tr>
    </w:tbl>
    <w:p w:rsidR="0087480C" w:rsidRDefault="00552D0D" w:rsidP="00CA6E64">
      <w:pPr>
        <w:pStyle w:val="23"/>
      </w:pPr>
      <w:r>
        <w:rPr>
          <w:rFonts w:hint="eastAsia"/>
        </w:rPr>
        <w:lastRenderedPageBreak/>
        <w:t>在</w:t>
      </w:r>
      <w:r>
        <w:t>查询样本申请信息时</w:t>
      </w:r>
      <w:r>
        <w:rPr>
          <w:rFonts w:hint="eastAsia"/>
        </w:rPr>
        <w:t>，</w:t>
      </w:r>
      <w:r>
        <w:t>一条</w:t>
      </w:r>
      <w:r>
        <w:rPr>
          <w:rFonts w:hint="eastAsia"/>
        </w:rPr>
        <w:t>DSR</w:t>
      </w:r>
      <w:r>
        <w:rPr>
          <w:rFonts w:hint="eastAsia"/>
        </w:rPr>
        <w:t>消息</w:t>
      </w:r>
      <w:r>
        <w:t>只能响应一条样本的信息，当存在多条样本信息时，</w:t>
      </w:r>
      <w:r>
        <w:rPr>
          <w:rFonts w:hint="eastAsia"/>
        </w:rPr>
        <w:t>可以</w:t>
      </w:r>
      <w:r>
        <w:t>在</w:t>
      </w:r>
      <w:r>
        <w:rPr>
          <w:rFonts w:hint="eastAsia"/>
        </w:rPr>
        <w:t>DSR</w:t>
      </w:r>
      <w:r>
        <w:rPr>
          <w:rFonts w:hint="eastAsia"/>
        </w:rPr>
        <w:t>消息</w:t>
      </w:r>
      <w:r>
        <w:t>后面添加</w:t>
      </w:r>
      <w:r>
        <w:rPr>
          <w:rFonts w:hint="eastAsia"/>
        </w:rPr>
        <w:t>DSC</w:t>
      </w:r>
      <w:r>
        <w:rPr>
          <w:rFonts w:hint="eastAsia"/>
        </w:rPr>
        <w:t>段</w:t>
      </w:r>
      <w:r>
        <w:t>，指示</w:t>
      </w:r>
      <w:r>
        <w:rPr>
          <w:rFonts w:hint="eastAsia"/>
        </w:rPr>
        <w:t>还有</w:t>
      </w:r>
      <w:r>
        <w:t>后续的样本信息。</w:t>
      </w:r>
    </w:p>
    <w:p w:rsidR="0087480C" w:rsidRDefault="0087480C">
      <w:pPr>
        <w:spacing w:before="120" w:after="120" w:line="240" w:lineRule="auto"/>
      </w:pPr>
      <w:r>
        <w:br w:type="page"/>
      </w:r>
    </w:p>
    <w:p w:rsidR="00701BE6" w:rsidRDefault="00D950DD" w:rsidP="0087480C">
      <w:pPr>
        <w:pStyle w:val="a"/>
        <w:spacing w:before="234" w:after="156"/>
      </w:pPr>
      <w:bookmarkStart w:id="80" w:name="_Toc36470961"/>
      <w:bookmarkStart w:id="81" w:name="_Toc36472336"/>
      <w:bookmarkStart w:id="82" w:name="_Toc36473749"/>
      <w:r>
        <w:rPr>
          <w:rFonts w:hint="eastAsia"/>
        </w:rPr>
        <w:lastRenderedPageBreak/>
        <w:t>完整</w:t>
      </w:r>
      <w:r>
        <w:t>消息示例</w:t>
      </w:r>
      <w:bookmarkEnd w:id="80"/>
      <w:bookmarkEnd w:id="81"/>
      <w:bookmarkEnd w:id="82"/>
    </w:p>
    <w:p w:rsidR="00374838" w:rsidRDefault="00054552" w:rsidP="0087480C">
      <w:pPr>
        <w:pStyle w:val="a0"/>
      </w:pPr>
      <w:bookmarkStart w:id="83" w:name="_Toc36470962"/>
      <w:bookmarkStart w:id="84" w:name="_Toc36472337"/>
      <w:bookmarkStart w:id="85" w:name="_Toc36473750"/>
      <w:r>
        <w:rPr>
          <w:rFonts w:hint="eastAsia"/>
        </w:rPr>
        <w:t>样本</w:t>
      </w:r>
      <w:r>
        <w:t>检验结果上报</w:t>
      </w:r>
      <w:bookmarkEnd w:id="83"/>
      <w:bookmarkEnd w:id="84"/>
      <w:bookmarkEnd w:id="85"/>
    </w:p>
    <w:p w:rsidR="00077BB2" w:rsidRPr="00077BB2" w:rsidRDefault="00E75A62" w:rsidP="00077BB2">
      <w:pPr>
        <w:pStyle w:val="23"/>
      </w:pPr>
      <w:r>
        <w:rPr>
          <w:rFonts w:hint="eastAsia"/>
        </w:rPr>
        <w:t>仪器软件</w:t>
      </w:r>
      <w:r>
        <w:t>以样本为单位</w:t>
      </w:r>
      <w:r w:rsidR="00DB2CC9">
        <w:rPr>
          <w:rFonts w:hint="eastAsia"/>
        </w:rPr>
        <w:t>向</w:t>
      </w:r>
      <w:r w:rsidR="00DB2CC9">
        <w:rPr>
          <w:rFonts w:hint="eastAsia"/>
        </w:rPr>
        <w:t>LIS</w:t>
      </w:r>
      <w:r w:rsidR="00DB2CC9">
        <w:rPr>
          <w:rFonts w:hint="eastAsia"/>
        </w:rPr>
        <w:t>服务器</w:t>
      </w:r>
      <w:r w:rsidR="00DB2CC9">
        <w:t>发送样本</w:t>
      </w:r>
      <w:r w:rsidR="00DB2CC9">
        <w:rPr>
          <w:rFonts w:hint="eastAsia"/>
        </w:rPr>
        <w:t>检验</w:t>
      </w:r>
      <w:r w:rsidR="00DB2CC9">
        <w:t>结果</w:t>
      </w:r>
      <w:r>
        <w:t>，即一个样本</w:t>
      </w:r>
      <w:r w:rsidR="00DB2CC9">
        <w:rPr>
          <w:rFonts w:hint="eastAsia"/>
        </w:rPr>
        <w:t>及其</w:t>
      </w:r>
      <w:r>
        <w:t>包含的</w:t>
      </w:r>
      <w:r w:rsidR="00DB2CC9">
        <w:rPr>
          <w:rFonts w:hint="eastAsia"/>
        </w:rPr>
        <w:t>检验</w:t>
      </w:r>
      <w:r w:rsidR="00DB2CC9">
        <w:t>结果</w:t>
      </w:r>
      <w:r>
        <w:t>一起作为一个消息发送，</w:t>
      </w:r>
      <w:r>
        <w:rPr>
          <w:rFonts w:hint="eastAsia"/>
        </w:rPr>
        <w:t>LIS</w:t>
      </w:r>
      <w:r>
        <w:rPr>
          <w:rFonts w:hint="eastAsia"/>
        </w:rPr>
        <w:t>服务器</w:t>
      </w:r>
      <w:r>
        <w:t>判断该消息后，</w:t>
      </w:r>
      <w:r>
        <w:rPr>
          <w:rFonts w:hint="eastAsia"/>
        </w:rPr>
        <w:t>作出</w:t>
      </w:r>
      <w:r>
        <w:t>相应的应答。</w:t>
      </w:r>
    </w:p>
    <w:p w:rsidR="00395035" w:rsidRPr="00395035" w:rsidRDefault="00413F36" w:rsidP="00413F36">
      <w:pPr>
        <w:pStyle w:val="23"/>
      </w:pPr>
      <w:r>
        <w:rPr>
          <w:rFonts w:hint="eastAsia"/>
        </w:rPr>
        <w:t>（</w:t>
      </w:r>
      <w:r>
        <w:rPr>
          <w:rFonts w:hint="eastAsia"/>
        </w:rPr>
        <w:t>1</w:t>
      </w:r>
      <w:r>
        <w:rPr>
          <w:rFonts w:hint="eastAsia"/>
        </w:rPr>
        <w:t>）</w:t>
      </w:r>
      <w:r w:rsidR="00077BB2">
        <w:rPr>
          <w:rFonts w:hint="eastAsia"/>
        </w:rPr>
        <w:t>样本消息</w:t>
      </w:r>
      <w:r w:rsidR="00FF5C57">
        <w:rPr>
          <w:rFonts w:hint="eastAsia"/>
        </w:rPr>
        <w:t>示例</w:t>
      </w:r>
    </w:p>
    <w:p w:rsidR="00395035" w:rsidRDefault="00077BB2" w:rsidP="00395035">
      <w:pPr>
        <w:pStyle w:val="ae"/>
      </w:pPr>
      <w:r>
        <w:t>&lt;SB&gt;</w:t>
      </w:r>
      <w:r w:rsidR="00395035">
        <w:t>MSH|^~\&amp;|</w:t>
      </w:r>
      <w:r w:rsidR="00200979" w:rsidRPr="00171B78">
        <w:t>F 800</w:t>
      </w:r>
      <w:r w:rsidR="00200979">
        <w:t>|1268-1478a123</w:t>
      </w:r>
      <w:r w:rsidR="00395035">
        <w:t>|||20180123075742||ORU^R01|1|P|2.4||||||UTF-8</w:t>
      </w:r>
      <w:r>
        <w:t>&lt;CR&gt;</w:t>
      </w:r>
    </w:p>
    <w:p w:rsidR="00395035" w:rsidRDefault="00395035" w:rsidP="00395035">
      <w:pPr>
        <w:pStyle w:val="ae"/>
      </w:pPr>
      <w:r>
        <w:t>PID|1||987654321||</w:t>
      </w:r>
      <w:r>
        <w:rPr>
          <w:rFonts w:hint="eastAsia"/>
        </w:rPr>
        <w:t>张三</w:t>
      </w:r>
      <w:r>
        <w:rPr>
          <w:rFonts w:hint="eastAsia"/>
        </w:rPr>
        <w:t>||19810506000000|</w:t>
      </w:r>
      <w:r>
        <w:t>M</w:t>
      </w:r>
      <w:r w:rsidR="00077BB2">
        <w:t>&lt;CR&gt;</w:t>
      </w:r>
    </w:p>
    <w:p w:rsidR="00395035" w:rsidRDefault="00395035" w:rsidP="00395035">
      <w:pPr>
        <w:pStyle w:val="ae"/>
      </w:pPr>
      <w:r>
        <w:t>OBR|1|123456789||maccura|Y||||0</w:t>
      </w:r>
      <w:r w:rsidR="00077BB2">
        <w:t>&lt;CR&gt;</w:t>
      </w:r>
    </w:p>
    <w:p w:rsidR="00395035" w:rsidRDefault="00F55495" w:rsidP="00395035">
      <w:pPr>
        <w:pStyle w:val="ae"/>
      </w:pPr>
      <w:r w:rsidRPr="00F55495">
        <w:t>OBX|0|NM|6690-2^WBC^LN|WBC|</w:t>
      </w:r>
      <w:r>
        <w:t>3.14</w:t>
      </w:r>
      <w:r w:rsidRPr="00F55495">
        <w:t>|10*3/uL|||||F</w:t>
      </w:r>
      <w:r w:rsidR="00077BB2">
        <w:t>&lt;CR&gt;</w:t>
      </w:r>
    </w:p>
    <w:p w:rsidR="00395035" w:rsidRDefault="00395035" w:rsidP="00395035">
      <w:pPr>
        <w:pStyle w:val="ae"/>
      </w:pPr>
      <w:r>
        <w:t>OBX|1|ST|704-7^BAS#^LN|TSH|+||||||F</w:t>
      </w:r>
      <w:r w:rsidR="00077BB2">
        <w:t>&lt;CR&gt;</w:t>
      </w:r>
    </w:p>
    <w:p w:rsidR="00395035" w:rsidRDefault="00395035" w:rsidP="00395035">
      <w:pPr>
        <w:pStyle w:val="ae"/>
      </w:pPr>
      <w:r>
        <w:t>OBX|2|ED|</w:t>
      </w:r>
      <w:r w:rsidR="00F55495">
        <w:t>F800-IMG</w:t>
      </w:r>
      <w:r w:rsidR="00BD7507">
        <w:t>1</w:t>
      </w:r>
      <w:r w:rsidR="0099382B">
        <w:t>^</w:t>
      </w:r>
      <w:r w:rsidR="00BD7507" w:rsidRPr="00E4385A">
        <w:t>DIFF image</w:t>
      </w:r>
      <w:r w:rsidR="0099382B">
        <w:t>^99MRC|</w:t>
      </w:r>
      <w:r>
        <w:t>|</w:t>
      </w:r>
      <w:r w:rsidR="00BD7507">
        <w:rPr>
          <w:rFonts w:hint="eastAsia"/>
        </w:rPr>
        <w:t>^Image^BMP^Base64^</w:t>
      </w:r>
      <w:r w:rsidR="00BD7507">
        <w:t>.…DIFF</w:t>
      </w:r>
      <w:r w:rsidR="0099382B">
        <w:rPr>
          <w:rFonts w:hint="eastAsia"/>
        </w:rPr>
        <w:t>直方图</w:t>
      </w:r>
      <w:r w:rsidR="00BD7507">
        <w:rPr>
          <w:rFonts w:hint="eastAsia"/>
        </w:rPr>
        <w:t>位图</w:t>
      </w:r>
      <w:r w:rsidR="0099382B">
        <w:t>数据</w:t>
      </w:r>
      <w:r w:rsidR="0099382B">
        <w:t xml:space="preserve">… </w:t>
      </w:r>
      <w:r>
        <w:t>||||||F</w:t>
      </w:r>
      <w:r w:rsidR="00077BB2">
        <w:t>&lt;CR&gt;</w:t>
      </w:r>
    </w:p>
    <w:p w:rsidR="00F55495" w:rsidRPr="00F55495" w:rsidRDefault="00BD7507" w:rsidP="00F55495">
      <w:pPr>
        <w:pStyle w:val="ae"/>
      </w:pPr>
      <w:r>
        <w:rPr>
          <w:rFonts w:hint="eastAsia"/>
        </w:rPr>
        <w:t>OBX|3|ED|</w:t>
      </w:r>
      <w:r>
        <w:t>F800-</w:t>
      </w:r>
      <w:r w:rsidR="00F55495">
        <w:t>IMG</w:t>
      </w:r>
      <w:r>
        <w:t>2</w:t>
      </w:r>
      <w:r w:rsidR="00395035">
        <w:rPr>
          <w:rFonts w:hint="eastAsia"/>
        </w:rPr>
        <w:t>^W</w:t>
      </w:r>
      <w:r w:rsidR="00F55495">
        <w:t>P</w:t>
      </w:r>
      <w:r w:rsidR="00395035">
        <w:rPr>
          <w:rFonts w:hint="eastAsia"/>
        </w:rPr>
        <w:t xml:space="preserve">C </w:t>
      </w:r>
      <w:r>
        <w:t>image</w:t>
      </w:r>
      <w:r w:rsidR="00395035">
        <w:rPr>
          <w:rFonts w:hint="eastAsia"/>
        </w:rPr>
        <w:t>^99MRC||^Image^BMP^Base64^</w:t>
      </w:r>
      <w:r w:rsidR="0099382B">
        <w:t>...</w:t>
      </w:r>
      <w:r w:rsidR="00F55495">
        <w:t>WP</w:t>
      </w:r>
      <w:r w:rsidR="00395035">
        <w:t>C</w:t>
      </w:r>
      <w:r w:rsidR="00395035">
        <w:rPr>
          <w:rFonts w:hint="eastAsia"/>
        </w:rPr>
        <w:t>直方图</w:t>
      </w:r>
      <w:r w:rsidR="00395035">
        <w:t>位图数据</w:t>
      </w:r>
      <w:r w:rsidR="00395035">
        <w:t>…||||||F</w:t>
      </w:r>
      <w:r w:rsidR="00077BB2">
        <w:t>&lt;CR&gt;</w:t>
      </w:r>
      <w:r w:rsidR="00F55495" w:rsidRPr="00F55495">
        <w:rPr>
          <w:rFonts w:hint="eastAsia"/>
        </w:rPr>
        <w:t xml:space="preserve"> </w:t>
      </w:r>
      <w:r w:rsidR="00F55495">
        <w:rPr>
          <w:rFonts w:hint="eastAsia"/>
        </w:rPr>
        <w:t>OBX|4|ED|</w:t>
      </w:r>
      <w:r w:rsidR="00F55495">
        <w:t>F800-WARN2</w:t>
      </w:r>
      <w:r w:rsidR="00F55495">
        <w:rPr>
          <w:rFonts w:hint="eastAsia"/>
        </w:rPr>
        <w:t>^</w:t>
      </w:r>
      <w:r w:rsidR="00F55495">
        <w:t>NEUTROPENIA</w:t>
      </w:r>
      <w:r w:rsidR="00F55495">
        <w:rPr>
          <w:rFonts w:hint="eastAsia"/>
        </w:rPr>
        <w:t>^99MRC||</w:t>
      </w:r>
      <w:r w:rsidR="00F55495" w:rsidRPr="00F55495">
        <w:t>Neutropenia</w:t>
      </w:r>
      <w:r w:rsidR="00F55495">
        <w:t>||||||F&lt;CR&gt;</w:t>
      </w:r>
    </w:p>
    <w:p w:rsidR="00077BB2" w:rsidRDefault="00077BB2" w:rsidP="00077BB2">
      <w:pPr>
        <w:pStyle w:val="ae"/>
      </w:pPr>
      <w:r>
        <w:rPr>
          <w:rFonts w:hint="eastAsia"/>
        </w:rPr>
        <w:t>&lt;EB&gt;&lt;CR&gt;</w:t>
      </w:r>
    </w:p>
    <w:p w:rsidR="00A26417" w:rsidRDefault="00413F36" w:rsidP="00413F36">
      <w:pPr>
        <w:pStyle w:val="23"/>
      </w:pPr>
      <w:r>
        <w:rPr>
          <w:rFonts w:hint="eastAsia"/>
        </w:rPr>
        <w:t>（</w:t>
      </w:r>
      <w:r>
        <w:rPr>
          <w:rFonts w:hint="eastAsia"/>
        </w:rPr>
        <w:t>2</w:t>
      </w:r>
      <w:r>
        <w:rPr>
          <w:rFonts w:hint="eastAsia"/>
        </w:rPr>
        <w:t>）</w:t>
      </w:r>
      <w:r w:rsidR="00077BB2">
        <w:rPr>
          <w:rFonts w:hint="eastAsia"/>
        </w:rPr>
        <w:t>样本</w:t>
      </w:r>
      <w:r w:rsidR="00077BB2">
        <w:t>应答</w:t>
      </w:r>
      <w:r w:rsidR="00077BB2">
        <w:rPr>
          <w:rFonts w:hint="eastAsia"/>
        </w:rPr>
        <w:t>消息</w:t>
      </w:r>
      <w:r w:rsidR="00FF5C57">
        <w:rPr>
          <w:rFonts w:hint="eastAsia"/>
        </w:rPr>
        <w:t>示例</w:t>
      </w:r>
    </w:p>
    <w:p w:rsidR="00077BB2" w:rsidRDefault="004B6529" w:rsidP="004B6529">
      <w:pPr>
        <w:pStyle w:val="23"/>
      </w:pPr>
      <w:r>
        <w:rPr>
          <w:rFonts w:hint="eastAsia"/>
        </w:rPr>
        <w:t>LIS</w:t>
      </w:r>
      <w:r>
        <w:rPr>
          <w:rFonts w:hint="eastAsia"/>
        </w:rPr>
        <w:t>服务器</w:t>
      </w:r>
      <w:r>
        <w:t>收到该消息后，将首先判断消息的合法性和消息类型，作出相应的应答。</w:t>
      </w:r>
      <w:r>
        <w:rPr>
          <w:rFonts w:hint="eastAsia"/>
        </w:rPr>
        <w:t>以下</w:t>
      </w:r>
      <w:r>
        <w:t>是正常情况下的应答：</w:t>
      </w:r>
    </w:p>
    <w:p w:rsidR="004B6529" w:rsidRDefault="004B6529" w:rsidP="00544522">
      <w:pPr>
        <w:pStyle w:val="ae"/>
      </w:pPr>
      <w:r>
        <w:rPr>
          <w:rFonts w:hint="eastAsia"/>
        </w:rPr>
        <w:t>&lt;SB&gt;MSH|^~\&amp;|||</w:t>
      </w:r>
      <w:r w:rsidR="00200979" w:rsidRPr="00171B78">
        <w:t>F 800</w:t>
      </w:r>
      <w:r w:rsidR="00200979">
        <w:t>|1268-1478a123</w:t>
      </w:r>
      <w:r>
        <w:t>|2018012307574</w:t>
      </w:r>
      <w:r w:rsidR="00544522">
        <w:t>3</w:t>
      </w:r>
      <w:r>
        <w:t>||</w:t>
      </w:r>
      <w:r w:rsidR="00544522">
        <w:t>ACK</w:t>
      </w:r>
      <w:r>
        <w:t>^R01|1|P|2.4||||||UTF-8&lt;CR&gt;</w:t>
      </w:r>
    </w:p>
    <w:p w:rsidR="00544522" w:rsidRDefault="00544522" w:rsidP="00544522">
      <w:pPr>
        <w:pStyle w:val="ae"/>
      </w:pPr>
      <w:r>
        <w:t>MSA|AA|1&lt;CR&gt;</w:t>
      </w:r>
    </w:p>
    <w:p w:rsidR="00544522" w:rsidRDefault="00544522" w:rsidP="00544522">
      <w:pPr>
        <w:pStyle w:val="ae"/>
      </w:pPr>
      <w:r>
        <w:t>&lt;EB&gt;&lt;CR&gt;</w:t>
      </w:r>
    </w:p>
    <w:p w:rsidR="00544522" w:rsidRDefault="00544522" w:rsidP="00544522">
      <w:pPr>
        <w:pStyle w:val="23"/>
      </w:pPr>
      <w:r>
        <w:rPr>
          <w:rFonts w:hint="eastAsia"/>
        </w:rPr>
        <w:t>若</w:t>
      </w:r>
      <w:r>
        <w:rPr>
          <w:rFonts w:hint="eastAsia"/>
        </w:rPr>
        <w:t>LIS</w:t>
      </w:r>
      <w:r>
        <w:rPr>
          <w:rFonts w:hint="eastAsia"/>
        </w:rPr>
        <w:t>服务器</w:t>
      </w:r>
      <w:r>
        <w:t>检查收到的</w:t>
      </w:r>
      <w:r>
        <w:rPr>
          <w:rFonts w:hint="eastAsia"/>
        </w:rPr>
        <w:t>ORU</w:t>
      </w:r>
      <w:r>
        <w:rPr>
          <w:rFonts w:hint="eastAsia"/>
        </w:rPr>
        <w:t>消息有</w:t>
      </w:r>
      <w:r>
        <w:t>错误，则可以在</w:t>
      </w:r>
      <w:r>
        <w:rPr>
          <w:rFonts w:hint="eastAsia"/>
        </w:rPr>
        <w:t>MSA</w:t>
      </w:r>
      <w:r>
        <w:rPr>
          <w:rFonts w:hint="eastAsia"/>
        </w:rPr>
        <w:t>段</w:t>
      </w:r>
      <w:r>
        <w:t>中设置相应的错误代号返回</w:t>
      </w:r>
      <w:r>
        <w:rPr>
          <w:rFonts w:hint="eastAsia"/>
        </w:rPr>
        <w:t>。</w:t>
      </w:r>
      <w:r>
        <w:t>如</w:t>
      </w:r>
      <w:r>
        <w:rPr>
          <w:rFonts w:hint="eastAsia"/>
        </w:rPr>
        <w:t>LIS</w:t>
      </w:r>
      <w:r>
        <w:rPr>
          <w:rFonts w:hint="eastAsia"/>
        </w:rPr>
        <w:t>服务器</w:t>
      </w:r>
      <w:r>
        <w:t>发生代号为</w:t>
      </w:r>
      <w:r>
        <w:rPr>
          <w:rFonts w:hint="eastAsia"/>
        </w:rPr>
        <w:t>206</w:t>
      </w:r>
      <w:r>
        <w:rPr>
          <w:rFonts w:hint="eastAsia"/>
        </w:rPr>
        <w:t>的</w:t>
      </w:r>
      <w:r>
        <w:t>拒绝错误时，其应答的</w:t>
      </w:r>
      <w:r>
        <w:rPr>
          <w:rFonts w:hint="eastAsia"/>
        </w:rPr>
        <w:t>ACK</w:t>
      </w:r>
      <w:r>
        <w:rPr>
          <w:rFonts w:hint="eastAsia"/>
        </w:rPr>
        <w:t>消息</w:t>
      </w:r>
      <w:r>
        <w:t>为：</w:t>
      </w:r>
    </w:p>
    <w:p w:rsidR="00544522" w:rsidRDefault="00544522" w:rsidP="00544522">
      <w:pPr>
        <w:pStyle w:val="ae"/>
      </w:pPr>
      <w:r>
        <w:rPr>
          <w:rFonts w:hint="eastAsia"/>
        </w:rPr>
        <w:t>&lt;SB&gt;MSH|^~\&amp;|||</w:t>
      </w:r>
      <w:r w:rsidR="00200979" w:rsidRPr="00171B78">
        <w:t>F 800</w:t>
      </w:r>
      <w:r w:rsidR="00200979">
        <w:t>|1268-1478a123</w:t>
      </w:r>
      <w:r>
        <w:t>|20180123075743||ACK^R01|1|P|2.4||||||UTF-8&lt;CR&gt;</w:t>
      </w:r>
    </w:p>
    <w:p w:rsidR="00544522" w:rsidRDefault="00544522" w:rsidP="00544522">
      <w:pPr>
        <w:pStyle w:val="ae"/>
      </w:pPr>
      <w:r>
        <w:t>MSA|AR|1|Application record locked|||206&lt;CR&gt;</w:t>
      </w:r>
    </w:p>
    <w:p w:rsidR="00544522" w:rsidRDefault="00544522" w:rsidP="00544522">
      <w:pPr>
        <w:pStyle w:val="ae"/>
      </w:pPr>
      <w:r>
        <w:t>&lt;EB&gt;&lt;CR&gt;</w:t>
      </w:r>
    </w:p>
    <w:p w:rsidR="00863484" w:rsidRPr="00863484" w:rsidRDefault="00863484" w:rsidP="00863484">
      <w:pPr>
        <w:pStyle w:val="af9"/>
      </w:pPr>
      <w:r>
        <w:t>注</w:t>
      </w:r>
      <w:r>
        <w:rPr>
          <w:rFonts w:hint="eastAsia"/>
        </w:rPr>
        <w:t>：</w:t>
      </w:r>
      <w:r>
        <w:t>应答消息的</w:t>
      </w:r>
      <w:r>
        <w:rPr>
          <w:rFonts w:hint="eastAsia"/>
        </w:rPr>
        <w:t>ID</w:t>
      </w:r>
      <w:r>
        <w:rPr>
          <w:rFonts w:hint="eastAsia"/>
        </w:rPr>
        <w:t>（</w:t>
      </w:r>
      <w:r>
        <w:rPr>
          <w:rFonts w:hint="eastAsia"/>
        </w:rPr>
        <w:t>MSH-</w:t>
      </w:r>
      <w:r>
        <w:t>10</w:t>
      </w:r>
      <w:r>
        <w:rPr>
          <w:rFonts w:hint="eastAsia"/>
        </w:rPr>
        <w:t>）必须和样本消息相同；</w:t>
      </w:r>
    </w:p>
    <w:p w:rsidR="00054552" w:rsidRDefault="00054552" w:rsidP="0087480C">
      <w:pPr>
        <w:pStyle w:val="a0"/>
      </w:pPr>
      <w:bookmarkStart w:id="86" w:name="_Toc36470963"/>
      <w:bookmarkStart w:id="87" w:name="_Toc36472338"/>
      <w:bookmarkStart w:id="88" w:name="_Toc36473751"/>
      <w:r>
        <w:rPr>
          <w:rFonts w:hint="eastAsia"/>
        </w:rPr>
        <w:t>质控</w:t>
      </w:r>
      <w:r>
        <w:t>结果上报</w:t>
      </w:r>
      <w:bookmarkEnd w:id="86"/>
      <w:bookmarkEnd w:id="87"/>
      <w:bookmarkEnd w:id="88"/>
    </w:p>
    <w:p w:rsidR="00A26417" w:rsidRDefault="00EB3D2A" w:rsidP="00034B1F">
      <w:pPr>
        <w:pStyle w:val="affe"/>
        <w:numPr>
          <w:ilvl w:val="0"/>
          <w:numId w:val="7"/>
        </w:numPr>
        <w:ind w:firstLineChars="0"/>
      </w:pPr>
      <w:r>
        <w:rPr>
          <w:rFonts w:hint="eastAsia"/>
        </w:rPr>
        <w:t>质控</w:t>
      </w:r>
      <w:r>
        <w:t>消息</w:t>
      </w:r>
      <w:r w:rsidR="00FF5C57">
        <w:rPr>
          <w:rFonts w:hint="eastAsia"/>
        </w:rPr>
        <w:t>示例</w:t>
      </w:r>
    </w:p>
    <w:p w:rsidR="000E5CE0" w:rsidRPr="000E5CE0" w:rsidRDefault="000E5CE0" w:rsidP="000E5CE0">
      <w:pPr>
        <w:pStyle w:val="ae"/>
      </w:pPr>
      <w:r w:rsidRPr="000E5CE0">
        <w:lastRenderedPageBreak/>
        <w:t>&lt;SB&gt;MSH|^~\&amp;|</w:t>
      </w:r>
      <w:r>
        <w:t>F 8</w:t>
      </w:r>
      <w:r w:rsidRPr="000E5CE0">
        <w:t>00|1268-1478a123|||20180123075742||ORU^R01|1|Q|2.4||||||UTF-8&lt;CR&gt;</w:t>
      </w:r>
    </w:p>
    <w:p w:rsidR="000E5CE0" w:rsidRPr="000E5CE0" w:rsidRDefault="000E5CE0" w:rsidP="000E5CE0">
      <w:pPr>
        <w:pStyle w:val="ae"/>
      </w:pPr>
      <w:r w:rsidRPr="000E5CE0">
        <w:t>OBR|1|123456789||maccura|||20180124100000||||||level1|20200124080000|1000|L&lt;CR&gt;</w:t>
      </w:r>
    </w:p>
    <w:p w:rsidR="000E5CE0" w:rsidRPr="000E5CE0" w:rsidRDefault="000E5CE0" w:rsidP="000E5CE0">
      <w:pPr>
        <w:pStyle w:val="ae"/>
      </w:pPr>
      <w:r w:rsidRPr="000E5CE0">
        <w:t>OBX|0|NM|6690-2^WBC^LN|WBC|3.14</w:t>
      </w:r>
      <w:r>
        <w:t>|</w:t>
      </w:r>
      <w:r w:rsidRPr="00F55495">
        <w:t>10*3/uL</w:t>
      </w:r>
      <w:r w:rsidRPr="000E5CE0">
        <w:t>|||||F||||3.0|1.0&lt;CR&gt;</w:t>
      </w:r>
    </w:p>
    <w:p w:rsidR="00EB3D2A" w:rsidRPr="000E5CE0" w:rsidRDefault="000E5CE0" w:rsidP="000E5CE0">
      <w:pPr>
        <w:pStyle w:val="ae"/>
      </w:pPr>
      <w:r w:rsidRPr="000E5CE0">
        <w:rPr>
          <w:rFonts w:hint="eastAsia"/>
        </w:rPr>
        <w:t>&lt;EB&gt;&lt;CR&gt;</w:t>
      </w:r>
    </w:p>
    <w:p w:rsidR="00EB3D2A" w:rsidRDefault="00EB3D2A" w:rsidP="00034B1F">
      <w:pPr>
        <w:pStyle w:val="affe"/>
        <w:numPr>
          <w:ilvl w:val="0"/>
          <w:numId w:val="7"/>
        </w:numPr>
        <w:ind w:firstLineChars="0"/>
      </w:pPr>
      <w:r>
        <w:rPr>
          <w:rFonts w:hint="eastAsia"/>
        </w:rPr>
        <w:t>质控应答</w:t>
      </w:r>
      <w:r>
        <w:t>消息</w:t>
      </w:r>
      <w:r w:rsidR="00FF5C57">
        <w:rPr>
          <w:rFonts w:hint="eastAsia"/>
        </w:rPr>
        <w:t>示例</w:t>
      </w:r>
    </w:p>
    <w:p w:rsidR="00EB3D2A" w:rsidRDefault="00EB3D2A" w:rsidP="00EB3D2A">
      <w:pPr>
        <w:pStyle w:val="23"/>
      </w:pPr>
      <w:r>
        <w:rPr>
          <w:rFonts w:hint="eastAsia"/>
        </w:rPr>
        <w:t>质控应答消息与样本应答消息只有一点不同：</w:t>
      </w:r>
      <w:r>
        <w:rPr>
          <w:rFonts w:hint="eastAsia"/>
        </w:rPr>
        <w:t>MSH-11</w:t>
      </w:r>
      <w:r>
        <w:rPr>
          <w:rFonts w:hint="eastAsia"/>
        </w:rPr>
        <w:t>字段取值为</w:t>
      </w:r>
      <w:r>
        <w:rPr>
          <w:rFonts w:hint="eastAsia"/>
        </w:rPr>
        <w:t>Q</w:t>
      </w:r>
      <w:r>
        <w:rPr>
          <w:rFonts w:hint="eastAsia"/>
        </w:rPr>
        <w:t>。</w:t>
      </w:r>
    </w:p>
    <w:p w:rsidR="00EB3D2A" w:rsidRDefault="00EB3D2A" w:rsidP="00EB3D2A">
      <w:pPr>
        <w:pStyle w:val="23"/>
      </w:pPr>
      <w:r>
        <w:rPr>
          <w:rFonts w:hint="eastAsia"/>
        </w:rPr>
        <w:t>以下为一个</w:t>
      </w:r>
      <w:r>
        <w:rPr>
          <w:rFonts w:hint="eastAsia"/>
        </w:rPr>
        <w:t>X-R</w:t>
      </w:r>
      <w:r>
        <w:rPr>
          <w:rFonts w:hint="eastAsia"/>
        </w:rPr>
        <w:t>质控消息</w:t>
      </w:r>
      <w:r>
        <w:rPr>
          <w:rFonts w:hint="eastAsia"/>
        </w:rPr>
        <w:t>ACK</w:t>
      </w:r>
      <w:r>
        <w:rPr>
          <w:rFonts w:hint="eastAsia"/>
        </w:rPr>
        <w:t>。</w:t>
      </w:r>
    </w:p>
    <w:p w:rsidR="00EB3D2A" w:rsidRDefault="00EB3D2A" w:rsidP="00EB3D2A">
      <w:pPr>
        <w:pStyle w:val="ae"/>
      </w:pPr>
      <w:r>
        <w:rPr>
          <w:rFonts w:hint="eastAsia"/>
        </w:rPr>
        <w:t>&lt;SB&gt;MSH|^~\&amp;|||</w:t>
      </w:r>
      <w:r w:rsidR="00200979" w:rsidRPr="00171B78">
        <w:t>F 800</w:t>
      </w:r>
      <w:r w:rsidR="00200979">
        <w:t>|1268-1478a123</w:t>
      </w:r>
      <w:r>
        <w:t>|20180123075743||ACK^R01|1|Q|2.4||||||UTF-8&lt;CR&gt;</w:t>
      </w:r>
    </w:p>
    <w:p w:rsidR="00EB3D2A" w:rsidRDefault="00EB3D2A" w:rsidP="00EB3D2A">
      <w:pPr>
        <w:pStyle w:val="ae"/>
      </w:pPr>
      <w:r>
        <w:t>MSA|AA|1&lt;CR&gt;</w:t>
      </w:r>
    </w:p>
    <w:p w:rsidR="00EB3D2A" w:rsidRDefault="00EB3D2A" w:rsidP="00EB3D2A">
      <w:pPr>
        <w:pStyle w:val="ae"/>
      </w:pPr>
      <w:r>
        <w:t>&lt;EB&gt;&lt;CR&gt;</w:t>
      </w:r>
    </w:p>
    <w:p w:rsidR="00863484" w:rsidRPr="00863484" w:rsidRDefault="00863484" w:rsidP="00863484">
      <w:pPr>
        <w:pStyle w:val="af9"/>
      </w:pPr>
      <w:r>
        <w:t>注</w:t>
      </w:r>
      <w:r>
        <w:rPr>
          <w:rFonts w:hint="eastAsia"/>
        </w:rPr>
        <w:t>：</w:t>
      </w:r>
      <w:r>
        <w:t>应答消息的</w:t>
      </w:r>
      <w:r>
        <w:rPr>
          <w:rFonts w:hint="eastAsia"/>
        </w:rPr>
        <w:t>ID</w:t>
      </w:r>
      <w:r>
        <w:rPr>
          <w:rFonts w:hint="eastAsia"/>
        </w:rPr>
        <w:t>（</w:t>
      </w:r>
      <w:r>
        <w:rPr>
          <w:rFonts w:hint="eastAsia"/>
        </w:rPr>
        <w:t>MSH-</w:t>
      </w:r>
      <w:r>
        <w:t>10</w:t>
      </w:r>
      <w:r>
        <w:rPr>
          <w:rFonts w:hint="eastAsia"/>
        </w:rPr>
        <w:t>）必须和质控消息相同；</w:t>
      </w:r>
    </w:p>
    <w:p w:rsidR="00054552" w:rsidRDefault="00054552" w:rsidP="0087480C">
      <w:pPr>
        <w:pStyle w:val="a0"/>
      </w:pPr>
      <w:bookmarkStart w:id="89" w:name="_Toc36470964"/>
      <w:bookmarkStart w:id="90" w:name="_Toc36472339"/>
      <w:bookmarkStart w:id="91" w:name="_Toc36473752"/>
      <w:r>
        <w:rPr>
          <w:rFonts w:hint="eastAsia"/>
        </w:rPr>
        <w:t>查询</w:t>
      </w:r>
      <w:r>
        <w:t>指定条码</w:t>
      </w:r>
      <w:r>
        <w:rPr>
          <w:rFonts w:hint="eastAsia"/>
        </w:rPr>
        <w:t>样本</w:t>
      </w:r>
      <w:r>
        <w:t>的申请信息</w:t>
      </w:r>
      <w:bookmarkEnd w:id="89"/>
      <w:bookmarkEnd w:id="90"/>
      <w:bookmarkEnd w:id="91"/>
    </w:p>
    <w:p w:rsidR="00395035" w:rsidRDefault="00BA2FF6" w:rsidP="00034B1F">
      <w:pPr>
        <w:pStyle w:val="affe"/>
        <w:numPr>
          <w:ilvl w:val="0"/>
          <w:numId w:val="8"/>
        </w:numPr>
        <w:ind w:firstLineChars="0"/>
      </w:pPr>
      <w:r>
        <w:rPr>
          <w:rFonts w:hint="eastAsia"/>
        </w:rPr>
        <w:t>查询</w:t>
      </w:r>
      <w:r>
        <w:t>请求</w:t>
      </w:r>
      <w:r>
        <w:rPr>
          <w:rFonts w:hint="eastAsia"/>
        </w:rPr>
        <w:t>消息</w:t>
      </w:r>
      <w:r>
        <w:t>示例</w:t>
      </w:r>
    </w:p>
    <w:p w:rsidR="00BA2FF6" w:rsidRDefault="00727C8E" w:rsidP="00727C8E">
      <w:pPr>
        <w:pStyle w:val="23"/>
      </w:pPr>
      <w:r>
        <w:rPr>
          <w:rFonts w:hint="eastAsia"/>
        </w:rPr>
        <w:t>MSH-9</w:t>
      </w:r>
      <w:r>
        <w:rPr>
          <w:rFonts w:hint="eastAsia"/>
        </w:rPr>
        <w:t>消息</w:t>
      </w:r>
      <w:r>
        <w:t>类型字段取值为</w:t>
      </w:r>
      <w:r>
        <w:rPr>
          <w:rFonts w:hint="eastAsia"/>
        </w:rPr>
        <w:t>QRY^Q01</w:t>
      </w:r>
      <w:r>
        <w:rPr>
          <w:rFonts w:hint="eastAsia"/>
        </w:rPr>
        <w:t>，</w:t>
      </w:r>
      <w:r w:rsidR="002563D3">
        <w:rPr>
          <w:rFonts w:hint="eastAsia"/>
        </w:rPr>
        <w:t>QRD-8</w:t>
      </w:r>
      <w:r w:rsidR="002563D3">
        <w:rPr>
          <w:rFonts w:hint="eastAsia"/>
        </w:rPr>
        <w:t>填</w:t>
      </w:r>
      <w:r w:rsidR="002563D3">
        <w:t>样本编号，示例中该字段填为</w:t>
      </w:r>
      <w:r w:rsidR="002563D3">
        <w:rPr>
          <w:rFonts w:hint="eastAsia"/>
        </w:rPr>
        <w:t>S</w:t>
      </w:r>
      <w:r w:rsidR="002563D3">
        <w:t>ampleID1</w:t>
      </w:r>
      <w:r w:rsidR="002563D3">
        <w:rPr>
          <w:rFonts w:hint="eastAsia"/>
        </w:rPr>
        <w:t>。</w:t>
      </w:r>
    </w:p>
    <w:p w:rsidR="00727C8E" w:rsidRDefault="00727C8E" w:rsidP="00727C8E">
      <w:pPr>
        <w:pStyle w:val="ae"/>
      </w:pPr>
      <w:r>
        <w:rPr>
          <w:rFonts w:hint="eastAsia"/>
        </w:rPr>
        <w:t>&lt;SB&gt;</w:t>
      </w:r>
      <w:r>
        <w:t>MSH|^~\&amp;|</w:t>
      </w:r>
      <w:r w:rsidR="00200979" w:rsidRPr="00171B78">
        <w:t>F 800</w:t>
      </w:r>
      <w:r w:rsidR="00200979">
        <w:t>|1268-1478a123</w:t>
      </w:r>
      <w:r>
        <w:t>| | |20180125062608||QRY^Q01|1|P|2.4||||||UTF-8&lt;CR&gt;</w:t>
      </w:r>
    </w:p>
    <w:p w:rsidR="00727C8E" w:rsidRDefault="00727C8E" w:rsidP="00727C8E">
      <w:pPr>
        <w:pStyle w:val="ae"/>
      </w:pPr>
      <w:r>
        <w:t>QRD|20180125062608|R|I|a47d7494-0b97-46bc-a0fe-aa491a844c2f|||^RD|SampleID1|OTH|||T&lt;CR&gt;</w:t>
      </w:r>
    </w:p>
    <w:p w:rsidR="00727C8E" w:rsidRDefault="00727C8E" w:rsidP="00727C8E">
      <w:pPr>
        <w:pStyle w:val="ae"/>
      </w:pPr>
      <w:r>
        <w:t>QRF|</w:t>
      </w:r>
      <w:r w:rsidRPr="00BA2A9C">
        <w:t xml:space="preserve"> </w:t>
      </w:r>
      <w:r>
        <w:t>F 800|||||RCT|COR|ALL&lt;CR&gt;</w:t>
      </w:r>
    </w:p>
    <w:p w:rsidR="00727C8E" w:rsidRDefault="00727C8E" w:rsidP="00727C8E">
      <w:pPr>
        <w:pStyle w:val="ae"/>
      </w:pPr>
      <w:r>
        <w:t>&lt;EB&gt;&lt;CR&gt;</w:t>
      </w:r>
    </w:p>
    <w:p w:rsidR="00BA2FF6" w:rsidRDefault="00BA2FF6" w:rsidP="00034B1F">
      <w:pPr>
        <w:pStyle w:val="affe"/>
        <w:numPr>
          <w:ilvl w:val="0"/>
          <w:numId w:val="8"/>
        </w:numPr>
        <w:ind w:firstLineChars="0"/>
      </w:pPr>
      <w:r>
        <w:rPr>
          <w:rFonts w:hint="eastAsia"/>
        </w:rPr>
        <w:t>查询请求</w:t>
      </w:r>
      <w:r>
        <w:t>应答消息示例</w:t>
      </w:r>
    </w:p>
    <w:p w:rsidR="0094652B" w:rsidRDefault="0094652B" w:rsidP="0094652B">
      <w:pPr>
        <w:pStyle w:val="23"/>
      </w:pPr>
      <w:r>
        <w:rPr>
          <w:rFonts w:hint="eastAsia"/>
        </w:rPr>
        <w:t>LIS</w:t>
      </w:r>
      <w:r>
        <w:rPr>
          <w:rFonts w:hint="eastAsia"/>
        </w:rPr>
        <w:t>查询</w:t>
      </w:r>
      <w:r>
        <w:t>请求消息包含样本编号，</w:t>
      </w:r>
      <w:r>
        <w:rPr>
          <w:rFonts w:hint="eastAsia"/>
        </w:rPr>
        <w:t>LIS</w:t>
      </w:r>
      <w:r>
        <w:rPr>
          <w:rFonts w:hint="eastAsia"/>
        </w:rPr>
        <w:t>收到</w:t>
      </w:r>
      <w:r>
        <w:t>后，查询样本对应的病人与样本信息回应。</w:t>
      </w:r>
    </w:p>
    <w:p w:rsidR="0094652B" w:rsidRDefault="0094652B" w:rsidP="0094652B">
      <w:pPr>
        <w:pStyle w:val="ae"/>
      </w:pPr>
      <w:r>
        <w:rPr>
          <w:rFonts w:hint="eastAsia"/>
        </w:rPr>
        <w:t>&lt;SB&gt;</w:t>
      </w:r>
      <w:r>
        <w:t>MSH|^~\&amp;|||</w:t>
      </w:r>
      <w:r w:rsidR="00200979" w:rsidRPr="00171B78">
        <w:t>F 800</w:t>
      </w:r>
      <w:r w:rsidR="00200979">
        <w:t>|1268-1478a123</w:t>
      </w:r>
      <w:r>
        <w:t>|20180125062610||DSR^Q01|1|P|2.4||||||UTF-8&lt;CR&gt;</w:t>
      </w:r>
    </w:p>
    <w:p w:rsidR="0094652B" w:rsidRDefault="0094652B" w:rsidP="0094652B">
      <w:pPr>
        <w:pStyle w:val="ae"/>
      </w:pPr>
      <w:r>
        <w:t>MSA|AA|1&lt;CR&gt;</w:t>
      </w:r>
    </w:p>
    <w:p w:rsidR="0094652B" w:rsidRDefault="0094652B" w:rsidP="0094652B">
      <w:pPr>
        <w:pStyle w:val="ae"/>
      </w:pPr>
      <w:r>
        <w:t>QRD|20180125062608|R|I|a47d7494-0b97-46bc-a0fe-aa491a844c2f|||^RD|SampleID1|OTH|||T&lt;CR&gt;</w:t>
      </w:r>
    </w:p>
    <w:p w:rsidR="0094652B" w:rsidRPr="0094652B" w:rsidRDefault="0094652B" w:rsidP="0094652B">
      <w:pPr>
        <w:pStyle w:val="ae"/>
      </w:pPr>
      <w:r>
        <w:t>QRF|</w:t>
      </w:r>
      <w:r w:rsidRPr="00BA2A9C">
        <w:t xml:space="preserve"> </w:t>
      </w:r>
      <w:r>
        <w:t>F 800|||||RCT|COR|ALL&lt;CR&gt;</w:t>
      </w:r>
    </w:p>
    <w:p w:rsidR="0094652B" w:rsidRDefault="0094652B" w:rsidP="0094652B">
      <w:pPr>
        <w:pStyle w:val="ae"/>
      </w:pPr>
      <w:r>
        <w:t>DSP|1||BingLiHao1&lt;CR&gt;</w:t>
      </w:r>
    </w:p>
    <w:p w:rsidR="0094652B" w:rsidRDefault="0094652B" w:rsidP="0094652B">
      <w:pPr>
        <w:pStyle w:val="ae"/>
      </w:pPr>
      <w:r>
        <w:t>DSP|2||ChuangHao1&lt;CR&gt;</w:t>
      </w:r>
    </w:p>
    <w:p w:rsidR="0094652B" w:rsidRDefault="0094652B" w:rsidP="0094652B">
      <w:pPr>
        <w:pStyle w:val="ae"/>
      </w:pPr>
      <w:r>
        <w:t>DSP|3||Name1&lt;CR&gt;</w:t>
      </w:r>
    </w:p>
    <w:p w:rsidR="0094652B" w:rsidRDefault="0094652B" w:rsidP="0094652B">
      <w:pPr>
        <w:pStyle w:val="ae"/>
      </w:pPr>
      <w:r>
        <w:t>DSP|4||19870609102137&lt;CR&gt;</w:t>
      </w:r>
    </w:p>
    <w:p w:rsidR="0094652B" w:rsidRDefault="0094652B" w:rsidP="0094652B">
      <w:pPr>
        <w:pStyle w:val="ae"/>
      </w:pPr>
      <w:r>
        <w:t>DSP|5||M&lt;CR&gt;</w:t>
      </w:r>
    </w:p>
    <w:p w:rsidR="0094652B" w:rsidRDefault="0094652B" w:rsidP="0094652B">
      <w:pPr>
        <w:pStyle w:val="ae"/>
      </w:pPr>
      <w:r>
        <w:t>DSP|6||A&lt;CR&gt;</w:t>
      </w:r>
    </w:p>
    <w:p w:rsidR="0094652B" w:rsidRDefault="0094652B" w:rsidP="0094652B">
      <w:pPr>
        <w:pStyle w:val="ae"/>
      </w:pPr>
      <w:r>
        <w:t>DSP|7||ZhongZu1&lt;CR&gt;</w:t>
      </w:r>
    </w:p>
    <w:p w:rsidR="0094652B" w:rsidRDefault="0094652B" w:rsidP="0094652B">
      <w:pPr>
        <w:pStyle w:val="ae"/>
      </w:pPr>
      <w:r>
        <w:t>DSP|8||DiZhi1&lt;CR&gt;</w:t>
      </w:r>
    </w:p>
    <w:p w:rsidR="0094652B" w:rsidRDefault="0094652B" w:rsidP="0094652B">
      <w:pPr>
        <w:pStyle w:val="ae"/>
      </w:pPr>
      <w:r>
        <w:t>DSP|9||CountryCode1&lt;CR&gt;</w:t>
      </w:r>
    </w:p>
    <w:p w:rsidR="0094652B" w:rsidRDefault="0094652B" w:rsidP="0094652B">
      <w:pPr>
        <w:pStyle w:val="ae"/>
      </w:pPr>
      <w:r>
        <w:lastRenderedPageBreak/>
        <w:t>DSP|10||HomePhoneNumber1&lt;CR&gt;</w:t>
      </w:r>
    </w:p>
    <w:p w:rsidR="0094652B" w:rsidRDefault="0094652B" w:rsidP="0094652B">
      <w:pPr>
        <w:pStyle w:val="ae"/>
      </w:pPr>
      <w:r>
        <w:t>DSP|11||SamplePosition1&lt;CR&gt;</w:t>
      </w:r>
    </w:p>
    <w:p w:rsidR="0094652B" w:rsidRDefault="0094652B" w:rsidP="0094652B">
      <w:pPr>
        <w:pStyle w:val="ae"/>
      </w:pPr>
      <w:r>
        <w:t>DSP|12||20171221080102&lt;CR&gt;</w:t>
      </w:r>
    </w:p>
    <w:p w:rsidR="0094652B" w:rsidRDefault="0094652B" w:rsidP="0094652B">
      <w:pPr>
        <w:pStyle w:val="ae"/>
      </w:pPr>
      <w:r>
        <w:t>DSP|13||HunYin1&lt;CR&gt;</w:t>
      </w:r>
    </w:p>
    <w:p w:rsidR="0094652B" w:rsidRDefault="0094652B" w:rsidP="0094652B">
      <w:pPr>
        <w:pStyle w:val="ae"/>
      </w:pPr>
      <w:r>
        <w:t>DSP|14||ZongJiao1&lt;CR&gt;</w:t>
      </w:r>
    </w:p>
    <w:p w:rsidR="0094652B" w:rsidRDefault="0094652B" w:rsidP="0094652B">
      <w:pPr>
        <w:pStyle w:val="ae"/>
      </w:pPr>
      <w:r>
        <w:t>DSP|15||InPatient&lt;CR&gt;</w:t>
      </w:r>
    </w:p>
    <w:p w:rsidR="0094652B" w:rsidRDefault="0094652B" w:rsidP="0094652B">
      <w:pPr>
        <w:pStyle w:val="ae"/>
      </w:pPr>
      <w:r>
        <w:t>DSP|16||SheBaoZhangHao1&lt;CR&gt;</w:t>
      </w:r>
    </w:p>
    <w:p w:rsidR="0094652B" w:rsidRDefault="0094652B" w:rsidP="0094652B">
      <w:pPr>
        <w:pStyle w:val="ae"/>
      </w:pPr>
      <w:r>
        <w:t>DSP|17||own&lt;CR&gt;</w:t>
      </w:r>
    </w:p>
    <w:p w:rsidR="0094652B" w:rsidRDefault="0094652B" w:rsidP="0094652B">
      <w:pPr>
        <w:pStyle w:val="ae"/>
      </w:pPr>
      <w:r>
        <w:t>DSP|18||MinZu1&lt;CR&gt;</w:t>
      </w:r>
    </w:p>
    <w:p w:rsidR="0094652B" w:rsidRDefault="0094652B" w:rsidP="0094652B">
      <w:pPr>
        <w:pStyle w:val="ae"/>
      </w:pPr>
      <w:r>
        <w:t>DSP|19||JiGuan1&lt;CR&gt;</w:t>
      </w:r>
    </w:p>
    <w:p w:rsidR="0094652B" w:rsidRDefault="0094652B" w:rsidP="0094652B">
      <w:pPr>
        <w:pStyle w:val="ae"/>
      </w:pPr>
      <w:r>
        <w:t>DSP|20||GuoJia1&lt;CR&gt;</w:t>
      </w:r>
    </w:p>
    <w:p w:rsidR="0094652B" w:rsidRDefault="0094652B" w:rsidP="0094652B">
      <w:pPr>
        <w:pStyle w:val="ae"/>
      </w:pPr>
      <w:r>
        <w:t>DSP|21||TiaoMa1&lt;CR&gt;</w:t>
      </w:r>
    </w:p>
    <w:p w:rsidR="0094652B" w:rsidRDefault="0094652B" w:rsidP="0094652B">
      <w:pPr>
        <w:pStyle w:val="ae"/>
      </w:pPr>
      <w:r>
        <w:t>DSP|22||YangBenHao1&lt;CR&gt;</w:t>
      </w:r>
    </w:p>
    <w:p w:rsidR="0094652B" w:rsidRDefault="0094652B" w:rsidP="0094652B">
      <w:pPr>
        <w:pStyle w:val="ae"/>
      </w:pPr>
      <w:r>
        <w:t>DSP|23||20171221080102&lt;CR&gt;</w:t>
      </w:r>
    </w:p>
    <w:p w:rsidR="0094652B" w:rsidRDefault="0094652B" w:rsidP="0094652B">
      <w:pPr>
        <w:pStyle w:val="ae"/>
      </w:pPr>
      <w:r>
        <w:t>DSP|24||Y&lt;CR&gt;</w:t>
      </w:r>
    </w:p>
    <w:p w:rsidR="0094652B" w:rsidRDefault="0094652B" w:rsidP="0094652B">
      <w:pPr>
        <w:pStyle w:val="ae"/>
      </w:pPr>
      <w:r>
        <w:t>DSP|25||1.1&lt;CR&gt;</w:t>
      </w:r>
    </w:p>
    <w:p w:rsidR="0094652B" w:rsidRDefault="0094652B" w:rsidP="0094652B">
      <w:pPr>
        <w:pStyle w:val="ae"/>
      </w:pPr>
      <w:r>
        <w:t>DSP|26||</w:t>
      </w:r>
      <w:r w:rsidR="00D46A15">
        <w:t>serum</w:t>
      </w:r>
      <w:r>
        <w:t>&lt;CR&gt;</w:t>
      </w:r>
    </w:p>
    <w:p w:rsidR="0094652B" w:rsidRDefault="0094652B" w:rsidP="0094652B">
      <w:pPr>
        <w:pStyle w:val="ae"/>
      </w:pPr>
      <w:r>
        <w:t>DSP|27||Doctor1&lt;CR&gt;</w:t>
      </w:r>
    </w:p>
    <w:p w:rsidR="0094652B" w:rsidRDefault="0094652B" w:rsidP="0094652B">
      <w:pPr>
        <w:pStyle w:val="ae"/>
      </w:pPr>
      <w:r>
        <w:t>DSP|28||Department1&lt;CR&gt;</w:t>
      </w:r>
    </w:p>
    <w:p w:rsidR="0094652B" w:rsidRDefault="0094652B" w:rsidP="0094652B">
      <w:pPr>
        <w:pStyle w:val="ae"/>
      </w:pPr>
      <w:r>
        <w:t>DSP|</w:t>
      </w:r>
      <w:r w:rsidR="007D1CAB">
        <w:t>29</w:t>
      </w:r>
      <w:r>
        <w:t>||</w:t>
      </w:r>
      <w:r w:rsidR="00E929F5" w:rsidRPr="00E929F5">
        <w:t>CBC</w:t>
      </w:r>
      <w:r>
        <w:t>&lt;CR&gt;</w:t>
      </w:r>
    </w:p>
    <w:p w:rsidR="0014723D" w:rsidRDefault="0014723D" w:rsidP="0014723D">
      <w:pPr>
        <w:pStyle w:val="ae"/>
      </w:pPr>
      <w:r>
        <w:t>DSP|30||31&lt;CR&gt;</w:t>
      </w:r>
    </w:p>
    <w:p w:rsidR="0014723D" w:rsidRDefault="0014723D" w:rsidP="0014723D">
      <w:pPr>
        <w:pStyle w:val="ae"/>
      </w:pPr>
      <w:r>
        <w:t>DSP|31||Y&lt;CR&gt;</w:t>
      </w:r>
    </w:p>
    <w:p w:rsidR="0094652B" w:rsidRDefault="0094652B" w:rsidP="0094652B">
      <w:pPr>
        <w:pStyle w:val="ae"/>
      </w:pPr>
      <w:r>
        <w:t>&lt;EB&gt;&lt;CR&gt;</w:t>
      </w:r>
    </w:p>
    <w:p w:rsidR="00863484" w:rsidRDefault="00863484" w:rsidP="00863484">
      <w:pPr>
        <w:pStyle w:val="af9"/>
      </w:pPr>
      <w:r>
        <w:t>注</w:t>
      </w:r>
      <w:r>
        <w:rPr>
          <w:rFonts w:hint="eastAsia"/>
        </w:rPr>
        <w:t>：</w:t>
      </w:r>
      <w:r>
        <w:t>应答消息的</w:t>
      </w:r>
      <w:r>
        <w:rPr>
          <w:rFonts w:hint="eastAsia"/>
        </w:rPr>
        <w:t>ID</w:t>
      </w:r>
      <w:r>
        <w:rPr>
          <w:rFonts w:hint="eastAsia"/>
        </w:rPr>
        <w:t>（</w:t>
      </w:r>
      <w:r>
        <w:rPr>
          <w:rFonts w:hint="eastAsia"/>
        </w:rPr>
        <w:t>MSH-</w:t>
      </w:r>
      <w:r>
        <w:t>10</w:t>
      </w:r>
      <w:r>
        <w:rPr>
          <w:rFonts w:hint="eastAsia"/>
        </w:rPr>
        <w:t>）必须和查询请求消息相同；</w:t>
      </w:r>
    </w:p>
    <w:p w:rsidR="007F2FEE" w:rsidRDefault="007F2FEE" w:rsidP="007F2FEE">
      <w:pPr>
        <w:pStyle w:val="23"/>
      </w:pPr>
      <w:r>
        <w:rPr>
          <w:rFonts w:hint="eastAsia"/>
        </w:rPr>
        <w:t>如果没有查找</w:t>
      </w:r>
      <w:r w:rsidR="00127435">
        <w:rPr>
          <w:rFonts w:hint="eastAsia"/>
        </w:rPr>
        <w:t>到</w:t>
      </w:r>
      <w:r>
        <w:rPr>
          <w:rFonts w:hint="eastAsia"/>
        </w:rPr>
        <w:t>有效的记录，那么响应报文如下：</w:t>
      </w:r>
    </w:p>
    <w:p w:rsidR="007F2FEE" w:rsidRDefault="007F2FEE" w:rsidP="007F2FEE">
      <w:pPr>
        <w:pStyle w:val="ae"/>
      </w:pPr>
      <w:r>
        <w:rPr>
          <w:rFonts w:hint="eastAsia"/>
        </w:rPr>
        <w:t>&lt;SB&gt;</w:t>
      </w:r>
      <w:r>
        <w:t>MSH|^~\&amp;|||</w:t>
      </w:r>
      <w:r w:rsidR="00200979" w:rsidRPr="00171B78">
        <w:t>F 800</w:t>
      </w:r>
      <w:r w:rsidR="00200979">
        <w:t>|1268-1478a123</w:t>
      </w:r>
      <w:r>
        <w:t>|20180125062610||DSR^Q01|1|P|2.4||||||UTF-8&lt;CR&gt;</w:t>
      </w:r>
    </w:p>
    <w:p w:rsidR="007F2FEE" w:rsidRDefault="007F2FEE" w:rsidP="007F2FEE">
      <w:pPr>
        <w:pStyle w:val="ae"/>
      </w:pPr>
      <w:r>
        <w:t>MSA|AE|8&lt;CR&gt;</w:t>
      </w:r>
    </w:p>
    <w:p w:rsidR="007F2FEE" w:rsidRDefault="007F2FEE" w:rsidP="007F2FEE">
      <w:pPr>
        <w:pStyle w:val="ae"/>
      </w:pPr>
      <w:r>
        <w:t>&lt;EB&gt;&lt;CR&gt;</w:t>
      </w:r>
    </w:p>
    <w:p w:rsidR="00054552" w:rsidRDefault="00054552" w:rsidP="0087480C">
      <w:pPr>
        <w:pStyle w:val="a0"/>
      </w:pPr>
      <w:bookmarkStart w:id="92" w:name="_Toc36470965"/>
      <w:bookmarkStart w:id="93" w:name="_Toc36472340"/>
      <w:bookmarkStart w:id="94" w:name="_Toc36473753"/>
      <w:r>
        <w:rPr>
          <w:rFonts w:hint="eastAsia"/>
        </w:rPr>
        <w:t>查询</w:t>
      </w:r>
      <w:r>
        <w:t>指定时间段样本的申请信息</w:t>
      </w:r>
      <w:bookmarkEnd w:id="92"/>
      <w:bookmarkEnd w:id="93"/>
      <w:bookmarkEnd w:id="94"/>
    </w:p>
    <w:p w:rsidR="00C529E4" w:rsidRDefault="00C529E4" w:rsidP="00034B1F">
      <w:pPr>
        <w:pStyle w:val="affe"/>
        <w:numPr>
          <w:ilvl w:val="0"/>
          <w:numId w:val="9"/>
        </w:numPr>
        <w:ind w:firstLineChars="0"/>
      </w:pPr>
      <w:r>
        <w:rPr>
          <w:rFonts w:hint="eastAsia"/>
        </w:rPr>
        <w:t>查询</w:t>
      </w:r>
      <w:r>
        <w:t>请求</w:t>
      </w:r>
      <w:r>
        <w:rPr>
          <w:rFonts w:hint="eastAsia"/>
        </w:rPr>
        <w:t>消息</w:t>
      </w:r>
      <w:r>
        <w:t>示例</w:t>
      </w:r>
    </w:p>
    <w:p w:rsidR="00C529E4" w:rsidRDefault="00C529E4" w:rsidP="00C529E4">
      <w:pPr>
        <w:pStyle w:val="23"/>
      </w:pPr>
      <w:r>
        <w:rPr>
          <w:rFonts w:hint="eastAsia"/>
        </w:rPr>
        <w:t>MSH-9</w:t>
      </w:r>
      <w:r>
        <w:rPr>
          <w:rFonts w:hint="eastAsia"/>
        </w:rPr>
        <w:t>消息</w:t>
      </w:r>
      <w:r>
        <w:t>类型字段取值为</w:t>
      </w:r>
      <w:r>
        <w:rPr>
          <w:rFonts w:hint="eastAsia"/>
        </w:rPr>
        <w:t>QRY^Q01</w:t>
      </w:r>
      <w:r>
        <w:rPr>
          <w:rFonts w:hint="eastAsia"/>
        </w:rPr>
        <w:t>，</w:t>
      </w:r>
      <w:r>
        <w:rPr>
          <w:rFonts w:hint="eastAsia"/>
        </w:rPr>
        <w:t>QRF-</w:t>
      </w:r>
      <w:r>
        <w:t>2</w:t>
      </w:r>
      <w:r>
        <w:rPr>
          <w:rFonts w:hint="eastAsia"/>
        </w:rPr>
        <w:t>填</w:t>
      </w:r>
      <w:r>
        <w:t>样本</w:t>
      </w:r>
      <w:r>
        <w:rPr>
          <w:rFonts w:hint="eastAsia"/>
        </w:rPr>
        <w:t>接收</w:t>
      </w:r>
      <w:r>
        <w:t>时间</w:t>
      </w:r>
      <w:r>
        <w:rPr>
          <w:rFonts w:hint="eastAsia"/>
        </w:rPr>
        <w:t>之始</w:t>
      </w:r>
      <w:r>
        <w:t>，</w:t>
      </w:r>
      <w:r>
        <w:rPr>
          <w:rFonts w:hint="eastAsia"/>
        </w:rPr>
        <w:t>QRF-3</w:t>
      </w:r>
      <w:r>
        <w:rPr>
          <w:rFonts w:hint="eastAsia"/>
        </w:rPr>
        <w:t>填</w:t>
      </w:r>
      <w:r>
        <w:t>样本</w:t>
      </w:r>
      <w:r>
        <w:rPr>
          <w:rFonts w:hint="eastAsia"/>
        </w:rPr>
        <w:t>接收</w:t>
      </w:r>
      <w:r>
        <w:t>时间</w:t>
      </w:r>
      <w:r>
        <w:rPr>
          <w:rFonts w:hint="eastAsia"/>
        </w:rPr>
        <w:t>之末。</w:t>
      </w:r>
    </w:p>
    <w:p w:rsidR="00C529E4" w:rsidRDefault="00C529E4" w:rsidP="00C529E4">
      <w:pPr>
        <w:pStyle w:val="ae"/>
      </w:pPr>
      <w:r>
        <w:rPr>
          <w:rFonts w:hint="eastAsia"/>
        </w:rPr>
        <w:t>&lt;SB&gt;</w:t>
      </w:r>
      <w:r>
        <w:t>MSH|^~\&amp;|</w:t>
      </w:r>
      <w:r w:rsidR="00200979" w:rsidRPr="00171B78">
        <w:t>F 800</w:t>
      </w:r>
      <w:r w:rsidR="00200979">
        <w:t>|1268-1478a123</w:t>
      </w:r>
      <w:r>
        <w:t>| | |20180125062608||QRY^Q01|1|P|2.4||||||UTF-8&lt;CR&gt;</w:t>
      </w:r>
    </w:p>
    <w:p w:rsidR="00C529E4" w:rsidRDefault="00C529E4" w:rsidP="00C529E4">
      <w:pPr>
        <w:pStyle w:val="ae"/>
      </w:pPr>
      <w:r>
        <w:t>QRD|20180125062608|R|I|a47d7494-0b97-46bc-a0fe-aa491a844c2f|||^RD| |OTH|||T&lt;CR&gt;</w:t>
      </w:r>
    </w:p>
    <w:p w:rsidR="00C529E4" w:rsidRDefault="00C529E4" w:rsidP="00C529E4">
      <w:pPr>
        <w:pStyle w:val="ae"/>
      </w:pPr>
      <w:r>
        <w:t>QRF|</w:t>
      </w:r>
      <w:r w:rsidRPr="00BA2A9C">
        <w:t xml:space="preserve"> </w:t>
      </w:r>
      <w:r>
        <w:t>F 800|</w:t>
      </w:r>
      <w:r w:rsidRPr="00C529E4">
        <w:t>201801250</w:t>
      </w:r>
      <w:r>
        <w:t>00000</w:t>
      </w:r>
      <w:r w:rsidRPr="00C529E4">
        <w:t>|20180125</w:t>
      </w:r>
      <w:r>
        <w:t>235959|||RCT|COR|ALL&lt;CR&gt;</w:t>
      </w:r>
    </w:p>
    <w:p w:rsidR="00C529E4" w:rsidRDefault="00C529E4" w:rsidP="00C529E4">
      <w:pPr>
        <w:pStyle w:val="ae"/>
      </w:pPr>
      <w:r>
        <w:t>&lt;EB&gt;&lt;CR&gt;</w:t>
      </w:r>
    </w:p>
    <w:p w:rsidR="00C529E4" w:rsidRDefault="00C529E4" w:rsidP="00034B1F">
      <w:pPr>
        <w:pStyle w:val="affe"/>
        <w:numPr>
          <w:ilvl w:val="0"/>
          <w:numId w:val="9"/>
        </w:numPr>
        <w:ind w:firstLineChars="0"/>
      </w:pPr>
      <w:r>
        <w:rPr>
          <w:rFonts w:hint="eastAsia"/>
        </w:rPr>
        <w:lastRenderedPageBreak/>
        <w:t>查询请求</w:t>
      </w:r>
      <w:r>
        <w:t>应答消息示例</w:t>
      </w:r>
    </w:p>
    <w:p w:rsidR="00C529E4" w:rsidRDefault="00C529E4" w:rsidP="00C529E4">
      <w:pPr>
        <w:pStyle w:val="23"/>
      </w:pPr>
      <w:r>
        <w:rPr>
          <w:rFonts w:hint="eastAsia"/>
        </w:rPr>
        <w:t>LIS</w:t>
      </w:r>
      <w:r>
        <w:rPr>
          <w:rFonts w:hint="eastAsia"/>
        </w:rPr>
        <w:t>查询</w:t>
      </w:r>
      <w:r>
        <w:t>请求消息包含</w:t>
      </w:r>
      <w:r>
        <w:rPr>
          <w:rFonts w:hint="eastAsia"/>
        </w:rPr>
        <w:t>样本接收</w:t>
      </w:r>
      <w:r>
        <w:t>时间段，</w:t>
      </w:r>
      <w:r>
        <w:rPr>
          <w:rFonts w:hint="eastAsia"/>
        </w:rPr>
        <w:t>LIS</w:t>
      </w:r>
      <w:r>
        <w:rPr>
          <w:rFonts w:hint="eastAsia"/>
        </w:rPr>
        <w:t>收到</w:t>
      </w:r>
      <w:r>
        <w:t>后，查询样本对应的病人与样本信息回应</w:t>
      </w:r>
      <w:r>
        <w:rPr>
          <w:rFonts w:hint="eastAsia"/>
        </w:rPr>
        <w:t>，每条应答</w:t>
      </w:r>
      <w:r>
        <w:t>消息包含一个样本的</w:t>
      </w:r>
      <w:r>
        <w:rPr>
          <w:rFonts w:hint="eastAsia"/>
        </w:rPr>
        <w:t>完整</w:t>
      </w:r>
      <w:r>
        <w:t>信息，如果存在</w:t>
      </w:r>
      <w:r>
        <w:rPr>
          <w:rFonts w:hint="eastAsia"/>
        </w:rPr>
        <w:t>多条</w:t>
      </w:r>
      <w:r>
        <w:t>样本信息，那么</w:t>
      </w:r>
      <w:r>
        <w:rPr>
          <w:rFonts w:hint="eastAsia"/>
        </w:rPr>
        <w:t>使用</w:t>
      </w:r>
      <w:r>
        <w:rPr>
          <w:rFonts w:hint="eastAsia"/>
        </w:rPr>
        <w:t>DSC</w:t>
      </w:r>
      <w:r>
        <w:rPr>
          <w:rFonts w:hint="eastAsia"/>
        </w:rPr>
        <w:t>段</w:t>
      </w:r>
      <w:r>
        <w:t>指示</w:t>
      </w:r>
      <w:r>
        <w:rPr>
          <w:rFonts w:hint="eastAsia"/>
        </w:rPr>
        <w:t>是否</w:t>
      </w:r>
      <w:r>
        <w:t>还有后续的样本信息。</w:t>
      </w:r>
    </w:p>
    <w:p w:rsidR="000A7F45" w:rsidRDefault="00CC400E" w:rsidP="00C529E4">
      <w:pPr>
        <w:pStyle w:val="23"/>
      </w:pPr>
      <w:r>
        <w:rPr>
          <w:rFonts w:hint="eastAsia"/>
        </w:rPr>
        <w:t>假如指定</w:t>
      </w:r>
      <w:r>
        <w:t>时间段</w:t>
      </w:r>
      <w:r>
        <w:rPr>
          <w:rFonts w:hint="eastAsia"/>
        </w:rPr>
        <w:t>有</w:t>
      </w:r>
      <w:r>
        <w:rPr>
          <w:rFonts w:hint="eastAsia"/>
        </w:rPr>
        <w:t>3</w:t>
      </w:r>
      <w:r>
        <w:rPr>
          <w:rFonts w:hint="eastAsia"/>
        </w:rPr>
        <w:t>个</w:t>
      </w:r>
      <w:r>
        <w:t>满足条件的样本，那么</w:t>
      </w:r>
      <w:r>
        <w:rPr>
          <w:rFonts w:hint="eastAsia"/>
        </w:rPr>
        <w:t>会</w:t>
      </w:r>
      <w:r>
        <w:t>连续应答</w:t>
      </w:r>
      <w:r>
        <w:rPr>
          <w:rFonts w:hint="eastAsia"/>
        </w:rPr>
        <w:t>3</w:t>
      </w:r>
      <w:r>
        <w:rPr>
          <w:rFonts w:hint="eastAsia"/>
        </w:rPr>
        <w:t>条</w:t>
      </w:r>
      <w:r w:rsidR="003B7E03">
        <w:rPr>
          <w:rFonts w:hint="eastAsia"/>
        </w:rPr>
        <w:t>信息</w:t>
      </w:r>
      <w:r>
        <w:t>，第一条</w:t>
      </w:r>
      <w:r>
        <w:rPr>
          <w:rFonts w:hint="eastAsia"/>
        </w:rPr>
        <w:t>应答</w:t>
      </w:r>
      <w:r>
        <w:t>信息如下：</w:t>
      </w:r>
    </w:p>
    <w:p w:rsidR="000A7F45" w:rsidRDefault="000A7F45" w:rsidP="000A7F45">
      <w:pPr>
        <w:pStyle w:val="ae"/>
      </w:pPr>
      <w:r>
        <w:rPr>
          <w:rFonts w:hint="eastAsia"/>
        </w:rPr>
        <w:t>&lt;SB&gt;</w:t>
      </w:r>
      <w:r>
        <w:t>MSH|^~\&amp;|||</w:t>
      </w:r>
      <w:r w:rsidR="00200979" w:rsidRPr="00171B78">
        <w:t>F 800</w:t>
      </w:r>
      <w:r w:rsidR="00200979">
        <w:t>|1268-1478a123</w:t>
      </w:r>
      <w:r>
        <w:t>|20180125062610||DSR^Q01|1|P|2.4||||||UTF-8&lt;CR&gt;</w:t>
      </w:r>
    </w:p>
    <w:p w:rsidR="000A7F45" w:rsidRDefault="000A7F45" w:rsidP="000A7F45">
      <w:pPr>
        <w:pStyle w:val="ae"/>
      </w:pPr>
      <w:r>
        <w:t>MSA|AA|1&lt;CR&gt;</w:t>
      </w:r>
    </w:p>
    <w:p w:rsidR="00CC400E" w:rsidRDefault="00CC400E" w:rsidP="00CC400E">
      <w:pPr>
        <w:pStyle w:val="ae"/>
      </w:pPr>
      <w:r>
        <w:t>QRD|20180125062608|R|I|a47d7494-0b97-46bc-a0fe-aa491a844c2f|||^RD| |OTH|||T&lt;CR&gt;</w:t>
      </w:r>
    </w:p>
    <w:p w:rsidR="000A7F45" w:rsidRPr="0094652B" w:rsidRDefault="00CC400E" w:rsidP="00CC400E">
      <w:pPr>
        <w:pStyle w:val="ae"/>
      </w:pPr>
      <w:r>
        <w:t>QRF|</w:t>
      </w:r>
      <w:r w:rsidRPr="00BA2A9C">
        <w:t xml:space="preserve"> </w:t>
      </w:r>
      <w:r>
        <w:t>F 800|</w:t>
      </w:r>
      <w:r w:rsidRPr="00C529E4">
        <w:t>201801250</w:t>
      </w:r>
      <w:r>
        <w:t>00000</w:t>
      </w:r>
      <w:r w:rsidRPr="00C529E4">
        <w:t>|20180125</w:t>
      </w:r>
      <w:r>
        <w:t>235959|||RCT|COR|ALL&lt;CR&gt;</w:t>
      </w:r>
    </w:p>
    <w:p w:rsidR="000A7F45" w:rsidRDefault="000A7F45" w:rsidP="000A7F45">
      <w:pPr>
        <w:pStyle w:val="ae"/>
      </w:pPr>
      <w:r>
        <w:t>DSP|1||BingLiHao1&lt;CR&gt;</w:t>
      </w:r>
    </w:p>
    <w:p w:rsidR="000A7F45" w:rsidRDefault="000A7F45" w:rsidP="000A7F45">
      <w:pPr>
        <w:pStyle w:val="ae"/>
      </w:pPr>
      <w:r>
        <w:t>DSP|2||ChuangHao1&lt;CR&gt;</w:t>
      </w:r>
    </w:p>
    <w:p w:rsidR="000A7F45" w:rsidRDefault="000A7F45" w:rsidP="000A7F45">
      <w:pPr>
        <w:pStyle w:val="ae"/>
      </w:pPr>
      <w:r>
        <w:t>DSP|3||Name1&lt;CR&gt;</w:t>
      </w:r>
    </w:p>
    <w:p w:rsidR="000A7F45" w:rsidRDefault="000A7F45" w:rsidP="000A7F45">
      <w:pPr>
        <w:pStyle w:val="ae"/>
      </w:pPr>
      <w:r>
        <w:t>DSP|4||19870609102137&lt;CR&gt;</w:t>
      </w:r>
    </w:p>
    <w:p w:rsidR="000A7F45" w:rsidRDefault="000A7F45" w:rsidP="000A7F45">
      <w:pPr>
        <w:pStyle w:val="ae"/>
      </w:pPr>
      <w:r>
        <w:t>DSP|5||M&lt;CR&gt;</w:t>
      </w:r>
    </w:p>
    <w:p w:rsidR="000A7F45" w:rsidRDefault="000A7F45" w:rsidP="000A7F45">
      <w:pPr>
        <w:pStyle w:val="ae"/>
      </w:pPr>
      <w:r>
        <w:t>DSP|6||A&lt;CR&gt;</w:t>
      </w:r>
    </w:p>
    <w:p w:rsidR="000A7F45" w:rsidRDefault="000A7F45" w:rsidP="000A7F45">
      <w:pPr>
        <w:pStyle w:val="ae"/>
      </w:pPr>
      <w:r>
        <w:t>DSP|7||ZhongZu1&lt;CR&gt;</w:t>
      </w:r>
    </w:p>
    <w:p w:rsidR="000A7F45" w:rsidRDefault="000A7F45" w:rsidP="000A7F45">
      <w:pPr>
        <w:pStyle w:val="ae"/>
      </w:pPr>
      <w:r>
        <w:t>DSP|8||DiZhi1&lt;CR&gt;</w:t>
      </w:r>
    </w:p>
    <w:p w:rsidR="000A7F45" w:rsidRDefault="000A7F45" w:rsidP="000A7F45">
      <w:pPr>
        <w:pStyle w:val="ae"/>
      </w:pPr>
      <w:r>
        <w:t>DSP|9||CountryCode1&lt;CR&gt;</w:t>
      </w:r>
    </w:p>
    <w:p w:rsidR="000A7F45" w:rsidRDefault="000A7F45" w:rsidP="000A7F45">
      <w:pPr>
        <w:pStyle w:val="ae"/>
      </w:pPr>
      <w:r>
        <w:t>DSP|10||HomePhoneNumber1&lt;CR&gt;</w:t>
      </w:r>
    </w:p>
    <w:p w:rsidR="000A7F45" w:rsidRDefault="000A7F45" w:rsidP="000A7F45">
      <w:pPr>
        <w:pStyle w:val="ae"/>
      </w:pPr>
      <w:r>
        <w:t>DSP|11||SamplePosition1&lt;CR&gt;</w:t>
      </w:r>
    </w:p>
    <w:p w:rsidR="000A7F45" w:rsidRDefault="000A7F45" w:rsidP="000A7F45">
      <w:pPr>
        <w:pStyle w:val="ae"/>
      </w:pPr>
      <w:r>
        <w:t>DSP|12||20171221080102&lt;CR&gt;</w:t>
      </w:r>
    </w:p>
    <w:p w:rsidR="000A7F45" w:rsidRDefault="000A7F45" w:rsidP="000A7F45">
      <w:pPr>
        <w:pStyle w:val="ae"/>
      </w:pPr>
      <w:r>
        <w:t>DSP|13||HunYin1&lt;CR&gt;</w:t>
      </w:r>
    </w:p>
    <w:p w:rsidR="000A7F45" w:rsidRDefault="000A7F45" w:rsidP="000A7F45">
      <w:pPr>
        <w:pStyle w:val="ae"/>
      </w:pPr>
      <w:r>
        <w:t>DSP|14||ZongJiao1&lt;CR&gt;</w:t>
      </w:r>
    </w:p>
    <w:p w:rsidR="000A7F45" w:rsidRDefault="000A7F45" w:rsidP="000A7F45">
      <w:pPr>
        <w:pStyle w:val="ae"/>
      </w:pPr>
      <w:r>
        <w:t>DSP|15||InPatient&lt;CR&gt;</w:t>
      </w:r>
    </w:p>
    <w:p w:rsidR="000A7F45" w:rsidRDefault="000A7F45" w:rsidP="000A7F45">
      <w:pPr>
        <w:pStyle w:val="ae"/>
      </w:pPr>
      <w:r>
        <w:t>DSP|16||SheBaoZhangHao1&lt;CR&gt;</w:t>
      </w:r>
    </w:p>
    <w:p w:rsidR="000A7F45" w:rsidRDefault="000A7F45" w:rsidP="000A7F45">
      <w:pPr>
        <w:pStyle w:val="ae"/>
      </w:pPr>
      <w:r>
        <w:t>DSP|17||own&lt;CR&gt;</w:t>
      </w:r>
    </w:p>
    <w:p w:rsidR="000A7F45" w:rsidRDefault="000A7F45" w:rsidP="000A7F45">
      <w:pPr>
        <w:pStyle w:val="ae"/>
      </w:pPr>
      <w:r>
        <w:t>DSP|18||MinZu1&lt;CR&gt;</w:t>
      </w:r>
    </w:p>
    <w:p w:rsidR="000A7F45" w:rsidRDefault="000A7F45" w:rsidP="000A7F45">
      <w:pPr>
        <w:pStyle w:val="ae"/>
      </w:pPr>
      <w:r>
        <w:t>DSP|19||JiGuan1&lt;CR&gt;</w:t>
      </w:r>
    </w:p>
    <w:p w:rsidR="000A7F45" w:rsidRDefault="000A7F45" w:rsidP="000A7F45">
      <w:pPr>
        <w:pStyle w:val="ae"/>
      </w:pPr>
      <w:r>
        <w:t>DSP|20||GuoJia1&lt;CR&gt;</w:t>
      </w:r>
    </w:p>
    <w:p w:rsidR="000A7F45" w:rsidRDefault="000A7F45" w:rsidP="000A7F45">
      <w:pPr>
        <w:pStyle w:val="ae"/>
      </w:pPr>
      <w:r>
        <w:t>DSP|21||TiaoMa1&lt;CR&gt;</w:t>
      </w:r>
    </w:p>
    <w:p w:rsidR="000A7F45" w:rsidRDefault="000A7F45" w:rsidP="000A7F45">
      <w:pPr>
        <w:pStyle w:val="ae"/>
      </w:pPr>
      <w:r>
        <w:t>DSP|22||YangBenHao1&lt;CR&gt;</w:t>
      </w:r>
    </w:p>
    <w:p w:rsidR="000A7F45" w:rsidRDefault="000A7F45" w:rsidP="000A7F45">
      <w:pPr>
        <w:pStyle w:val="ae"/>
      </w:pPr>
      <w:r>
        <w:t>DSP|23||20171221080102&lt;CR&gt;</w:t>
      </w:r>
    </w:p>
    <w:p w:rsidR="000A7F45" w:rsidRDefault="000A7F45" w:rsidP="000A7F45">
      <w:pPr>
        <w:pStyle w:val="ae"/>
      </w:pPr>
      <w:r>
        <w:t>DSP|24||Y&lt;CR&gt;</w:t>
      </w:r>
    </w:p>
    <w:p w:rsidR="000A7F45" w:rsidRDefault="000A7F45" w:rsidP="000A7F45">
      <w:pPr>
        <w:pStyle w:val="ae"/>
      </w:pPr>
      <w:r>
        <w:t>DSP|25||1.1&lt;CR&gt;</w:t>
      </w:r>
    </w:p>
    <w:p w:rsidR="000A7F45" w:rsidRDefault="000A7F45" w:rsidP="000A7F45">
      <w:pPr>
        <w:pStyle w:val="ae"/>
      </w:pPr>
      <w:r>
        <w:t>DSP|26||</w:t>
      </w:r>
      <w:r w:rsidR="00164802">
        <w:t>serum</w:t>
      </w:r>
      <w:r>
        <w:t>&lt;CR&gt;</w:t>
      </w:r>
    </w:p>
    <w:p w:rsidR="000A7F45" w:rsidRDefault="000A7F45" w:rsidP="000A7F45">
      <w:pPr>
        <w:pStyle w:val="ae"/>
      </w:pPr>
      <w:r>
        <w:t>DSP|27||Doctor1&lt;CR&gt;</w:t>
      </w:r>
    </w:p>
    <w:p w:rsidR="000A7F45" w:rsidRDefault="000A7F45" w:rsidP="000A7F45">
      <w:pPr>
        <w:pStyle w:val="ae"/>
      </w:pPr>
      <w:r>
        <w:t>DSP|28||Department1&lt;CR&gt;</w:t>
      </w:r>
    </w:p>
    <w:p w:rsidR="000A7F45" w:rsidRDefault="000A7F45" w:rsidP="000A7F45">
      <w:pPr>
        <w:pStyle w:val="ae"/>
      </w:pPr>
      <w:r>
        <w:lastRenderedPageBreak/>
        <w:t>DSP|</w:t>
      </w:r>
      <w:r w:rsidR="007D1CAB">
        <w:t>29</w:t>
      </w:r>
      <w:r>
        <w:t>||</w:t>
      </w:r>
      <w:r w:rsidR="00E929F5" w:rsidRPr="00E929F5">
        <w:t>CBC</w:t>
      </w:r>
      <w:r>
        <w:t>&lt;CR&gt;</w:t>
      </w:r>
    </w:p>
    <w:p w:rsidR="0014723D" w:rsidRDefault="0014723D" w:rsidP="0014723D">
      <w:pPr>
        <w:pStyle w:val="ae"/>
      </w:pPr>
      <w:r>
        <w:t>DSP|30||31&lt;CR&gt;</w:t>
      </w:r>
    </w:p>
    <w:p w:rsidR="0014723D" w:rsidRDefault="0014723D" w:rsidP="0014723D">
      <w:pPr>
        <w:pStyle w:val="ae"/>
      </w:pPr>
      <w:r>
        <w:t>DSP|31||Y&lt;CR&gt;</w:t>
      </w:r>
    </w:p>
    <w:p w:rsidR="000A7F45" w:rsidRPr="000A7F45" w:rsidRDefault="000A7F45" w:rsidP="0014723D">
      <w:pPr>
        <w:pStyle w:val="ae"/>
      </w:pPr>
      <w:r>
        <w:rPr>
          <w:rFonts w:hint="eastAsia"/>
        </w:rPr>
        <w:t>DSC|1&lt;</w:t>
      </w:r>
      <w:r>
        <w:t>CR</w:t>
      </w:r>
      <w:r>
        <w:rPr>
          <w:rFonts w:hint="eastAsia"/>
        </w:rPr>
        <w:t>&gt;</w:t>
      </w:r>
    </w:p>
    <w:p w:rsidR="000A7F45" w:rsidRDefault="000A7F45" w:rsidP="000A7F45">
      <w:pPr>
        <w:pStyle w:val="ae"/>
      </w:pPr>
      <w:r>
        <w:t>&lt;EB&gt;&lt;CR&gt;</w:t>
      </w:r>
    </w:p>
    <w:p w:rsidR="00863484" w:rsidRPr="00863484" w:rsidRDefault="00863484" w:rsidP="00863484">
      <w:pPr>
        <w:pStyle w:val="af9"/>
      </w:pPr>
      <w:r>
        <w:t>注</w:t>
      </w:r>
      <w:r>
        <w:rPr>
          <w:rFonts w:hint="eastAsia"/>
        </w:rPr>
        <w:t>：第一个</w:t>
      </w:r>
      <w:r>
        <w:t>应答消息的</w:t>
      </w:r>
      <w:r>
        <w:rPr>
          <w:rFonts w:hint="eastAsia"/>
        </w:rPr>
        <w:t>ID</w:t>
      </w:r>
      <w:r>
        <w:rPr>
          <w:rFonts w:hint="eastAsia"/>
        </w:rPr>
        <w:t>（</w:t>
      </w:r>
      <w:r>
        <w:rPr>
          <w:rFonts w:hint="eastAsia"/>
        </w:rPr>
        <w:t>MSH-</w:t>
      </w:r>
      <w:r>
        <w:t>10</w:t>
      </w:r>
      <w:r>
        <w:rPr>
          <w:rFonts w:hint="eastAsia"/>
        </w:rPr>
        <w:t>）必须和查询请求消息相同；</w:t>
      </w:r>
    </w:p>
    <w:p w:rsidR="00C529E4" w:rsidRPr="00CC400E" w:rsidRDefault="00CC400E" w:rsidP="00CC400E">
      <w:pPr>
        <w:pStyle w:val="23"/>
      </w:pPr>
      <w:r>
        <w:rPr>
          <w:rFonts w:hint="eastAsia"/>
        </w:rPr>
        <w:t>第二条应答</w:t>
      </w:r>
      <w:r>
        <w:t>信息如下：</w:t>
      </w:r>
    </w:p>
    <w:p w:rsidR="00CC400E" w:rsidRDefault="00CC400E" w:rsidP="00CC400E">
      <w:pPr>
        <w:pStyle w:val="ae"/>
      </w:pPr>
      <w:r>
        <w:rPr>
          <w:rFonts w:hint="eastAsia"/>
        </w:rPr>
        <w:t>&lt;SB&gt;</w:t>
      </w:r>
      <w:r>
        <w:t>MSH|^~\&amp;|||</w:t>
      </w:r>
      <w:r w:rsidR="00200979" w:rsidRPr="00171B78">
        <w:t>F 800</w:t>
      </w:r>
      <w:r w:rsidR="00200979">
        <w:t>|1268-1478a123</w:t>
      </w:r>
      <w:r>
        <w:t>|20180125062610||DSR^Q01|2|P|2.4||||||UTF-8&lt;CR&gt;</w:t>
      </w:r>
    </w:p>
    <w:p w:rsidR="00CC400E" w:rsidRDefault="00CC400E" w:rsidP="00CC400E">
      <w:pPr>
        <w:pStyle w:val="ae"/>
      </w:pPr>
      <w:r>
        <w:t>MSA|AA|1&lt;CR&gt;</w:t>
      </w:r>
    </w:p>
    <w:p w:rsidR="00CC400E" w:rsidRDefault="00CC400E" w:rsidP="00CC400E">
      <w:pPr>
        <w:pStyle w:val="ae"/>
      </w:pPr>
      <w:r>
        <w:t>QRD|20180125062608|R|I|a47d7494-0b97-46bc-a0fe-aa491a844c2f|||^RD| |OTH|||T&lt;CR&gt;</w:t>
      </w:r>
    </w:p>
    <w:p w:rsidR="00CC400E" w:rsidRPr="0094652B" w:rsidRDefault="00CC400E" w:rsidP="00CC400E">
      <w:pPr>
        <w:pStyle w:val="ae"/>
      </w:pPr>
      <w:r>
        <w:t>QRF|</w:t>
      </w:r>
      <w:r w:rsidRPr="00BA2A9C">
        <w:t xml:space="preserve"> </w:t>
      </w:r>
      <w:r>
        <w:t>F 800|</w:t>
      </w:r>
      <w:r w:rsidRPr="00C529E4">
        <w:t>201801250</w:t>
      </w:r>
      <w:r>
        <w:t>00000</w:t>
      </w:r>
      <w:r w:rsidRPr="00C529E4">
        <w:t>|20180125</w:t>
      </w:r>
      <w:r>
        <w:t>235959|||RCT|COR|ALL&lt;CR&gt;</w:t>
      </w:r>
    </w:p>
    <w:p w:rsidR="00CC400E" w:rsidRDefault="00CC400E" w:rsidP="00CC400E">
      <w:pPr>
        <w:pStyle w:val="ae"/>
      </w:pPr>
      <w:r>
        <w:t>DSP|1||BingLiHao2&lt;CR&gt;</w:t>
      </w:r>
    </w:p>
    <w:p w:rsidR="00CC400E" w:rsidRDefault="00CC400E" w:rsidP="00CC400E">
      <w:pPr>
        <w:pStyle w:val="ae"/>
      </w:pPr>
      <w:r>
        <w:t>DSP|2||ChuangHao2&lt;CR&gt;</w:t>
      </w:r>
    </w:p>
    <w:p w:rsidR="00CC400E" w:rsidRDefault="00CC400E" w:rsidP="00CC400E">
      <w:pPr>
        <w:pStyle w:val="ae"/>
      </w:pPr>
      <w:r>
        <w:t>DSP|3||Name2&lt;CR&gt;</w:t>
      </w:r>
    </w:p>
    <w:p w:rsidR="00CC400E" w:rsidRDefault="00CC400E" w:rsidP="00CC400E">
      <w:pPr>
        <w:pStyle w:val="ae"/>
      </w:pPr>
      <w:r>
        <w:t>DSP|4||19</w:t>
      </w:r>
      <w:r w:rsidR="0014723D">
        <w:t>9</w:t>
      </w:r>
      <w:r>
        <w:t>70609112137&lt;CR&gt;</w:t>
      </w:r>
    </w:p>
    <w:p w:rsidR="00CC400E" w:rsidRDefault="00CC400E" w:rsidP="00CC400E">
      <w:pPr>
        <w:pStyle w:val="ae"/>
      </w:pPr>
      <w:r>
        <w:t>DSP|5||F&lt;CR&gt;</w:t>
      </w:r>
    </w:p>
    <w:p w:rsidR="00CC400E" w:rsidRDefault="00CC400E" w:rsidP="00CC400E">
      <w:pPr>
        <w:pStyle w:val="ae"/>
      </w:pPr>
      <w:r>
        <w:t>DSP|6||B&lt;CR&gt;</w:t>
      </w:r>
    </w:p>
    <w:p w:rsidR="00CC400E" w:rsidRDefault="00CC400E" w:rsidP="00CC400E">
      <w:pPr>
        <w:pStyle w:val="ae"/>
      </w:pPr>
      <w:r>
        <w:t>DSP|7||ZhongZu2&lt;CR&gt;</w:t>
      </w:r>
    </w:p>
    <w:p w:rsidR="00CC400E" w:rsidRDefault="00CC400E" w:rsidP="00CC400E">
      <w:pPr>
        <w:pStyle w:val="ae"/>
      </w:pPr>
      <w:r>
        <w:t>DSP|8||DiZhi2&lt;CR&gt;</w:t>
      </w:r>
    </w:p>
    <w:p w:rsidR="00CC400E" w:rsidRDefault="00CC400E" w:rsidP="00CC400E">
      <w:pPr>
        <w:pStyle w:val="ae"/>
      </w:pPr>
      <w:r>
        <w:t>DSP|9||CountryCode2&lt;CR&gt;</w:t>
      </w:r>
    </w:p>
    <w:p w:rsidR="00CC400E" w:rsidRDefault="00CC400E" w:rsidP="00CC400E">
      <w:pPr>
        <w:pStyle w:val="ae"/>
      </w:pPr>
      <w:r>
        <w:t>DSP|10||HomePhoneNumber2&lt;CR&gt;</w:t>
      </w:r>
    </w:p>
    <w:p w:rsidR="00CC400E" w:rsidRDefault="00CC400E" w:rsidP="00CC400E">
      <w:pPr>
        <w:pStyle w:val="ae"/>
      </w:pPr>
      <w:r>
        <w:t>DSP|11||SamplePosition2&lt;CR&gt;</w:t>
      </w:r>
    </w:p>
    <w:p w:rsidR="00CC400E" w:rsidRDefault="00CC400E" w:rsidP="00CC400E">
      <w:pPr>
        <w:pStyle w:val="ae"/>
      </w:pPr>
      <w:r>
        <w:t>DSP|12||20171221080102&lt;CR&gt;</w:t>
      </w:r>
    </w:p>
    <w:p w:rsidR="00CC400E" w:rsidRDefault="00CC400E" w:rsidP="00CC400E">
      <w:pPr>
        <w:pStyle w:val="ae"/>
      </w:pPr>
      <w:r>
        <w:t>DSP|13||HunYin2&lt;CR&gt;</w:t>
      </w:r>
    </w:p>
    <w:p w:rsidR="00CC400E" w:rsidRDefault="00CC400E" w:rsidP="00CC400E">
      <w:pPr>
        <w:pStyle w:val="ae"/>
      </w:pPr>
      <w:r>
        <w:t>DSP|14||ZongJiao2&lt;CR&gt;</w:t>
      </w:r>
    </w:p>
    <w:p w:rsidR="00CC400E" w:rsidRDefault="00CC400E" w:rsidP="00CC400E">
      <w:pPr>
        <w:pStyle w:val="ae"/>
      </w:pPr>
      <w:r>
        <w:t>DSP|15||InPatient&lt;CR&gt;</w:t>
      </w:r>
    </w:p>
    <w:p w:rsidR="00CC400E" w:rsidRDefault="00CC400E" w:rsidP="00CC400E">
      <w:pPr>
        <w:pStyle w:val="ae"/>
      </w:pPr>
      <w:r>
        <w:t>DSP|16||SheBaoZhangHao2&lt;CR&gt;</w:t>
      </w:r>
    </w:p>
    <w:p w:rsidR="00CC400E" w:rsidRDefault="00CC400E" w:rsidP="00CC400E">
      <w:pPr>
        <w:pStyle w:val="ae"/>
      </w:pPr>
      <w:r>
        <w:t>DSP|17||own&lt;CR&gt;</w:t>
      </w:r>
    </w:p>
    <w:p w:rsidR="00CC400E" w:rsidRDefault="00CC400E" w:rsidP="00CC400E">
      <w:pPr>
        <w:pStyle w:val="ae"/>
      </w:pPr>
      <w:r>
        <w:t>DSP|18||MinZu2&lt;CR&gt;</w:t>
      </w:r>
    </w:p>
    <w:p w:rsidR="00CC400E" w:rsidRDefault="00CC400E" w:rsidP="00CC400E">
      <w:pPr>
        <w:pStyle w:val="ae"/>
      </w:pPr>
      <w:r>
        <w:t>DSP|19||JiGuan2&lt;CR&gt;</w:t>
      </w:r>
    </w:p>
    <w:p w:rsidR="00CC400E" w:rsidRDefault="00CC400E" w:rsidP="00CC400E">
      <w:pPr>
        <w:pStyle w:val="ae"/>
      </w:pPr>
      <w:r>
        <w:t>DSP|20||GuoJia2&lt;CR&gt;</w:t>
      </w:r>
    </w:p>
    <w:p w:rsidR="00CC400E" w:rsidRDefault="00CC400E" w:rsidP="00CC400E">
      <w:pPr>
        <w:pStyle w:val="ae"/>
      </w:pPr>
      <w:r>
        <w:t>DSP|21||TiaoMa2&lt;CR&gt;</w:t>
      </w:r>
    </w:p>
    <w:p w:rsidR="00CC400E" w:rsidRDefault="00CC400E" w:rsidP="00CC400E">
      <w:pPr>
        <w:pStyle w:val="ae"/>
      </w:pPr>
      <w:r>
        <w:t>DSP|22||YangBenHao2&lt;CR&gt;</w:t>
      </w:r>
    </w:p>
    <w:p w:rsidR="00CC400E" w:rsidRDefault="00CC400E" w:rsidP="00CC400E">
      <w:pPr>
        <w:pStyle w:val="ae"/>
      </w:pPr>
      <w:r>
        <w:t>DSP|23||20171221080102&lt;CR&gt;</w:t>
      </w:r>
    </w:p>
    <w:p w:rsidR="00CC400E" w:rsidRDefault="00CC400E" w:rsidP="00CC400E">
      <w:pPr>
        <w:pStyle w:val="ae"/>
      </w:pPr>
      <w:r>
        <w:t>DSP|24||N&lt;CR&gt;</w:t>
      </w:r>
    </w:p>
    <w:p w:rsidR="00CC400E" w:rsidRDefault="00CC400E" w:rsidP="00CC400E">
      <w:pPr>
        <w:pStyle w:val="ae"/>
      </w:pPr>
      <w:r>
        <w:t>DSP|25||2.2&lt;CR&gt;</w:t>
      </w:r>
    </w:p>
    <w:p w:rsidR="00CC400E" w:rsidRDefault="00CC400E" w:rsidP="00CC400E">
      <w:pPr>
        <w:pStyle w:val="ae"/>
      </w:pPr>
      <w:r>
        <w:t>DSP|26||</w:t>
      </w:r>
      <w:r w:rsidR="00164802">
        <w:t>urine</w:t>
      </w:r>
      <w:r>
        <w:t>&lt;CR&gt;</w:t>
      </w:r>
    </w:p>
    <w:p w:rsidR="00CC400E" w:rsidRDefault="00CC400E" w:rsidP="00CC400E">
      <w:pPr>
        <w:pStyle w:val="ae"/>
      </w:pPr>
      <w:r>
        <w:t>DSP|27||Doctor2&lt;CR&gt;</w:t>
      </w:r>
    </w:p>
    <w:p w:rsidR="00CC400E" w:rsidRDefault="00CC400E" w:rsidP="00CC400E">
      <w:pPr>
        <w:pStyle w:val="ae"/>
      </w:pPr>
      <w:r>
        <w:t>DSP|28||Department2&lt;CR&gt;</w:t>
      </w:r>
    </w:p>
    <w:p w:rsidR="00CC400E" w:rsidRDefault="00E929F5" w:rsidP="00CC400E">
      <w:pPr>
        <w:pStyle w:val="ae"/>
      </w:pPr>
      <w:r>
        <w:t>DSP|</w:t>
      </w:r>
      <w:r w:rsidR="007D1CAB">
        <w:t>29</w:t>
      </w:r>
      <w:r w:rsidR="00CC400E">
        <w:t>||</w:t>
      </w:r>
      <w:r w:rsidRPr="00E929F5">
        <w:t>CBC</w:t>
      </w:r>
      <w:r w:rsidR="00CB69F4">
        <w:t>+</w:t>
      </w:r>
      <w:r w:rsidRPr="00E929F5">
        <w:t>DIFF</w:t>
      </w:r>
      <w:r w:rsidR="008D41C5">
        <w:t>+</w:t>
      </w:r>
      <w:r w:rsidR="00F05418">
        <w:t>CRP</w:t>
      </w:r>
      <w:r w:rsidR="00CC400E">
        <w:t>&lt;CR&gt;</w:t>
      </w:r>
    </w:p>
    <w:p w:rsidR="0014723D" w:rsidRDefault="0014723D" w:rsidP="0014723D">
      <w:pPr>
        <w:pStyle w:val="ae"/>
      </w:pPr>
      <w:r>
        <w:t>DSP|30||21&lt;CR&gt;</w:t>
      </w:r>
    </w:p>
    <w:p w:rsidR="0014723D" w:rsidRDefault="0014723D" w:rsidP="0014723D">
      <w:pPr>
        <w:pStyle w:val="ae"/>
      </w:pPr>
      <w:r>
        <w:t>DSP|31||Y&lt;CR&gt;</w:t>
      </w:r>
    </w:p>
    <w:p w:rsidR="00CC400E" w:rsidRPr="000A7F45" w:rsidRDefault="00CC400E" w:rsidP="0014723D">
      <w:pPr>
        <w:pStyle w:val="ae"/>
      </w:pPr>
      <w:r>
        <w:rPr>
          <w:rFonts w:hint="eastAsia"/>
        </w:rPr>
        <w:lastRenderedPageBreak/>
        <w:t>DSC|1&lt;</w:t>
      </w:r>
      <w:r>
        <w:t>CR</w:t>
      </w:r>
      <w:r>
        <w:rPr>
          <w:rFonts w:hint="eastAsia"/>
        </w:rPr>
        <w:t>&gt;</w:t>
      </w:r>
    </w:p>
    <w:p w:rsidR="00CC400E" w:rsidRDefault="00CC400E" w:rsidP="00CC400E">
      <w:pPr>
        <w:pStyle w:val="ae"/>
      </w:pPr>
      <w:r>
        <w:t>&lt;EB&gt;&lt;CR&gt;</w:t>
      </w:r>
    </w:p>
    <w:p w:rsidR="00CC400E" w:rsidRPr="00CC400E" w:rsidRDefault="00CC400E" w:rsidP="00CC400E">
      <w:pPr>
        <w:pStyle w:val="23"/>
      </w:pPr>
      <w:r>
        <w:rPr>
          <w:rFonts w:hint="eastAsia"/>
        </w:rPr>
        <w:t>最后一条应答</w:t>
      </w:r>
      <w:r>
        <w:t>信息如下</w:t>
      </w:r>
      <w:r w:rsidR="003B7E03">
        <w:rPr>
          <w:rFonts w:hint="eastAsia"/>
        </w:rPr>
        <w:t>，</w:t>
      </w:r>
      <w:r w:rsidR="003B7E03">
        <w:t>注意它没有</w:t>
      </w:r>
      <w:r w:rsidR="003B7E03">
        <w:rPr>
          <w:rFonts w:hint="eastAsia"/>
        </w:rPr>
        <w:t>DSC</w:t>
      </w:r>
      <w:r w:rsidR="003B7E03">
        <w:rPr>
          <w:rFonts w:hint="eastAsia"/>
        </w:rPr>
        <w:t>段</w:t>
      </w:r>
      <w:r w:rsidR="003B7E03">
        <w:t>。</w:t>
      </w:r>
    </w:p>
    <w:p w:rsidR="00CC400E" w:rsidRDefault="00CC400E" w:rsidP="00CC400E">
      <w:pPr>
        <w:pStyle w:val="ae"/>
      </w:pPr>
      <w:r>
        <w:rPr>
          <w:rFonts w:hint="eastAsia"/>
        </w:rPr>
        <w:t>&lt;SB&gt;</w:t>
      </w:r>
      <w:r>
        <w:t>MSH|^~\&amp;|||</w:t>
      </w:r>
      <w:r w:rsidR="00200979" w:rsidRPr="00171B78">
        <w:t>F 800</w:t>
      </w:r>
      <w:r w:rsidR="00200979">
        <w:t>|1268-1478a123</w:t>
      </w:r>
      <w:r>
        <w:t>|20180125062610||DSR^Q01|3|P|2.4||||||UTF-8&lt;CR&gt;</w:t>
      </w:r>
    </w:p>
    <w:p w:rsidR="00CC400E" w:rsidRDefault="00CC400E" w:rsidP="00CC400E">
      <w:pPr>
        <w:pStyle w:val="ae"/>
      </w:pPr>
      <w:r>
        <w:t>MSA|AA|1&lt;CR&gt;</w:t>
      </w:r>
    </w:p>
    <w:p w:rsidR="00CC400E" w:rsidRDefault="00CC400E" w:rsidP="00CC400E">
      <w:pPr>
        <w:pStyle w:val="ae"/>
      </w:pPr>
      <w:r>
        <w:t>QRD|20180125062608|R|I|a47d7494-0b97-46bc-a0fe-aa491a844c2f|||^RD| |OTH|||T&lt;CR&gt;</w:t>
      </w:r>
    </w:p>
    <w:p w:rsidR="00CC400E" w:rsidRPr="0094652B" w:rsidRDefault="00CC400E" w:rsidP="00CC400E">
      <w:pPr>
        <w:pStyle w:val="ae"/>
      </w:pPr>
      <w:r>
        <w:t>QRF|</w:t>
      </w:r>
      <w:r w:rsidRPr="00BA2A9C">
        <w:t xml:space="preserve"> </w:t>
      </w:r>
      <w:r>
        <w:t>F 800|</w:t>
      </w:r>
      <w:r w:rsidRPr="00C529E4">
        <w:t>201801250</w:t>
      </w:r>
      <w:r>
        <w:t>00000</w:t>
      </w:r>
      <w:r w:rsidRPr="00C529E4">
        <w:t>|20180125</w:t>
      </w:r>
      <w:r>
        <w:t>235959|||RCT|COR|ALL&lt;CR&gt;</w:t>
      </w:r>
    </w:p>
    <w:p w:rsidR="00CC400E" w:rsidRDefault="00CC400E" w:rsidP="00CC400E">
      <w:pPr>
        <w:pStyle w:val="ae"/>
      </w:pPr>
      <w:r>
        <w:t>DSP|1||BingLiHao3&lt;CR&gt;</w:t>
      </w:r>
    </w:p>
    <w:p w:rsidR="00CC400E" w:rsidRDefault="00CC400E" w:rsidP="00CC400E">
      <w:pPr>
        <w:pStyle w:val="ae"/>
      </w:pPr>
      <w:r>
        <w:t>DSP|2||ChuangHao3&lt;CR&gt;</w:t>
      </w:r>
    </w:p>
    <w:p w:rsidR="00CC400E" w:rsidRDefault="00CC400E" w:rsidP="00CC400E">
      <w:pPr>
        <w:pStyle w:val="ae"/>
      </w:pPr>
      <w:r>
        <w:t>DSP|3||Name3&lt;CR&gt;</w:t>
      </w:r>
    </w:p>
    <w:p w:rsidR="00CC400E" w:rsidRDefault="00CC400E" w:rsidP="00CC400E">
      <w:pPr>
        <w:pStyle w:val="ae"/>
      </w:pPr>
      <w:r>
        <w:t>DSP|4||</w:t>
      </w:r>
      <w:r w:rsidR="0014723D">
        <w:t>201</w:t>
      </w:r>
      <w:r>
        <w:t>70609112137&lt;CR&gt;</w:t>
      </w:r>
    </w:p>
    <w:p w:rsidR="00CC400E" w:rsidRDefault="00CC400E" w:rsidP="00CC400E">
      <w:pPr>
        <w:pStyle w:val="ae"/>
      </w:pPr>
      <w:r>
        <w:t>DSP|5||F&lt;CR&gt;</w:t>
      </w:r>
    </w:p>
    <w:p w:rsidR="00CC400E" w:rsidRDefault="00CC400E" w:rsidP="00CC400E">
      <w:pPr>
        <w:pStyle w:val="ae"/>
      </w:pPr>
      <w:r>
        <w:t>DSP|6||B&lt;CR&gt;</w:t>
      </w:r>
    </w:p>
    <w:p w:rsidR="00CC400E" w:rsidRDefault="00CC400E" w:rsidP="00CC400E">
      <w:pPr>
        <w:pStyle w:val="ae"/>
      </w:pPr>
      <w:r>
        <w:t>DSP|7||ZhongZu3&lt;CR&gt;</w:t>
      </w:r>
    </w:p>
    <w:p w:rsidR="00CC400E" w:rsidRDefault="00CC400E" w:rsidP="00CC400E">
      <w:pPr>
        <w:pStyle w:val="ae"/>
      </w:pPr>
      <w:r>
        <w:t>DSP|8||DiZhi3&lt;CR&gt;</w:t>
      </w:r>
    </w:p>
    <w:p w:rsidR="00CC400E" w:rsidRDefault="00CC400E" w:rsidP="00CC400E">
      <w:pPr>
        <w:pStyle w:val="ae"/>
      </w:pPr>
      <w:r>
        <w:t>DSP|9||CountryCode3&lt;CR&gt;</w:t>
      </w:r>
    </w:p>
    <w:p w:rsidR="00CC400E" w:rsidRDefault="00CC400E" w:rsidP="00CC400E">
      <w:pPr>
        <w:pStyle w:val="ae"/>
      </w:pPr>
      <w:r>
        <w:t>DSP|10||HomePhoneNumber3&lt;CR&gt;</w:t>
      </w:r>
    </w:p>
    <w:p w:rsidR="00CC400E" w:rsidRDefault="00CC400E" w:rsidP="00CC400E">
      <w:pPr>
        <w:pStyle w:val="ae"/>
      </w:pPr>
      <w:r>
        <w:t>DSP|11||SamplePosition3&lt;CR&gt;</w:t>
      </w:r>
    </w:p>
    <w:p w:rsidR="00CC400E" w:rsidRDefault="00CC400E" w:rsidP="00CC400E">
      <w:pPr>
        <w:pStyle w:val="ae"/>
      </w:pPr>
      <w:r>
        <w:t>DSP|12||20171221080102&lt;CR&gt;</w:t>
      </w:r>
    </w:p>
    <w:p w:rsidR="00CC400E" w:rsidRDefault="00CC400E" w:rsidP="00CC400E">
      <w:pPr>
        <w:pStyle w:val="ae"/>
      </w:pPr>
      <w:r>
        <w:t>DSP|13||HunYin3&lt;CR&gt;</w:t>
      </w:r>
    </w:p>
    <w:p w:rsidR="00CC400E" w:rsidRDefault="00CC400E" w:rsidP="00CC400E">
      <w:pPr>
        <w:pStyle w:val="ae"/>
      </w:pPr>
      <w:r>
        <w:t>DSP|14||ZongJiao3&lt;CR&gt;</w:t>
      </w:r>
    </w:p>
    <w:p w:rsidR="00CC400E" w:rsidRDefault="00CC400E" w:rsidP="00CC400E">
      <w:pPr>
        <w:pStyle w:val="ae"/>
      </w:pPr>
      <w:r>
        <w:t>DSP|15||InPatient&lt;CR&gt;</w:t>
      </w:r>
    </w:p>
    <w:p w:rsidR="00CC400E" w:rsidRDefault="00CC400E" w:rsidP="00CC400E">
      <w:pPr>
        <w:pStyle w:val="ae"/>
      </w:pPr>
      <w:r>
        <w:t>DSP|16||SheBaoZhangHao3&lt;CR&gt;</w:t>
      </w:r>
    </w:p>
    <w:p w:rsidR="00CC400E" w:rsidRDefault="00CC400E" w:rsidP="00CC400E">
      <w:pPr>
        <w:pStyle w:val="ae"/>
      </w:pPr>
      <w:r>
        <w:t>DSP|17||own&lt;CR&gt;</w:t>
      </w:r>
    </w:p>
    <w:p w:rsidR="00CC400E" w:rsidRDefault="00CC400E" w:rsidP="00CC400E">
      <w:pPr>
        <w:pStyle w:val="ae"/>
      </w:pPr>
      <w:r>
        <w:t>DSP|18||MinZu3&lt;CR&gt;</w:t>
      </w:r>
    </w:p>
    <w:p w:rsidR="00CC400E" w:rsidRDefault="00CC400E" w:rsidP="00CC400E">
      <w:pPr>
        <w:pStyle w:val="ae"/>
      </w:pPr>
      <w:r>
        <w:t>DSP|19||JiGuan3&lt;CR&gt;</w:t>
      </w:r>
    </w:p>
    <w:p w:rsidR="00CC400E" w:rsidRDefault="00CC400E" w:rsidP="00CC400E">
      <w:pPr>
        <w:pStyle w:val="ae"/>
      </w:pPr>
      <w:r>
        <w:t>DSP|20||GuoJia3&lt;CR&gt;</w:t>
      </w:r>
    </w:p>
    <w:p w:rsidR="00CC400E" w:rsidRDefault="00CC400E" w:rsidP="00CC400E">
      <w:pPr>
        <w:pStyle w:val="ae"/>
      </w:pPr>
      <w:r>
        <w:t>DSP|21||TiaoMa3&lt;CR&gt;</w:t>
      </w:r>
    </w:p>
    <w:p w:rsidR="00CC400E" w:rsidRDefault="00CC400E" w:rsidP="00CC400E">
      <w:pPr>
        <w:pStyle w:val="ae"/>
      </w:pPr>
      <w:r>
        <w:t>DSP|22||YangBenHao3&lt;CR&gt;</w:t>
      </w:r>
    </w:p>
    <w:p w:rsidR="00CC400E" w:rsidRDefault="00CC400E" w:rsidP="00CC400E">
      <w:pPr>
        <w:pStyle w:val="ae"/>
      </w:pPr>
      <w:r>
        <w:t>DSP|23||20171221080102&lt;CR&gt;</w:t>
      </w:r>
    </w:p>
    <w:p w:rsidR="00CC400E" w:rsidRDefault="00CC400E" w:rsidP="00CC400E">
      <w:pPr>
        <w:pStyle w:val="ae"/>
      </w:pPr>
      <w:r>
        <w:t>DSP|24||Y&lt;CR&gt;</w:t>
      </w:r>
    </w:p>
    <w:p w:rsidR="00CC400E" w:rsidRDefault="00CC400E" w:rsidP="00CC400E">
      <w:pPr>
        <w:pStyle w:val="ae"/>
      </w:pPr>
      <w:r>
        <w:t>DSP|25||3.3&lt;CR&gt;</w:t>
      </w:r>
    </w:p>
    <w:p w:rsidR="00CC400E" w:rsidRDefault="00CC400E" w:rsidP="00CC400E">
      <w:pPr>
        <w:pStyle w:val="ae"/>
      </w:pPr>
      <w:r>
        <w:t>DSP|26||</w:t>
      </w:r>
      <w:r w:rsidR="00164802">
        <w:t>plasma</w:t>
      </w:r>
      <w:r>
        <w:t>&lt;CR&gt;</w:t>
      </w:r>
    </w:p>
    <w:p w:rsidR="00CC400E" w:rsidRDefault="00CC400E" w:rsidP="00CC400E">
      <w:pPr>
        <w:pStyle w:val="ae"/>
      </w:pPr>
      <w:r>
        <w:t>DSP|27||Doctor3&lt;CR&gt;</w:t>
      </w:r>
    </w:p>
    <w:p w:rsidR="00CC400E" w:rsidRDefault="00CC400E" w:rsidP="00CC400E">
      <w:pPr>
        <w:pStyle w:val="ae"/>
      </w:pPr>
      <w:r>
        <w:t>DSP|28||Department3&lt;CR&gt;</w:t>
      </w:r>
    </w:p>
    <w:p w:rsidR="00CC400E" w:rsidRDefault="00CC400E" w:rsidP="00CC400E">
      <w:pPr>
        <w:pStyle w:val="ae"/>
      </w:pPr>
      <w:r>
        <w:t>DSP|</w:t>
      </w:r>
      <w:r w:rsidR="007D1CAB">
        <w:t>29</w:t>
      </w:r>
      <w:r>
        <w:t>||</w:t>
      </w:r>
      <w:r w:rsidR="008D41C5">
        <w:t>A1C+</w:t>
      </w:r>
      <w:r w:rsidR="00CB69F4" w:rsidRPr="00CB69F4">
        <w:t>CBC+DIFF+AWS</w:t>
      </w:r>
      <w:r w:rsidR="008D41C5">
        <w:t>+</w:t>
      </w:r>
      <w:r w:rsidR="000A6D7B">
        <w:t>CRP</w:t>
      </w:r>
      <w:r>
        <w:t>&lt;CR&gt;</w:t>
      </w:r>
    </w:p>
    <w:p w:rsidR="0014723D" w:rsidRDefault="0014723D" w:rsidP="0014723D">
      <w:pPr>
        <w:pStyle w:val="ae"/>
      </w:pPr>
      <w:r>
        <w:t>DSP|30||11&lt;CR&gt;</w:t>
      </w:r>
    </w:p>
    <w:p w:rsidR="0014723D" w:rsidRDefault="0014723D" w:rsidP="0014723D">
      <w:pPr>
        <w:pStyle w:val="ae"/>
      </w:pPr>
      <w:r>
        <w:t>DSP|31||Y&lt;CR&gt;</w:t>
      </w:r>
    </w:p>
    <w:p w:rsidR="00CC400E" w:rsidRDefault="00CC400E" w:rsidP="0014723D">
      <w:pPr>
        <w:pStyle w:val="ae"/>
      </w:pPr>
      <w:r>
        <w:t>&lt;EB&gt;&lt;CR&gt;</w:t>
      </w:r>
    </w:p>
    <w:p w:rsidR="00F81144" w:rsidRDefault="00F81144" w:rsidP="00F81144">
      <w:pPr>
        <w:pStyle w:val="23"/>
      </w:pPr>
      <w:r>
        <w:rPr>
          <w:rFonts w:hint="eastAsia"/>
        </w:rPr>
        <w:t>如果没有查找到有效的记录，那么响应报文如下：</w:t>
      </w:r>
    </w:p>
    <w:p w:rsidR="00F81144" w:rsidRDefault="00F81144" w:rsidP="00F81144">
      <w:pPr>
        <w:pStyle w:val="ae"/>
      </w:pPr>
      <w:r>
        <w:rPr>
          <w:rFonts w:hint="eastAsia"/>
        </w:rPr>
        <w:t>&lt;SB&gt;</w:t>
      </w:r>
      <w:r>
        <w:t>MSH|^~\&amp;|||</w:t>
      </w:r>
      <w:r w:rsidR="00200979" w:rsidRPr="00171B78">
        <w:t>F 800</w:t>
      </w:r>
      <w:r w:rsidR="00200979">
        <w:t>|1268-1478a123</w:t>
      </w:r>
      <w:r>
        <w:t>|20180125062610||DSR^Q01|1|P|2.4||||||UTF-8&lt;CR&gt;</w:t>
      </w:r>
    </w:p>
    <w:p w:rsidR="00F81144" w:rsidRDefault="00F81144" w:rsidP="00F81144">
      <w:pPr>
        <w:pStyle w:val="ae"/>
      </w:pPr>
      <w:r>
        <w:t>MSA|AE|8&lt;CR&gt;</w:t>
      </w:r>
    </w:p>
    <w:p w:rsidR="00F81144" w:rsidRDefault="00F81144" w:rsidP="00F81144">
      <w:pPr>
        <w:pStyle w:val="ae"/>
      </w:pPr>
      <w:r>
        <w:lastRenderedPageBreak/>
        <w:t>&lt;EB&gt;&lt;CR&gt;</w:t>
      </w:r>
    </w:p>
    <w:p w:rsidR="00923A0F" w:rsidRDefault="00923A0F">
      <w:r>
        <w:br w:type="page"/>
      </w:r>
    </w:p>
    <w:p w:rsidR="00051170" w:rsidRPr="00923A0F" w:rsidRDefault="00923A0F" w:rsidP="00E84AFE">
      <w:pPr>
        <w:pStyle w:val="a0"/>
        <w:numPr>
          <w:ilvl w:val="0"/>
          <w:numId w:val="0"/>
        </w:numPr>
      </w:pPr>
      <w:bookmarkStart w:id="95" w:name="_Toc36470966"/>
      <w:bookmarkStart w:id="96" w:name="_Toc36472341"/>
      <w:bookmarkStart w:id="97" w:name="_Toc36473754"/>
      <w:r w:rsidRPr="00923A0F">
        <w:rPr>
          <w:rFonts w:hint="eastAsia"/>
        </w:rPr>
        <w:lastRenderedPageBreak/>
        <w:t>附录</w:t>
      </w:r>
      <w:r w:rsidRPr="00923A0F">
        <w:t>A</w:t>
      </w:r>
      <w:r w:rsidRPr="00923A0F">
        <w:rPr>
          <w:rFonts w:hint="eastAsia"/>
        </w:rPr>
        <w:t>：</w:t>
      </w:r>
      <w:bookmarkStart w:id="98" w:name="_Ref504640014"/>
      <w:r w:rsidR="00051170" w:rsidRPr="00923A0F">
        <w:rPr>
          <w:rFonts w:hint="eastAsia"/>
        </w:rPr>
        <w:t>HL7数据</w:t>
      </w:r>
      <w:r w:rsidR="00051170" w:rsidRPr="00923A0F">
        <w:t>类型定义</w:t>
      </w:r>
      <w:bookmarkEnd w:id="95"/>
      <w:bookmarkEnd w:id="96"/>
      <w:bookmarkEnd w:id="97"/>
      <w:bookmarkEnd w:id="98"/>
    </w:p>
    <w:p w:rsidR="00051170" w:rsidRDefault="00051170" w:rsidP="00034B1F">
      <w:pPr>
        <w:pStyle w:val="affe"/>
        <w:numPr>
          <w:ilvl w:val="0"/>
          <w:numId w:val="6"/>
        </w:numPr>
        <w:ind w:firstLineChars="0"/>
      </w:pPr>
      <w:r w:rsidRPr="00051170">
        <w:t>CE - Code Element</w:t>
      </w:r>
      <w:r w:rsidR="00410EBF">
        <w:rPr>
          <w:rFonts w:hint="eastAsia"/>
        </w:rPr>
        <w:t>（编码</w:t>
      </w:r>
      <w:r w:rsidR="00410EBF">
        <w:t>元素</w:t>
      </w:r>
      <w:r w:rsidR="00410EBF">
        <w:rPr>
          <w:rFonts w:hint="eastAsia"/>
        </w:rPr>
        <w:t>）</w:t>
      </w:r>
    </w:p>
    <w:p w:rsidR="00051170" w:rsidRDefault="00051170" w:rsidP="00051170">
      <w:pPr>
        <w:pStyle w:val="23"/>
      </w:pPr>
      <w:r w:rsidRPr="00051170">
        <w:t>&lt;identifier (ST)&gt; ^ &lt;text (ST)&gt; ^ &lt;name of coding system (</w:t>
      </w:r>
      <w:r w:rsidR="00410EBF">
        <w:t>IS</w:t>
      </w:r>
      <w:r w:rsidRPr="00051170">
        <w:t>)&gt; ^ &lt;alternate identifier(ST)&gt; ^ &lt;alternate text (ST)&gt; ^ &lt;name of alternate coding system (</w:t>
      </w:r>
      <w:r w:rsidR="00410EBF">
        <w:t>IS</w:t>
      </w:r>
      <w:r w:rsidRPr="00051170">
        <w:t>)&gt;</w:t>
      </w:r>
    </w:p>
    <w:p w:rsidR="003C1E2D" w:rsidRDefault="003C1E2D" w:rsidP="00051170">
      <w:pPr>
        <w:pStyle w:val="23"/>
      </w:pPr>
    </w:p>
    <w:p w:rsidR="00051170" w:rsidRDefault="00051170" w:rsidP="00034B1F">
      <w:pPr>
        <w:pStyle w:val="23"/>
        <w:numPr>
          <w:ilvl w:val="0"/>
          <w:numId w:val="6"/>
        </w:numPr>
      </w:pPr>
      <w:r w:rsidRPr="00051170">
        <w:t xml:space="preserve">CM </w:t>
      </w:r>
      <w:r>
        <w:t>–</w:t>
      </w:r>
      <w:r w:rsidRPr="00051170">
        <w:t xml:space="preserve"> Composite</w:t>
      </w:r>
      <w:r w:rsidR="00410EBF">
        <w:rPr>
          <w:rFonts w:hint="eastAsia"/>
        </w:rPr>
        <w:t>（组合）</w:t>
      </w:r>
    </w:p>
    <w:p w:rsidR="00051170" w:rsidRDefault="00410EBF" w:rsidP="00051170">
      <w:pPr>
        <w:pStyle w:val="23"/>
        <w:ind w:left="420" w:firstLine="0"/>
      </w:pPr>
      <w:r>
        <w:rPr>
          <w:rFonts w:hint="eastAsia"/>
        </w:rPr>
        <w:t>其他</w:t>
      </w:r>
      <w:r>
        <w:t>有意义的数据字段的联合字段</w:t>
      </w:r>
      <w:r>
        <w:rPr>
          <w:rFonts w:hint="eastAsia"/>
        </w:rPr>
        <w:t>，</w:t>
      </w:r>
      <w:r w:rsidR="00051170" w:rsidRPr="00051170">
        <w:rPr>
          <w:rFonts w:hint="eastAsia"/>
        </w:rPr>
        <w:t>格式由具体字段来定义。</w:t>
      </w:r>
    </w:p>
    <w:p w:rsidR="003C1E2D" w:rsidRDefault="003C1E2D" w:rsidP="00051170">
      <w:pPr>
        <w:pStyle w:val="23"/>
        <w:ind w:left="420" w:firstLine="0"/>
      </w:pPr>
    </w:p>
    <w:p w:rsidR="00051170" w:rsidRDefault="00051170" w:rsidP="00034B1F">
      <w:pPr>
        <w:pStyle w:val="23"/>
        <w:numPr>
          <w:ilvl w:val="0"/>
          <w:numId w:val="6"/>
        </w:numPr>
      </w:pPr>
      <w:r w:rsidRPr="00051170">
        <w:t>CX - Extended composite ID with check digit</w:t>
      </w:r>
      <w:r w:rsidR="00410EBF">
        <w:rPr>
          <w:rFonts w:hint="eastAsia"/>
        </w:rPr>
        <w:t>（校验</w:t>
      </w:r>
      <w:r w:rsidR="00410EBF">
        <w:t>数字的扩展复合标识符</w:t>
      </w:r>
      <w:r w:rsidR="00410EBF">
        <w:rPr>
          <w:rFonts w:hint="eastAsia"/>
        </w:rPr>
        <w:t>）</w:t>
      </w:r>
    </w:p>
    <w:p w:rsidR="00051170" w:rsidRDefault="00051170" w:rsidP="00051170">
      <w:pPr>
        <w:pStyle w:val="23"/>
        <w:ind w:left="420" w:firstLine="0"/>
      </w:pPr>
      <w:r w:rsidRPr="00051170">
        <w:t>&lt;ID (ST)&gt; ^ &lt;check digit (ST)&gt; ^ &lt;code identifying the check digit scheme employed(ID)&gt; ^ &lt; assigning authority (HD)&gt; ^ &lt;identifier type code (I</w:t>
      </w:r>
      <w:r>
        <w:t>D</w:t>
      </w:r>
      <w:r w:rsidRPr="00051170">
        <w:t>)&gt; ^ &lt; assigning facility (HD)&gt;</w:t>
      </w:r>
      <w:r>
        <w:t xml:space="preserve"> ^ &lt;effective date (DT)&gt; ^ &lt;expiration date (DT)&gt;</w:t>
      </w:r>
    </w:p>
    <w:p w:rsidR="003C1E2D" w:rsidRDefault="003C1E2D" w:rsidP="00051170">
      <w:pPr>
        <w:pStyle w:val="23"/>
        <w:ind w:left="420" w:firstLine="0"/>
      </w:pPr>
    </w:p>
    <w:p w:rsidR="00051170" w:rsidRDefault="00051170" w:rsidP="00034B1F">
      <w:pPr>
        <w:pStyle w:val="23"/>
        <w:numPr>
          <w:ilvl w:val="0"/>
          <w:numId w:val="6"/>
        </w:numPr>
      </w:pPr>
      <w:r w:rsidRPr="00051170">
        <w:t>ED – Encapsulate Data</w:t>
      </w:r>
      <w:r w:rsidR="00410EBF">
        <w:rPr>
          <w:rFonts w:hint="eastAsia"/>
        </w:rPr>
        <w:t>（压缩</w:t>
      </w:r>
      <w:r w:rsidR="00410EBF">
        <w:t>的数据</w:t>
      </w:r>
      <w:r w:rsidR="00410EBF">
        <w:rPr>
          <w:rFonts w:hint="eastAsia"/>
        </w:rPr>
        <w:t>）</w:t>
      </w:r>
    </w:p>
    <w:p w:rsidR="00051170" w:rsidRDefault="00051170" w:rsidP="00051170">
      <w:pPr>
        <w:pStyle w:val="23"/>
        <w:ind w:left="420" w:firstLine="0"/>
      </w:pPr>
      <w:r w:rsidRPr="00051170">
        <w:rPr>
          <w:rFonts w:hint="eastAsia"/>
        </w:rPr>
        <w:t>&lt;source application</w:t>
      </w:r>
      <w:r>
        <w:rPr>
          <w:rFonts w:hint="eastAsia"/>
        </w:rPr>
        <w:t xml:space="preserve"> (</w:t>
      </w:r>
      <w:r w:rsidRPr="00051170">
        <w:rPr>
          <w:rFonts w:hint="eastAsia"/>
        </w:rPr>
        <w:t>HD</w:t>
      </w:r>
      <w:r>
        <w:rPr>
          <w:rFonts w:hint="eastAsia"/>
        </w:rPr>
        <w:t>)</w:t>
      </w:r>
      <w:r w:rsidRPr="00051170">
        <w:rPr>
          <w:rFonts w:hint="eastAsia"/>
        </w:rPr>
        <w:t>&gt; ^ &lt;type of data</w:t>
      </w:r>
      <w:r>
        <w:rPr>
          <w:rFonts w:hint="eastAsia"/>
        </w:rPr>
        <w:t xml:space="preserve"> (</w:t>
      </w:r>
      <w:r w:rsidRPr="00051170">
        <w:rPr>
          <w:rFonts w:hint="eastAsia"/>
        </w:rPr>
        <w:t>ID</w:t>
      </w:r>
      <w:r>
        <w:rPr>
          <w:rFonts w:hint="eastAsia"/>
        </w:rPr>
        <w:t>)</w:t>
      </w:r>
      <w:r w:rsidRPr="00051170">
        <w:rPr>
          <w:rFonts w:hint="eastAsia"/>
        </w:rPr>
        <w:t>&gt; ^ &lt;data sub type</w:t>
      </w:r>
      <w:r>
        <w:rPr>
          <w:rFonts w:hint="eastAsia"/>
        </w:rPr>
        <w:t xml:space="preserve"> (</w:t>
      </w:r>
      <w:r w:rsidRPr="00051170">
        <w:rPr>
          <w:rFonts w:hint="eastAsia"/>
        </w:rPr>
        <w:t>ID</w:t>
      </w:r>
      <w:r>
        <w:rPr>
          <w:rFonts w:hint="eastAsia"/>
        </w:rPr>
        <w:t>)</w:t>
      </w:r>
      <w:r w:rsidRPr="00051170">
        <w:rPr>
          <w:rFonts w:hint="eastAsia"/>
        </w:rPr>
        <w:t>&gt; ^ &lt;encoding</w:t>
      </w:r>
      <w:r>
        <w:rPr>
          <w:rFonts w:hint="eastAsia"/>
        </w:rPr>
        <w:t xml:space="preserve"> (</w:t>
      </w:r>
      <w:r w:rsidRPr="00051170">
        <w:rPr>
          <w:rFonts w:hint="eastAsia"/>
        </w:rPr>
        <w:t>ID</w:t>
      </w:r>
      <w:r>
        <w:rPr>
          <w:rFonts w:hint="eastAsia"/>
        </w:rPr>
        <w:t>)</w:t>
      </w:r>
      <w:r w:rsidRPr="00051170">
        <w:rPr>
          <w:rFonts w:hint="eastAsia"/>
        </w:rPr>
        <w:t>&gt; ^ &lt;data</w:t>
      </w:r>
      <w:r>
        <w:rPr>
          <w:rFonts w:hint="eastAsia"/>
        </w:rPr>
        <w:t xml:space="preserve"> (</w:t>
      </w:r>
      <w:r w:rsidRPr="00051170">
        <w:rPr>
          <w:rFonts w:hint="eastAsia"/>
        </w:rPr>
        <w:t>ST</w:t>
      </w:r>
      <w:r>
        <w:rPr>
          <w:rFonts w:hint="eastAsia"/>
        </w:rPr>
        <w:t>)</w:t>
      </w:r>
      <w:r w:rsidRPr="00051170">
        <w:rPr>
          <w:rFonts w:hint="eastAsia"/>
        </w:rPr>
        <w:t>&gt;</w:t>
      </w:r>
    </w:p>
    <w:p w:rsidR="003C1E2D" w:rsidRDefault="003C1E2D" w:rsidP="00051170">
      <w:pPr>
        <w:pStyle w:val="23"/>
        <w:ind w:left="420" w:firstLine="0"/>
      </w:pPr>
    </w:p>
    <w:p w:rsidR="00051170" w:rsidRDefault="00051170" w:rsidP="00034B1F">
      <w:pPr>
        <w:pStyle w:val="23"/>
        <w:numPr>
          <w:ilvl w:val="0"/>
          <w:numId w:val="6"/>
        </w:numPr>
      </w:pPr>
      <w:r w:rsidRPr="00051170">
        <w:t>EI - Entity Identifier</w:t>
      </w:r>
      <w:r w:rsidR="00410EBF">
        <w:rPr>
          <w:rFonts w:hint="eastAsia"/>
        </w:rPr>
        <w:t>（实体</w:t>
      </w:r>
      <w:r w:rsidR="00410EBF">
        <w:t>标识符</w:t>
      </w:r>
      <w:r w:rsidR="00410EBF">
        <w:rPr>
          <w:rFonts w:hint="eastAsia"/>
        </w:rPr>
        <w:t>）</w:t>
      </w:r>
    </w:p>
    <w:p w:rsidR="00051170" w:rsidRDefault="00051170" w:rsidP="00051170">
      <w:pPr>
        <w:pStyle w:val="23"/>
        <w:ind w:left="420" w:firstLine="0"/>
      </w:pPr>
      <w:r w:rsidRPr="00051170">
        <w:t>&lt;entity identifier (ST)&gt; ^ &lt;namespace ID (IS)&gt; ^ &lt;universal ID (ST)&gt; ^ &lt;universal ID type (ID)&gt;</w:t>
      </w:r>
    </w:p>
    <w:p w:rsidR="003C1E2D" w:rsidRDefault="003C1E2D" w:rsidP="00051170">
      <w:pPr>
        <w:pStyle w:val="23"/>
        <w:ind w:left="420" w:firstLine="0"/>
      </w:pPr>
    </w:p>
    <w:p w:rsidR="00051170" w:rsidRDefault="00322804" w:rsidP="00034B1F">
      <w:pPr>
        <w:pStyle w:val="23"/>
        <w:numPr>
          <w:ilvl w:val="0"/>
          <w:numId w:val="6"/>
        </w:numPr>
      </w:pPr>
      <w:r w:rsidRPr="00322804">
        <w:t>FC – Financial Class</w:t>
      </w:r>
      <w:r w:rsidR="00410EBF">
        <w:rPr>
          <w:rFonts w:hint="eastAsia"/>
        </w:rPr>
        <w:t>（经济等级）</w:t>
      </w:r>
    </w:p>
    <w:p w:rsidR="00051170" w:rsidRDefault="00322804" w:rsidP="00051170">
      <w:pPr>
        <w:pStyle w:val="23"/>
        <w:ind w:left="420" w:firstLine="0"/>
      </w:pPr>
      <w:r w:rsidRPr="00322804">
        <w:t>&lt;financial class (IS)&gt; ^ &lt;effective date (TS)&gt;</w:t>
      </w:r>
    </w:p>
    <w:p w:rsidR="003C1E2D" w:rsidRDefault="003C1E2D" w:rsidP="00051170">
      <w:pPr>
        <w:pStyle w:val="23"/>
        <w:ind w:left="420" w:firstLine="0"/>
      </w:pPr>
    </w:p>
    <w:p w:rsidR="00322804" w:rsidRDefault="00322804" w:rsidP="00034B1F">
      <w:pPr>
        <w:pStyle w:val="23"/>
        <w:numPr>
          <w:ilvl w:val="0"/>
          <w:numId w:val="6"/>
        </w:numPr>
      </w:pPr>
      <w:r w:rsidRPr="00322804">
        <w:lastRenderedPageBreak/>
        <w:t>FT - Formatted text</w:t>
      </w:r>
      <w:r w:rsidR="00410EBF">
        <w:rPr>
          <w:rFonts w:hint="eastAsia"/>
        </w:rPr>
        <w:t>（格式化</w:t>
      </w:r>
      <w:r w:rsidR="00410EBF">
        <w:t>文本数据</w:t>
      </w:r>
      <w:r w:rsidR="00410EBF">
        <w:rPr>
          <w:rFonts w:hint="eastAsia"/>
        </w:rPr>
        <w:t>）</w:t>
      </w:r>
    </w:p>
    <w:p w:rsidR="00322804" w:rsidRDefault="00322804" w:rsidP="00322804">
      <w:pPr>
        <w:pStyle w:val="23"/>
      </w:pPr>
      <w:r w:rsidRPr="00322804">
        <w:t>This data type is derived from the string data type by allowing the addition of embedded formatting instructions. These instructions are limited to those that are intrinsic and independent of the circumstances under which the field is being used.</w:t>
      </w:r>
    </w:p>
    <w:p w:rsidR="003C1E2D" w:rsidRDefault="003C1E2D" w:rsidP="00322804">
      <w:pPr>
        <w:pStyle w:val="23"/>
      </w:pPr>
    </w:p>
    <w:p w:rsidR="005E659F" w:rsidRDefault="005E659F" w:rsidP="00034B1F">
      <w:pPr>
        <w:pStyle w:val="23"/>
        <w:numPr>
          <w:ilvl w:val="0"/>
          <w:numId w:val="6"/>
        </w:numPr>
      </w:pPr>
      <w:r w:rsidRPr="00322804">
        <w:t>HD - Hierarchic designator</w:t>
      </w:r>
      <w:r>
        <w:rPr>
          <w:rFonts w:hint="eastAsia"/>
        </w:rPr>
        <w:t>（等级</w:t>
      </w:r>
      <w:r>
        <w:t>指示器</w:t>
      </w:r>
      <w:r>
        <w:rPr>
          <w:rFonts w:hint="eastAsia"/>
        </w:rPr>
        <w:t>）</w:t>
      </w:r>
    </w:p>
    <w:p w:rsidR="005E659F" w:rsidRDefault="005E659F" w:rsidP="005E659F">
      <w:pPr>
        <w:pStyle w:val="23"/>
        <w:ind w:left="420" w:firstLine="0"/>
      </w:pPr>
      <w:r w:rsidRPr="00322804">
        <w:t>&lt;namespace ID (IS)&gt; ^ &lt;universal ID (ST)&gt; ^ &lt;universal ID type (ID)&gt;</w:t>
      </w:r>
    </w:p>
    <w:p w:rsidR="003C1E2D" w:rsidRDefault="003C1E2D" w:rsidP="005E659F">
      <w:pPr>
        <w:pStyle w:val="23"/>
        <w:ind w:left="420" w:firstLine="0"/>
      </w:pPr>
    </w:p>
    <w:p w:rsidR="00322804" w:rsidRDefault="00322804" w:rsidP="00034B1F">
      <w:pPr>
        <w:pStyle w:val="23"/>
        <w:numPr>
          <w:ilvl w:val="0"/>
          <w:numId w:val="6"/>
        </w:numPr>
      </w:pPr>
      <w:r w:rsidRPr="00322804">
        <w:t>IS - Coded value for user-defined tables</w:t>
      </w:r>
      <w:r w:rsidR="00410EBF">
        <w:rPr>
          <w:rFonts w:hint="eastAsia"/>
        </w:rPr>
        <w:t>（用户定义</w:t>
      </w:r>
      <w:r w:rsidR="00410EBF">
        <w:t>的表的</w:t>
      </w:r>
      <w:r w:rsidR="00410EBF">
        <w:rPr>
          <w:rFonts w:hint="eastAsia"/>
        </w:rPr>
        <w:t>IS</w:t>
      </w:r>
      <w:r w:rsidR="00410EBF">
        <w:rPr>
          <w:rFonts w:hint="eastAsia"/>
        </w:rPr>
        <w:t>编码值）</w:t>
      </w:r>
    </w:p>
    <w:p w:rsidR="00322804" w:rsidRDefault="00322804" w:rsidP="00322804">
      <w:pPr>
        <w:pStyle w:val="23"/>
      </w:pPr>
      <w:r w:rsidRPr="00322804">
        <w:t>The value of such a field follows the formatting rules for an ST field except that it is drawn from a site-defined (or user-defined) table of legal values. There shall be an HL7 table number associated with IS data types.</w:t>
      </w:r>
    </w:p>
    <w:p w:rsidR="003C1E2D" w:rsidRDefault="003C1E2D" w:rsidP="00322804">
      <w:pPr>
        <w:pStyle w:val="23"/>
      </w:pPr>
    </w:p>
    <w:p w:rsidR="00322804" w:rsidRDefault="00322804" w:rsidP="00034B1F">
      <w:pPr>
        <w:pStyle w:val="23"/>
        <w:numPr>
          <w:ilvl w:val="0"/>
          <w:numId w:val="6"/>
        </w:numPr>
      </w:pPr>
      <w:r w:rsidRPr="00322804">
        <w:t>ID - Coded values for HL7 tables</w:t>
      </w:r>
      <w:r w:rsidR="00410EBF">
        <w:rPr>
          <w:rFonts w:hint="eastAsia"/>
        </w:rPr>
        <w:t>（</w:t>
      </w:r>
      <w:r w:rsidR="00410EBF">
        <w:rPr>
          <w:rFonts w:hint="eastAsia"/>
        </w:rPr>
        <w:t>HL7</w:t>
      </w:r>
      <w:r w:rsidR="00410EBF">
        <w:rPr>
          <w:rFonts w:hint="eastAsia"/>
        </w:rPr>
        <w:t>定义</w:t>
      </w:r>
      <w:r w:rsidR="00410EBF">
        <w:t>的表的</w:t>
      </w:r>
      <w:r w:rsidR="00410EBF">
        <w:rPr>
          <w:rFonts w:hint="eastAsia"/>
        </w:rPr>
        <w:t>ID</w:t>
      </w:r>
      <w:r w:rsidR="00410EBF">
        <w:rPr>
          <w:rFonts w:hint="eastAsia"/>
        </w:rPr>
        <w:t>编码值）</w:t>
      </w:r>
    </w:p>
    <w:p w:rsidR="00322804" w:rsidRDefault="00322804" w:rsidP="00322804">
      <w:pPr>
        <w:pStyle w:val="23"/>
      </w:pPr>
      <w:r w:rsidRPr="00322804">
        <w:t>The value of such a field follows the formatting rules for an ST field except that it is drawn from a table of legal values. There shall be an HL7 table number associated with ID data types.</w:t>
      </w:r>
    </w:p>
    <w:p w:rsidR="003C1E2D" w:rsidRDefault="003C1E2D" w:rsidP="00322804">
      <w:pPr>
        <w:pStyle w:val="23"/>
      </w:pPr>
    </w:p>
    <w:p w:rsidR="00322804" w:rsidRDefault="00322804" w:rsidP="00034B1F">
      <w:pPr>
        <w:pStyle w:val="23"/>
        <w:numPr>
          <w:ilvl w:val="0"/>
          <w:numId w:val="6"/>
        </w:numPr>
      </w:pPr>
      <w:r w:rsidRPr="00322804">
        <w:t xml:space="preserve">NM </w:t>
      </w:r>
      <w:r w:rsidR="00410EBF">
        <w:t>–</w:t>
      </w:r>
      <w:r w:rsidRPr="00322804">
        <w:t xml:space="preserve"> Numeric</w:t>
      </w:r>
      <w:r w:rsidR="00410EBF">
        <w:rPr>
          <w:rFonts w:hint="eastAsia"/>
        </w:rPr>
        <w:t>（数字）</w:t>
      </w:r>
    </w:p>
    <w:p w:rsidR="00322804" w:rsidRDefault="00322804" w:rsidP="00322804">
      <w:pPr>
        <w:pStyle w:val="23"/>
      </w:pPr>
      <w:r w:rsidRPr="00322804">
        <w:t>A number represented as a series of ASCII numeric characters consisting of an optional leading sign (+ or -), the digits and an optional decimal point.</w:t>
      </w:r>
    </w:p>
    <w:p w:rsidR="003C1E2D" w:rsidRDefault="003C1E2D" w:rsidP="00322804">
      <w:pPr>
        <w:pStyle w:val="23"/>
      </w:pPr>
    </w:p>
    <w:p w:rsidR="00322804" w:rsidRDefault="00322804" w:rsidP="00034B1F">
      <w:pPr>
        <w:pStyle w:val="23"/>
        <w:numPr>
          <w:ilvl w:val="0"/>
          <w:numId w:val="6"/>
        </w:numPr>
      </w:pPr>
      <w:r w:rsidRPr="00322804">
        <w:t>PL - Person location</w:t>
      </w:r>
      <w:r w:rsidR="00410EBF">
        <w:rPr>
          <w:rFonts w:hint="eastAsia"/>
        </w:rPr>
        <w:t>（个人</w:t>
      </w:r>
      <w:r w:rsidR="00410EBF">
        <w:t>位置</w:t>
      </w:r>
      <w:r w:rsidR="00410EBF">
        <w:rPr>
          <w:rFonts w:hint="eastAsia"/>
        </w:rPr>
        <w:t>）</w:t>
      </w:r>
    </w:p>
    <w:p w:rsidR="00322804" w:rsidRDefault="00322804" w:rsidP="00322804">
      <w:pPr>
        <w:pStyle w:val="23"/>
      </w:pPr>
      <w:r w:rsidRPr="00322804">
        <w:t>&lt;point of care (IS)&gt; ^ &lt;room (IS)&gt; ^ &lt;bed (IS)&gt; ^ &lt;facility (HD)&gt; ^ &lt; location status (IS)&gt; ^ &lt;person location type (IS)&gt; ^ &lt;building (IS)&gt; ^ &lt;floor (IS)&gt; ^ &lt;location description (ST)&gt;</w:t>
      </w:r>
    </w:p>
    <w:p w:rsidR="003C1E2D" w:rsidRDefault="003C1E2D" w:rsidP="00322804">
      <w:pPr>
        <w:pStyle w:val="23"/>
      </w:pPr>
    </w:p>
    <w:p w:rsidR="00322804" w:rsidRDefault="00322804" w:rsidP="00034B1F">
      <w:pPr>
        <w:pStyle w:val="23"/>
        <w:numPr>
          <w:ilvl w:val="0"/>
          <w:numId w:val="6"/>
        </w:numPr>
      </w:pPr>
      <w:r w:rsidRPr="00322804">
        <w:lastRenderedPageBreak/>
        <w:t>PT - Processing type</w:t>
      </w:r>
      <w:r w:rsidR="00410EBF">
        <w:rPr>
          <w:rFonts w:hint="eastAsia"/>
        </w:rPr>
        <w:t>（处理</w:t>
      </w:r>
      <w:r w:rsidR="00410EBF">
        <w:t>类型</w:t>
      </w:r>
      <w:r w:rsidR="00410EBF">
        <w:rPr>
          <w:rFonts w:hint="eastAsia"/>
        </w:rPr>
        <w:t>）</w:t>
      </w:r>
    </w:p>
    <w:p w:rsidR="00322804" w:rsidRDefault="00322804" w:rsidP="00322804">
      <w:pPr>
        <w:pStyle w:val="23"/>
      </w:pPr>
      <w:r w:rsidRPr="00322804">
        <w:t>&lt;processing ID (ID)&gt; ^ &lt;processing mode (ID)&gt;</w:t>
      </w:r>
    </w:p>
    <w:p w:rsidR="003C1E2D" w:rsidRDefault="003C1E2D" w:rsidP="00322804">
      <w:pPr>
        <w:pStyle w:val="23"/>
      </w:pPr>
    </w:p>
    <w:p w:rsidR="00322804" w:rsidRDefault="00322804" w:rsidP="00034B1F">
      <w:pPr>
        <w:pStyle w:val="23"/>
        <w:numPr>
          <w:ilvl w:val="0"/>
          <w:numId w:val="6"/>
        </w:numPr>
      </w:pPr>
      <w:r w:rsidRPr="00322804">
        <w:t>SI - Sequence ID</w:t>
      </w:r>
      <w:r w:rsidR="00410EBF">
        <w:rPr>
          <w:rFonts w:hint="eastAsia"/>
        </w:rPr>
        <w:t>（序列</w:t>
      </w:r>
      <w:r w:rsidR="00410EBF">
        <w:rPr>
          <w:rFonts w:hint="eastAsia"/>
        </w:rPr>
        <w:t>ID</w:t>
      </w:r>
      <w:r w:rsidR="00410EBF">
        <w:rPr>
          <w:rFonts w:hint="eastAsia"/>
        </w:rPr>
        <w:t>）</w:t>
      </w:r>
    </w:p>
    <w:p w:rsidR="00322804" w:rsidRDefault="00322804" w:rsidP="00322804">
      <w:pPr>
        <w:pStyle w:val="23"/>
        <w:rPr>
          <w:color w:val="000000"/>
          <w:sz w:val="22"/>
          <w:szCs w:val="22"/>
        </w:rPr>
      </w:pPr>
      <w:r>
        <w:rPr>
          <w:color w:val="000000"/>
          <w:sz w:val="22"/>
          <w:szCs w:val="22"/>
        </w:rPr>
        <w:t>A non-negative integer in the form of an NM field. The uses of this data type are defined in the chapters defining the segments and messages in which it appears.</w:t>
      </w:r>
    </w:p>
    <w:p w:rsidR="003C1E2D" w:rsidRDefault="003C1E2D" w:rsidP="00322804">
      <w:pPr>
        <w:pStyle w:val="23"/>
      </w:pPr>
    </w:p>
    <w:p w:rsidR="00322804" w:rsidRDefault="00322804" w:rsidP="00034B1F">
      <w:pPr>
        <w:pStyle w:val="23"/>
        <w:numPr>
          <w:ilvl w:val="0"/>
          <w:numId w:val="6"/>
        </w:numPr>
      </w:pPr>
      <w:r w:rsidRPr="00322804">
        <w:t>ST – String</w:t>
      </w:r>
      <w:r w:rsidR="00410EBF">
        <w:rPr>
          <w:rFonts w:hint="eastAsia"/>
        </w:rPr>
        <w:t>（字符集</w:t>
      </w:r>
      <w:r w:rsidR="00410EBF">
        <w:t>数据</w:t>
      </w:r>
      <w:r w:rsidR="00410EBF">
        <w:rPr>
          <w:rFonts w:hint="eastAsia"/>
        </w:rPr>
        <w:t>）</w:t>
      </w:r>
    </w:p>
    <w:p w:rsidR="003C1E2D" w:rsidRPr="00322804" w:rsidRDefault="003C1E2D" w:rsidP="003C1E2D">
      <w:pPr>
        <w:pStyle w:val="23"/>
        <w:ind w:left="420" w:firstLine="0"/>
      </w:pPr>
    </w:p>
    <w:p w:rsidR="00322804" w:rsidRDefault="00322804" w:rsidP="00034B1F">
      <w:pPr>
        <w:pStyle w:val="23"/>
        <w:numPr>
          <w:ilvl w:val="0"/>
          <w:numId w:val="6"/>
        </w:numPr>
      </w:pPr>
      <w:r w:rsidRPr="00322804">
        <w:t>TS - Time stamp</w:t>
      </w:r>
      <w:r w:rsidR="00410EBF">
        <w:rPr>
          <w:rFonts w:hint="eastAsia"/>
        </w:rPr>
        <w:t>（时间</w:t>
      </w:r>
      <w:r w:rsidR="00410EBF">
        <w:t>标记</w:t>
      </w:r>
      <w:r w:rsidR="00410EBF">
        <w:rPr>
          <w:rFonts w:hint="eastAsia"/>
        </w:rPr>
        <w:t>）</w:t>
      </w:r>
    </w:p>
    <w:p w:rsidR="00322804" w:rsidRDefault="00322804" w:rsidP="00322804">
      <w:pPr>
        <w:pStyle w:val="23"/>
        <w:ind w:left="420" w:firstLine="0"/>
      </w:pPr>
      <w:r w:rsidRPr="00322804">
        <w:t>YYYY[MM[DD[HHMM[SS[.S[S[S[S]]]]]]]][+/-ZZZZ] ^ &lt;degree of precision&gt;</w:t>
      </w:r>
    </w:p>
    <w:p w:rsidR="003C1E2D" w:rsidRDefault="003C1E2D" w:rsidP="00322804">
      <w:pPr>
        <w:pStyle w:val="23"/>
        <w:ind w:left="420" w:firstLine="0"/>
      </w:pPr>
    </w:p>
    <w:p w:rsidR="005E659F" w:rsidRDefault="005E659F" w:rsidP="00034B1F">
      <w:pPr>
        <w:pStyle w:val="23"/>
        <w:numPr>
          <w:ilvl w:val="0"/>
          <w:numId w:val="6"/>
        </w:numPr>
      </w:pPr>
      <w:r w:rsidRPr="00322804">
        <w:t>VID - Version identifier</w:t>
      </w:r>
      <w:r>
        <w:rPr>
          <w:rFonts w:hint="eastAsia"/>
        </w:rPr>
        <w:t>（版本</w:t>
      </w:r>
      <w:r>
        <w:t>标识符</w:t>
      </w:r>
      <w:r>
        <w:rPr>
          <w:rFonts w:hint="eastAsia"/>
        </w:rPr>
        <w:t>）</w:t>
      </w:r>
    </w:p>
    <w:p w:rsidR="005E659F" w:rsidRPr="00051170" w:rsidRDefault="005E659F" w:rsidP="005E659F">
      <w:pPr>
        <w:pStyle w:val="23"/>
        <w:ind w:left="420" w:firstLine="0"/>
      </w:pPr>
      <w:r w:rsidRPr="00322804">
        <w:t>&lt;version ID (ID)&gt; ^ &lt;internationalization code (CE)&gt; ^ &lt;international version ID (CE)&gt;</w:t>
      </w:r>
    </w:p>
    <w:p w:rsidR="005E659F" w:rsidRPr="005E659F" w:rsidRDefault="005E659F" w:rsidP="00322804">
      <w:pPr>
        <w:pStyle w:val="23"/>
        <w:ind w:left="420" w:firstLine="0"/>
      </w:pPr>
    </w:p>
    <w:p w:rsidR="00322804" w:rsidRDefault="00322804" w:rsidP="00034B1F">
      <w:pPr>
        <w:pStyle w:val="23"/>
        <w:numPr>
          <w:ilvl w:val="0"/>
          <w:numId w:val="6"/>
        </w:numPr>
      </w:pPr>
      <w:r w:rsidRPr="00322804">
        <w:t>XCN - Extended composite ID number and name</w:t>
      </w:r>
      <w:r w:rsidR="00410EBF">
        <w:rPr>
          <w:rFonts w:hint="eastAsia"/>
        </w:rPr>
        <w:t>（个人</w:t>
      </w:r>
      <w:r w:rsidR="00410EBF">
        <w:t>的扩展复合</w:t>
      </w:r>
      <w:r w:rsidR="00410EBF">
        <w:rPr>
          <w:rFonts w:hint="eastAsia"/>
        </w:rPr>
        <w:t>ID</w:t>
      </w:r>
      <w:r w:rsidR="00410EBF">
        <w:rPr>
          <w:rFonts w:hint="eastAsia"/>
        </w:rPr>
        <w:t>号</w:t>
      </w:r>
      <w:r w:rsidR="00410EBF">
        <w:t>和名字</w:t>
      </w:r>
      <w:r w:rsidR="00410EBF">
        <w:rPr>
          <w:rFonts w:hint="eastAsia"/>
        </w:rPr>
        <w:t>）</w:t>
      </w:r>
    </w:p>
    <w:p w:rsidR="00322804" w:rsidRDefault="00322804" w:rsidP="00322804">
      <w:pPr>
        <w:pStyle w:val="23"/>
        <w:ind w:left="420"/>
      </w:pPr>
      <w:r>
        <w:t>&lt;ID number (ST)&gt; ^ &lt;family name (</w:t>
      </w:r>
      <w:r w:rsidR="00410EBF">
        <w:t>FN</w:t>
      </w:r>
      <w:r>
        <w:t>)&gt; ^ &lt;given name (ST)&gt; ^ &lt;</w:t>
      </w:r>
      <w:r w:rsidR="005E659F">
        <w:t>second and further given names or initials thereof</w:t>
      </w:r>
      <w:r>
        <w:t xml:space="preserve"> (ST)&gt; ^ &lt;suffix (e.g., JR or III) (ST)&gt; ^ &lt;prefix (e.g., DR) (ST)&gt; ^ &lt;degree (e.g., MD) (ST)&gt; ^ &lt;source table (IS)&gt; ^ &lt;assigning authority (HD)&gt; ^ &lt;name type code (ID)&gt; ^ &lt;identifier check digit (ST)&gt; ^ &lt;code identifying the check digit scheme employed (ID)&gt; ^ &lt;identifier type code (IS)&gt; ^ &lt;assigning facility (HD)&gt; ^ &lt;name representation code (ID)&gt;</w:t>
      </w:r>
      <w:r w:rsidR="005E659F">
        <w:t xml:space="preserve"> ^ &lt;name context (CE)&gt; ^ &lt;name validity range (DR)&gt; ^ &lt;name assembly order (ID)&gt;</w:t>
      </w:r>
    </w:p>
    <w:p w:rsidR="003C1E2D" w:rsidRDefault="003C1E2D" w:rsidP="00322804">
      <w:pPr>
        <w:pStyle w:val="23"/>
        <w:ind w:left="420"/>
      </w:pPr>
    </w:p>
    <w:p w:rsidR="00322804" w:rsidRPr="00322804" w:rsidRDefault="00322804" w:rsidP="00034B1F">
      <w:pPr>
        <w:pStyle w:val="23"/>
        <w:numPr>
          <w:ilvl w:val="0"/>
          <w:numId w:val="6"/>
        </w:numPr>
      </w:pPr>
      <w:r w:rsidRPr="00322804">
        <w:t>XPN - Extended person name</w:t>
      </w:r>
      <w:r w:rsidR="005E659F">
        <w:rPr>
          <w:rFonts w:hint="eastAsia"/>
        </w:rPr>
        <w:t>（扩展</w:t>
      </w:r>
      <w:r w:rsidR="005E659F">
        <w:t>的人名</w:t>
      </w:r>
      <w:r w:rsidR="005E659F">
        <w:rPr>
          <w:rFonts w:hint="eastAsia"/>
        </w:rPr>
        <w:t>）</w:t>
      </w:r>
    </w:p>
    <w:p w:rsidR="00923A0F" w:rsidRDefault="00322804" w:rsidP="00322804">
      <w:pPr>
        <w:pStyle w:val="23"/>
      </w:pPr>
      <w:r w:rsidRPr="00322804">
        <w:lastRenderedPageBreak/>
        <w:t>&lt;family name (</w:t>
      </w:r>
      <w:r w:rsidR="005E659F">
        <w:t>FN</w:t>
      </w:r>
      <w:r w:rsidRPr="00322804">
        <w:t>)&gt; ^ &lt;given name (ST)&gt; &amp; &lt;</w:t>
      </w:r>
      <w:r w:rsidR="005E659F">
        <w:t xml:space="preserve">second and further given names or initials thereof </w:t>
      </w:r>
      <w:r w:rsidRPr="00322804">
        <w:t>(ST)&gt; ^ &lt;</w:t>
      </w:r>
      <w:r w:rsidR="005E659F">
        <w:t>suffix (e.g., JR or III)</w:t>
      </w:r>
      <w:r w:rsidRPr="00322804">
        <w:t xml:space="preserve"> (ST)&gt; ^ &lt;prefix (e.g., DR) (ST)&gt; ^ &lt;degree (e.g., MD) (IS)&gt; ^ &lt;name type code (ID) &gt; ^ &lt;name representation code (ID)&gt;</w:t>
      </w:r>
      <w:r w:rsidR="005E659F">
        <w:t xml:space="preserve"> ^ &lt;name context (CE)&gt; ^ &lt;name validity range (DR)&gt; ^ &lt;name assembly order (ID)&gt;</w:t>
      </w:r>
    </w:p>
    <w:p w:rsidR="00923A0F" w:rsidRDefault="00923A0F" w:rsidP="00923A0F">
      <w:r>
        <w:br w:type="page"/>
      </w:r>
    </w:p>
    <w:p w:rsidR="00923A0F" w:rsidRPr="00923A0F" w:rsidRDefault="00923A0F" w:rsidP="00E84AFE">
      <w:pPr>
        <w:pStyle w:val="a0"/>
        <w:numPr>
          <w:ilvl w:val="0"/>
          <w:numId w:val="0"/>
        </w:numPr>
      </w:pPr>
      <w:bookmarkStart w:id="99" w:name="_Toc36470967"/>
      <w:bookmarkStart w:id="100" w:name="_Toc36472342"/>
      <w:bookmarkStart w:id="101" w:name="_Toc36473755"/>
      <w:bookmarkStart w:id="102" w:name="_Ref22715983"/>
      <w:r w:rsidRPr="00923A0F">
        <w:rPr>
          <w:rFonts w:hint="eastAsia"/>
        </w:rPr>
        <w:lastRenderedPageBreak/>
        <w:t>附录</w:t>
      </w:r>
      <w:r>
        <w:t>B</w:t>
      </w:r>
      <w:r w:rsidRPr="00923A0F">
        <w:rPr>
          <w:rFonts w:hint="eastAsia"/>
        </w:rPr>
        <w:t>： OBX-3参数</w:t>
      </w:r>
      <w:r w:rsidRPr="00923A0F">
        <w:t>类型编码</w:t>
      </w:r>
      <w:bookmarkEnd w:id="99"/>
      <w:bookmarkEnd w:id="100"/>
      <w:bookmarkEnd w:id="101"/>
    </w:p>
    <w:bookmarkEnd w:id="102"/>
    <w:p w:rsidR="00E8623A" w:rsidRDefault="00E8623A" w:rsidP="00E8623A">
      <w:pPr>
        <w:pStyle w:val="23"/>
      </w:pPr>
      <w:r w:rsidRPr="00C2618E">
        <w:rPr>
          <w:rFonts w:hint="eastAsia"/>
        </w:rPr>
        <w:t>每个</w:t>
      </w:r>
      <w:r w:rsidRPr="00C2618E">
        <w:rPr>
          <w:rFonts w:hint="eastAsia"/>
        </w:rPr>
        <w:t>OBX</w:t>
      </w:r>
      <w:r>
        <w:rPr>
          <w:rFonts w:hint="eastAsia"/>
        </w:rPr>
        <w:t>消息段包含一项检验参数或其他数据项</w:t>
      </w:r>
      <w:r w:rsidRPr="00C2618E">
        <w:rPr>
          <w:rFonts w:hint="eastAsia"/>
        </w:rPr>
        <w:t>信息。</w:t>
      </w:r>
      <w:r w:rsidRPr="00C2618E">
        <w:rPr>
          <w:rFonts w:hint="eastAsia"/>
        </w:rPr>
        <w:t>OBX-2</w:t>
      </w:r>
      <w:r w:rsidRPr="00C2618E">
        <w:rPr>
          <w:rFonts w:hint="eastAsia"/>
        </w:rPr>
        <w:t>指明了所携带数据项的</w:t>
      </w:r>
      <w:r w:rsidRPr="00C2618E">
        <w:rPr>
          <w:rFonts w:hint="eastAsia"/>
        </w:rPr>
        <w:t>HL7</w:t>
      </w:r>
      <w:r w:rsidRPr="00C2618E">
        <w:rPr>
          <w:rFonts w:hint="eastAsia"/>
        </w:rPr>
        <w:t>数据类型；</w:t>
      </w:r>
      <w:r w:rsidRPr="00C2618E">
        <w:rPr>
          <w:rFonts w:hint="eastAsia"/>
        </w:rPr>
        <w:t>OBX-3</w:t>
      </w:r>
      <w:r w:rsidRPr="00C2618E">
        <w:rPr>
          <w:rFonts w:hint="eastAsia"/>
        </w:rPr>
        <w:t>（</w:t>
      </w:r>
      <w:r w:rsidRPr="00C2618E">
        <w:rPr>
          <w:rFonts w:hint="eastAsia"/>
        </w:rPr>
        <w:t>Observation Identifier</w:t>
      </w:r>
      <w:r w:rsidRPr="00C2618E">
        <w:rPr>
          <w:rFonts w:hint="eastAsia"/>
        </w:rPr>
        <w:t>）是数据项的标识，表示形式为“</w:t>
      </w:r>
      <w:r w:rsidRPr="00C2618E">
        <w:rPr>
          <w:rFonts w:hint="eastAsia"/>
        </w:rPr>
        <w:t>ID^Name^EncodeSys</w:t>
      </w:r>
      <w:r w:rsidRPr="00C2618E">
        <w:rPr>
          <w:rFonts w:hint="eastAsia"/>
        </w:rPr>
        <w:t>”；</w:t>
      </w:r>
      <w:r w:rsidRPr="00C2618E">
        <w:rPr>
          <w:rFonts w:hint="eastAsia"/>
        </w:rPr>
        <w:t>OBX-5</w:t>
      </w:r>
      <w:r w:rsidRPr="00C2618E">
        <w:rPr>
          <w:rFonts w:hint="eastAsia"/>
        </w:rPr>
        <w:t>包含数据项取值；</w:t>
      </w:r>
      <w:r w:rsidRPr="00C2618E">
        <w:rPr>
          <w:rFonts w:hint="eastAsia"/>
        </w:rPr>
        <w:t>OBX-6</w:t>
      </w:r>
      <w:r w:rsidRPr="00C2618E">
        <w:rPr>
          <w:rFonts w:hint="eastAsia"/>
        </w:rPr>
        <w:t>包含参数项单位，使用</w:t>
      </w:r>
      <w:r w:rsidRPr="00C2618E">
        <w:rPr>
          <w:rFonts w:hint="eastAsia"/>
        </w:rPr>
        <w:t>ISO</w:t>
      </w:r>
      <w:r w:rsidRPr="00C2618E">
        <w:rPr>
          <w:rFonts w:hint="eastAsia"/>
        </w:rPr>
        <w:t>标准单位表示。</w:t>
      </w:r>
    </w:p>
    <w:p w:rsidR="00C2618E" w:rsidRDefault="00E8623A" w:rsidP="00E8623A">
      <w:pPr>
        <w:pStyle w:val="23"/>
      </w:pPr>
      <w:r>
        <w:rPr>
          <w:rFonts w:hint="eastAsia"/>
        </w:rPr>
        <w:t>以下各小节分别描述</w:t>
      </w:r>
      <w:r>
        <w:rPr>
          <w:rFonts w:hint="eastAsia"/>
        </w:rPr>
        <w:t>F 800</w:t>
      </w:r>
      <w:r>
        <w:rPr>
          <w:rFonts w:hint="eastAsia"/>
        </w:rPr>
        <w:t>、</w:t>
      </w:r>
      <w:r>
        <w:rPr>
          <w:rFonts w:hint="eastAsia"/>
        </w:rPr>
        <w:t>G 01</w:t>
      </w:r>
      <w:r>
        <w:rPr>
          <w:rFonts w:hint="eastAsia"/>
        </w:rPr>
        <w:t>、</w:t>
      </w:r>
      <w:r>
        <w:rPr>
          <w:rFonts w:hint="eastAsia"/>
        </w:rPr>
        <w:t>U 2000</w:t>
      </w:r>
      <w:r>
        <w:rPr>
          <w:rFonts w:hint="eastAsia"/>
        </w:rPr>
        <w:t>、</w:t>
      </w:r>
      <w:r>
        <w:rPr>
          <w:rFonts w:hint="eastAsia"/>
        </w:rPr>
        <w:t>P 100</w:t>
      </w:r>
      <w:r>
        <w:rPr>
          <w:rFonts w:hint="eastAsia"/>
        </w:rPr>
        <w:t>等设备</w:t>
      </w:r>
      <w:r>
        <w:rPr>
          <w:rFonts w:hint="eastAsia"/>
        </w:rPr>
        <w:t>OBX</w:t>
      </w:r>
      <w:r>
        <w:rPr>
          <w:rFonts w:hint="eastAsia"/>
        </w:rPr>
        <w:t>段的取值范围。</w:t>
      </w:r>
    </w:p>
    <w:p w:rsidR="00B20FD5" w:rsidRPr="00971AF3" w:rsidRDefault="00971AF3" w:rsidP="00034B1F">
      <w:pPr>
        <w:pStyle w:val="affe"/>
        <w:numPr>
          <w:ilvl w:val="0"/>
          <w:numId w:val="11"/>
        </w:numPr>
        <w:ind w:firstLineChars="0"/>
        <w:rPr>
          <w:b/>
        </w:rPr>
      </w:pPr>
      <w:r>
        <w:rPr>
          <w:b/>
        </w:rPr>
        <w:t xml:space="preserve"> </w:t>
      </w:r>
      <w:r w:rsidR="00B20FD5" w:rsidRPr="00971AF3">
        <w:rPr>
          <w:rFonts w:hint="eastAsia"/>
          <w:b/>
        </w:rPr>
        <w:t>F</w:t>
      </w:r>
      <w:r w:rsidR="00B20FD5" w:rsidRPr="00971AF3">
        <w:rPr>
          <w:b/>
        </w:rPr>
        <w:t xml:space="preserve"> </w:t>
      </w:r>
      <w:r w:rsidR="00B20FD5" w:rsidRPr="00971AF3">
        <w:rPr>
          <w:rFonts w:hint="eastAsia"/>
          <w:b/>
        </w:rPr>
        <w:t>800</w:t>
      </w:r>
      <w:r w:rsidR="00B20FD5" w:rsidRPr="00971AF3">
        <w:rPr>
          <w:rFonts w:hint="eastAsia"/>
          <w:b/>
        </w:rPr>
        <w:t>设备</w:t>
      </w:r>
      <w:r w:rsidR="00823FC5" w:rsidRPr="00971AF3">
        <w:rPr>
          <w:rFonts w:hint="eastAsia"/>
          <w:b/>
        </w:rPr>
        <w:t>的</w:t>
      </w:r>
      <w:r w:rsidR="00823FC5" w:rsidRPr="00971AF3">
        <w:rPr>
          <w:rFonts w:hint="eastAsia"/>
          <w:b/>
        </w:rPr>
        <w:t>OBX</w:t>
      </w:r>
      <w:r w:rsidR="00E8623A" w:rsidRPr="00971AF3">
        <w:rPr>
          <w:rFonts w:hint="eastAsia"/>
          <w:b/>
        </w:rPr>
        <w:t>段</w:t>
      </w:r>
    </w:p>
    <w:tbl>
      <w:tblPr>
        <w:tblStyle w:val="aff2"/>
        <w:tblW w:w="8505" w:type="dxa"/>
        <w:tblInd w:w="108" w:type="dxa"/>
        <w:tblLayout w:type="fixed"/>
        <w:tblLook w:val="04A0" w:firstRow="1" w:lastRow="0" w:firstColumn="1" w:lastColumn="0" w:noHBand="0" w:noVBand="1"/>
      </w:tblPr>
      <w:tblGrid>
        <w:gridCol w:w="1418"/>
        <w:gridCol w:w="850"/>
        <w:gridCol w:w="993"/>
        <w:gridCol w:w="1701"/>
        <w:gridCol w:w="1134"/>
        <w:gridCol w:w="1701"/>
        <w:gridCol w:w="708"/>
      </w:tblGrid>
      <w:tr w:rsidR="004E7CED" w:rsidTr="00AD41EA">
        <w:tc>
          <w:tcPr>
            <w:tcW w:w="1418" w:type="dxa"/>
            <w:shd w:val="clear" w:color="auto" w:fill="BFBFBF" w:themeFill="background1" w:themeFillShade="BF"/>
          </w:tcPr>
          <w:p w:rsidR="004E7CED" w:rsidRDefault="004E7CED" w:rsidP="009D118D">
            <w:pPr>
              <w:pStyle w:val="af4"/>
            </w:pPr>
            <w:r>
              <w:rPr>
                <w:rFonts w:hint="eastAsia"/>
              </w:rPr>
              <w:t>数据项</w:t>
            </w:r>
            <w:r w:rsidR="00BA1841">
              <w:rPr>
                <w:rFonts w:hint="eastAsia"/>
              </w:rPr>
              <w:t>描述</w:t>
            </w:r>
          </w:p>
        </w:tc>
        <w:tc>
          <w:tcPr>
            <w:tcW w:w="850" w:type="dxa"/>
            <w:shd w:val="clear" w:color="auto" w:fill="BFBFBF" w:themeFill="background1" w:themeFillShade="BF"/>
          </w:tcPr>
          <w:p w:rsidR="004E7CED" w:rsidRDefault="004E7CED" w:rsidP="009D118D">
            <w:pPr>
              <w:pStyle w:val="af4"/>
            </w:pPr>
            <w:r>
              <w:rPr>
                <w:rFonts w:hint="eastAsia"/>
              </w:rPr>
              <w:t>类型</w:t>
            </w:r>
            <w:r w:rsidR="00522A09">
              <w:t>(</w:t>
            </w:r>
            <w:r>
              <w:rPr>
                <w:rFonts w:hint="eastAsia"/>
              </w:rPr>
              <w:t>OBX-2</w:t>
            </w:r>
            <w:r w:rsidR="00522A09">
              <w:t>)</w:t>
            </w:r>
          </w:p>
        </w:tc>
        <w:tc>
          <w:tcPr>
            <w:tcW w:w="993" w:type="dxa"/>
            <w:shd w:val="clear" w:color="auto" w:fill="BFBFBF" w:themeFill="background1" w:themeFillShade="BF"/>
          </w:tcPr>
          <w:p w:rsidR="00F527C1" w:rsidRDefault="00A574CD" w:rsidP="009D118D">
            <w:pPr>
              <w:pStyle w:val="af4"/>
            </w:pPr>
            <w:r>
              <w:rPr>
                <w:rFonts w:hint="eastAsia"/>
              </w:rPr>
              <w:t>单位</w:t>
            </w:r>
            <w:r>
              <w:t xml:space="preserve"> </w:t>
            </w:r>
            <w:r w:rsidR="00522A09">
              <w:t>(</w:t>
            </w:r>
            <w:r w:rsidR="00F527C1">
              <w:rPr>
                <w:rFonts w:hint="eastAsia"/>
              </w:rPr>
              <w:t>OBX-6</w:t>
            </w:r>
            <w:r w:rsidR="00522A09">
              <w:rPr>
                <w:rFonts w:hint="eastAsia"/>
              </w:rPr>
              <w:t>)</w:t>
            </w:r>
          </w:p>
        </w:tc>
        <w:tc>
          <w:tcPr>
            <w:tcW w:w="1701" w:type="dxa"/>
            <w:shd w:val="clear" w:color="auto" w:fill="BFBFBF" w:themeFill="background1" w:themeFillShade="BF"/>
          </w:tcPr>
          <w:p w:rsidR="004E7CED" w:rsidRDefault="004E7CED" w:rsidP="009D118D">
            <w:pPr>
              <w:pStyle w:val="af4"/>
            </w:pPr>
            <w:r>
              <w:rPr>
                <w:rFonts w:hint="eastAsia"/>
              </w:rPr>
              <w:t>编码</w:t>
            </w:r>
            <w:r>
              <w:t>（</w:t>
            </w:r>
            <w:r>
              <w:rPr>
                <w:rFonts w:hint="eastAsia"/>
              </w:rPr>
              <w:t>ID</w:t>
            </w:r>
            <w:r>
              <w:t>）</w:t>
            </w:r>
          </w:p>
        </w:tc>
        <w:tc>
          <w:tcPr>
            <w:tcW w:w="1134" w:type="dxa"/>
            <w:shd w:val="clear" w:color="auto" w:fill="BFBFBF" w:themeFill="background1" w:themeFillShade="BF"/>
          </w:tcPr>
          <w:p w:rsidR="004E7CED" w:rsidRDefault="00F527C1" w:rsidP="009D118D">
            <w:pPr>
              <w:pStyle w:val="af4"/>
            </w:pPr>
            <w:r>
              <w:t>名称</w:t>
            </w:r>
          </w:p>
        </w:tc>
        <w:tc>
          <w:tcPr>
            <w:tcW w:w="1701" w:type="dxa"/>
            <w:shd w:val="clear" w:color="auto" w:fill="BFBFBF" w:themeFill="background1" w:themeFillShade="BF"/>
          </w:tcPr>
          <w:p w:rsidR="004E7CED" w:rsidRDefault="00030684" w:rsidP="009D118D">
            <w:pPr>
              <w:pStyle w:val="af4"/>
            </w:pPr>
            <w:r>
              <w:t>OBX-3</w:t>
            </w:r>
            <w:r>
              <w:rPr>
                <w:rFonts w:hint="eastAsia"/>
              </w:rPr>
              <w:t>字段</w:t>
            </w:r>
            <w:r>
              <w:t>示例</w:t>
            </w:r>
          </w:p>
        </w:tc>
        <w:tc>
          <w:tcPr>
            <w:tcW w:w="708" w:type="dxa"/>
            <w:shd w:val="clear" w:color="auto" w:fill="BFBFBF" w:themeFill="background1" w:themeFillShade="BF"/>
          </w:tcPr>
          <w:p w:rsidR="004E7CED" w:rsidRPr="009B7DB4" w:rsidRDefault="00030684" w:rsidP="009D118D">
            <w:pPr>
              <w:pStyle w:val="af4"/>
            </w:pPr>
            <w:r>
              <w:rPr>
                <w:rFonts w:hint="eastAsia"/>
              </w:rPr>
              <w:t>所属测试模式</w:t>
            </w:r>
          </w:p>
        </w:tc>
      </w:tr>
      <w:tr w:rsidR="004E7CED" w:rsidTr="00AD41EA">
        <w:tc>
          <w:tcPr>
            <w:tcW w:w="8505" w:type="dxa"/>
            <w:gridSpan w:val="7"/>
            <w:shd w:val="clear" w:color="auto" w:fill="D9D9D9" w:themeFill="background1" w:themeFillShade="D9"/>
          </w:tcPr>
          <w:p w:rsidR="004E7CED" w:rsidRDefault="004E7CED" w:rsidP="009D118D">
            <w:pPr>
              <w:pStyle w:val="af4"/>
            </w:pPr>
            <w:r>
              <w:rPr>
                <w:rFonts w:hint="eastAsia"/>
              </w:rPr>
              <w:t>检验</w:t>
            </w:r>
            <w:r>
              <w:t>结果数据</w:t>
            </w:r>
            <w:r>
              <w:rPr>
                <w:rFonts w:hint="eastAsia"/>
              </w:rPr>
              <w:t>项</w:t>
            </w:r>
          </w:p>
        </w:tc>
      </w:tr>
      <w:tr w:rsidR="00030684" w:rsidTr="00AD41EA">
        <w:tc>
          <w:tcPr>
            <w:tcW w:w="1418" w:type="dxa"/>
          </w:tcPr>
          <w:p w:rsidR="00030684" w:rsidRDefault="00030684" w:rsidP="009D118D">
            <w:pPr>
              <w:pStyle w:val="af6"/>
            </w:pPr>
            <w:r w:rsidRPr="00F359D1">
              <w:rPr>
                <w:rFonts w:hint="eastAsia"/>
              </w:rPr>
              <w:t>白细胞数目</w:t>
            </w:r>
          </w:p>
        </w:tc>
        <w:tc>
          <w:tcPr>
            <w:tcW w:w="850" w:type="dxa"/>
          </w:tcPr>
          <w:p w:rsidR="00030684" w:rsidRDefault="00030684" w:rsidP="009D118D">
            <w:pPr>
              <w:pStyle w:val="af6"/>
            </w:pPr>
            <w:r>
              <w:rPr>
                <w:rFonts w:hint="eastAsia"/>
              </w:rPr>
              <w:t>NM</w:t>
            </w:r>
          </w:p>
        </w:tc>
        <w:tc>
          <w:tcPr>
            <w:tcW w:w="993" w:type="dxa"/>
          </w:tcPr>
          <w:p w:rsidR="00030684" w:rsidRPr="008563B0" w:rsidRDefault="00A574CD" w:rsidP="009D118D">
            <w:pPr>
              <w:pStyle w:val="af6"/>
            </w:pPr>
            <w:r>
              <w:t>10*9/</w:t>
            </w:r>
            <w:r w:rsidR="00030684" w:rsidRPr="00B53888">
              <w:t>L</w:t>
            </w:r>
          </w:p>
        </w:tc>
        <w:tc>
          <w:tcPr>
            <w:tcW w:w="1701" w:type="dxa"/>
          </w:tcPr>
          <w:p w:rsidR="00030684" w:rsidRDefault="00030684" w:rsidP="009D118D">
            <w:pPr>
              <w:pStyle w:val="af6"/>
            </w:pPr>
            <w:r w:rsidRPr="008563B0">
              <w:t>6690-2</w:t>
            </w:r>
          </w:p>
        </w:tc>
        <w:tc>
          <w:tcPr>
            <w:tcW w:w="1134" w:type="dxa"/>
          </w:tcPr>
          <w:p w:rsidR="00030684" w:rsidRDefault="00030684" w:rsidP="009D118D">
            <w:pPr>
              <w:pStyle w:val="af6"/>
            </w:pPr>
            <w:r w:rsidRPr="008563B0">
              <w:t>WBC</w:t>
            </w:r>
          </w:p>
        </w:tc>
        <w:tc>
          <w:tcPr>
            <w:tcW w:w="1701" w:type="dxa"/>
          </w:tcPr>
          <w:p w:rsidR="00030684" w:rsidRDefault="00030684" w:rsidP="009D118D">
            <w:pPr>
              <w:pStyle w:val="af6"/>
            </w:pPr>
            <w:r w:rsidRPr="008563B0">
              <w:t>6690-2^WBC^LN</w:t>
            </w:r>
          </w:p>
        </w:tc>
        <w:tc>
          <w:tcPr>
            <w:tcW w:w="708" w:type="dxa"/>
          </w:tcPr>
          <w:p w:rsidR="00030684" w:rsidRDefault="00030684" w:rsidP="009D118D">
            <w:pPr>
              <w:pStyle w:val="af6"/>
            </w:pPr>
            <w:r>
              <w:t>CBC</w:t>
            </w:r>
          </w:p>
        </w:tc>
      </w:tr>
      <w:tr w:rsidR="00030684" w:rsidTr="00AD41EA">
        <w:tc>
          <w:tcPr>
            <w:tcW w:w="1418" w:type="dxa"/>
          </w:tcPr>
          <w:p w:rsidR="00030684" w:rsidRPr="008563B0" w:rsidRDefault="00030684" w:rsidP="009D118D">
            <w:pPr>
              <w:pStyle w:val="af6"/>
            </w:pPr>
            <w:r w:rsidRPr="002618C2">
              <w:t>红细胞数目</w:t>
            </w:r>
          </w:p>
        </w:tc>
        <w:tc>
          <w:tcPr>
            <w:tcW w:w="850" w:type="dxa"/>
          </w:tcPr>
          <w:p w:rsidR="00030684" w:rsidRDefault="00030684" w:rsidP="009D118D">
            <w:pPr>
              <w:pStyle w:val="af6"/>
            </w:pPr>
            <w:r>
              <w:rPr>
                <w:rFonts w:hint="eastAsia"/>
              </w:rPr>
              <w:t>NM</w:t>
            </w:r>
          </w:p>
        </w:tc>
        <w:tc>
          <w:tcPr>
            <w:tcW w:w="993" w:type="dxa"/>
          </w:tcPr>
          <w:p w:rsidR="00030684" w:rsidRPr="008563B0" w:rsidRDefault="00A574CD" w:rsidP="009D118D">
            <w:pPr>
              <w:pStyle w:val="af6"/>
            </w:pPr>
            <w:r>
              <w:t>10*12/</w:t>
            </w:r>
            <w:r w:rsidR="00030684" w:rsidRPr="00B53888">
              <w:t>L</w:t>
            </w:r>
          </w:p>
        </w:tc>
        <w:tc>
          <w:tcPr>
            <w:tcW w:w="1701" w:type="dxa"/>
          </w:tcPr>
          <w:p w:rsidR="00030684" w:rsidRPr="008563B0" w:rsidRDefault="00030684" w:rsidP="009D118D">
            <w:pPr>
              <w:pStyle w:val="af6"/>
            </w:pPr>
            <w:r w:rsidRPr="008563B0">
              <w:t>789-8</w:t>
            </w:r>
          </w:p>
        </w:tc>
        <w:tc>
          <w:tcPr>
            <w:tcW w:w="1134" w:type="dxa"/>
          </w:tcPr>
          <w:p w:rsidR="00030684" w:rsidRPr="008563B0" w:rsidRDefault="00030684" w:rsidP="009D118D">
            <w:pPr>
              <w:pStyle w:val="af6"/>
            </w:pPr>
            <w:r w:rsidRPr="008563B0">
              <w:t>RBC</w:t>
            </w:r>
          </w:p>
        </w:tc>
        <w:tc>
          <w:tcPr>
            <w:tcW w:w="1701" w:type="dxa"/>
          </w:tcPr>
          <w:p w:rsidR="00030684" w:rsidRPr="008563B0" w:rsidRDefault="00030684" w:rsidP="009D118D">
            <w:pPr>
              <w:pStyle w:val="af6"/>
            </w:pPr>
            <w:r w:rsidRPr="008563B0">
              <w:t>789-8^RBC^LN</w:t>
            </w:r>
          </w:p>
        </w:tc>
        <w:tc>
          <w:tcPr>
            <w:tcW w:w="708" w:type="dxa"/>
          </w:tcPr>
          <w:p w:rsidR="00030684" w:rsidRDefault="00030684" w:rsidP="009D118D">
            <w:pPr>
              <w:pStyle w:val="af6"/>
            </w:pPr>
            <w:r>
              <w:t>CBC</w:t>
            </w:r>
          </w:p>
        </w:tc>
      </w:tr>
      <w:tr w:rsidR="00030684" w:rsidTr="00AD41EA">
        <w:tc>
          <w:tcPr>
            <w:tcW w:w="1418" w:type="dxa"/>
          </w:tcPr>
          <w:p w:rsidR="00030684" w:rsidRPr="00E4385A" w:rsidRDefault="00030684" w:rsidP="009D118D">
            <w:pPr>
              <w:pStyle w:val="af6"/>
            </w:pPr>
            <w:r w:rsidRPr="002618C2">
              <w:t>血红蛋白浓度</w:t>
            </w:r>
          </w:p>
        </w:tc>
        <w:tc>
          <w:tcPr>
            <w:tcW w:w="850" w:type="dxa"/>
          </w:tcPr>
          <w:p w:rsidR="00030684" w:rsidRDefault="00030684" w:rsidP="009D118D">
            <w:pPr>
              <w:pStyle w:val="af6"/>
            </w:pPr>
            <w:r>
              <w:rPr>
                <w:rFonts w:hint="eastAsia"/>
              </w:rPr>
              <w:t>NM</w:t>
            </w:r>
          </w:p>
        </w:tc>
        <w:tc>
          <w:tcPr>
            <w:tcW w:w="993" w:type="dxa"/>
          </w:tcPr>
          <w:p w:rsidR="00030684" w:rsidRPr="00E4385A" w:rsidRDefault="00030684" w:rsidP="009D118D">
            <w:pPr>
              <w:pStyle w:val="af6"/>
            </w:pPr>
            <w:r w:rsidRPr="00B53888">
              <w:t>g/L</w:t>
            </w:r>
          </w:p>
        </w:tc>
        <w:tc>
          <w:tcPr>
            <w:tcW w:w="1701" w:type="dxa"/>
          </w:tcPr>
          <w:p w:rsidR="00030684" w:rsidRPr="00E4385A" w:rsidRDefault="00030684" w:rsidP="009D118D">
            <w:pPr>
              <w:pStyle w:val="af6"/>
            </w:pPr>
            <w:r w:rsidRPr="00E4385A">
              <w:t>718-7</w:t>
            </w:r>
          </w:p>
        </w:tc>
        <w:tc>
          <w:tcPr>
            <w:tcW w:w="1134" w:type="dxa"/>
          </w:tcPr>
          <w:p w:rsidR="00030684" w:rsidRPr="00E4385A" w:rsidRDefault="00030684" w:rsidP="009D118D">
            <w:pPr>
              <w:pStyle w:val="af6"/>
            </w:pPr>
            <w:r w:rsidRPr="00E4385A">
              <w:t>HGB</w:t>
            </w:r>
          </w:p>
        </w:tc>
        <w:tc>
          <w:tcPr>
            <w:tcW w:w="1701" w:type="dxa"/>
          </w:tcPr>
          <w:p w:rsidR="00030684" w:rsidRPr="00E4385A" w:rsidRDefault="00030684" w:rsidP="009D118D">
            <w:pPr>
              <w:pStyle w:val="af6"/>
            </w:pPr>
            <w:r w:rsidRPr="00E4385A">
              <w:t>718-7^HGB^LN</w:t>
            </w:r>
          </w:p>
        </w:tc>
        <w:tc>
          <w:tcPr>
            <w:tcW w:w="708" w:type="dxa"/>
          </w:tcPr>
          <w:p w:rsidR="00030684" w:rsidRDefault="00030684" w:rsidP="009D118D">
            <w:pPr>
              <w:pStyle w:val="af6"/>
            </w:pPr>
            <w:r>
              <w:t>CBC</w:t>
            </w:r>
          </w:p>
        </w:tc>
      </w:tr>
      <w:tr w:rsidR="00030684" w:rsidTr="00AD41EA">
        <w:tc>
          <w:tcPr>
            <w:tcW w:w="1418" w:type="dxa"/>
          </w:tcPr>
          <w:p w:rsidR="00030684" w:rsidRPr="00E4385A" w:rsidRDefault="00030684" w:rsidP="009D118D">
            <w:pPr>
              <w:pStyle w:val="af6"/>
            </w:pPr>
            <w:r w:rsidRPr="002618C2">
              <w:t>红细胞压积</w:t>
            </w:r>
          </w:p>
        </w:tc>
        <w:tc>
          <w:tcPr>
            <w:tcW w:w="850" w:type="dxa"/>
          </w:tcPr>
          <w:p w:rsidR="00030684" w:rsidRDefault="00030684" w:rsidP="009D118D">
            <w:pPr>
              <w:pStyle w:val="af6"/>
            </w:pPr>
            <w:r>
              <w:rPr>
                <w:rFonts w:hint="eastAsia"/>
              </w:rPr>
              <w:t>NM</w:t>
            </w:r>
          </w:p>
        </w:tc>
        <w:tc>
          <w:tcPr>
            <w:tcW w:w="993" w:type="dxa"/>
          </w:tcPr>
          <w:p w:rsidR="00030684" w:rsidRPr="00E4385A" w:rsidRDefault="00030684" w:rsidP="009D118D">
            <w:pPr>
              <w:pStyle w:val="af6"/>
            </w:pPr>
            <w:r w:rsidRPr="00B53888">
              <w:t>%</w:t>
            </w:r>
          </w:p>
        </w:tc>
        <w:tc>
          <w:tcPr>
            <w:tcW w:w="1701" w:type="dxa"/>
          </w:tcPr>
          <w:p w:rsidR="00030684" w:rsidRPr="00E4385A" w:rsidRDefault="00030684" w:rsidP="009D118D">
            <w:pPr>
              <w:pStyle w:val="af6"/>
            </w:pPr>
            <w:r w:rsidRPr="00E4385A">
              <w:t>4544-3</w:t>
            </w:r>
          </w:p>
        </w:tc>
        <w:tc>
          <w:tcPr>
            <w:tcW w:w="1134" w:type="dxa"/>
          </w:tcPr>
          <w:p w:rsidR="00030684" w:rsidRPr="00E4385A" w:rsidRDefault="00030684" w:rsidP="009D118D">
            <w:pPr>
              <w:pStyle w:val="af6"/>
            </w:pPr>
            <w:r w:rsidRPr="00E4385A">
              <w:t>HCT</w:t>
            </w:r>
          </w:p>
        </w:tc>
        <w:tc>
          <w:tcPr>
            <w:tcW w:w="1701" w:type="dxa"/>
          </w:tcPr>
          <w:p w:rsidR="00030684" w:rsidRPr="00E4385A" w:rsidRDefault="00030684" w:rsidP="009D118D">
            <w:pPr>
              <w:pStyle w:val="af6"/>
            </w:pPr>
            <w:r w:rsidRPr="00E4385A">
              <w:t>4544-3^HCT^LN</w:t>
            </w:r>
          </w:p>
        </w:tc>
        <w:tc>
          <w:tcPr>
            <w:tcW w:w="708" w:type="dxa"/>
          </w:tcPr>
          <w:p w:rsidR="00030684" w:rsidRDefault="00030684" w:rsidP="009D118D">
            <w:pPr>
              <w:pStyle w:val="af6"/>
            </w:pPr>
            <w:r>
              <w:t>CBC</w:t>
            </w:r>
          </w:p>
        </w:tc>
      </w:tr>
      <w:tr w:rsidR="00030684" w:rsidTr="00AD41EA">
        <w:tc>
          <w:tcPr>
            <w:tcW w:w="1418" w:type="dxa"/>
          </w:tcPr>
          <w:p w:rsidR="00030684" w:rsidRPr="00FF466E" w:rsidRDefault="00030684" w:rsidP="009D118D">
            <w:pPr>
              <w:pStyle w:val="af6"/>
            </w:pPr>
            <w:r w:rsidRPr="002618C2">
              <w:t>平均红细胞体积</w:t>
            </w:r>
          </w:p>
        </w:tc>
        <w:tc>
          <w:tcPr>
            <w:tcW w:w="850" w:type="dxa"/>
          </w:tcPr>
          <w:p w:rsidR="00030684" w:rsidRDefault="00030684" w:rsidP="009D118D">
            <w:pPr>
              <w:pStyle w:val="af6"/>
            </w:pPr>
            <w:r>
              <w:rPr>
                <w:rFonts w:hint="eastAsia"/>
              </w:rPr>
              <w:t>NM</w:t>
            </w:r>
          </w:p>
        </w:tc>
        <w:tc>
          <w:tcPr>
            <w:tcW w:w="993" w:type="dxa"/>
          </w:tcPr>
          <w:p w:rsidR="00030684" w:rsidRPr="00FF466E" w:rsidRDefault="00030684" w:rsidP="009D118D">
            <w:pPr>
              <w:pStyle w:val="af6"/>
            </w:pPr>
            <w:r w:rsidRPr="00B53888">
              <w:t>fL</w:t>
            </w:r>
          </w:p>
        </w:tc>
        <w:tc>
          <w:tcPr>
            <w:tcW w:w="1701" w:type="dxa"/>
          </w:tcPr>
          <w:p w:rsidR="00030684" w:rsidRPr="00FF466E" w:rsidRDefault="00030684" w:rsidP="009D118D">
            <w:pPr>
              <w:pStyle w:val="af6"/>
            </w:pPr>
            <w:r w:rsidRPr="00FF466E">
              <w:t>62242-3</w:t>
            </w:r>
          </w:p>
        </w:tc>
        <w:tc>
          <w:tcPr>
            <w:tcW w:w="1134" w:type="dxa"/>
          </w:tcPr>
          <w:p w:rsidR="00030684" w:rsidRPr="00FF466E" w:rsidRDefault="00030684" w:rsidP="009D118D">
            <w:pPr>
              <w:pStyle w:val="af6"/>
            </w:pPr>
            <w:r w:rsidRPr="00FF466E">
              <w:t>MCV</w:t>
            </w:r>
          </w:p>
        </w:tc>
        <w:tc>
          <w:tcPr>
            <w:tcW w:w="1701" w:type="dxa"/>
          </w:tcPr>
          <w:p w:rsidR="00030684" w:rsidRPr="00FF466E" w:rsidRDefault="00030684" w:rsidP="009D118D">
            <w:pPr>
              <w:pStyle w:val="af6"/>
            </w:pPr>
            <w:r w:rsidRPr="00FF466E">
              <w:t>62242-3^MCV^LN</w:t>
            </w:r>
          </w:p>
        </w:tc>
        <w:tc>
          <w:tcPr>
            <w:tcW w:w="708" w:type="dxa"/>
          </w:tcPr>
          <w:p w:rsidR="00030684" w:rsidRDefault="00030684" w:rsidP="009D118D">
            <w:pPr>
              <w:pStyle w:val="af6"/>
            </w:pPr>
            <w:r>
              <w:t>CBC</w:t>
            </w:r>
          </w:p>
        </w:tc>
      </w:tr>
      <w:tr w:rsidR="00030684" w:rsidTr="00AD41EA">
        <w:tc>
          <w:tcPr>
            <w:tcW w:w="1418" w:type="dxa"/>
          </w:tcPr>
          <w:p w:rsidR="00030684" w:rsidRPr="00FF466E" w:rsidRDefault="00030684" w:rsidP="009D118D">
            <w:pPr>
              <w:pStyle w:val="af6"/>
            </w:pPr>
            <w:r w:rsidRPr="002618C2">
              <w:t>平均红细胞血红蛋白含量</w:t>
            </w:r>
          </w:p>
        </w:tc>
        <w:tc>
          <w:tcPr>
            <w:tcW w:w="850" w:type="dxa"/>
          </w:tcPr>
          <w:p w:rsidR="00030684" w:rsidRDefault="00030684" w:rsidP="009D118D">
            <w:pPr>
              <w:pStyle w:val="af6"/>
            </w:pPr>
            <w:r>
              <w:rPr>
                <w:rFonts w:hint="eastAsia"/>
              </w:rPr>
              <w:t>NM</w:t>
            </w:r>
          </w:p>
        </w:tc>
        <w:tc>
          <w:tcPr>
            <w:tcW w:w="993" w:type="dxa"/>
          </w:tcPr>
          <w:p w:rsidR="00030684" w:rsidRPr="00E4385A" w:rsidRDefault="00030684" w:rsidP="009D118D">
            <w:pPr>
              <w:pStyle w:val="af6"/>
            </w:pPr>
            <w:r w:rsidRPr="00B53888">
              <w:t>pg</w:t>
            </w:r>
          </w:p>
        </w:tc>
        <w:tc>
          <w:tcPr>
            <w:tcW w:w="1701" w:type="dxa"/>
          </w:tcPr>
          <w:p w:rsidR="00030684" w:rsidRPr="00FF466E" w:rsidRDefault="00030684" w:rsidP="009D118D">
            <w:pPr>
              <w:pStyle w:val="af6"/>
            </w:pPr>
            <w:r w:rsidRPr="00E4385A">
              <w:t>62243-1</w:t>
            </w:r>
          </w:p>
        </w:tc>
        <w:tc>
          <w:tcPr>
            <w:tcW w:w="1134" w:type="dxa"/>
          </w:tcPr>
          <w:p w:rsidR="00030684" w:rsidRPr="00FF466E" w:rsidRDefault="00030684" w:rsidP="009D118D">
            <w:pPr>
              <w:pStyle w:val="af6"/>
            </w:pPr>
            <w:r w:rsidRPr="00E4385A">
              <w:t>MCH</w:t>
            </w:r>
          </w:p>
        </w:tc>
        <w:tc>
          <w:tcPr>
            <w:tcW w:w="1701" w:type="dxa"/>
          </w:tcPr>
          <w:p w:rsidR="00030684" w:rsidRPr="00FF466E" w:rsidRDefault="00030684" w:rsidP="009D118D">
            <w:pPr>
              <w:pStyle w:val="af6"/>
            </w:pPr>
            <w:r w:rsidRPr="00E4385A">
              <w:t>62243-1^MCH^LN</w:t>
            </w:r>
          </w:p>
        </w:tc>
        <w:tc>
          <w:tcPr>
            <w:tcW w:w="708" w:type="dxa"/>
          </w:tcPr>
          <w:p w:rsidR="00030684" w:rsidRDefault="00030684" w:rsidP="009D118D">
            <w:pPr>
              <w:pStyle w:val="af6"/>
            </w:pPr>
            <w:r>
              <w:t>CBC</w:t>
            </w:r>
          </w:p>
        </w:tc>
      </w:tr>
      <w:tr w:rsidR="00030684" w:rsidTr="00AD41EA">
        <w:tc>
          <w:tcPr>
            <w:tcW w:w="1418" w:type="dxa"/>
          </w:tcPr>
          <w:p w:rsidR="00030684" w:rsidRPr="00E4385A" w:rsidRDefault="00030684" w:rsidP="009D118D">
            <w:pPr>
              <w:pStyle w:val="af6"/>
            </w:pPr>
            <w:r w:rsidRPr="002618C2">
              <w:t>平均红细胞血红蛋白浓度</w:t>
            </w:r>
          </w:p>
        </w:tc>
        <w:tc>
          <w:tcPr>
            <w:tcW w:w="850" w:type="dxa"/>
          </w:tcPr>
          <w:p w:rsidR="00030684" w:rsidRDefault="00030684" w:rsidP="009D118D">
            <w:pPr>
              <w:pStyle w:val="af6"/>
            </w:pPr>
            <w:r>
              <w:rPr>
                <w:rFonts w:hint="eastAsia"/>
              </w:rPr>
              <w:t>NM</w:t>
            </w:r>
          </w:p>
        </w:tc>
        <w:tc>
          <w:tcPr>
            <w:tcW w:w="993" w:type="dxa"/>
          </w:tcPr>
          <w:p w:rsidR="00030684" w:rsidRPr="00E4385A" w:rsidRDefault="00030684" w:rsidP="009D118D">
            <w:pPr>
              <w:pStyle w:val="af6"/>
            </w:pPr>
            <w:r w:rsidRPr="00B53888">
              <w:t>g/L</w:t>
            </w:r>
          </w:p>
        </w:tc>
        <w:tc>
          <w:tcPr>
            <w:tcW w:w="1701" w:type="dxa"/>
          </w:tcPr>
          <w:p w:rsidR="00030684" w:rsidRPr="00E4385A" w:rsidRDefault="00030684" w:rsidP="009D118D">
            <w:pPr>
              <w:pStyle w:val="af6"/>
            </w:pPr>
            <w:r w:rsidRPr="00E4385A">
              <w:t>62246-4</w:t>
            </w:r>
          </w:p>
        </w:tc>
        <w:tc>
          <w:tcPr>
            <w:tcW w:w="1134" w:type="dxa"/>
          </w:tcPr>
          <w:p w:rsidR="00030684" w:rsidRPr="00E4385A" w:rsidRDefault="00030684" w:rsidP="009D118D">
            <w:pPr>
              <w:pStyle w:val="af6"/>
            </w:pPr>
            <w:r w:rsidRPr="00E4385A">
              <w:t>MCHC</w:t>
            </w:r>
          </w:p>
        </w:tc>
        <w:tc>
          <w:tcPr>
            <w:tcW w:w="1701" w:type="dxa"/>
          </w:tcPr>
          <w:p w:rsidR="00030684" w:rsidRPr="00E4385A" w:rsidRDefault="00030684" w:rsidP="009D118D">
            <w:pPr>
              <w:pStyle w:val="af6"/>
            </w:pPr>
            <w:r w:rsidRPr="00E4385A">
              <w:t>62246-4^MCHC^LN</w:t>
            </w:r>
          </w:p>
        </w:tc>
        <w:tc>
          <w:tcPr>
            <w:tcW w:w="708" w:type="dxa"/>
          </w:tcPr>
          <w:p w:rsidR="00030684" w:rsidRDefault="00030684" w:rsidP="009D118D">
            <w:pPr>
              <w:pStyle w:val="af6"/>
            </w:pPr>
            <w:r>
              <w:t>CBC</w:t>
            </w:r>
          </w:p>
        </w:tc>
      </w:tr>
      <w:tr w:rsidR="00030684" w:rsidTr="00AD41EA">
        <w:tc>
          <w:tcPr>
            <w:tcW w:w="1418" w:type="dxa"/>
          </w:tcPr>
          <w:p w:rsidR="00030684" w:rsidRDefault="00030684" w:rsidP="009D118D">
            <w:pPr>
              <w:pStyle w:val="af6"/>
            </w:pPr>
            <w:r w:rsidRPr="002618C2">
              <w:t>血小板</w:t>
            </w:r>
          </w:p>
        </w:tc>
        <w:tc>
          <w:tcPr>
            <w:tcW w:w="850" w:type="dxa"/>
          </w:tcPr>
          <w:p w:rsidR="00030684" w:rsidRDefault="00030684" w:rsidP="009D118D">
            <w:pPr>
              <w:pStyle w:val="af6"/>
            </w:pPr>
            <w:r>
              <w:rPr>
                <w:rFonts w:hint="eastAsia"/>
              </w:rPr>
              <w:t>NM</w:t>
            </w:r>
          </w:p>
        </w:tc>
        <w:tc>
          <w:tcPr>
            <w:tcW w:w="993" w:type="dxa"/>
          </w:tcPr>
          <w:p w:rsidR="00030684" w:rsidRPr="008563B0" w:rsidRDefault="00A574CD" w:rsidP="009D118D">
            <w:pPr>
              <w:pStyle w:val="af6"/>
            </w:pPr>
            <w:r>
              <w:t>10*9/</w:t>
            </w:r>
            <w:r w:rsidR="00030684" w:rsidRPr="00B53888">
              <w:t>L</w:t>
            </w:r>
          </w:p>
        </w:tc>
        <w:tc>
          <w:tcPr>
            <w:tcW w:w="1701" w:type="dxa"/>
          </w:tcPr>
          <w:p w:rsidR="00030684" w:rsidRPr="008563B0" w:rsidRDefault="00030684" w:rsidP="009D118D">
            <w:pPr>
              <w:pStyle w:val="af6"/>
            </w:pPr>
            <w:r w:rsidRPr="008563B0">
              <w:t>777-3</w:t>
            </w:r>
          </w:p>
        </w:tc>
        <w:tc>
          <w:tcPr>
            <w:tcW w:w="1134" w:type="dxa"/>
          </w:tcPr>
          <w:p w:rsidR="00030684" w:rsidRDefault="00030684" w:rsidP="009D118D">
            <w:pPr>
              <w:pStyle w:val="af6"/>
            </w:pPr>
            <w:r w:rsidRPr="008563B0">
              <w:t>PLT</w:t>
            </w:r>
          </w:p>
        </w:tc>
        <w:tc>
          <w:tcPr>
            <w:tcW w:w="1701" w:type="dxa"/>
          </w:tcPr>
          <w:p w:rsidR="00030684" w:rsidRPr="008563B0" w:rsidRDefault="00030684" w:rsidP="009D118D">
            <w:pPr>
              <w:pStyle w:val="af6"/>
            </w:pPr>
            <w:r w:rsidRPr="008563B0">
              <w:t>777-3^PLT^LN</w:t>
            </w:r>
          </w:p>
        </w:tc>
        <w:tc>
          <w:tcPr>
            <w:tcW w:w="708" w:type="dxa"/>
          </w:tcPr>
          <w:p w:rsidR="00030684" w:rsidRDefault="00030684" w:rsidP="009D118D">
            <w:pPr>
              <w:pStyle w:val="af6"/>
            </w:pPr>
            <w:r>
              <w:t>CBC</w:t>
            </w:r>
          </w:p>
        </w:tc>
      </w:tr>
      <w:tr w:rsidR="00030684" w:rsidTr="00AD41EA">
        <w:tc>
          <w:tcPr>
            <w:tcW w:w="1418" w:type="dxa"/>
          </w:tcPr>
          <w:p w:rsidR="00030684" w:rsidRPr="00FF466E" w:rsidRDefault="00030684" w:rsidP="009D118D">
            <w:pPr>
              <w:pStyle w:val="af6"/>
            </w:pPr>
            <w:r w:rsidRPr="002618C2">
              <w:t>红细胞分布宽度标准差</w:t>
            </w:r>
          </w:p>
        </w:tc>
        <w:tc>
          <w:tcPr>
            <w:tcW w:w="850" w:type="dxa"/>
          </w:tcPr>
          <w:p w:rsidR="00030684" w:rsidRDefault="00030684" w:rsidP="009D118D">
            <w:pPr>
              <w:pStyle w:val="af6"/>
            </w:pPr>
            <w:r>
              <w:rPr>
                <w:rFonts w:hint="eastAsia"/>
              </w:rPr>
              <w:t>NM</w:t>
            </w:r>
          </w:p>
        </w:tc>
        <w:tc>
          <w:tcPr>
            <w:tcW w:w="993" w:type="dxa"/>
          </w:tcPr>
          <w:p w:rsidR="00030684" w:rsidRPr="00FF466E" w:rsidRDefault="00030684" w:rsidP="009D118D">
            <w:pPr>
              <w:pStyle w:val="af6"/>
            </w:pPr>
            <w:r w:rsidRPr="00B53888">
              <w:t>fL</w:t>
            </w:r>
          </w:p>
        </w:tc>
        <w:tc>
          <w:tcPr>
            <w:tcW w:w="1701" w:type="dxa"/>
          </w:tcPr>
          <w:p w:rsidR="00030684" w:rsidRPr="00FF466E" w:rsidRDefault="00030684" w:rsidP="009D118D">
            <w:pPr>
              <w:pStyle w:val="af6"/>
            </w:pPr>
            <w:r w:rsidRPr="00FF466E">
              <w:t>21000-5</w:t>
            </w:r>
          </w:p>
        </w:tc>
        <w:tc>
          <w:tcPr>
            <w:tcW w:w="1134" w:type="dxa"/>
          </w:tcPr>
          <w:p w:rsidR="00030684" w:rsidRPr="00FF466E" w:rsidRDefault="00030684" w:rsidP="009D118D">
            <w:pPr>
              <w:pStyle w:val="af6"/>
            </w:pPr>
            <w:r w:rsidRPr="00FF466E">
              <w:t>RDW-SD</w:t>
            </w:r>
          </w:p>
        </w:tc>
        <w:tc>
          <w:tcPr>
            <w:tcW w:w="1701" w:type="dxa"/>
          </w:tcPr>
          <w:p w:rsidR="00030684" w:rsidRPr="00FF466E" w:rsidRDefault="00030684" w:rsidP="009D118D">
            <w:pPr>
              <w:pStyle w:val="af6"/>
            </w:pPr>
            <w:r w:rsidRPr="00FF466E">
              <w:t>21000-5^RDW-SD^LN</w:t>
            </w:r>
          </w:p>
        </w:tc>
        <w:tc>
          <w:tcPr>
            <w:tcW w:w="708" w:type="dxa"/>
          </w:tcPr>
          <w:p w:rsidR="00030684" w:rsidRDefault="00030684" w:rsidP="009D118D">
            <w:pPr>
              <w:pStyle w:val="af6"/>
            </w:pPr>
            <w:r>
              <w:t>CBC</w:t>
            </w:r>
          </w:p>
        </w:tc>
      </w:tr>
      <w:tr w:rsidR="00030684" w:rsidTr="00AD41EA">
        <w:tc>
          <w:tcPr>
            <w:tcW w:w="1418" w:type="dxa"/>
          </w:tcPr>
          <w:p w:rsidR="00030684" w:rsidRPr="00FF466E" w:rsidRDefault="00030684" w:rsidP="009D118D">
            <w:pPr>
              <w:pStyle w:val="af6"/>
            </w:pPr>
            <w:r w:rsidRPr="002618C2">
              <w:t>红细胞分布宽度变异系数</w:t>
            </w:r>
          </w:p>
        </w:tc>
        <w:tc>
          <w:tcPr>
            <w:tcW w:w="850" w:type="dxa"/>
          </w:tcPr>
          <w:p w:rsidR="00030684" w:rsidRDefault="00030684" w:rsidP="009D118D">
            <w:pPr>
              <w:pStyle w:val="af6"/>
            </w:pPr>
            <w:r>
              <w:rPr>
                <w:rFonts w:hint="eastAsia"/>
              </w:rPr>
              <w:t>NM</w:t>
            </w:r>
          </w:p>
        </w:tc>
        <w:tc>
          <w:tcPr>
            <w:tcW w:w="993" w:type="dxa"/>
          </w:tcPr>
          <w:p w:rsidR="00030684" w:rsidRPr="00FF466E" w:rsidRDefault="00030684" w:rsidP="009D118D">
            <w:pPr>
              <w:pStyle w:val="af6"/>
            </w:pPr>
            <w:r w:rsidRPr="00B53888">
              <w:t>%</w:t>
            </w:r>
          </w:p>
        </w:tc>
        <w:tc>
          <w:tcPr>
            <w:tcW w:w="1701" w:type="dxa"/>
          </w:tcPr>
          <w:p w:rsidR="00030684" w:rsidRPr="00FF466E" w:rsidRDefault="00030684" w:rsidP="009D118D">
            <w:pPr>
              <w:pStyle w:val="af6"/>
            </w:pPr>
            <w:r w:rsidRPr="00FF466E">
              <w:t>62247-2</w:t>
            </w:r>
          </w:p>
        </w:tc>
        <w:tc>
          <w:tcPr>
            <w:tcW w:w="1134" w:type="dxa"/>
          </w:tcPr>
          <w:p w:rsidR="00030684" w:rsidRPr="00FF466E" w:rsidRDefault="00030684" w:rsidP="009D118D">
            <w:pPr>
              <w:pStyle w:val="af6"/>
            </w:pPr>
            <w:r w:rsidRPr="00FF466E">
              <w:t>RDW-CV</w:t>
            </w:r>
          </w:p>
        </w:tc>
        <w:tc>
          <w:tcPr>
            <w:tcW w:w="1701" w:type="dxa"/>
          </w:tcPr>
          <w:p w:rsidR="00030684" w:rsidRPr="00FF466E" w:rsidRDefault="00030684" w:rsidP="009D118D">
            <w:pPr>
              <w:pStyle w:val="af6"/>
            </w:pPr>
            <w:r w:rsidRPr="00FF466E">
              <w:t>62247-2^RDW-CV^LN</w:t>
            </w:r>
          </w:p>
        </w:tc>
        <w:tc>
          <w:tcPr>
            <w:tcW w:w="708" w:type="dxa"/>
          </w:tcPr>
          <w:p w:rsidR="00030684" w:rsidRDefault="00030684" w:rsidP="009D118D">
            <w:pPr>
              <w:pStyle w:val="af6"/>
            </w:pPr>
            <w:r>
              <w:t>CBC</w:t>
            </w:r>
          </w:p>
        </w:tc>
      </w:tr>
      <w:tr w:rsidR="00030684" w:rsidTr="00AD41EA">
        <w:tc>
          <w:tcPr>
            <w:tcW w:w="1418" w:type="dxa"/>
          </w:tcPr>
          <w:p w:rsidR="00030684" w:rsidRPr="00FF466E" w:rsidRDefault="00030684" w:rsidP="009D118D">
            <w:pPr>
              <w:pStyle w:val="af6"/>
            </w:pPr>
            <w:r w:rsidRPr="002618C2">
              <w:t>血小板分布宽度</w:t>
            </w:r>
          </w:p>
        </w:tc>
        <w:tc>
          <w:tcPr>
            <w:tcW w:w="850" w:type="dxa"/>
          </w:tcPr>
          <w:p w:rsidR="00030684" w:rsidRDefault="00030684" w:rsidP="009D118D">
            <w:pPr>
              <w:pStyle w:val="af6"/>
            </w:pPr>
            <w:r>
              <w:rPr>
                <w:rFonts w:hint="eastAsia"/>
              </w:rPr>
              <w:t>NM</w:t>
            </w:r>
          </w:p>
        </w:tc>
        <w:tc>
          <w:tcPr>
            <w:tcW w:w="993" w:type="dxa"/>
          </w:tcPr>
          <w:p w:rsidR="00030684" w:rsidRPr="00FF466E" w:rsidRDefault="00030684" w:rsidP="009D118D">
            <w:pPr>
              <w:pStyle w:val="af6"/>
            </w:pPr>
            <w:r w:rsidRPr="00B53888">
              <w:t>fL</w:t>
            </w:r>
          </w:p>
        </w:tc>
        <w:tc>
          <w:tcPr>
            <w:tcW w:w="1701" w:type="dxa"/>
          </w:tcPr>
          <w:p w:rsidR="00030684" w:rsidRPr="00FF466E" w:rsidRDefault="00030684" w:rsidP="009D118D">
            <w:pPr>
              <w:pStyle w:val="af6"/>
            </w:pPr>
            <w:r w:rsidRPr="00FF466E">
              <w:t>32207-3</w:t>
            </w:r>
          </w:p>
        </w:tc>
        <w:tc>
          <w:tcPr>
            <w:tcW w:w="1134" w:type="dxa"/>
          </w:tcPr>
          <w:p w:rsidR="00030684" w:rsidRPr="00FF466E" w:rsidRDefault="00030684" w:rsidP="009D118D">
            <w:pPr>
              <w:pStyle w:val="af6"/>
            </w:pPr>
            <w:r w:rsidRPr="00FF466E">
              <w:t>PDW</w:t>
            </w:r>
          </w:p>
        </w:tc>
        <w:tc>
          <w:tcPr>
            <w:tcW w:w="1701" w:type="dxa"/>
          </w:tcPr>
          <w:p w:rsidR="00030684" w:rsidRPr="00FF466E" w:rsidRDefault="00030684" w:rsidP="009D118D">
            <w:pPr>
              <w:pStyle w:val="af6"/>
            </w:pPr>
            <w:r w:rsidRPr="00FF466E">
              <w:t>32207-3^PDW^LN</w:t>
            </w:r>
          </w:p>
        </w:tc>
        <w:tc>
          <w:tcPr>
            <w:tcW w:w="708" w:type="dxa"/>
          </w:tcPr>
          <w:p w:rsidR="00030684" w:rsidRDefault="00030684" w:rsidP="009D118D">
            <w:pPr>
              <w:pStyle w:val="af6"/>
            </w:pPr>
            <w:r>
              <w:t>CBC</w:t>
            </w:r>
          </w:p>
        </w:tc>
      </w:tr>
      <w:tr w:rsidR="00030684" w:rsidTr="00AD41EA">
        <w:tc>
          <w:tcPr>
            <w:tcW w:w="1418" w:type="dxa"/>
          </w:tcPr>
          <w:p w:rsidR="00030684" w:rsidRPr="00FF466E" w:rsidRDefault="00030684" w:rsidP="009D118D">
            <w:pPr>
              <w:pStyle w:val="af6"/>
            </w:pPr>
            <w:r w:rsidRPr="002618C2">
              <w:t>平均血小板体积</w:t>
            </w:r>
          </w:p>
        </w:tc>
        <w:tc>
          <w:tcPr>
            <w:tcW w:w="850" w:type="dxa"/>
          </w:tcPr>
          <w:p w:rsidR="00030684" w:rsidRDefault="00030684" w:rsidP="009D118D">
            <w:pPr>
              <w:pStyle w:val="af6"/>
            </w:pPr>
            <w:r>
              <w:rPr>
                <w:rFonts w:hint="eastAsia"/>
              </w:rPr>
              <w:t>NM</w:t>
            </w:r>
          </w:p>
        </w:tc>
        <w:tc>
          <w:tcPr>
            <w:tcW w:w="993" w:type="dxa"/>
          </w:tcPr>
          <w:p w:rsidR="00030684" w:rsidRPr="00FF466E" w:rsidRDefault="00030684" w:rsidP="009D118D">
            <w:pPr>
              <w:pStyle w:val="af6"/>
            </w:pPr>
            <w:r w:rsidRPr="00B53888">
              <w:t>fL</w:t>
            </w:r>
          </w:p>
        </w:tc>
        <w:tc>
          <w:tcPr>
            <w:tcW w:w="1701" w:type="dxa"/>
          </w:tcPr>
          <w:p w:rsidR="00030684" w:rsidRPr="00FF466E" w:rsidRDefault="00030684" w:rsidP="009D118D">
            <w:pPr>
              <w:pStyle w:val="af6"/>
            </w:pPr>
            <w:r w:rsidRPr="00FF466E">
              <w:t>32623-1</w:t>
            </w:r>
          </w:p>
        </w:tc>
        <w:tc>
          <w:tcPr>
            <w:tcW w:w="1134" w:type="dxa"/>
          </w:tcPr>
          <w:p w:rsidR="00030684" w:rsidRPr="00FF466E" w:rsidRDefault="00030684" w:rsidP="009D118D">
            <w:pPr>
              <w:pStyle w:val="af6"/>
            </w:pPr>
            <w:r w:rsidRPr="00FF466E">
              <w:t>MPV</w:t>
            </w:r>
          </w:p>
        </w:tc>
        <w:tc>
          <w:tcPr>
            <w:tcW w:w="1701" w:type="dxa"/>
          </w:tcPr>
          <w:p w:rsidR="00030684" w:rsidRPr="00FF466E" w:rsidRDefault="00030684" w:rsidP="009D118D">
            <w:pPr>
              <w:pStyle w:val="af6"/>
            </w:pPr>
            <w:r w:rsidRPr="00FF466E">
              <w:t>32623-1^MPV^LN</w:t>
            </w:r>
          </w:p>
        </w:tc>
        <w:tc>
          <w:tcPr>
            <w:tcW w:w="708" w:type="dxa"/>
          </w:tcPr>
          <w:p w:rsidR="00030684" w:rsidRDefault="00030684" w:rsidP="009D118D">
            <w:pPr>
              <w:pStyle w:val="af6"/>
            </w:pPr>
            <w:r>
              <w:t>CBC</w:t>
            </w:r>
          </w:p>
        </w:tc>
      </w:tr>
      <w:tr w:rsidR="00030684" w:rsidTr="00AD41EA">
        <w:tc>
          <w:tcPr>
            <w:tcW w:w="1418" w:type="dxa"/>
          </w:tcPr>
          <w:p w:rsidR="00030684" w:rsidRPr="00FF466E" w:rsidRDefault="00030684" w:rsidP="009D118D">
            <w:pPr>
              <w:pStyle w:val="af6"/>
            </w:pPr>
            <w:r w:rsidRPr="002618C2">
              <w:rPr>
                <w:rFonts w:hint="eastAsia"/>
              </w:rPr>
              <w:t>大血小板数目</w:t>
            </w:r>
          </w:p>
        </w:tc>
        <w:tc>
          <w:tcPr>
            <w:tcW w:w="850" w:type="dxa"/>
          </w:tcPr>
          <w:p w:rsidR="00030684" w:rsidRDefault="00030684" w:rsidP="009D118D">
            <w:pPr>
              <w:pStyle w:val="af6"/>
            </w:pPr>
            <w:r>
              <w:rPr>
                <w:rFonts w:hint="eastAsia"/>
              </w:rPr>
              <w:t>NM</w:t>
            </w:r>
          </w:p>
        </w:tc>
        <w:tc>
          <w:tcPr>
            <w:tcW w:w="993" w:type="dxa"/>
          </w:tcPr>
          <w:p w:rsidR="00030684" w:rsidRPr="00FF466E" w:rsidRDefault="00A574CD" w:rsidP="009D118D">
            <w:pPr>
              <w:pStyle w:val="af6"/>
            </w:pPr>
            <w:r>
              <w:t>10*9/</w:t>
            </w:r>
            <w:r w:rsidR="00030684" w:rsidRPr="002618C2">
              <w:t>L</w:t>
            </w:r>
          </w:p>
        </w:tc>
        <w:tc>
          <w:tcPr>
            <w:tcW w:w="1701" w:type="dxa"/>
          </w:tcPr>
          <w:p w:rsidR="00030684" w:rsidRPr="00FF466E" w:rsidRDefault="00030684" w:rsidP="009D118D">
            <w:pPr>
              <w:pStyle w:val="af6"/>
            </w:pPr>
            <w:r w:rsidRPr="002618C2">
              <w:t>34167-7</w:t>
            </w:r>
          </w:p>
        </w:tc>
        <w:tc>
          <w:tcPr>
            <w:tcW w:w="1134" w:type="dxa"/>
          </w:tcPr>
          <w:p w:rsidR="00030684" w:rsidRPr="00FF466E" w:rsidRDefault="00030684" w:rsidP="009D118D">
            <w:pPr>
              <w:pStyle w:val="af6"/>
            </w:pPr>
            <w:r w:rsidRPr="002618C2">
              <w:t>P-LCC</w:t>
            </w:r>
          </w:p>
        </w:tc>
        <w:tc>
          <w:tcPr>
            <w:tcW w:w="1701" w:type="dxa"/>
          </w:tcPr>
          <w:p w:rsidR="00030684" w:rsidRPr="00FF466E" w:rsidRDefault="00030684" w:rsidP="009D118D">
            <w:pPr>
              <w:pStyle w:val="af6"/>
            </w:pPr>
            <w:r w:rsidRPr="002618C2">
              <w:t>34167-7^P-LCC^LN</w:t>
            </w:r>
          </w:p>
        </w:tc>
        <w:tc>
          <w:tcPr>
            <w:tcW w:w="708" w:type="dxa"/>
          </w:tcPr>
          <w:p w:rsidR="00030684" w:rsidRDefault="00030684" w:rsidP="009D118D">
            <w:pPr>
              <w:pStyle w:val="af6"/>
            </w:pPr>
            <w:r>
              <w:t>CBC</w:t>
            </w:r>
          </w:p>
        </w:tc>
      </w:tr>
      <w:tr w:rsidR="00030684" w:rsidTr="00AD41EA">
        <w:tc>
          <w:tcPr>
            <w:tcW w:w="1418" w:type="dxa"/>
          </w:tcPr>
          <w:p w:rsidR="00030684" w:rsidRDefault="00030684" w:rsidP="009D118D">
            <w:pPr>
              <w:pStyle w:val="af6"/>
            </w:pPr>
            <w:r w:rsidRPr="002618C2">
              <w:t>大血小板比率</w:t>
            </w:r>
          </w:p>
        </w:tc>
        <w:tc>
          <w:tcPr>
            <w:tcW w:w="850" w:type="dxa"/>
          </w:tcPr>
          <w:p w:rsidR="00030684" w:rsidRDefault="00030684" w:rsidP="009D118D">
            <w:pPr>
              <w:pStyle w:val="af6"/>
            </w:pPr>
            <w:r>
              <w:rPr>
                <w:rFonts w:hint="eastAsia"/>
              </w:rPr>
              <w:t>NM</w:t>
            </w:r>
          </w:p>
        </w:tc>
        <w:tc>
          <w:tcPr>
            <w:tcW w:w="993" w:type="dxa"/>
          </w:tcPr>
          <w:p w:rsidR="00030684" w:rsidRPr="008563B0" w:rsidRDefault="00030684" w:rsidP="009D118D">
            <w:pPr>
              <w:pStyle w:val="af6"/>
            </w:pPr>
            <w:r w:rsidRPr="00B53888">
              <w:t>%</w:t>
            </w:r>
          </w:p>
        </w:tc>
        <w:tc>
          <w:tcPr>
            <w:tcW w:w="1701" w:type="dxa"/>
          </w:tcPr>
          <w:p w:rsidR="00030684" w:rsidRPr="008563B0" w:rsidRDefault="00030684" w:rsidP="009D118D">
            <w:pPr>
              <w:pStyle w:val="af6"/>
            </w:pPr>
            <w:r w:rsidRPr="002618C2">
              <w:t>48386-7</w:t>
            </w:r>
          </w:p>
        </w:tc>
        <w:tc>
          <w:tcPr>
            <w:tcW w:w="1134" w:type="dxa"/>
          </w:tcPr>
          <w:p w:rsidR="00030684" w:rsidRDefault="00030684" w:rsidP="009D118D">
            <w:pPr>
              <w:pStyle w:val="af6"/>
            </w:pPr>
            <w:r w:rsidRPr="002618C2">
              <w:t>P-LC</w:t>
            </w:r>
            <w:r>
              <w:t>R</w:t>
            </w:r>
          </w:p>
        </w:tc>
        <w:tc>
          <w:tcPr>
            <w:tcW w:w="1701" w:type="dxa"/>
          </w:tcPr>
          <w:p w:rsidR="00030684" w:rsidRPr="008563B0" w:rsidRDefault="00030684" w:rsidP="009D118D">
            <w:pPr>
              <w:pStyle w:val="af6"/>
            </w:pPr>
            <w:r w:rsidRPr="002618C2">
              <w:t>48386-7^P-LCR^LN</w:t>
            </w:r>
          </w:p>
        </w:tc>
        <w:tc>
          <w:tcPr>
            <w:tcW w:w="708" w:type="dxa"/>
          </w:tcPr>
          <w:p w:rsidR="00030684" w:rsidRDefault="00030684" w:rsidP="009D118D">
            <w:pPr>
              <w:pStyle w:val="af6"/>
            </w:pPr>
            <w:r>
              <w:t>CBC</w:t>
            </w:r>
          </w:p>
        </w:tc>
      </w:tr>
      <w:tr w:rsidR="00030684" w:rsidTr="00AD41EA">
        <w:tc>
          <w:tcPr>
            <w:tcW w:w="1418" w:type="dxa"/>
          </w:tcPr>
          <w:p w:rsidR="00030684" w:rsidRPr="00FF466E" w:rsidRDefault="00030684" w:rsidP="009D118D">
            <w:pPr>
              <w:pStyle w:val="af6"/>
            </w:pPr>
            <w:r w:rsidRPr="002618C2">
              <w:t>血小板压积</w:t>
            </w:r>
          </w:p>
        </w:tc>
        <w:tc>
          <w:tcPr>
            <w:tcW w:w="850" w:type="dxa"/>
          </w:tcPr>
          <w:p w:rsidR="00030684" w:rsidRDefault="00030684" w:rsidP="009D118D">
            <w:pPr>
              <w:pStyle w:val="af6"/>
            </w:pPr>
            <w:r>
              <w:rPr>
                <w:rFonts w:hint="eastAsia"/>
              </w:rPr>
              <w:t>NM</w:t>
            </w:r>
          </w:p>
        </w:tc>
        <w:tc>
          <w:tcPr>
            <w:tcW w:w="993" w:type="dxa"/>
          </w:tcPr>
          <w:p w:rsidR="00030684" w:rsidRPr="00FF466E" w:rsidRDefault="00030684" w:rsidP="009D118D">
            <w:pPr>
              <w:pStyle w:val="af6"/>
            </w:pPr>
            <w:r w:rsidRPr="00B53888">
              <w:t>%</w:t>
            </w:r>
          </w:p>
        </w:tc>
        <w:tc>
          <w:tcPr>
            <w:tcW w:w="1701" w:type="dxa"/>
          </w:tcPr>
          <w:p w:rsidR="00030684" w:rsidRPr="00FF466E" w:rsidRDefault="00030684" w:rsidP="009D118D">
            <w:pPr>
              <w:pStyle w:val="af6"/>
            </w:pPr>
            <w:r w:rsidRPr="00FF466E">
              <w:t>51637-7</w:t>
            </w:r>
          </w:p>
        </w:tc>
        <w:tc>
          <w:tcPr>
            <w:tcW w:w="1134" w:type="dxa"/>
          </w:tcPr>
          <w:p w:rsidR="00030684" w:rsidRPr="00FF466E" w:rsidRDefault="00030684" w:rsidP="009D118D">
            <w:pPr>
              <w:pStyle w:val="af6"/>
            </w:pPr>
            <w:r w:rsidRPr="00FF466E">
              <w:t>PCT</w:t>
            </w:r>
          </w:p>
        </w:tc>
        <w:tc>
          <w:tcPr>
            <w:tcW w:w="1701" w:type="dxa"/>
          </w:tcPr>
          <w:p w:rsidR="00030684" w:rsidRPr="00FF466E" w:rsidRDefault="00030684" w:rsidP="009D118D">
            <w:pPr>
              <w:pStyle w:val="af6"/>
            </w:pPr>
            <w:r w:rsidRPr="00FF466E">
              <w:t>51637-7^PCT^LN</w:t>
            </w:r>
          </w:p>
        </w:tc>
        <w:tc>
          <w:tcPr>
            <w:tcW w:w="708" w:type="dxa"/>
          </w:tcPr>
          <w:p w:rsidR="00030684" w:rsidRDefault="00122E31" w:rsidP="009D118D">
            <w:pPr>
              <w:pStyle w:val="af6"/>
            </w:pPr>
            <w:r>
              <w:rPr>
                <w:rFonts w:hint="eastAsia"/>
              </w:rPr>
              <w:t>CBC</w:t>
            </w:r>
          </w:p>
        </w:tc>
      </w:tr>
      <w:tr w:rsidR="00030684" w:rsidTr="00AD41EA">
        <w:tc>
          <w:tcPr>
            <w:tcW w:w="1418" w:type="dxa"/>
          </w:tcPr>
          <w:p w:rsidR="00030684" w:rsidRPr="00FF466E" w:rsidRDefault="00030684" w:rsidP="009D118D">
            <w:pPr>
              <w:pStyle w:val="af6"/>
            </w:pPr>
            <w:r w:rsidRPr="002618C2">
              <w:t>有核红细胞数目</w:t>
            </w:r>
          </w:p>
        </w:tc>
        <w:tc>
          <w:tcPr>
            <w:tcW w:w="850" w:type="dxa"/>
          </w:tcPr>
          <w:p w:rsidR="00030684" w:rsidRDefault="00030684" w:rsidP="009D118D">
            <w:pPr>
              <w:pStyle w:val="af6"/>
            </w:pPr>
            <w:r>
              <w:rPr>
                <w:rFonts w:hint="eastAsia"/>
              </w:rPr>
              <w:t>NM</w:t>
            </w:r>
          </w:p>
        </w:tc>
        <w:tc>
          <w:tcPr>
            <w:tcW w:w="993" w:type="dxa"/>
          </w:tcPr>
          <w:p w:rsidR="00030684" w:rsidRPr="00FF466E" w:rsidRDefault="00A574CD" w:rsidP="009D118D">
            <w:pPr>
              <w:pStyle w:val="af6"/>
            </w:pPr>
            <w:r>
              <w:t>10*9/</w:t>
            </w:r>
            <w:r w:rsidR="00030684" w:rsidRPr="002618C2">
              <w:t>L</w:t>
            </w:r>
          </w:p>
        </w:tc>
        <w:tc>
          <w:tcPr>
            <w:tcW w:w="1701" w:type="dxa"/>
          </w:tcPr>
          <w:p w:rsidR="00030684" w:rsidRPr="00FF466E" w:rsidRDefault="00030684" w:rsidP="009D118D">
            <w:pPr>
              <w:pStyle w:val="af6"/>
            </w:pPr>
            <w:r w:rsidRPr="002618C2">
              <w:t>30392-5</w:t>
            </w:r>
          </w:p>
        </w:tc>
        <w:tc>
          <w:tcPr>
            <w:tcW w:w="1134" w:type="dxa"/>
          </w:tcPr>
          <w:p w:rsidR="00030684" w:rsidRPr="00FF466E" w:rsidRDefault="00030684" w:rsidP="009D118D">
            <w:pPr>
              <w:pStyle w:val="af6"/>
            </w:pPr>
            <w:r w:rsidRPr="002618C2">
              <w:t>NRBC#</w:t>
            </w:r>
          </w:p>
        </w:tc>
        <w:tc>
          <w:tcPr>
            <w:tcW w:w="1701" w:type="dxa"/>
          </w:tcPr>
          <w:p w:rsidR="00030684" w:rsidRPr="00FF466E" w:rsidRDefault="00030684" w:rsidP="009D118D">
            <w:pPr>
              <w:pStyle w:val="af6"/>
            </w:pPr>
            <w:r w:rsidRPr="002618C2">
              <w:t>30392-5^NRBC#^LN</w:t>
            </w:r>
          </w:p>
        </w:tc>
        <w:tc>
          <w:tcPr>
            <w:tcW w:w="708" w:type="dxa"/>
          </w:tcPr>
          <w:p w:rsidR="00030684" w:rsidRDefault="00030684" w:rsidP="009D118D">
            <w:pPr>
              <w:pStyle w:val="af6"/>
            </w:pPr>
            <w:r>
              <w:t>CBC</w:t>
            </w:r>
          </w:p>
        </w:tc>
      </w:tr>
      <w:tr w:rsidR="00030684" w:rsidTr="00AD41EA">
        <w:tc>
          <w:tcPr>
            <w:tcW w:w="1418" w:type="dxa"/>
          </w:tcPr>
          <w:p w:rsidR="00030684" w:rsidRDefault="00030684" w:rsidP="009D118D">
            <w:pPr>
              <w:pStyle w:val="af6"/>
            </w:pPr>
            <w:r w:rsidRPr="002618C2">
              <w:t>有核红细胞百</w:t>
            </w:r>
            <w:r w:rsidRPr="002618C2">
              <w:lastRenderedPageBreak/>
              <w:t>分比</w:t>
            </w:r>
          </w:p>
        </w:tc>
        <w:tc>
          <w:tcPr>
            <w:tcW w:w="850" w:type="dxa"/>
          </w:tcPr>
          <w:p w:rsidR="00030684" w:rsidRDefault="00030684" w:rsidP="009D118D">
            <w:pPr>
              <w:pStyle w:val="af6"/>
            </w:pPr>
            <w:r>
              <w:rPr>
                <w:rFonts w:hint="eastAsia"/>
              </w:rPr>
              <w:lastRenderedPageBreak/>
              <w:t>NM</w:t>
            </w:r>
          </w:p>
        </w:tc>
        <w:tc>
          <w:tcPr>
            <w:tcW w:w="993" w:type="dxa"/>
          </w:tcPr>
          <w:p w:rsidR="00030684" w:rsidRPr="008563B0" w:rsidRDefault="00030684" w:rsidP="009D118D">
            <w:pPr>
              <w:pStyle w:val="af6"/>
            </w:pPr>
            <w:r w:rsidRPr="00B53888">
              <w:t>%</w:t>
            </w:r>
          </w:p>
        </w:tc>
        <w:tc>
          <w:tcPr>
            <w:tcW w:w="1701" w:type="dxa"/>
          </w:tcPr>
          <w:p w:rsidR="00030684" w:rsidRPr="008563B0" w:rsidRDefault="00030684" w:rsidP="009D118D">
            <w:pPr>
              <w:pStyle w:val="af6"/>
            </w:pPr>
            <w:r w:rsidRPr="002618C2">
              <w:t>19048-8</w:t>
            </w:r>
          </w:p>
        </w:tc>
        <w:tc>
          <w:tcPr>
            <w:tcW w:w="1134" w:type="dxa"/>
          </w:tcPr>
          <w:p w:rsidR="00030684" w:rsidRDefault="00030684" w:rsidP="009D118D">
            <w:pPr>
              <w:pStyle w:val="af6"/>
            </w:pPr>
            <w:r w:rsidRPr="002618C2">
              <w:t>NRBC%</w:t>
            </w:r>
          </w:p>
        </w:tc>
        <w:tc>
          <w:tcPr>
            <w:tcW w:w="1701" w:type="dxa"/>
          </w:tcPr>
          <w:p w:rsidR="00030684" w:rsidRPr="008563B0" w:rsidRDefault="00030684" w:rsidP="009D118D">
            <w:pPr>
              <w:pStyle w:val="af6"/>
            </w:pPr>
            <w:r w:rsidRPr="002618C2">
              <w:t>19048-8^NRBC%^L</w:t>
            </w:r>
            <w:r w:rsidRPr="002618C2">
              <w:lastRenderedPageBreak/>
              <w:t>N</w:t>
            </w:r>
          </w:p>
        </w:tc>
        <w:tc>
          <w:tcPr>
            <w:tcW w:w="708" w:type="dxa"/>
          </w:tcPr>
          <w:p w:rsidR="00030684" w:rsidRDefault="00030684" w:rsidP="009D118D">
            <w:pPr>
              <w:pStyle w:val="af6"/>
            </w:pPr>
            <w:r>
              <w:lastRenderedPageBreak/>
              <w:t>CBC</w:t>
            </w:r>
          </w:p>
        </w:tc>
      </w:tr>
      <w:tr w:rsidR="00030684" w:rsidTr="00AD41EA">
        <w:tc>
          <w:tcPr>
            <w:tcW w:w="1418" w:type="dxa"/>
          </w:tcPr>
          <w:p w:rsidR="00030684" w:rsidRPr="008563B0" w:rsidRDefault="00030684" w:rsidP="009D118D">
            <w:pPr>
              <w:pStyle w:val="af6"/>
            </w:pPr>
            <w:r w:rsidRPr="002618C2">
              <w:lastRenderedPageBreak/>
              <w:t>中性粒细胞数目</w:t>
            </w:r>
          </w:p>
        </w:tc>
        <w:tc>
          <w:tcPr>
            <w:tcW w:w="850" w:type="dxa"/>
          </w:tcPr>
          <w:p w:rsidR="00030684" w:rsidRDefault="00030684" w:rsidP="009D118D">
            <w:pPr>
              <w:pStyle w:val="af6"/>
            </w:pPr>
            <w:r>
              <w:rPr>
                <w:rFonts w:hint="eastAsia"/>
              </w:rPr>
              <w:t>NM</w:t>
            </w:r>
          </w:p>
        </w:tc>
        <w:tc>
          <w:tcPr>
            <w:tcW w:w="993" w:type="dxa"/>
          </w:tcPr>
          <w:p w:rsidR="00030684" w:rsidRPr="008563B0" w:rsidRDefault="00A574CD" w:rsidP="009D118D">
            <w:pPr>
              <w:pStyle w:val="af6"/>
            </w:pPr>
            <w:r>
              <w:t>10*9/</w:t>
            </w:r>
            <w:r w:rsidR="00030684" w:rsidRPr="00B53888">
              <w:t>L</w:t>
            </w:r>
          </w:p>
        </w:tc>
        <w:tc>
          <w:tcPr>
            <w:tcW w:w="1701" w:type="dxa"/>
          </w:tcPr>
          <w:p w:rsidR="00030684" w:rsidRPr="008563B0" w:rsidRDefault="00030684" w:rsidP="009D118D">
            <w:pPr>
              <w:pStyle w:val="af6"/>
            </w:pPr>
            <w:r w:rsidRPr="008563B0">
              <w:t>751-8</w:t>
            </w:r>
          </w:p>
        </w:tc>
        <w:tc>
          <w:tcPr>
            <w:tcW w:w="1134" w:type="dxa"/>
          </w:tcPr>
          <w:p w:rsidR="00030684" w:rsidRPr="008563B0" w:rsidRDefault="00030684" w:rsidP="009D118D">
            <w:pPr>
              <w:pStyle w:val="af6"/>
            </w:pPr>
            <w:r w:rsidRPr="008563B0">
              <w:t>NEUT#</w:t>
            </w:r>
          </w:p>
        </w:tc>
        <w:tc>
          <w:tcPr>
            <w:tcW w:w="1701" w:type="dxa"/>
          </w:tcPr>
          <w:p w:rsidR="00030684" w:rsidRPr="008563B0" w:rsidRDefault="00030684" w:rsidP="009D118D">
            <w:pPr>
              <w:pStyle w:val="af6"/>
            </w:pPr>
            <w:r w:rsidRPr="008563B0">
              <w:t>751-8^NEUT#^LN</w:t>
            </w:r>
          </w:p>
        </w:tc>
        <w:tc>
          <w:tcPr>
            <w:tcW w:w="708" w:type="dxa"/>
          </w:tcPr>
          <w:p w:rsidR="00030684" w:rsidRDefault="00030684" w:rsidP="009D118D">
            <w:pPr>
              <w:pStyle w:val="af6"/>
            </w:pPr>
            <w:r>
              <w:t>DIFF</w:t>
            </w:r>
          </w:p>
        </w:tc>
      </w:tr>
      <w:tr w:rsidR="00030684" w:rsidTr="00AD41EA">
        <w:tc>
          <w:tcPr>
            <w:tcW w:w="1418" w:type="dxa"/>
          </w:tcPr>
          <w:p w:rsidR="00030684" w:rsidRPr="008563B0" w:rsidRDefault="00030684" w:rsidP="009D118D">
            <w:pPr>
              <w:pStyle w:val="af6"/>
            </w:pPr>
            <w:r w:rsidRPr="002618C2">
              <w:t>淋巴细胞数目</w:t>
            </w:r>
          </w:p>
        </w:tc>
        <w:tc>
          <w:tcPr>
            <w:tcW w:w="850" w:type="dxa"/>
          </w:tcPr>
          <w:p w:rsidR="00030684" w:rsidRDefault="00030684" w:rsidP="009D118D">
            <w:pPr>
              <w:pStyle w:val="af6"/>
            </w:pPr>
            <w:r>
              <w:rPr>
                <w:rFonts w:hint="eastAsia"/>
              </w:rPr>
              <w:t>NM</w:t>
            </w:r>
          </w:p>
        </w:tc>
        <w:tc>
          <w:tcPr>
            <w:tcW w:w="993" w:type="dxa"/>
          </w:tcPr>
          <w:p w:rsidR="00030684" w:rsidRPr="008563B0" w:rsidRDefault="00A574CD" w:rsidP="009D118D">
            <w:pPr>
              <w:pStyle w:val="af6"/>
            </w:pPr>
            <w:r>
              <w:t>10*9/</w:t>
            </w:r>
            <w:r w:rsidRPr="00B53888">
              <w:t>L</w:t>
            </w:r>
          </w:p>
        </w:tc>
        <w:tc>
          <w:tcPr>
            <w:tcW w:w="1701" w:type="dxa"/>
          </w:tcPr>
          <w:p w:rsidR="00030684" w:rsidRPr="008563B0" w:rsidRDefault="00030684" w:rsidP="009D118D">
            <w:pPr>
              <w:pStyle w:val="af6"/>
            </w:pPr>
            <w:r w:rsidRPr="008563B0">
              <w:t>731-0</w:t>
            </w:r>
          </w:p>
        </w:tc>
        <w:tc>
          <w:tcPr>
            <w:tcW w:w="1134" w:type="dxa"/>
          </w:tcPr>
          <w:p w:rsidR="00030684" w:rsidRPr="008563B0" w:rsidRDefault="00030684" w:rsidP="009D118D">
            <w:pPr>
              <w:pStyle w:val="af6"/>
            </w:pPr>
            <w:r w:rsidRPr="008563B0">
              <w:t>LYMPH#</w:t>
            </w:r>
          </w:p>
        </w:tc>
        <w:tc>
          <w:tcPr>
            <w:tcW w:w="1701" w:type="dxa"/>
          </w:tcPr>
          <w:p w:rsidR="00030684" w:rsidRPr="008563B0" w:rsidRDefault="00030684" w:rsidP="009D118D">
            <w:pPr>
              <w:pStyle w:val="af6"/>
            </w:pPr>
            <w:r w:rsidRPr="008563B0">
              <w:t>731-0^LYMPH#^LN</w:t>
            </w:r>
          </w:p>
        </w:tc>
        <w:tc>
          <w:tcPr>
            <w:tcW w:w="708" w:type="dxa"/>
          </w:tcPr>
          <w:p w:rsidR="00030684" w:rsidRDefault="00030684" w:rsidP="009D118D">
            <w:pPr>
              <w:pStyle w:val="af6"/>
            </w:pPr>
            <w:r>
              <w:t>DIFF</w:t>
            </w:r>
          </w:p>
        </w:tc>
      </w:tr>
      <w:tr w:rsidR="00030684" w:rsidTr="00AD41EA">
        <w:tc>
          <w:tcPr>
            <w:tcW w:w="1418" w:type="dxa"/>
          </w:tcPr>
          <w:p w:rsidR="00030684" w:rsidRPr="008563B0" w:rsidRDefault="00030684" w:rsidP="009D118D">
            <w:pPr>
              <w:pStyle w:val="af6"/>
            </w:pPr>
            <w:r w:rsidRPr="002618C2">
              <w:t>单核细胞数目</w:t>
            </w:r>
          </w:p>
        </w:tc>
        <w:tc>
          <w:tcPr>
            <w:tcW w:w="850" w:type="dxa"/>
          </w:tcPr>
          <w:p w:rsidR="00030684" w:rsidRDefault="00030684" w:rsidP="009D118D">
            <w:pPr>
              <w:pStyle w:val="af6"/>
            </w:pPr>
            <w:r>
              <w:rPr>
                <w:rFonts w:hint="eastAsia"/>
              </w:rPr>
              <w:t>NM</w:t>
            </w:r>
          </w:p>
        </w:tc>
        <w:tc>
          <w:tcPr>
            <w:tcW w:w="993" w:type="dxa"/>
          </w:tcPr>
          <w:p w:rsidR="00030684" w:rsidRPr="008563B0" w:rsidRDefault="00A574CD" w:rsidP="009D118D">
            <w:pPr>
              <w:pStyle w:val="af6"/>
            </w:pPr>
            <w:r>
              <w:t>10*9/</w:t>
            </w:r>
            <w:r w:rsidRPr="00B53888">
              <w:t>L</w:t>
            </w:r>
          </w:p>
        </w:tc>
        <w:tc>
          <w:tcPr>
            <w:tcW w:w="1701" w:type="dxa"/>
          </w:tcPr>
          <w:p w:rsidR="00030684" w:rsidRPr="008563B0" w:rsidRDefault="00030684" w:rsidP="009D118D">
            <w:pPr>
              <w:pStyle w:val="af6"/>
            </w:pPr>
            <w:r w:rsidRPr="008563B0">
              <w:t>742-7</w:t>
            </w:r>
          </w:p>
        </w:tc>
        <w:tc>
          <w:tcPr>
            <w:tcW w:w="1134" w:type="dxa"/>
          </w:tcPr>
          <w:p w:rsidR="00030684" w:rsidRPr="008563B0" w:rsidRDefault="00030684" w:rsidP="009D118D">
            <w:pPr>
              <w:pStyle w:val="af6"/>
            </w:pPr>
            <w:r w:rsidRPr="008563B0">
              <w:t>MONO#</w:t>
            </w:r>
          </w:p>
        </w:tc>
        <w:tc>
          <w:tcPr>
            <w:tcW w:w="1701" w:type="dxa"/>
          </w:tcPr>
          <w:p w:rsidR="00030684" w:rsidRPr="008563B0" w:rsidRDefault="00030684" w:rsidP="009D118D">
            <w:pPr>
              <w:pStyle w:val="af6"/>
            </w:pPr>
            <w:r w:rsidRPr="008563B0">
              <w:t>742-7^MONO#^LN</w:t>
            </w:r>
          </w:p>
        </w:tc>
        <w:tc>
          <w:tcPr>
            <w:tcW w:w="708" w:type="dxa"/>
          </w:tcPr>
          <w:p w:rsidR="00030684" w:rsidRDefault="00030684" w:rsidP="009D118D">
            <w:pPr>
              <w:pStyle w:val="af6"/>
            </w:pPr>
            <w:r>
              <w:t>DIFF</w:t>
            </w:r>
          </w:p>
        </w:tc>
      </w:tr>
      <w:tr w:rsidR="00030684" w:rsidTr="00AD41EA">
        <w:tc>
          <w:tcPr>
            <w:tcW w:w="1418" w:type="dxa"/>
          </w:tcPr>
          <w:p w:rsidR="00030684" w:rsidRPr="008563B0" w:rsidRDefault="00030684" w:rsidP="009D118D">
            <w:pPr>
              <w:pStyle w:val="af6"/>
            </w:pPr>
            <w:r w:rsidRPr="002618C2">
              <w:t>嗜酸性粒细胞数目</w:t>
            </w:r>
          </w:p>
        </w:tc>
        <w:tc>
          <w:tcPr>
            <w:tcW w:w="850" w:type="dxa"/>
          </w:tcPr>
          <w:p w:rsidR="00030684" w:rsidRDefault="00030684" w:rsidP="009D118D">
            <w:pPr>
              <w:pStyle w:val="af6"/>
            </w:pPr>
            <w:r>
              <w:rPr>
                <w:rFonts w:hint="eastAsia"/>
              </w:rPr>
              <w:t>NM</w:t>
            </w:r>
          </w:p>
        </w:tc>
        <w:tc>
          <w:tcPr>
            <w:tcW w:w="993" w:type="dxa"/>
          </w:tcPr>
          <w:p w:rsidR="00030684" w:rsidRPr="008563B0" w:rsidRDefault="00A574CD" w:rsidP="009D118D">
            <w:pPr>
              <w:pStyle w:val="af6"/>
            </w:pPr>
            <w:r>
              <w:t>10*9/</w:t>
            </w:r>
            <w:r w:rsidRPr="00B53888">
              <w:t>L</w:t>
            </w:r>
          </w:p>
        </w:tc>
        <w:tc>
          <w:tcPr>
            <w:tcW w:w="1701" w:type="dxa"/>
          </w:tcPr>
          <w:p w:rsidR="00030684" w:rsidRPr="008563B0" w:rsidRDefault="00030684" w:rsidP="009D118D">
            <w:pPr>
              <w:pStyle w:val="af6"/>
            </w:pPr>
            <w:r w:rsidRPr="008563B0">
              <w:t>711-2</w:t>
            </w:r>
          </w:p>
        </w:tc>
        <w:tc>
          <w:tcPr>
            <w:tcW w:w="1134" w:type="dxa"/>
          </w:tcPr>
          <w:p w:rsidR="00030684" w:rsidRPr="008563B0" w:rsidRDefault="00030684" w:rsidP="009D118D">
            <w:pPr>
              <w:pStyle w:val="af6"/>
            </w:pPr>
            <w:r w:rsidRPr="008563B0">
              <w:t>EO#</w:t>
            </w:r>
          </w:p>
        </w:tc>
        <w:tc>
          <w:tcPr>
            <w:tcW w:w="1701" w:type="dxa"/>
          </w:tcPr>
          <w:p w:rsidR="00030684" w:rsidRPr="008563B0" w:rsidRDefault="00030684" w:rsidP="009D118D">
            <w:pPr>
              <w:pStyle w:val="af6"/>
            </w:pPr>
            <w:r w:rsidRPr="008563B0">
              <w:t>711-2^EO#^LN</w:t>
            </w:r>
          </w:p>
        </w:tc>
        <w:tc>
          <w:tcPr>
            <w:tcW w:w="708" w:type="dxa"/>
          </w:tcPr>
          <w:p w:rsidR="00030684" w:rsidRDefault="00030684" w:rsidP="009D118D">
            <w:pPr>
              <w:pStyle w:val="af6"/>
            </w:pPr>
            <w:r>
              <w:t>DIFF</w:t>
            </w:r>
          </w:p>
        </w:tc>
      </w:tr>
      <w:tr w:rsidR="00030684" w:rsidTr="00AD41EA">
        <w:tc>
          <w:tcPr>
            <w:tcW w:w="1418" w:type="dxa"/>
          </w:tcPr>
          <w:p w:rsidR="00030684" w:rsidRPr="008563B0" w:rsidRDefault="00030684" w:rsidP="009D118D">
            <w:pPr>
              <w:pStyle w:val="af6"/>
            </w:pPr>
            <w:r w:rsidRPr="002618C2">
              <w:t>嗜碱性粒细胞数目</w:t>
            </w:r>
          </w:p>
        </w:tc>
        <w:tc>
          <w:tcPr>
            <w:tcW w:w="850" w:type="dxa"/>
          </w:tcPr>
          <w:p w:rsidR="00030684" w:rsidRDefault="00030684" w:rsidP="009D118D">
            <w:pPr>
              <w:pStyle w:val="af6"/>
            </w:pPr>
            <w:r>
              <w:rPr>
                <w:rFonts w:hint="eastAsia"/>
              </w:rPr>
              <w:t>NM</w:t>
            </w:r>
          </w:p>
        </w:tc>
        <w:tc>
          <w:tcPr>
            <w:tcW w:w="993" w:type="dxa"/>
          </w:tcPr>
          <w:p w:rsidR="00030684" w:rsidRPr="0004429E" w:rsidRDefault="00A574CD" w:rsidP="009D118D">
            <w:pPr>
              <w:pStyle w:val="af6"/>
            </w:pPr>
            <w:r>
              <w:t>10*9/</w:t>
            </w:r>
            <w:r w:rsidRPr="00B53888">
              <w:t>L</w:t>
            </w:r>
          </w:p>
        </w:tc>
        <w:tc>
          <w:tcPr>
            <w:tcW w:w="1701" w:type="dxa"/>
          </w:tcPr>
          <w:p w:rsidR="00030684" w:rsidRPr="008563B0" w:rsidRDefault="00030684" w:rsidP="009D118D">
            <w:pPr>
              <w:pStyle w:val="af6"/>
            </w:pPr>
            <w:r w:rsidRPr="0004429E">
              <w:t>704-7</w:t>
            </w:r>
          </w:p>
        </w:tc>
        <w:tc>
          <w:tcPr>
            <w:tcW w:w="1134" w:type="dxa"/>
          </w:tcPr>
          <w:p w:rsidR="00030684" w:rsidRPr="008563B0" w:rsidRDefault="00030684" w:rsidP="009D118D">
            <w:pPr>
              <w:pStyle w:val="af6"/>
            </w:pPr>
            <w:r w:rsidRPr="0004429E">
              <w:t>BAS#</w:t>
            </w:r>
          </w:p>
        </w:tc>
        <w:tc>
          <w:tcPr>
            <w:tcW w:w="1701" w:type="dxa"/>
          </w:tcPr>
          <w:p w:rsidR="00030684" w:rsidRPr="008563B0" w:rsidRDefault="00030684" w:rsidP="009D118D">
            <w:pPr>
              <w:pStyle w:val="af6"/>
            </w:pPr>
            <w:r w:rsidRPr="0004429E">
              <w:t>704-7^BAS#^LN</w:t>
            </w:r>
          </w:p>
        </w:tc>
        <w:tc>
          <w:tcPr>
            <w:tcW w:w="708" w:type="dxa"/>
          </w:tcPr>
          <w:p w:rsidR="00030684" w:rsidRDefault="00030684" w:rsidP="009D118D">
            <w:pPr>
              <w:pStyle w:val="af6"/>
            </w:pPr>
            <w:r>
              <w:t>DIFF</w:t>
            </w:r>
          </w:p>
        </w:tc>
      </w:tr>
      <w:tr w:rsidR="00030684" w:rsidTr="00AD41EA">
        <w:tc>
          <w:tcPr>
            <w:tcW w:w="1418" w:type="dxa"/>
          </w:tcPr>
          <w:p w:rsidR="00030684" w:rsidRPr="008563B0" w:rsidRDefault="00030684" w:rsidP="009D118D">
            <w:pPr>
              <w:pStyle w:val="af6"/>
            </w:pPr>
            <w:r w:rsidRPr="002618C2">
              <w:t>中性粒细胞百分比</w:t>
            </w:r>
          </w:p>
        </w:tc>
        <w:tc>
          <w:tcPr>
            <w:tcW w:w="850" w:type="dxa"/>
          </w:tcPr>
          <w:p w:rsidR="00030684" w:rsidRDefault="00030684" w:rsidP="009D118D">
            <w:pPr>
              <w:pStyle w:val="af6"/>
            </w:pPr>
            <w:r>
              <w:rPr>
                <w:rFonts w:hint="eastAsia"/>
              </w:rPr>
              <w:t>NM</w:t>
            </w:r>
          </w:p>
        </w:tc>
        <w:tc>
          <w:tcPr>
            <w:tcW w:w="993" w:type="dxa"/>
          </w:tcPr>
          <w:p w:rsidR="00030684" w:rsidRPr="008563B0" w:rsidRDefault="00030684" w:rsidP="009D118D">
            <w:pPr>
              <w:pStyle w:val="af6"/>
            </w:pPr>
            <w:r w:rsidRPr="00B53888">
              <w:t>%</w:t>
            </w:r>
          </w:p>
        </w:tc>
        <w:tc>
          <w:tcPr>
            <w:tcW w:w="1701" w:type="dxa"/>
          </w:tcPr>
          <w:p w:rsidR="00030684" w:rsidRPr="008563B0" w:rsidRDefault="00030684" w:rsidP="009D118D">
            <w:pPr>
              <w:pStyle w:val="af6"/>
            </w:pPr>
            <w:r w:rsidRPr="008563B0">
              <w:t>71676-1</w:t>
            </w:r>
          </w:p>
        </w:tc>
        <w:tc>
          <w:tcPr>
            <w:tcW w:w="1134" w:type="dxa"/>
          </w:tcPr>
          <w:p w:rsidR="00030684" w:rsidRPr="008563B0" w:rsidRDefault="00030684" w:rsidP="009D118D">
            <w:pPr>
              <w:pStyle w:val="af6"/>
            </w:pPr>
            <w:r w:rsidRPr="008563B0">
              <w:t>NEUT%</w:t>
            </w:r>
          </w:p>
        </w:tc>
        <w:tc>
          <w:tcPr>
            <w:tcW w:w="1701" w:type="dxa"/>
          </w:tcPr>
          <w:p w:rsidR="00030684" w:rsidRPr="008563B0" w:rsidRDefault="00030684" w:rsidP="009D118D">
            <w:pPr>
              <w:pStyle w:val="af6"/>
            </w:pPr>
            <w:r w:rsidRPr="008563B0">
              <w:t>71676-1^NEUT%^LN</w:t>
            </w:r>
          </w:p>
        </w:tc>
        <w:tc>
          <w:tcPr>
            <w:tcW w:w="708" w:type="dxa"/>
          </w:tcPr>
          <w:p w:rsidR="00030684" w:rsidRDefault="00030684" w:rsidP="009D118D">
            <w:pPr>
              <w:pStyle w:val="af6"/>
            </w:pPr>
            <w:r>
              <w:t>DIFF</w:t>
            </w:r>
          </w:p>
        </w:tc>
      </w:tr>
      <w:tr w:rsidR="00030684" w:rsidTr="00AD41EA">
        <w:tc>
          <w:tcPr>
            <w:tcW w:w="1418" w:type="dxa"/>
          </w:tcPr>
          <w:p w:rsidR="00030684" w:rsidRPr="008563B0" w:rsidRDefault="00030684" w:rsidP="009D118D">
            <w:pPr>
              <w:pStyle w:val="af6"/>
            </w:pPr>
            <w:r w:rsidRPr="002618C2">
              <w:t>淋巴细胞百分比</w:t>
            </w:r>
          </w:p>
        </w:tc>
        <w:tc>
          <w:tcPr>
            <w:tcW w:w="850" w:type="dxa"/>
          </w:tcPr>
          <w:p w:rsidR="00030684" w:rsidRDefault="00030684" w:rsidP="009D118D">
            <w:pPr>
              <w:pStyle w:val="af6"/>
            </w:pPr>
            <w:r>
              <w:rPr>
                <w:rFonts w:hint="eastAsia"/>
              </w:rPr>
              <w:t>NM</w:t>
            </w:r>
          </w:p>
        </w:tc>
        <w:tc>
          <w:tcPr>
            <w:tcW w:w="993" w:type="dxa"/>
          </w:tcPr>
          <w:p w:rsidR="00030684" w:rsidRPr="008563B0" w:rsidRDefault="00030684" w:rsidP="009D118D">
            <w:pPr>
              <w:pStyle w:val="af6"/>
            </w:pPr>
            <w:r w:rsidRPr="00B53888">
              <w:t>%</w:t>
            </w:r>
          </w:p>
        </w:tc>
        <w:tc>
          <w:tcPr>
            <w:tcW w:w="1701" w:type="dxa"/>
          </w:tcPr>
          <w:p w:rsidR="00030684" w:rsidRPr="008563B0" w:rsidRDefault="00030684" w:rsidP="009D118D">
            <w:pPr>
              <w:pStyle w:val="af6"/>
            </w:pPr>
            <w:r w:rsidRPr="008563B0">
              <w:t>71678-7</w:t>
            </w:r>
          </w:p>
        </w:tc>
        <w:tc>
          <w:tcPr>
            <w:tcW w:w="1134" w:type="dxa"/>
          </w:tcPr>
          <w:p w:rsidR="00030684" w:rsidRPr="008563B0" w:rsidRDefault="00030684" w:rsidP="009D118D">
            <w:pPr>
              <w:pStyle w:val="af6"/>
            </w:pPr>
            <w:r w:rsidRPr="008563B0">
              <w:t>LYMPH%</w:t>
            </w:r>
          </w:p>
        </w:tc>
        <w:tc>
          <w:tcPr>
            <w:tcW w:w="1701" w:type="dxa"/>
          </w:tcPr>
          <w:p w:rsidR="00030684" w:rsidRPr="008563B0" w:rsidRDefault="00030684" w:rsidP="009D118D">
            <w:pPr>
              <w:pStyle w:val="af6"/>
            </w:pPr>
            <w:r w:rsidRPr="008563B0">
              <w:t>71678-7^LYMPH%^LN</w:t>
            </w:r>
          </w:p>
        </w:tc>
        <w:tc>
          <w:tcPr>
            <w:tcW w:w="708" w:type="dxa"/>
          </w:tcPr>
          <w:p w:rsidR="00030684" w:rsidRDefault="00030684" w:rsidP="009D118D">
            <w:pPr>
              <w:pStyle w:val="af6"/>
            </w:pPr>
            <w:r>
              <w:t>DIFF</w:t>
            </w:r>
          </w:p>
        </w:tc>
      </w:tr>
      <w:tr w:rsidR="00030684" w:rsidTr="00AD41EA">
        <w:tc>
          <w:tcPr>
            <w:tcW w:w="1418" w:type="dxa"/>
          </w:tcPr>
          <w:p w:rsidR="00030684" w:rsidRPr="008563B0" w:rsidRDefault="00030684" w:rsidP="009D118D">
            <w:pPr>
              <w:pStyle w:val="af6"/>
            </w:pPr>
            <w:r w:rsidRPr="002618C2">
              <w:t>单核细胞百分比</w:t>
            </w:r>
          </w:p>
        </w:tc>
        <w:tc>
          <w:tcPr>
            <w:tcW w:w="850" w:type="dxa"/>
          </w:tcPr>
          <w:p w:rsidR="00030684" w:rsidRDefault="00030684" w:rsidP="009D118D">
            <w:pPr>
              <w:pStyle w:val="af6"/>
            </w:pPr>
            <w:r>
              <w:rPr>
                <w:rFonts w:hint="eastAsia"/>
              </w:rPr>
              <w:t>NM</w:t>
            </w:r>
          </w:p>
        </w:tc>
        <w:tc>
          <w:tcPr>
            <w:tcW w:w="993" w:type="dxa"/>
          </w:tcPr>
          <w:p w:rsidR="00030684" w:rsidRPr="008563B0" w:rsidRDefault="00030684" w:rsidP="009D118D">
            <w:pPr>
              <w:pStyle w:val="af6"/>
            </w:pPr>
            <w:r w:rsidRPr="00B53888">
              <w:t>%</w:t>
            </w:r>
          </w:p>
        </w:tc>
        <w:tc>
          <w:tcPr>
            <w:tcW w:w="1701" w:type="dxa"/>
          </w:tcPr>
          <w:p w:rsidR="00030684" w:rsidRPr="008563B0" w:rsidRDefault="00030684" w:rsidP="009D118D">
            <w:pPr>
              <w:pStyle w:val="af6"/>
            </w:pPr>
            <w:r w:rsidRPr="008563B0">
              <w:t>71677-9</w:t>
            </w:r>
          </w:p>
        </w:tc>
        <w:tc>
          <w:tcPr>
            <w:tcW w:w="1134" w:type="dxa"/>
          </w:tcPr>
          <w:p w:rsidR="00030684" w:rsidRPr="008563B0" w:rsidRDefault="00030684" w:rsidP="009D118D">
            <w:pPr>
              <w:pStyle w:val="af6"/>
            </w:pPr>
            <w:r w:rsidRPr="008563B0">
              <w:t>MONO%</w:t>
            </w:r>
          </w:p>
        </w:tc>
        <w:tc>
          <w:tcPr>
            <w:tcW w:w="1701" w:type="dxa"/>
          </w:tcPr>
          <w:p w:rsidR="00030684" w:rsidRPr="008563B0" w:rsidRDefault="00030684" w:rsidP="009D118D">
            <w:pPr>
              <w:pStyle w:val="af6"/>
            </w:pPr>
            <w:r w:rsidRPr="008563B0">
              <w:t>71677-9^MONO%^LN</w:t>
            </w:r>
          </w:p>
        </w:tc>
        <w:tc>
          <w:tcPr>
            <w:tcW w:w="708" w:type="dxa"/>
          </w:tcPr>
          <w:p w:rsidR="00030684" w:rsidRDefault="00030684" w:rsidP="009D118D">
            <w:pPr>
              <w:pStyle w:val="af6"/>
            </w:pPr>
            <w:r>
              <w:t>DIFF</w:t>
            </w:r>
          </w:p>
        </w:tc>
      </w:tr>
      <w:tr w:rsidR="00030684" w:rsidTr="00AD41EA">
        <w:tc>
          <w:tcPr>
            <w:tcW w:w="1418" w:type="dxa"/>
          </w:tcPr>
          <w:p w:rsidR="00030684" w:rsidRPr="008563B0" w:rsidRDefault="00030684" w:rsidP="009D118D">
            <w:pPr>
              <w:pStyle w:val="af6"/>
            </w:pPr>
            <w:r w:rsidRPr="002618C2">
              <w:t>嗜酸性粒细胞百分比</w:t>
            </w:r>
          </w:p>
        </w:tc>
        <w:tc>
          <w:tcPr>
            <w:tcW w:w="850" w:type="dxa"/>
          </w:tcPr>
          <w:p w:rsidR="00030684" w:rsidRDefault="00030684" w:rsidP="009D118D">
            <w:pPr>
              <w:pStyle w:val="af6"/>
            </w:pPr>
            <w:r>
              <w:rPr>
                <w:rFonts w:hint="eastAsia"/>
              </w:rPr>
              <w:t>NM</w:t>
            </w:r>
          </w:p>
        </w:tc>
        <w:tc>
          <w:tcPr>
            <w:tcW w:w="993" w:type="dxa"/>
          </w:tcPr>
          <w:p w:rsidR="00030684" w:rsidRPr="00FF466E" w:rsidRDefault="00030684" w:rsidP="009D118D">
            <w:pPr>
              <w:pStyle w:val="af6"/>
            </w:pPr>
            <w:r w:rsidRPr="00B53888">
              <w:t>%</w:t>
            </w:r>
          </w:p>
        </w:tc>
        <w:tc>
          <w:tcPr>
            <w:tcW w:w="1701" w:type="dxa"/>
          </w:tcPr>
          <w:p w:rsidR="00030684" w:rsidRPr="008563B0" w:rsidRDefault="00030684" w:rsidP="009D118D">
            <w:pPr>
              <w:pStyle w:val="af6"/>
            </w:pPr>
            <w:r w:rsidRPr="00FF466E">
              <w:t>71679-5</w:t>
            </w:r>
          </w:p>
        </w:tc>
        <w:tc>
          <w:tcPr>
            <w:tcW w:w="1134" w:type="dxa"/>
          </w:tcPr>
          <w:p w:rsidR="00030684" w:rsidRPr="008563B0" w:rsidRDefault="00030684" w:rsidP="009D118D">
            <w:pPr>
              <w:pStyle w:val="af6"/>
            </w:pPr>
            <w:r w:rsidRPr="00FF466E">
              <w:t>EO%</w:t>
            </w:r>
          </w:p>
        </w:tc>
        <w:tc>
          <w:tcPr>
            <w:tcW w:w="1701" w:type="dxa"/>
          </w:tcPr>
          <w:p w:rsidR="00030684" w:rsidRPr="008563B0" w:rsidRDefault="00030684" w:rsidP="009D118D">
            <w:pPr>
              <w:pStyle w:val="af6"/>
            </w:pPr>
            <w:r w:rsidRPr="00FF466E">
              <w:t>71679-5^EO%^LN</w:t>
            </w:r>
          </w:p>
        </w:tc>
        <w:tc>
          <w:tcPr>
            <w:tcW w:w="708" w:type="dxa"/>
          </w:tcPr>
          <w:p w:rsidR="00030684" w:rsidRDefault="00030684" w:rsidP="009D118D">
            <w:pPr>
              <w:pStyle w:val="af6"/>
            </w:pPr>
            <w:r>
              <w:t>DIFF</w:t>
            </w:r>
          </w:p>
        </w:tc>
      </w:tr>
      <w:tr w:rsidR="00030684" w:rsidTr="00AD41EA">
        <w:tc>
          <w:tcPr>
            <w:tcW w:w="1418" w:type="dxa"/>
          </w:tcPr>
          <w:p w:rsidR="00030684" w:rsidRDefault="00030684" w:rsidP="009D118D">
            <w:pPr>
              <w:pStyle w:val="af6"/>
            </w:pPr>
            <w:r w:rsidRPr="002618C2">
              <w:t>嗜碱性粒细胞百分比</w:t>
            </w:r>
          </w:p>
        </w:tc>
        <w:tc>
          <w:tcPr>
            <w:tcW w:w="850" w:type="dxa"/>
          </w:tcPr>
          <w:p w:rsidR="00030684" w:rsidRDefault="00030684" w:rsidP="009D118D">
            <w:pPr>
              <w:pStyle w:val="af6"/>
            </w:pPr>
            <w:r>
              <w:rPr>
                <w:rFonts w:hint="eastAsia"/>
              </w:rPr>
              <w:t>NM</w:t>
            </w:r>
          </w:p>
        </w:tc>
        <w:tc>
          <w:tcPr>
            <w:tcW w:w="993" w:type="dxa"/>
          </w:tcPr>
          <w:p w:rsidR="00030684" w:rsidRPr="008563B0" w:rsidRDefault="00030684" w:rsidP="009D118D">
            <w:pPr>
              <w:pStyle w:val="af6"/>
            </w:pPr>
            <w:r w:rsidRPr="00B53888">
              <w:t>%</w:t>
            </w:r>
          </w:p>
        </w:tc>
        <w:tc>
          <w:tcPr>
            <w:tcW w:w="1701" w:type="dxa"/>
          </w:tcPr>
          <w:p w:rsidR="00030684" w:rsidRPr="008563B0" w:rsidRDefault="00030684" w:rsidP="009D118D">
            <w:pPr>
              <w:pStyle w:val="af6"/>
            </w:pPr>
            <w:r w:rsidRPr="008563B0">
              <w:t>706-2</w:t>
            </w:r>
          </w:p>
        </w:tc>
        <w:tc>
          <w:tcPr>
            <w:tcW w:w="1134" w:type="dxa"/>
          </w:tcPr>
          <w:p w:rsidR="00030684" w:rsidRPr="008563B0" w:rsidRDefault="00030684" w:rsidP="009D118D">
            <w:pPr>
              <w:pStyle w:val="af6"/>
            </w:pPr>
            <w:r w:rsidRPr="008563B0">
              <w:t>BAS%</w:t>
            </w:r>
          </w:p>
        </w:tc>
        <w:tc>
          <w:tcPr>
            <w:tcW w:w="1701" w:type="dxa"/>
          </w:tcPr>
          <w:p w:rsidR="00030684" w:rsidRPr="008563B0" w:rsidRDefault="00030684" w:rsidP="009D118D">
            <w:pPr>
              <w:pStyle w:val="af6"/>
            </w:pPr>
            <w:r w:rsidRPr="008563B0">
              <w:t>706-2^BAS%^LN</w:t>
            </w:r>
          </w:p>
        </w:tc>
        <w:tc>
          <w:tcPr>
            <w:tcW w:w="708" w:type="dxa"/>
          </w:tcPr>
          <w:p w:rsidR="00030684" w:rsidRDefault="00030684" w:rsidP="009D118D">
            <w:pPr>
              <w:pStyle w:val="af6"/>
            </w:pPr>
            <w:r>
              <w:t>DIFF</w:t>
            </w:r>
          </w:p>
        </w:tc>
      </w:tr>
      <w:tr w:rsidR="00030684" w:rsidTr="00AD41EA">
        <w:tc>
          <w:tcPr>
            <w:tcW w:w="1418" w:type="dxa"/>
          </w:tcPr>
          <w:p w:rsidR="00030684" w:rsidRPr="008563B0" w:rsidRDefault="00030684" w:rsidP="009D118D">
            <w:pPr>
              <w:pStyle w:val="af6"/>
            </w:pPr>
            <w:r w:rsidRPr="002618C2">
              <w:t>幼稚粒细胞数目</w:t>
            </w:r>
          </w:p>
        </w:tc>
        <w:tc>
          <w:tcPr>
            <w:tcW w:w="850" w:type="dxa"/>
          </w:tcPr>
          <w:p w:rsidR="00030684" w:rsidRDefault="00030684" w:rsidP="009D118D">
            <w:pPr>
              <w:pStyle w:val="af6"/>
            </w:pPr>
            <w:r>
              <w:rPr>
                <w:rFonts w:hint="eastAsia"/>
              </w:rPr>
              <w:t>NM</w:t>
            </w:r>
          </w:p>
        </w:tc>
        <w:tc>
          <w:tcPr>
            <w:tcW w:w="993" w:type="dxa"/>
          </w:tcPr>
          <w:p w:rsidR="00030684" w:rsidRPr="00FF466E" w:rsidRDefault="00A574CD" w:rsidP="009D118D">
            <w:pPr>
              <w:pStyle w:val="af6"/>
            </w:pPr>
            <w:r>
              <w:t>10*9/</w:t>
            </w:r>
            <w:r w:rsidRPr="00B53888">
              <w:t>L</w:t>
            </w:r>
          </w:p>
        </w:tc>
        <w:tc>
          <w:tcPr>
            <w:tcW w:w="1701" w:type="dxa"/>
          </w:tcPr>
          <w:p w:rsidR="00030684" w:rsidRPr="00FF466E" w:rsidRDefault="00030684" w:rsidP="009D118D">
            <w:pPr>
              <w:pStyle w:val="af6"/>
            </w:pPr>
            <w:r w:rsidRPr="00FF466E">
              <w:t>53115-2</w:t>
            </w:r>
          </w:p>
        </w:tc>
        <w:tc>
          <w:tcPr>
            <w:tcW w:w="1134" w:type="dxa"/>
          </w:tcPr>
          <w:p w:rsidR="00030684" w:rsidRPr="00FF466E" w:rsidRDefault="00030684" w:rsidP="009D118D">
            <w:pPr>
              <w:pStyle w:val="af6"/>
            </w:pPr>
            <w:r w:rsidRPr="00FF466E">
              <w:t>IG#</w:t>
            </w:r>
          </w:p>
        </w:tc>
        <w:tc>
          <w:tcPr>
            <w:tcW w:w="1701" w:type="dxa"/>
          </w:tcPr>
          <w:p w:rsidR="00030684" w:rsidRPr="00FF466E" w:rsidRDefault="00030684" w:rsidP="009D118D">
            <w:pPr>
              <w:pStyle w:val="af6"/>
            </w:pPr>
            <w:r w:rsidRPr="00FF466E">
              <w:t>53115-2^IG#^LN</w:t>
            </w:r>
          </w:p>
        </w:tc>
        <w:tc>
          <w:tcPr>
            <w:tcW w:w="708" w:type="dxa"/>
          </w:tcPr>
          <w:p w:rsidR="00030684" w:rsidRDefault="00030684" w:rsidP="009D118D">
            <w:pPr>
              <w:pStyle w:val="af6"/>
            </w:pPr>
            <w:r>
              <w:t>DIFF</w:t>
            </w:r>
          </w:p>
        </w:tc>
      </w:tr>
      <w:tr w:rsidR="00030684" w:rsidTr="00AD41EA">
        <w:tc>
          <w:tcPr>
            <w:tcW w:w="1418" w:type="dxa"/>
          </w:tcPr>
          <w:p w:rsidR="00030684" w:rsidRPr="00FF466E" w:rsidRDefault="00030684" w:rsidP="009D118D">
            <w:pPr>
              <w:pStyle w:val="af6"/>
            </w:pPr>
            <w:r w:rsidRPr="002618C2">
              <w:t>幼稚粒细胞百分比</w:t>
            </w:r>
          </w:p>
        </w:tc>
        <w:tc>
          <w:tcPr>
            <w:tcW w:w="850" w:type="dxa"/>
          </w:tcPr>
          <w:p w:rsidR="00030684" w:rsidRDefault="00030684" w:rsidP="009D118D">
            <w:pPr>
              <w:pStyle w:val="af6"/>
            </w:pPr>
            <w:r>
              <w:rPr>
                <w:rFonts w:hint="eastAsia"/>
              </w:rPr>
              <w:t>NM</w:t>
            </w:r>
          </w:p>
        </w:tc>
        <w:tc>
          <w:tcPr>
            <w:tcW w:w="993" w:type="dxa"/>
          </w:tcPr>
          <w:p w:rsidR="00030684" w:rsidRPr="00FF466E" w:rsidRDefault="00030684" w:rsidP="009D118D">
            <w:pPr>
              <w:pStyle w:val="af6"/>
            </w:pPr>
            <w:r w:rsidRPr="00B53888">
              <w:t>%</w:t>
            </w:r>
          </w:p>
        </w:tc>
        <w:tc>
          <w:tcPr>
            <w:tcW w:w="1701" w:type="dxa"/>
          </w:tcPr>
          <w:p w:rsidR="00030684" w:rsidRPr="00FF466E" w:rsidRDefault="00030684" w:rsidP="009D118D">
            <w:pPr>
              <w:pStyle w:val="af6"/>
            </w:pPr>
            <w:r w:rsidRPr="00FF466E">
              <w:t>71695-1</w:t>
            </w:r>
          </w:p>
        </w:tc>
        <w:tc>
          <w:tcPr>
            <w:tcW w:w="1134" w:type="dxa"/>
          </w:tcPr>
          <w:p w:rsidR="00030684" w:rsidRPr="00FF466E" w:rsidRDefault="00030684" w:rsidP="009D118D">
            <w:pPr>
              <w:pStyle w:val="af6"/>
            </w:pPr>
            <w:r w:rsidRPr="00FF466E">
              <w:t>IG%</w:t>
            </w:r>
          </w:p>
        </w:tc>
        <w:tc>
          <w:tcPr>
            <w:tcW w:w="1701" w:type="dxa"/>
          </w:tcPr>
          <w:p w:rsidR="00030684" w:rsidRPr="00FF466E" w:rsidRDefault="00030684" w:rsidP="009D118D">
            <w:pPr>
              <w:pStyle w:val="af6"/>
            </w:pPr>
            <w:r w:rsidRPr="00FF466E">
              <w:t>71695-1^IG%^LN</w:t>
            </w:r>
          </w:p>
        </w:tc>
        <w:tc>
          <w:tcPr>
            <w:tcW w:w="708" w:type="dxa"/>
          </w:tcPr>
          <w:p w:rsidR="00030684" w:rsidRDefault="00030684" w:rsidP="009D118D">
            <w:pPr>
              <w:pStyle w:val="af6"/>
            </w:pPr>
            <w:r>
              <w:t>DIFF</w:t>
            </w:r>
          </w:p>
        </w:tc>
      </w:tr>
      <w:tr w:rsidR="00030684" w:rsidTr="00AD41EA">
        <w:tc>
          <w:tcPr>
            <w:tcW w:w="1418" w:type="dxa"/>
          </w:tcPr>
          <w:p w:rsidR="00030684" w:rsidRPr="008563B0" w:rsidRDefault="00030684" w:rsidP="009D118D">
            <w:pPr>
              <w:pStyle w:val="af6"/>
            </w:pPr>
            <w:r w:rsidRPr="0055677F">
              <w:t>网织红细胞百分比</w:t>
            </w:r>
          </w:p>
        </w:tc>
        <w:tc>
          <w:tcPr>
            <w:tcW w:w="850" w:type="dxa"/>
          </w:tcPr>
          <w:p w:rsidR="00030684" w:rsidRDefault="00030684" w:rsidP="009D118D">
            <w:pPr>
              <w:pStyle w:val="af6"/>
            </w:pPr>
            <w:r>
              <w:rPr>
                <w:rFonts w:hint="eastAsia"/>
              </w:rPr>
              <w:t>NM</w:t>
            </w:r>
          </w:p>
        </w:tc>
        <w:tc>
          <w:tcPr>
            <w:tcW w:w="993" w:type="dxa"/>
          </w:tcPr>
          <w:p w:rsidR="00030684" w:rsidRPr="008563B0" w:rsidRDefault="00030684" w:rsidP="009D118D">
            <w:pPr>
              <w:pStyle w:val="af6"/>
            </w:pPr>
            <w:r w:rsidRPr="00B53888">
              <w:t>%</w:t>
            </w:r>
          </w:p>
        </w:tc>
        <w:tc>
          <w:tcPr>
            <w:tcW w:w="1701" w:type="dxa"/>
          </w:tcPr>
          <w:p w:rsidR="00030684" w:rsidRPr="008563B0" w:rsidRDefault="00030684" w:rsidP="009D118D">
            <w:pPr>
              <w:pStyle w:val="af6"/>
            </w:pPr>
            <w:r w:rsidRPr="0055677F">
              <w:t>17849-1</w:t>
            </w:r>
          </w:p>
        </w:tc>
        <w:tc>
          <w:tcPr>
            <w:tcW w:w="1134" w:type="dxa"/>
          </w:tcPr>
          <w:p w:rsidR="00030684" w:rsidRPr="008563B0" w:rsidRDefault="00030684" w:rsidP="009D118D">
            <w:pPr>
              <w:pStyle w:val="af6"/>
            </w:pPr>
            <w:r w:rsidRPr="0055677F">
              <w:t>RET%</w:t>
            </w:r>
          </w:p>
        </w:tc>
        <w:tc>
          <w:tcPr>
            <w:tcW w:w="1701" w:type="dxa"/>
          </w:tcPr>
          <w:p w:rsidR="00030684" w:rsidRPr="008563B0" w:rsidRDefault="00030684" w:rsidP="009D118D">
            <w:pPr>
              <w:pStyle w:val="af6"/>
            </w:pPr>
            <w:r w:rsidRPr="0055677F">
              <w:t>17849-1^RET%^LN</w:t>
            </w:r>
          </w:p>
        </w:tc>
        <w:tc>
          <w:tcPr>
            <w:tcW w:w="708" w:type="dxa"/>
          </w:tcPr>
          <w:p w:rsidR="00030684" w:rsidRDefault="00030684" w:rsidP="009D118D">
            <w:pPr>
              <w:pStyle w:val="af6"/>
            </w:pPr>
            <w:r>
              <w:t>RET</w:t>
            </w:r>
          </w:p>
        </w:tc>
      </w:tr>
      <w:tr w:rsidR="00030684" w:rsidTr="00AD41EA">
        <w:tc>
          <w:tcPr>
            <w:tcW w:w="1418" w:type="dxa"/>
          </w:tcPr>
          <w:p w:rsidR="00030684" w:rsidRDefault="00030684" w:rsidP="009D118D">
            <w:pPr>
              <w:pStyle w:val="af6"/>
            </w:pPr>
            <w:r w:rsidRPr="0055677F">
              <w:t>网织红细胞数目</w:t>
            </w:r>
          </w:p>
        </w:tc>
        <w:tc>
          <w:tcPr>
            <w:tcW w:w="850" w:type="dxa"/>
          </w:tcPr>
          <w:p w:rsidR="00030684" w:rsidRDefault="00030684" w:rsidP="009D118D">
            <w:pPr>
              <w:pStyle w:val="af6"/>
            </w:pPr>
            <w:r>
              <w:rPr>
                <w:rFonts w:hint="eastAsia"/>
              </w:rPr>
              <w:t>NM</w:t>
            </w:r>
          </w:p>
        </w:tc>
        <w:tc>
          <w:tcPr>
            <w:tcW w:w="993" w:type="dxa"/>
          </w:tcPr>
          <w:p w:rsidR="00030684" w:rsidRPr="008563B0" w:rsidRDefault="00A574CD" w:rsidP="009D118D">
            <w:pPr>
              <w:pStyle w:val="af6"/>
            </w:pPr>
            <w:r>
              <w:t>10*9/</w:t>
            </w:r>
            <w:r w:rsidRPr="00B53888">
              <w:t>L</w:t>
            </w:r>
          </w:p>
        </w:tc>
        <w:tc>
          <w:tcPr>
            <w:tcW w:w="1701" w:type="dxa"/>
          </w:tcPr>
          <w:p w:rsidR="00030684" w:rsidRPr="008563B0" w:rsidRDefault="00030684" w:rsidP="009D118D">
            <w:pPr>
              <w:pStyle w:val="af6"/>
            </w:pPr>
            <w:r w:rsidRPr="0055677F">
              <w:t>60474-4</w:t>
            </w:r>
          </w:p>
        </w:tc>
        <w:tc>
          <w:tcPr>
            <w:tcW w:w="1134" w:type="dxa"/>
          </w:tcPr>
          <w:p w:rsidR="00030684" w:rsidRPr="008563B0" w:rsidRDefault="00030684" w:rsidP="009D118D">
            <w:pPr>
              <w:pStyle w:val="af6"/>
            </w:pPr>
            <w:r w:rsidRPr="0055677F">
              <w:t>RET#</w:t>
            </w:r>
          </w:p>
        </w:tc>
        <w:tc>
          <w:tcPr>
            <w:tcW w:w="1701" w:type="dxa"/>
          </w:tcPr>
          <w:p w:rsidR="00030684" w:rsidRPr="008563B0" w:rsidRDefault="00030684" w:rsidP="009D118D">
            <w:pPr>
              <w:pStyle w:val="af6"/>
            </w:pPr>
            <w:r w:rsidRPr="0055677F">
              <w:t>60474-4^RET#^LN</w:t>
            </w:r>
          </w:p>
        </w:tc>
        <w:tc>
          <w:tcPr>
            <w:tcW w:w="708" w:type="dxa"/>
          </w:tcPr>
          <w:p w:rsidR="00030684" w:rsidRDefault="00030684" w:rsidP="009D118D">
            <w:pPr>
              <w:pStyle w:val="af6"/>
            </w:pPr>
            <w:r>
              <w:t>RET</w:t>
            </w:r>
          </w:p>
        </w:tc>
      </w:tr>
      <w:tr w:rsidR="00030684" w:rsidTr="00AD41EA">
        <w:tc>
          <w:tcPr>
            <w:tcW w:w="1418" w:type="dxa"/>
          </w:tcPr>
          <w:p w:rsidR="00030684" w:rsidRDefault="00030684" w:rsidP="009D118D">
            <w:pPr>
              <w:pStyle w:val="af6"/>
            </w:pPr>
            <w:r w:rsidRPr="0055677F">
              <w:t>未成熟网织红细胞比率</w:t>
            </w:r>
          </w:p>
        </w:tc>
        <w:tc>
          <w:tcPr>
            <w:tcW w:w="850" w:type="dxa"/>
          </w:tcPr>
          <w:p w:rsidR="00030684" w:rsidRDefault="00030684" w:rsidP="009D118D">
            <w:pPr>
              <w:pStyle w:val="af6"/>
            </w:pPr>
            <w:r>
              <w:rPr>
                <w:rFonts w:hint="eastAsia"/>
              </w:rPr>
              <w:t>NM</w:t>
            </w:r>
          </w:p>
        </w:tc>
        <w:tc>
          <w:tcPr>
            <w:tcW w:w="993" w:type="dxa"/>
          </w:tcPr>
          <w:p w:rsidR="00030684" w:rsidRPr="008563B0" w:rsidRDefault="00030684" w:rsidP="009D118D">
            <w:pPr>
              <w:pStyle w:val="af6"/>
            </w:pPr>
            <w:r w:rsidRPr="00B53888">
              <w:t>%</w:t>
            </w:r>
          </w:p>
        </w:tc>
        <w:tc>
          <w:tcPr>
            <w:tcW w:w="1701" w:type="dxa"/>
          </w:tcPr>
          <w:p w:rsidR="00030684" w:rsidRPr="008563B0" w:rsidRDefault="00030684" w:rsidP="009D118D">
            <w:pPr>
              <w:pStyle w:val="af6"/>
            </w:pPr>
            <w:r w:rsidRPr="0055677F">
              <w:t>33516-6</w:t>
            </w:r>
          </w:p>
        </w:tc>
        <w:tc>
          <w:tcPr>
            <w:tcW w:w="1134" w:type="dxa"/>
          </w:tcPr>
          <w:p w:rsidR="00030684" w:rsidRPr="008563B0" w:rsidRDefault="00030684" w:rsidP="009D118D">
            <w:pPr>
              <w:pStyle w:val="af6"/>
            </w:pPr>
            <w:r w:rsidRPr="0055677F">
              <w:t>IRF</w:t>
            </w:r>
          </w:p>
        </w:tc>
        <w:tc>
          <w:tcPr>
            <w:tcW w:w="1701" w:type="dxa"/>
          </w:tcPr>
          <w:p w:rsidR="00030684" w:rsidRPr="0055677F" w:rsidRDefault="00030684" w:rsidP="009D118D">
            <w:pPr>
              <w:pStyle w:val="af6"/>
            </w:pPr>
            <w:r w:rsidRPr="0055677F">
              <w:t>33516-6^IRF^LN</w:t>
            </w:r>
          </w:p>
        </w:tc>
        <w:tc>
          <w:tcPr>
            <w:tcW w:w="708" w:type="dxa"/>
          </w:tcPr>
          <w:p w:rsidR="00030684" w:rsidRDefault="00030684" w:rsidP="009D118D">
            <w:pPr>
              <w:pStyle w:val="af6"/>
            </w:pPr>
            <w:r>
              <w:t>RET</w:t>
            </w:r>
          </w:p>
        </w:tc>
      </w:tr>
      <w:tr w:rsidR="00030684" w:rsidTr="00AD41EA">
        <w:tc>
          <w:tcPr>
            <w:tcW w:w="1418" w:type="dxa"/>
          </w:tcPr>
          <w:p w:rsidR="00030684" w:rsidRDefault="00030684" w:rsidP="009D118D">
            <w:pPr>
              <w:pStyle w:val="af6"/>
            </w:pPr>
            <w:r w:rsidRPr="0055677F">
              <w:t>低荧光强度网织红细胞比率</w:t>
            </w:r>
          </w:p>
        </w:tc>
        <w:tc>
          <w:tcPr>
            <w:tcW w:w="850" w:type="dxa"/>
          </w:tcPr>
          <w:p w:rsidR="00030684" w:rsidRDefault="00030684" w:rsidP="009D118D">
            <w:pPr>
              <w:pStyle w:val="af6"/>
            </w:pPr>
            <w:r>
              <w:rPr>
                <w:rFonts w:hint="eastAsia"/>
              </w:rPr>
              <w:t>NM</w:t>
            </w:r>
          </w:p>
        </w:tc>
        <w:tc>
          <w:tcPr>
            <w:tcW w:w="993" w:type="dxa"/>
          </w:tcPr>
          <w:p w:rsidR="00030684" w:rsidRPr="008563B0" w:rsidRDefault="00030684" w:rsidP="009D118D">
            <w:pPr>
              <w:pStyle w:val="af6"/>
            </w:pPr>
            <w:r w:rsidRPr="00B53888">
              <w:t>%</w:t>
            </w:r>
          </w:p>
        </w:tc>
        <w:tc>
          <w:tcPr>
            <w:tcW w:w="1701" w:type="dxa"/>
          </w:tcPr>
          <w:p w:rsidR="00030684" w:rsidRPr="008563B0" w:rsidRDefault="00030684" w:rsidP="009D118D">
            <w:pPr>
              <w:pStyle w:val="af6"/>
            </w:pPr>
            <w:r w:rsidRPr="0055677F">
              <w:t>82591-9</w:t>
            </w:r>
          </w:p>
        </w:tc>
        <w:tc>
          <w:tcPr>
            <w:tcW w:w="1134" w:type="dxa"/>
          </w:tcPr>
          <w:p w:rsidR="00030684" w:rsidRPr="008563B0" w:rsidRDefault="00030684" w:rsidP="009D118D">
            <w:pPr>
              <w:pStyle w:val="af6"/>
            </w:pPr>
            <w:r w:rsidRPr="0055677F">
              <w:t>LFR</w:t>
            </w:r>
          </w:p>
        </w:tc>
        <w:tc>
          <w:tcPr>
            <w:tcW w:w="1701" w:type="dxa"/>
          </w:tcPr>
          <w:p w:rsidR="00030684" w:rsidRPr="0055677F" w:rsidRDefault="00030684" w:rsidP="009D118D">
            <w:pPr>
              <w:pStyle w:val="af6"/>
            </w:pPr>
            <w:r w:rsidRPr="0055677F">
              <w:t>82591-9^LFR^LN</w:t>
            </w:r>
          </w:p>
        </w:tc>
        <w:tc>
          <w:tcPr>
            <w:tcW w:w="708" w:type="dxa"/>
          </w:tcPr>
          <w:p w:rsidR="00030684" w:rsidRDefault="00030684" w:rsidP="009D118D">
            <w:pPr>
              <w:pStyle w:val="af6"/>
            </w:pPr>
            <w:r>
              <w:t>RET</w:t>
            </w:r>
          </w:p>
        </w:tc>
      </w:tr>
      <w:tr w:rsidR="00030684" w:rsidTr="00AD41EA">
        <w:tc>
          <w:tcPr>
            <w:tcW w:w="1418" w:type="dxa"/>
          </w:tcPr>
          <w:p w:rsidR="00030684" w:rsidRDefault="00030684" w:rsidP="009D118D">
            <w:pPr>
              <w:pStyle w:val="af6"/>
            </w:pPr>
            <w:r w:rsidRPr="0055677F">
              <w:t>中荧光强度网织红细胞比率</w:t>
            </w:r>
          </w:p>
        </w:tc>
        <w:tc>
          <w:tcPr>
            <w:tcW w:w="850" w:type="dxa"/>
          </w:tcPr>
          <w:p w:rsidR="00030684" w:rsidRDefault="00030684" w:rsidP="009D118D">
            <w:pPr>
              <w:pStyle w:val="af6"/>
            </w:pPr>
            <w:r>
              <w:rPr>
                <w:rFonts w:hint="eastAsia"/>
              </w:rPr>
              <w:t>NM</w:t>
            </w:r>
          </w:p>
        </w:tc>
        <w:tc>
          <w:tcPr>
            <w:tcW w:w="993" w:type="dxa"/>
          </w:tcPr>
          <w:p w:rsidR="00030684" w:rsidRPr="008563B0" w:rsidRDefault="00030684" w:rsidP="009D118D">
            <w:pPr>
              <w:pStyle w:val="af6"/>
            </w:pPr>
            <w:r w:rsidRPr="00B53888">
              <w:t>%</w:t>
            </w:r>
          </w:p>
        </w:tc>
        <w:tc>
          <w:tcPr>
            <w:tcW w:w="1701" w:type="dxa"/>
          </w:tcPr>
          <w:p w:rsidR="00030684" w:rsidRPr="008563B0" w:rsidRDefault="00030684" w:rsidP="009D118D">
            <w:pPr>
              <w:pStyle w:val="af6"/>
            </w:pPr>
            <w:r w:rsidRPr="0055677F">
              <w:t>82592-7</w:t>
            </w:r>
          </w:p>
        </w:tc>
        <w:tc>
          <w:tcPr>
            <w:tcW w:w="1134" w:type="dxa"/>
          </w:tcPr>
          <w:p w:rsidR="00030684" w:rsidRPr="008563B0" w:rsidRDefault="00030684" w:rsidP="009D118D">
            <w:pPr>
              <w:pStyle w:val="af6"/>
            </w:pPr>
            <w:r w:rsidRPr="0055677F">
              <w:t>MFR</w:t>
            </w:r>
          </w:p>
        </w:tc>
        <w:tc>
          <w:tcPr>
            <w:tcW w:w="1701" w:type="dxa"/>
          </w:tcPr>
          <w:p w:rsidR="00030684" w:rsidRPr="0055677F" w:rsidRDefault="00030684" w:rsidP="009D118D">
            <w:pPr>
              <w:pStyle w:val="af6"/>
            </w:pPr>
            <w:r w:rsidRPr="0055677F">
              <w:t>82592-7^MFR^LN</w:t>
            </w:r>
          </w:p>
        </w:tc>
        <w:tc>
          <w:tcPr>
            <w:tcW w:w="708" w:type="dxa"/>
          </w:tcPr>
          <w:p w:rsidR="00030684" w:rsidRDefault="00030684" w:rsidP="009D118D">
            <w:pPr>
              <w:pStyle w:val="af6"/>
            </w:pPr>
            <w:r>
              <w:t>RET</w:t>
            </w:r>
          </w:p>
        </w:tc>
      </w:tr>
      <w:tr w:rsidR="00030684" w:rsidTr="00AD41EA">
        <w:tc>
          <w:tcPr>
            <w:tcW w:w="1418" w:type="dxa"/>
          </w:tcPr>
          <w:p w:rsidR="00030684" w:rsidRDefault="00030684" w:rsidP="009D118D">
            <w:pPr>
              <w:pStyle w:val="af6"/>
            </w:pPr>
            <w:r w:rsidRPr="0055677F">
              <w:t>高荧光强度网织红细胞比率</w:t>
            </w:r>
          </w:p>
        </w:tc>
        <w:tc>
          <w:tcPr>
            <w:tcW w:w="850" w:type="dxa"/>
          </w:tcPr>
          <w:p w:rsidR="00030684" w:rsidRDefault="00030684" w:rsidP="009D118D">
            <w:pPr>
              <w:pStyle w:val="af6"/>
            </w:pPr>
            <w:r>
              <w:rPr>
                <w:rFonts w:hint="eastAsia"/>
              </w:rPr>
              <w:t>NM</w:t>
            </w:r>
          </w:p>
        </w:tc>
        <w:tc>
          <w:tcPr>
            <w:tcW w:w="993" w:type="dxa"/>
          </w:tcPr>
          <w:p w:rsidR="00030684" w:rsidRPr="008563B0" w:rsidRDefault="00030684" w:rsidP="009D118D">
            <w:pPr>
              <w:pStyle w:val="af6"/>
            </w:pPr>
            <w:r w:rsidRPr="00B53888">
              <w:t>%</w:t>
            </w:r>
          </w:p>
        </w:tc>
        <w:tc>
          <w:tcPr>
            <w:tcW w:w="1701" w:type="dxa"/>
          </w:tcPr>
          <w:p w:rsidR="00030684" w:rsidRPr="008563B0" w:rsidRDefault="00030684" w:rsidP="009D118D">
            <w:pPr>
              <w:pStyle w:val="af6"/>
            </w:pPr>
            <w:r w:rsidRPr="0055677F">
              <w:t>51642-7</w:t>
            </w:r>
          </w:p>
        </w:tc>
        <w:tc>
          <w:tcPr>
            <w:tcW w:w="1134" w:type="dxa"/>
          </w:tcPr>
          <w:p w:rsidR="00030684" w:rsidRPr="008563B0" w:rsidRDefault="00030684" w:rsidP="009D118D">
            <w:pPr>
              <w:pStyle w:val="af6"/>
            </w:pPr>
            <w:r w:rsidRPr="0055677F">
              <w:t>HFR</w:t>
            </w:r>
          </w:p>
        </w:tc>
        <w:tc>
          <w:tcPr>
            <w:tcW w:w="1701" w:type="dxa"/>
          </w:tcPr>
          <w:p w:rsidR="00030684" w:rsidRPr="0055677F" w:rsidRDefault="00030684" w:rsidP="009D118D">
            <w:pPr>
              <w:pStyle w:val="af6"/>
            </w:pPr>
            <w:r w:rsidRPr="0055677F">
              <w:t>51642-7^HFR^LN</w:t>
            </w:r>
          </w:p>
        </w:tc>
        <w:tc>
          <w:tcPr>
            <w:tcW w:w="708" w:type="dxa"/>
          </w:tcPr>
          <w:p w:rsidR="00030684" w:rsidRDefault="00030684" w:rsidP="009D118D">
            <w:pPr>
              <w:pStyle w:val="af6"/>
            </w:pPr>
            <w:r>
              <w:t>RET</w:t>
            </w:r>
          </w:p>
        </w:tc>
      </w:tr>
      <w:tr w:rsidR="00030684" w:rsidTr="00AD41EA">
        <w:tc>
          <w:tcPr>
            <w:tcW w:w="1418" w:type="dxa"/>
          </w:tcPr>
          <w:p w:rsidR="00030684" w:rsidRDefault="00030684" w:rsidP="009D118D">
            <w:pPr>
              <w:pStyle w:val="af6"/>
            </w:pPr>
            <w:r w:rsidRPr="0055677F">
              <w:t>网织红细胞血红蛋白含量</w:t>
            </w:r>
          </w:p>
        </w:tc>
        <w:tc>
          <w:tcPr>
            <w:tcW w:w="850" w:type="dxa"/>
          </w:tcPr>
          <w:p w:rsidR="00030684" w:rsidRDefault="00030684" w:rsidP="009D118D">
            <w:pPr>
              <w:pStyle w:val="af6"/>
            </w:pPr>
            <w:r>
              <w:rPr>
                <w:rFonts w:hint="eastAsia"/>
              </w:rPr>
              <w:t>NM</w:t>
            </w:r>
          </w:p>
        </w:tc>
        <w:tc>
          <w:tcPr>
            <w:tcW w:w="993" w:type="dxa"/>
          </w:tcPr>
          <w:p w:rsidR="00030684" w:rsidRPr="008563B0" w:rsidRDefault="00030684" w:rsidP="009D118D">
            <w:pPr>
              <w:pStyle w:val="af6"/>
            </w:pPr>
            <w:r w:rsidRPr="00B53888">
              <w:t>%</w:t>
            </w:r>
          </w:p>
        </w:tc>
        <w:tc>
          <w:tcPr>
            <w:tcW w:w="1701" w:type="dxa"/>
          </w:tcPr>
          <w:p w:rsidR="00030684" w:rsidRPr="008563B0" w:rsidRDefault="00030684" w:rsidP="009D118D">
            <w:pPr>
              <w:pStyle w:val="af6"/>
            </w:pPr>
            <w:r w:rsidRPr="0055677F">
              <w:t>71694-4</w:t>
            </w:r>
          </w:p>
        </w:tc>
        <w:tc>
          <w:tcPr>
            <w:tcW w:w="1134" w:type="dxa"/>
          </w:tcPr>
          <w:p w:rsidR="00030684" w:rsidRPr="008563B0" w:rsidRDefault="00030684" w:rsidP="009D118D">
            <w:pPr>
              <w:pStyle w:val="af6"/>
            </w:pPr>
            <w:r w:rsidRPr="0055677F">
              <w:t>RET-He</w:t>
            </w:r>
          </w:p>
        </w:tc>
        <w:tc>
          <w:tcPr>
            <w:tcW w:w="1701" w:type="dxa"/>
          </w:tcPr>
          <w:p w:rsidR="00030684" w:rsidRPr="0055677F" w:rsidRDefault="00030684" w:rsidP="009D118D">
            <w:pPr>
              <w:pStyle w:val="af6"/>
            </w:pPr>
            <w:r w:rsidRPr="0055677F">
              <w:t>71694-4^RET-He^LN</w:t>
            </w:r>
          </w:p>
        </w:tc>
        <w:tc>
          <w:tcPr>
            <w:tcW w:w="708" w:type="dxa"/>
          </w:tcPr>
          <w:p w:rsidR="00030684" w:rsidRDefault="00030684" w:rsidP="009D118D">
            <w:pPr>
              <w:pStyle w:val="af6"/>
            </w:pPr>
            <w:r>
              <w:t>RET</w:t>
            </w:r>
          </w:p>
        </w:tc>
      </w:tr>
      <w:tr w:rsidR="00030684" w:rsidTr="00AD41EA">
        <w:tc>
          <w:tcPr>
            <w:tcW w:w="1418" w:type="dxa"/>
          </w:tcPr>
          <w:p w:rsidR="00030684" w:rsidRDefault="00030684" w:rsidP="009D118D">
            <w:pPr>
              <w:pStyle w:val="af6"/>
            </w:pPr>
            <w:r w:rsidRPr="0055677F">
              <w:t>未成熟血小板比率</w:t>
            </w:r>
            <w:r w:rsidRPr="0055677F">
              <w:t>(</w:t>
            </w:r>
            <w:r w:rsidRPr="0055677F">
              <w:t>指数</w:t>
            </w:r>
            <w:r w:rsidRPr="0055677F">
              <w:t>)</w:t>
            </w:r>
          </w:p>
        </w:tc>
        <w:tc>
          <w:tcPr>
            <w:tcW w:w="850" w:type="dxa"/>
          </w:tcPr>
          <w:p w:rsidR="00030684" w:rsidRDefault="00030684" w:rsidP="009D118D">
            <w:pPr>
              <w:pStyle w:val="af6"/>
            </w:pPr>
            <w:r>
              <w:rPr>
                <w:rFonts w:hint="eastAsia"/>
              </w:rPr>
              <w:t>NM</w:t>
            </w:r>
          </w:p>
        </w:tc>
        <w:tc>
          <w:tcPr>
            <w:tcW w:w="993" w:type="dxa"/>
          </w:tcPr>
          <w:p w:rsidR="00030684" w:rsidRPr="008563B0" w:rsidRDefault="00030684" w:rsidP="009D118D">
            <w:pPr>
              <w:pStyle w:val="af6"/>
            </w:pPr>
            <w:r w:rsidRPr="00B53888">
              <w:t>%</w:t>
            </w:r>
          </w:p>
        </w:tc>
        <w:tc>
          <w:tcPr>
            <w:tcW w:w="1701" w:type="dxa"/>
          </w:tcPr>
          <w:p w:rsidR="00030684" w:rsidRPr="008563B0" w:rsidRDefault="00030684" w:rsidP="009D118D">
            <w:pPr>
              <w:pStyle w:val="af6"/>
            </w:pPr>
            <w:r w:rsidRPr="0055677F">
              <w:t>71693-6</w:t>
            </w:r>
          </w:p>
        </w:tc>
        <w:tc>
          <w:tcPr>
            <w:tcW w:w="1134" w:type="dxa"/>
          </w:tcPr>
          <w:p w:rsidR="00030684" w:rsidRPr="008563B0" w:rsidRDefault="00030684" w:rsidP="009D118D">
            <w:pPr>
              <w:pStyle w:val="af6"/>
            </w:pPr>
            <w:r w:rsidRPr="0055677F">
              <w:t>IPF</w:t>
            </w:r>
          </w:p>
        </w:tc>
        <w:tc>
          <w:tcPr>
            <w:tcW w:w="1701" w:type="dxa"/>
          </w:tcPr>
          <w:p w:rsidR="00030684" w:rsidRPr="0055677F" w:rsidRDefault="00030684" w:rsidP="009D118D">
            <w:pPr>
              <w:pStyle w:val="af6"/>
            </w:pPr>
            <w:r w:rsidRPr="0055677F">
              <w:t>71693-6^IPF^LN</w:t>
            </w:r>
          </w:p>
        </w:tc>
        <w:tc>
          <w:tcPr>
            <w:tcW w:w="708" w:type="dxa"/>
          </w:tcPr>
          <w:p w:rsidR="00030684" w:rsidRDefault="00030684" w:rsidP="009D118D">
            <w:pPr>
              <w:pStyle w:val="af6"/>
            </w:pPr>
            <w:r>
              <w:t>PCF</w:t>
            </w:r>
          </w:p>
        </w:tc>
      </w:tr>
      <w:tr w:rsidR="00122E31" w:rsidTr="00AD41EA">
        <w:tc>
          <w:tcPr>
            <w:tcW w:w="1418" w:type="dxa"/>
          </w:tcPr>
          <w:p w:rsidR="00122E31" w:rsidRPr="0055677F" w:rsidRDefault="008652C3" w:rsidP="009D118D">
            <w:pPr>
              <w:pStyle w:val="af6"/>
            </w:pPr>
            <w:r w:rsidRPr="008652C3">
              <w:rPr>
                <w:rFonts w:hint="eastAsia"/>
              </w:rPr>
              <w:t>从</w:t>
            </w:r>
            <w:r w:rsidRPr="008652C3">
              <w:rPr>
                <w:rFonts w:hint="eastAsia"/>
              </w:rPr>
              <w:t>FCA</w:t>
            </w:r>
            <w:r w:rsidRPr="008652C3">
              <w:rPr>
                <w:rFonts w:hint="eastAsia"/>
              </w:rPr>
              <w:t>通道算出的白细胞数</w:t>
            </w:r>
          </w:p>
        </w:tc>
        <w:tc>
          <w:tcPr>
            <w:tcW w:w="850" w:type="dxa"/>
          </w:tcPr>
          <w:p w:rsidR="00122E31" w:rsidRDefault="00122E31" w:rsidP="009D118D">
            <w:pPr>
              <w:pStyle w:val="af6"/>
            </w:pPr>
            <w:r>
              <w:rPr>
                <w:rFonts w:hint="eastAsia"/>
              </w:rPr>
              <w:t>NM</w:t>
            </w:r>
          </w:p>
        </w:tc>
        <w:tc>
          <w:tcPr>
            <w:tcW w:w="993" w:type="dxa"/>
          </w:tcPr>
          <w:p w:rsidR="00122E31" w:rsidRPr="00FF466E" w:rsidRDefault="00122E31" w:rsidP="009D118D">
            <w:pPr>
              <w:pStyle w:val="af6"/>
            </w:pPr>
            <w:r>
              <w:t>10*9/</w:t>
            </w:r>
            <w:r w:rsidRPr="00B53888">
              <w:t>L</w:t>
            </w:r>
          </w:p>
        </w:tc>
        <w:tc>
          <w:tcPr>
            <w:tcW w:w="1701" w:type="dxa"/>
          </w:tcPr>
          <w:p w:rsidR="00122E31" w:rsidRPr="0055677F" w:rsidRDefault="006D19DA" w:rsidP="009D118D">
            <w:pPr>
              <w:pStyle w:val="af6"/>
            </w:pPr>
            <w:r>
              <w:t>F800-ST1</w:t>
            </w:r>
          </w:p>
        </w:tc>
        <w:tc>
          <w:tcPr>
            <w:tcW w:w="1134" w:type="dxa"/>
          </w:tcPr>
          <w:p w:rsidR="00122E31" w:rsidRPr="0055677F" w:rsidRDefault="00122E31" w:rsidP="009D118D">
            <w:pPr>
              <w:pStyle w:val="af6"/>
            </w:pPr>
            <w:r w:rsidRPr="00122E31">
              <w:t>WBC-A</w:t>
            </w:r>
          </w:p>
        </w:tc>
        <w:tc>
          <w:tcPr>
            <w:tcW w:w="1701" w:type="dxa"/>
          </w:tcPr>
          <w:p w:rsidR="00122E31" w:rsidRDefault="006D19DA" w:rsidP="009D118D">
            <w:pPr>
              <w:pStyle w:val="af6"/>
            </w:pPr>
            <w:r>
              <w:t>F800-ST1^</w:t>
            </w:r>
            <w:r w:rsidRPr="00122E31">
              <w:t>WBC-A</w:t>
            </w:r>
            <w:r>
              <w:t>^99MRC</w:t>
            </w:r>
          </w:p>
        </w:tc>
        <w:tc>
          <w:tcPr>
            <w:tcW w:w="708" w:type="dxa"/>
          </w:tcPr>
          <w:p w:rsidR="00122E31" w:rsidRDefault="00122E31" w:rsidP="009D118D">
            <w:pPr>
              <w:pStyle w:val="af6"/>
            </w:pPr>
            <w:r>
              <w:rPr>
                <w:rFonts w:hint="eastAsia"/>
              </w:rPr>
              <w:t>AWS</w:t>
            </w:r>
          </w:p>
        </w:tc>
      </w:tr>
      <w:tr w:rsidR="00122E31" w:rsidTr="00AD41EA">
        <w:tc>
          <w:tcPr>
            <w:tcW w:w="1418" w:type="dxa"/>
          </w:tcPr>
          <w:p w:rsidR="00122E31" w:rsidRPr="008652C3" w:rsidRDefault="008652C3" w:rsidP="009D118D">
            <w:pPr>
              <w:pStyle w:val="af6"/>
            </w:pPr>
            <w:r w:rsidRPr="008652C3">
              <w:rPr>
                <w:rFonts w:hint="eastAsia"/>
              </w:rPr>
              <w:t>从</w:t>
            </w:r>
            <w:r w:rsidRPr="008652C3">
              <w:rPr>
                <w:rFonts w:hint="eastAsia"/>
              </w:rPr>
              <w:t>FCA</w:t>
            </w:r>
            <w:r w:rsidRPr="008652C3">
              <w:rPr>
                <w:rFonts w:hint="eastAsia"/>
              </w:rPr>
              <w:t>通道算出的有核细胞</w:t>
            </w:r>
            <w:r w:rsidRPr="008652C3">
              <w:rPr>
                <w:rFonts w:hint="eastAsia"/>
              </w:rPr>
              <w:lastRenderedPageBreak/>
              <w:t>总数</w:t>
            </w:r>
          </w:p>
        </w:tc>
        <w:tc>
          <w:tcPr>
            <w:tcW w:w="850" w:type="dxa"/>
          </w:tcPr>
          <w:p w:rsidR="00122E31" w:rsidRDefault="00122E31" w:rsidP="009D118D">
            <w:pPr>
              <w:pStyle w:val="af6"/>
            </w:pPr>
            <w:r>
              <w:rPr>
                <w:rFonts w:hint="eastAsia"/>
              </w:rPr>
              <w:lastRenderedPageBreak/>
              <w:t>NM</w:t>
            </w:r>
          </w:p>
        </w:tc>
        <w:tc>
          <w:tcPr>
            <w:tcW w:w="993" w:type="dxa"/>
          </w:tcPr>
          <w:p w:rsidR="00122E31" w:rsidRPr="00FF466E" w:rsidRDefault="00122E31" w:rsidP="009D118D">
            <w:pPr>
              <w:pStyle w:val="af6"/>
            </w:pPr>
            <w:r>
              <w:t>10*9/</w:t>
            </w:r>
            <w:r w:rsidRPr="00B53888">
              <w:t>L</w:t>
            </w:r>
          </w:p>
        </w:tc>
        <w:tc>
          <w:tcPr>
            <w:tcW w:w="1701" w:type="dxa"/>
          </w:tcPr>
          <w:p w:rsidR="00122E31" w:rsidRPr="0055677F" w:rsidRDefault="006D19DA" w:rsidP="009D118D">
            <w:pPr>
              <w:pStyle w:val="af6"/>
            </w:pPr>
            <w:r>
              <w:t>F800-ST2</w:t>
            </w:r>
          </w:p>
        </w:tc>
        <w:tc>
          <w:tcPr>
            <w:tcW w:w="1134" w:type="dxa"/>
          </w:tcPr>
          <w:p w:rsidR="00122E31" w:rsidRPr="0055677F" w:rsidRDefault="00122E31" w:rsidP="009D118D">
            <w:pPr>
              <w:pStyle w:val="af6"/>
            </w:pPr>
            <w:r w:rsidRPr="00122E31">
              <w:t>TNC-A</w:t>
            </w:r>
          </w:p>
        </w:tc>
        <w:tc>
          <w:tcPr>
            <w:tcW w:w="1701" w:type="dxa"/>
          </w:tcPr>
          <w:p w:rsidR="00122E31" w:rsidRDefault="006D19DA" w:rsidP="009D118D">
            <w:pPr>
              <w:pStyle w:val="af6"/>
            </w:pPr>
            <w:r>
              <w:t>F800-ST2^TN</w:t>
            </w:r>
            <w:r w:rsidRPr="00122E31">
              <w:t>C-A</w:t>
            </w:r>
            <w:r>
              <w:t>^99MRC</w:t>
            </w:r>
          </w:p>
        </w:tc>
        <w:tc>
          <w:tcPr>
            <w:tcW w:w="708" w:type="dxa"/>
          </w:tcPr>
          <w:p w:rsidR="00122E31" w:rsidRDefault="00122E31" w:rsidP="009D118D">
            <w:pPr>
              <w:pStyle w:val="af6"/>
            </w:pPr>
            <w:r>
              <w:rPr>
                <w:rFonts w:hint="eastAsia"/>
              </w:rPr>
              <w:t>AWS</w:t>
            </w:r>
          </w:p>
        </w:tc>
      </w:tr>
      <w:tr w:rsidR="00B53888" w:rsidTr="00AD41EA">
        <w:tc>
          <w:tcPr>
            <w:tcW w:w="8505" w:type="dxa"/>
            <w:gridSpan w:val="7"/>
            <w:shd w:val="clear" w:color="auto" w:fill="D9D9D9" w:themeFill="background1" w:themeFillShade="D9"/>
          </w:tcPr>
          <w:p w:rsidR="00B53888" w:rsidRPr="00E4385A" w:rsidRDefault="00B53888" w:rsidP="009D118D">
            <w:pPr>
              <w:pStyle w:val="af4"/>
            </w:pPr>
            <w:r>
              <w:rPr>
                <w:rFonts w:hint="eastAsia"/>
              </w:rPr>
              <w:lastRenderedPageBreak/>
              <w:t>检验</w:t>
            </w:r>
            <w:r>
              <w:t>结果中间数据（</w:t>
            </w:r>
            <w:r>
              <w:rPr>
                <w:rFonts w:hint="eastAsia"/>
              </w:rPr>
              <w:t>WBC</w:t>
            </w:r>
            <w:r>
              <w:rPr>
                <w:rFonts w:hint="eastAsia"/>
              </w:rPr>
              <w:t>、</w:t>
            </w:r>
            <w:r>
              <w:rPr>
                <w:rFonts w:hint="eastAsia"/>
              </w:rPr>
              <w:t>RBC</w:t>
            </w:r>
            <w:r>
              <w:rPr>
                <w:rFonts w:hint="eastAsia"/>
              </w:rPr>
              <w:t>、</w:t>
            </w:r>
            <w:r>
              <w:rPr>
                <w:rFonts w:hint="eastAsia"/>
              </w:rPr>
              <w:t>PLT</w:t>
            </w:r>
            <w:r>
              <w:rPr>
                <w:rFonts w:hint="eastAsia"/>
              </w:rPr>
              <w:t>直方图</w:t>
            </w:r>
            <w:r>
              <w:t>及散点图数据）</w:t>
            </w:r>
          </w:p>
        </w:tc>
      </w:tr>
      <w:tr w:rsidR="00030684" w:rsidTr="00AD41EA">
        <w:tc>
          <w:tcPr>
            <w:tcW w:w="1418" w:type="dxa"/>
          </w:tcPr>
          <w:p w:rsidR="00030684" w:rsidRPr="00E4385A" w:rsidRDefault="00030684" w:rsidP="009D118D">
            <w:pPr>
              <w:pStyle w:val="af6"/>
            </w:pPr>
            <w:r>
              <w:t>WDF</w:t>
            </w:r>
            <w:r>
              <w:rPr>
                <w:rFonts w:hint="eastAsia"/>
              </w:rPr>
              <w:t>直方</w:t>
            </w:r>
            <w:r w:rsidRPr="00562A13">
              <w:rPr>
                <w:rFonts w:hint="eastAsia"/>
              </w:rPr>
              <w:t>图位图数据</w:t>
            </w:r>
          </w:p>
        </w:tc>
        <w:tc>
          <w:tcPr>
            <w:tcW w:w="850" w:type="dxa"/>
          </w:tcPr>
          <w:p w:rsidR="00030684" w:rsidRDefault="00030684" w:rsidP="009D118D">
            <w:pPr>
              <w:pStyle w:val="af6"/>
            </w:pPr>
            <w:r>
              <w:rPr>
                <w:rFonts w:hint="eastAsia"/>
              </w:rPr>
              <w:t>ED</w:t>
            </w:r>
          </w:p>
        </w:tc>
        <w:tc>
          <w:tcPr>
            <w:tcW w:w="993" w:type="dxa"/>
            <w:vAlign w:val="center"/>
          </w:tcPr>
          <w:p w:rsidR="00030684" w:rsidRDefault="00F25AF2" w:rsidP="009D118D">
            <w:pPr>
              <w:pStyle w:val="af6"/>
            </w:pPr>
            <w:r>
              <w:rPr>
                <w:rFonts w:hint="eastAsia"/>
              </w:rPr>
              <w:t>无</w:t>
            </w:r>
          </w:p>
        </w:tc>
        <w:tc>
          <w:tcPr>
            <w:tcW w:w="1701" w:type="dxa"/>
          </w:tcPr>
          <w:p w:rsidR="00030684" w:rsidRPr="00E4385A" w:rsidRDefault="00030684" w:rsidP="009D118D">
            <w:pPr>
              <w:pStyle w:val="af6"/>
            </w:pPr>
            <w:r>
              <w:t>F800-IMG1</w:t>
            </w:r>
          </w:p>
        </w:tc>
        <w:tc>
          <w:tcPr>
            <w:tcW w:w="1134" w:type="dxa"/>
          </w:tcPr>
          <w:p w:rsidR="00030684" w:rsidRPr="00E4385A" w:rsidRDefault="00030684" w:rsidP="009D118D">
            <w:pPr>
              <w:pStyle w:val="af6"/>
            </w:pPr>
            <w:r>
              <w:t>WDF</w:t>
            </w:r>
            <w:r w:rsidRPr="00E4385A">
              <w:t xml:space="preserve"> image</w:t>
            </w:r>
          </w:p>
        </w:tc>
        <w:tc>
          <w:tcPr>
            <w:tcW w:w="1701" w:type="dxa"/>
          </w:tcPr>
          <w:p w:rsidR="00030684" w:rsidRPr="00E4385A" w:rsidRDefault="00030684" w:rsidP="009D118D">
            <w:pPr>
              <w:pStyle w:val="af6"/>
            </w:pPr>
            <w:r>
              <w:t>F800</w:t>
            </w:r>
            <w:r w:rsidRPr="00E4385A">
              <w:t>-</w:t>
            </w:r>
            <w:r>
              <w:t>IMG</w:t>
            </w:r>
            <w:r w:rsidRPr="00E4385A">
              <w:t>1^</w:t>
            </w:r>
            <w:r>
              <w:t>WDF</w:t>
            </w:r>
            <w:r w:rsidRPr="00E4385A">
              <w:t xml:space="preserve"> image^99MRC</w:t>
            </w:r>
          </w:p>
        </w:tc>
        <w:tc>
          <w:tcPr>
            <w:tcW w:w="708" w:type="dxa"/>
            <w:vAlign w:val="center"/>
          </w:tcPr>
          <w:p w:rsidR="00030684" w:rsidRDefault="00030684" w:rsidP="009D118D">
            <w:pPr>
              <w:pStyle w:val="af6"/>
            </w:pPr>
            <w:r>
              <w:rPr>
                <w:rFonts w:hint="eastAsia"/>
              </w:rPr>
              <w:t>无</w:t>
            </w:r>
          </w:p>
        </w:tc>
      </w:tr>
      <w:tr w:rsidR="00030684" w:rsidTr="00AD41EA">
        <w:tc>
          <w:tcPr>
            <w:tcW w:w="1418" w:type="dxa"/>
          </w:tcPr>
          <w:p w:rsidR="00030684" w:rsidRPr="00E4385A" w:rsidRDefault="00030684" w:rsidP="009D118D">
            <w:pPr>
              <w:pStyle w:val="af6"/>
            </w:pPr>
            <w:r>
              <w:t>WNR</w:t>
            </w:r>
            <w:r w:rsidRPr="00562A13">
              <w:rPr>
                <w:rFonts w:hint="eastAsia"/>
              </w:rPr>
              <w:t>直方图位图数据</w:t>
            </w:r>
          </w:p>
        </w:tc>
        <w:tc>
          <w:tcPr>
            <w:tcW w:w="850" w:type="dxa"/>
          </w:tcPr>
          <w:p w:rsidR="00030684" w:rsidRDefault="00030684" w:rsidP="009D118D">
            <w:pPr>
              <w:pStyle w:val="af6"/>
            </w:pPr>
            <w:r>
              <w:rPr>
                <w:rFonts w:hint="eastAsia"/>
              </w:rPr>
              <w:t>ED</w:t>
            </w:r>
          </w:p>
        </w:tc>
        <w:tc>
          <w:tcPr>
            <w:tcW w:w="993" w:type="dxa"/>
            <w:vAlign w:val="center"/>
          </w:tcPr>
          <w:p w:rsidR="00030684" w:rsidRDefault="00F25AF2" w:rsidP="009D118D">
            <w:pPr>
              <w:pStyle w:val="af6"/>
            </w:pPr>
            <w:r>
              <w:rPr>
                <w:rFonts w:hint="eastAsia"/>
              </w:rPr>
              <w:t>无</w:t>
            </w:r>
          </w:p>
        </w:tc>
        <w:tc>
          <w:tcPr>
            <w:tcW w:w="1701" w:type="dxa"/>
          </w:tcPr>
          <w:p w:rsidR="00030684" w:rsidRPr="00E4385A" w:rsidRDefault="00030684" w:rsidP="009D118D">
            <w:pPr>
              <w:pStyle w:val="af6"/>
            </w:pPr>
            <w:r>
              <w:t>F800</w:t>
            </w:r>
            <w:r w:rsidRPr="00E4385A">
              <w:t>-</w:t>
            </w:r>
            <w:r>
              <w:t>IMG2</w:t>
            </w:r>
          </w:p>
        </w:tc>
        <w:tc>
          <w:tcPr>
            <w:tcW w:w="1134" w:type="dxa"/>
          </w:tcPr>
          <w:p w:rsidR="00030684" w:rsidRPr="00E4385A" w:rsidRDefault="00030684" w:rsidP="009D118D">
            <w:pPr>
              <w:pStyle w:val="af6"/>
            </w:pPr>
            <w:r>
              <w:t>WNR</w:t>
            </w:r>
            <w:r w:rsidRPr="00E4385A">
              <w:t xml:space="preserve"> image</w:t>
            </w:r>
          </w:p>
        </w:tc>
        <w:tc>
          <w:tcPr>
            <w:tcW w:w="1701" w:type="dxa"/>
          </w:tcPr>
          <w:p w:rsidR="00030684" w:rsidRPr="00E4385A" w:rsidRDefault="00030684" w:rsidP="009D118D">
            <w:pPr>
              <w:pStyle w:val="af6"/>
            </w:pPr>
            <w:r>
              <w:t>F800</w:t>
            </w:r>
            <w:r w:rsidRPr="00E4385A">
              <w:t>-</w:t>
            </w:r>
            <w:r>
              <w:t>IMG2^WNR</w:t>
            </w:r>
            <w:r w:rsidRPr="00E4385A">
              <w:t xml:space="preserve"> image^99MRC</w:t>
            </w:r>
          </w:p>
        </w:tc>
        <w:tc>
          <w:tcPr>
            <w:tcW w:w="708" w:type="dxa"/>
            <w:vAlign w:val="center"/>
          </w:tcPr>
          <w:p w:rsidR="00030684" w:rsidRDefault="00030684" w:rsidP="009D118D">
            <w:pPr>
              <w:pStyle w:val="af6"/>
            </w:pPr>
            <w:r>
              <w:rPr>
                <w:rFonts w:hint="eastAsia"/>
              </w:rPr>
              <w:t>无</w:t>
            </w:r>
          </w:p>
        </w:tc>
      </w:tr>
      <w:tr w:rsidR="00030684" w:rsidTr="00AD41EA">
        <w:tc>
          <w:tcPr>
            <w:tcW w:w="1418" w:type="dxa"/>
          </w:tcPr>
          <w:p w:rsidR="00030684" w:rsidRPr="00E4385A" w:rsidRDefault="00030684" w:rsidP="009D118D">
            <w:pPr>
              <w:pStyle w:val="af6"/>
            </w:pPr>
            <w:r w:rsidRPr="00562A13">
              <w:rPr>
                <w:rFonts w:hint="eastAsia"/>
              </w:rPr>
              <w:t>RBC</w:t>
            </w:r>
            <w:r w:rsidRPr="00562A13">
              <w:rPr>
                <w:rFonts w:hint="eastAsia"/>
              </w:rPr>
              <w:t>直方图位图数据</w:t>
            </w:r>
          </w:p>
        </w:tc>
        <w:tc>
          <w:tcPr>
            <w:tcW w:w="850" w:type="dxa"/>
          </w:tcPr>
          <w:p w:rsidR="00030684" w:rsidRDefault="00030684" w:rsidP="009D118D">
            <w:pPr>
              <w:pStyle w:val="af6"/>
            </w:pPr>
            <w:r>
              <w:rPr>
                <w:rFonts w:hint="eastAsia"/>
              </w:rPr>
              <w:t>ED</w:t>
            </w:r>
          </w:p>
        </w:tc>
        <w:tc>
          <w:tcPr>
            <w:tcW w:w="993" w:type="dxa"/>
            <w:vAlign w:val="center"/>
          </w:tcPr>
          <w:p w:rsidR="00030684" w:rsidRDefault="00F25AF2" w:rsidP="009D118D">
            <w:pPr>
              <w:pStyle w:val="af6"/>
            </w:pPr>
            <w:r>
              <w:rPr>
                <w:rFonts w:hint="eastAsia"/>
              </w:rPr>
              <w:t>无</w:t>
            </w:r>
          </w:p>
        </w:tc>
        <w:tc>
          <w:tcPr>
            <w:tcW w:w="1701" w:type="dxa"/>
          </w:tcPr>
          <w:p w:rsidR="00030684" w:rsidRPr="00E4385A" w:rsidRDefault="00030684" w:rsidP="009D118D">
            <w:pPr>
              <w:pStyle w:val="af6"/>
            </w:pPr>
            <w:r>
              <w:t>F800</w:t>
            </w:r>
            <w:r w:rsidRPr="00E4385A">
              <w:t>-</w:t>
            </w:r>
            <w:r>
              <w:t>IMG3</w:t>
            </w:r>
          </w:p>
        </w:tc>
        <w:tc>
          <w:tcPr>
            <w:tcW w:w="1134" w:type="dxa"/>
          </w:tcPr>
          <w:p w:rsidR="00030684" w:rsidRPr="00E4385A" w:rsidRDefault="00030684" w:rsidP="009D118D">
            <w:pPr>
              <w:pStyle w:val="af6"/>
            </w:pPr>
            <w:r w:rsidRPr="00E4385A">
              <w:t>RBC image</w:t>
            </w:r>
          </w:p>
        </w:tc>
        <w:tc>
          <w:tcPr>
            <w:tcW w:w="1701" w:type="dxa"/>
          </w:tcPr>
          <w:p w:rsidR="00030684" w:rsidRPr="00E4385A" w:rsidRDefault="00030684" w:rsidP="009D118D">
            <w:pPr>
              <w:pStyle w:val="af6"/>
            </w:pPr>
            <w:r>
              <w:t>F800</w:t>
            </w:r>
            <w:r w:rsidRPr="00E4385A">
              <w:t>-</w:t>
            </w:r>
            <w:r>
              <w:t>IMG3</w:t>
            </w:r>
            <w:r w:rsidRPr="00E4385A">
              <w:t>^RBC image^99MRC</w:t>
            </w:r>
          </w:p>
        </w:tc>
        <w:tc>
          <w:tcPr>
            <w:tcW w:w="708" w:type="dxa"/>
            <w:vAlign w:val="center"/>
          </w:tcPr>
          <w:p w:rsidR="00030684" w:rsidRDefault="00030684" w:rsidP="009D118D">
            <w:pPr>
              <w:pStyle w:val="af6"/>
            </w:pPr>
            <w:r>
              <w:rPr>
                <w:rFonts w:hint="eastAsia"/>
              </w:rPr>
              <w:t>无</w:t>
            </w:r>
          </w:p>
        </w:tc>
      </w:tr>
      <w:tr w:rsidR="00030684" w:rsidTr="00AD41EA">
        <w:tc>
          <w:tcPr>
            <w:tcW w:w="1418" w:type="dxa"/>
          </w:tcPr>
          <w:p w:rsidR="00030684" w:rsidRPr="00E4385A" w:rsidRDefault="00030684" w:rsidP="009D118D">
            <w:pPr>
              <w:pStyle w:val="af6"/>
            </w:pPr>
            <w:r>
              <w:rPr>
                <w:rFonts w:hint="eastAsia"/>
              </w:rPr>
              <w:t>PLT</w:t>
            </w:r>
            <w:r w:rsidRPr="00562A13">
              <w:rPr>
                <w:rFonts w:hint="eastAsia"/>
              </w:rPr>
              <w:t>直方图位图数据</w:t>
            </w:r>
          </w:p>
        </w:tc>
        <w:tc>
          <w:tcPr>
            <w:tcW w:w="850" w:type="dxa"/>
          </w:tcPr>
          <w:p w:rsidR="00030684" w:rsidRDefault="00030684" w:rsidP="009D118D">
            <w:pPr>
              <w:pStyle w:val="af6"/>
            </w:pPr>
            <w:r>
              <w:rPr>
                <w:rFonts w:hint="eastAsia"/>
              </w:rPr>
              <w:t>ED</w:t>
            </w:r>
          </w:p>
        </w:tc>
        <w:tc>
          <w:tcPr>
            <w:tcW w:w="993" w:type="dxa"/>
            <w:vAlign w:val="center"/>
          </w:tcPr>
          <w:p w:rsidR="00030684" w:rsidRDefault="00F25AF2" w:rsidP="009D118D">
            <w:pPr>
              <w:pStyle w:val="af6"/>
            </w:pPr>
            <w:r>
              <w:rPr>
                <w:rFonts w:hint="eastAsia"/>
              </w:rPr>
              <w:t>无</w:t>
            </w:r>
          </w:p>
        </w:tc>
        <w:tc>
          <w:tcPr>
            <w:tcW w:w="1701" w:type="dxa"/>
          </w:tcPr>
          <w:p w:rsidR="00030684" w:rsidRPr="00E4385A" w:rsidRDefault="00030684" w:rsidP="009D118D">
            <w:pPr>
              <w:pStyle w:val="af6"/>
            </w:pPr>
            <w:r>
              <w:t>F800</w:t>
            </w:r>
            <w:r w:rsidRPr="00E4385A">
              <w:t>-</w:t>
            </w:r>
            <w:r>
              <w:t>IMG4</w:t>
            </w:r>
          </w:p>
        </w:tc>
        <w:tc>
          <w:tcPr>
            <w:tcW w:w="1134" w:type="dxa"/>
          </w:tcPr>
          <w:p w:rsidR="00030684" w:rsidRPr="00E4385A" w:rsidRDefault="00030684" w:rsidP="009D118D">
            <w:pPr>
              <w:pStyle w:val="af6"/>
            </w:pPr>
            <w:r w:rsidRPr="00E4385A">
              <w:t>PLT image</w:t>
            </w:r>
          </w:p>
        </w:tc>
        <w:tc>
          <w:tcPr>
            <w:tcW w:w="1701" w:type="dxa"/>
          </w:tcPr>
          <w:p w:rsidR="00030684" w:rsidRPr="00E4385A" w:rsidRDefault="00030684" w:rsidP="009D118D">
            <w:pPr>
              <w:pStyle w:val="af6"/>
            </w:pPr>
            <w:r>
              <w:t>F800</w:t>
            </w:r>
            <w:r w:rsidRPr="00E4385A">
              <w:t>-</w:t>
            </w:r>
            <w:r>
              <w:t>IMG4</w:t>
            </w:r>
            <w:r w:rsidRPr="00E4385A">
              <w:t>^PLT image^99MRC</w:t>
            </w:r>
          </w:p>
        </w:tc>
        <w:tc>
          <w:tcPr>
            <w:tcW w:w="708" w:type="dxa"/>
            <w:vAlign w:val="center"/>
          </w:tcPr>
          <w:p w:rsidR="00030684" w:rsidRDefault="00030684" w:rsidP="009D118D">
            <w:pPr>
              <w:pStyle w:val="af6"/>
            </w:pPr>
            <w:r>
              <w:rPr>
                <w:rFonts w:hint="eastAsia"/>
              </w:rPr>
              <w:t>无</w:t>
            </w:r>
          </w:p>
        </w:tc>
      </w:tr>
      <w:tr w:rsidR="00030684" w:rsidTr="00AD41EA">
        <w:tc>
          <w:tcPr>
            <w:tcW w:w="1418" w:type="dxa"/>
          </w:tcPr>
          <w:p w:rsidR="00030684" w:rsidRPr="00E4385A" w:rsidRDefault="00030684" w:rsidP="009D118D">
            <w:pPr>
              <w:pStyle w:val="af6"/>
            </w:pPr>
            <w:r>
              <w:t>WPC</w:t>
            </w:r>
            <w:r w:rsidRPr="00562A13">
              <w:rPr>
                <w:rFonts w:hint="eastAsia"/>
              </w:rPr>
              <w:t>直方图位图数据</w:t>
            </w:r>
          </w:p>
        </w:tc>
        <w:tc>
          <w:tcPr>
            <w:tcW w:w="850" w:type="dxa"/>
          </w:tcPr>
          <w:p w:rsidR="00030684" w:rsidRDefault="00030684" w:rsidP="009D118D">
            <w:pPr>
              <w:pStyle w:val="af6"/>
            </w:pPr>
            <w:r>
              <w:rPr>
                <w:rFonts w:hint="eastAsia"/>
              </w:rPr>
              <w:t>ED</w:t>
            </w:r>
          </w:p>
        </w:tc>
        <w:tc>
          <w:tcPr>
            <w:tcW w:w="993" w:type="dxa"/>
            <w:vAlign w:val="center"/>
          </w:tcPr>
          <w:p w:rsidR="00030684" w:rsidRDefault="00F25AF2" w:rsidP="009D118D">
            <w:pPr>
              <w:pStyle w:val="af6"/>
            </w:pPr>
            <w:r>
              <w:rPr>
                <w:rFonts w:hint="eastAsia"/>
              </w:rPr>
              <w:t>无</w:t>
            </w:r>
          </w:p>
        </w:tc>
        <w:tc>
          <w:tcPr>
            <w:tcW w:w="1701" w:type="dxa"/>
          </w:tcPr>
          <w:p w:rsidR="00030684" w:rsidRPr="00E4385A" w:rsidRDefault="00030684" w:rsidP="009D118D">
            <w:pPr>
              <w:pStyle w:val="af6"/>
            </w:pPr>
            <w:r>
              <w:t>F800</w:t>
            </w:r>
            <w:r w:rsidRPr="00E4385A">
              <w:t>-</w:t>
            </w:r>
            <w:r>
              <w:t>IMG5</w:t>
            </w:r>
          </w:p>
        </w:tc>
        <w:tc>
          <w:tcPr>
            <w:tcW w:w="1134" w:type="dxa"/>
          </w:tcPr>
          <w:p w:rsidR="00030684" w:rsidRPr="00E4385A" w:rsidRDefault="00030684" w:rsidP="009D118D">
            <w:pPr>
              <w:pStyle w:val="af6"/>
            </w:pPr>
            <w:r>
              <w:t xml:space="preserve">WPC </w:t>
            </w:r>
            <w:r w:rsidRPr="00E4385A">
              <w:t>image</w:t>
            </w:r>
          </w:p>
        </w:tc>
        <w:tc>
          <w:tcPr>
            <w:tcW w:w="1701" w:type="dxa"/>
          </w:tcPr>
          <w:p w:rsidR="00030684" w:rsidRPr="00E4385A" w:rsidRDefault="00030684" w:rsidP="009D118D">
            <w:pPr>
              <w:pStyle w:val="af6"/>
            </w:pPr>
            <w:r>
              <w:t>F800</w:t>
            </w:r>
            <w:r w:rsidRPr="00E4385A">
              <w:t>-</w:t>
            </w:r>
            <w:r>
              <w:t>IMG5^WPC</w:t>
            </w:r>
            <w:r w:rsidRPr="00E4385A">
              <w:t xml:space="preserve"> image^99MRC</w:t>
            </w:r>
          </w:p>
        </w:tc>
        <w:tc>
          <w:tcPr>
            <w:tcW w:w="708" w:type="dxa"/>
            <w:vAlign w:val="center"/>
          </w:tcPr>
          <w:p w:rsidR="00030684" w:rsidRDefault="00030684" w:rsidP="009D118D">
            <w:pPr>
              <w:pStyle w:val="af6"/>
            </w:pPr>
            <w:r>
              <w:rPr>
                <w:rFonts w:hint="eastAsia"/>
              </w:rPr>
              <w:t>无</w:t>
            </w:r>
          </w:p>
        </w:tc>
      </w:tr>
      <w:tr w:rsidR="00030684" w:rsidTr="00AD41EA">
        <w:tc>
          <w:tcPr>
            <w:tcW w:w="1418" w:type="dxa"/>
          </w:tcPr>
          <w:p w:rsidR="00030684" w:rsidRPr="00E4385A" w:rsidRDefault="00030684" w:rsidP="009D118D">
            <w:pPr>
              <w:pStyle w:val="af6"/>
            </w:pPr>
            <w:r w:rsidRPr="00E4385A">
              <w:t xml:space="preserve">RET </w:t>
            </w:r>
            <w:r w:rsidRPr="00562A13">
              <w:rPr>
                <w:rFonts w:hint="eastAsia"/>
              </w:rPr>
              <w:t>直方图位图数据</w:t>
            </w:r>
          </w:p>
        </w:tc>
        <w:tc>
          <w:tcPr>
            <w:tcW w:w="850" w:type="dxa"/>
          </w:tcPr>
          <w:p w:rsidR="00030684" w:rsidRDefault="00030684" w:rsidP="009D118D">
            <w:pPr>
              <w:pStyle w:val="af6"/>
            </w:pPr>
            <w:r>
              <w:rPr>
                <w:rFonts w:hint="eastAsia"/>
              </w:rPr>
              <w:t>ED</w:t>
            </w:r>
          </w:p>
        </w:tc>
        <w:tc>
          <w:tcPr>
            <w:tcW w:w="993" w:type="dxa"/>
            <w:vAlign w:val="center"/>
          </w:tcPr>
          <w:p w:rsidR="00030684" w:rsidRDefault="00F25AF2" w:rsidP="009D118D">
            <w:pPr>
              <w:pStyle w:val="af6"/>
            </w:pPr>
            <w:r>
              <w:rPr>
                <w:rFonts w:hint="eastAsia"/>
              </w:rPr>
              <w:t>无</w:t>
            </w:r>
          </w:p>
        </w:tc>
        <w:tc>
          <w:tcPr>
            <w:tcW w:w="1701" w:type="dxa"/>
          </w:tcPr>
          <w:p w:rsidR="00030684" w:rsidRPr="00E4385A" w:rsidRDefault="00030684" w:rsidP="009D118D">
            <w:pPr>
              <w:pStyle w:val="af6"/>
            </w:pPr>
            <w:r>
              <w:t>F800</w:t>
            </w:r>
            <w:r w:rsidRPr="00E4385A">
              <w:t>-</w:t>
            </w:r>
            <w:r>
              <w:t>IMG6</w:t>
            </w:r>
          </w:p>
        </w:tc>
        <w:tc>
          <w:tcPr>
            <w:tcW w:w="1134" w:type="dxa"/>
          </w:tcPr>
          <w:p w:rsidR="00030684" w:rsidRPr="00E4385A" w:rsidRDefault="00030684" w:rsidP="009D118D">
            <w:pPr>
              <w:pStyle w:val="af6"/>
            </w:pPr>
            <w:r w:rsidRPr="00E4385A">
              <w:t>RET image</w:t>
            </w:r>
          </w:p>
        </w:tc>
        <w:tc>
          <w:tcPr>
            <w:tcW w:w="1701" w:type="dxa"/>
          </w:tcPr>
          <w:p w:rsidR="00030684" w:rsidRPr="00E4385A" w:rsidRDefault="00030684" w:rsidP="009D118D">
            <w:pPr>
              <w:pStyle w:val="af6"/>
            </w:pPr>
            <w:r>
              <w:t>F800</w:t>
            </w:r>
            <w:r w:rsidRPr="00E4385A">
              <w:t>-</w:t>
            </w:r>
            <w:r>
              <w:t>IMG6</w:t>
            </w:r>
            <w:r w:rsidRPr="00E4385A">
              <w:t>^RET image^99MRC</w:t>
            </w:r>
          </w:p>
        </w:tc>
        <w:tc>
          <w:tcPr>
            <w:tcW w:w="708" w:type="dxa"/>
            <w:vAlign w:val="center"/>
          </w:tcPr>
          <w:p w:rsidR="00030684" w:rsidRDefault="00030684" w:rsidP="009D118D">
            <w:pPr>
              <w:pStyle w:val="af6"/>
            </w:pPr>
            <w:r>
              <w:rPr>
                <w:rFonts w:hint="eastAsia"/>
              </w:rPr>
              <w:t>无</w:t>
            </w:r>
          </w:p>
        </w:tc>
      </w:tr>
      <w:tr w:rsidR="00030684" w:rsidTr="00AD41EA">
        <w:tc>
          <w:tcPr>
            <w:tcW w:w="1418" w:type="dxa"/>
            <w:tcBorders>
              <w:bottom w:val="single" w:sz="4" w:space="0" w:color="auto"/>
            </w:tcBorders>
          </w:tcPr>
          <w:p w:rsidR="00030684" w:rsidRPr="00E4385A" w:rsidRDefault="00030684" w:rsidP="009D118D">
            <w:pPr>
              <w:pStyle w:val="af6"/>
            </w:pPr>
            <w:r>
              <w:t>PLTF</w:t>
            </w:r>
            <w:r w:rsidRPr="00562A13">
              <w:rPr>
                <w:rFonts w:hint="eastAsia"/>
              </w:rPr>
              <w:t>直方图位图数据</w:t>
            </w:r>
          </w:p>
        </w:tc>
        <w:tc>
          <w:tcPr>
            <w:tcW w:w="850" w:type="dxa"/>
            <w:tcBorders>
              <w:bottom w:val="single" w:sz="4" w:space="0" w:color="auto"/>
            </w:tcBorders>
          </w:tcPr>
          <w:p w:rsidR="00030684" w:rsidRDefault="00030684" w:rsidP="009D118D">
            <w:pPr>
              <w:pStyle w:val="af6"/>
            </w:pPr>
            <w:r>
              <w:rPr>
                <w:rFonts w:hint="eastAsia"/>
              </w:rPr>
              <w:t>ED</w:t>
            </w:r>
          </w:p>
        </w:tc>
        <w:tc>
          <w:tcPr>
            <w:tcW w:w="993" w:type="dxa"/>
            <w:tcBorders>
              <w:bottom w:val="single" w:sz="4" w:space="0" w:color="auto"/>
            </w:tcBorders>
            <w:vAlign w:val="center"/>
          </w:tcPr>
          <w:p w:rsidR="00030684" w:rsidRDefault="00F25AF2" w:rsidP="009D118D">
            <w:pPr>
              <w:pStyle w:val="af6"/>
            </w:pPr>
            <w:r>
              <w:rPr>
                <w:rFonts w:hint="eastAsia"/>
              </w:rPr>
              <w:t>无</w:t>
            </w:r>
          </w:p>
        </w:tc>
        <w:tc>
          <w:tcPr>
            <w:tcW w:w="1701" w:type="dxa"/>
            <w:tcBorders>
              <w:bottom w:val="single" w:sz="4" w:space="0" w:color="auto"/>
            </w:tcBorders>
          </w:tcPr>
          <w:p w:rsidR="00030684" w:rsidRPr="00E4385A" w:rsidRDefault="00030684" w:rsidP="009D118D">
            <w:pPr>
              <w:pStyle w:val="af6"/>
            </w:pPr>
            <w:r>
              <w:t>F800</w:t>
            </w:r>
            <w:r w:rsidRPr="00E4385A">
              <w:t>-</w:t>
            </w:r>
            <w:r>
              <w:t>IMG7</w:t>
            </w:r>
          </w:p>
        </w:tc>
        <w:tc>
          <w:tcPr>
            <w:tcW w:w="1134" w:type="dxa"/>
            <w:tcBorders>
              <w:bottom w:val="single" w:sz="4" w:space="0" w:color="auto"/>
            </w:tcBorders>
          </w:tcPr>
          <w:p w:rsidR="00030684" w:rsidRPr="00E4385A" w:rsidRDefault="00030684" w:rsidP="009D118D">
            <w:pPr>
              <w:pStyle w:val="af6"/>
            </w:pPr>
            <w:r w:rsidRPr="00E4385A">
              <w:t>PLTF image</w:t>
            </w:r>
          </w:p>
        </w:tc>
        <w:tc>
          <w:tcPr>
            <w:tcW w:w="1701" w:type="dxa"/>
            <w:tcBorders>
              <w:bottom w:val="single" w:sz="4" w:space="0" w:color="auto"/>
            </w:tcBorders>
          </w:tcPr>
          <w:p w:rsidR="00030684" w:rsidRPr="00E4385A" w:rsidRDefault="00030684" w:rsidP="009D118D">
            <w:pPr>
              <w:pStyle w:val="af6"/>
            </w:pPr>
            <w:r>
              <w:t>F800</w:t>
            </w:r>
            <w:r w:rsidRPr="00E4385A">
              <w:t>-</w:t>
            </w:r>
            <w:r>
              <w:t>IMG7</w:t>
            </w:r>
            <w:r w:rsidRPr="00E4385A">
              <w:t>^PLTF image^99MRC</w:t>
            </w:r>
          </w:p>
        </w:tc>
        <w:tc>
          <w:tcPr>
            <w:tcW w:w="708" w:type="dxa"/>
            <w:tcBorders>
              <w:bottom w:val="single" w:sz="4" w:space="0" w:color="auto"/>
            </w:tcBorders>
            <w:vAlign w:val="center"/>
          </w:tcPr>
          <w:p w:rsidR="00030684" w:rsidRDefault="00030684" w:rsidP="009D118D">
            <w:pPr>
              <w:pStyle w:val="af6"/>
            </w:pPr>
            <w:r>
              <w:rPr>
                <w:rFonts w:hint="eastAsia"/>
              </w:rPr>
              <w:t>无</w:t>
            </w:r>
          </w:p>
        </w:tc>
      </w:tr>
      <w:tr w:rsidR="00B53888" w:rsidTr="00AD41EA">
        <w:tc>
          <w:tcPr>
            <w:tcW w:w="8505" w:type="dxa"/>
            <w:gridSpan w:val="7"/>
            <w:shd w:val="clear" w:color="auto" w:fill="D9D9D9" w:themeFill="background1" w:themeFillShade="D9"/>
          </w:tcPr>
          <w:p w:rsidR="00B53888" w:rsidRDefault="00B53888" w:rsidP="009D118D">
            <w:pPr>
              <w:pStyle w:val="af4"/>
            </w:pPr>
            <w:r>
              <w:rPr>
                <w:rFonts w:hint="eastAsia"/>
              </w:rPr>
              <w:t>IP</w:t>
            </w:r>
            <w:r>
              <w:rPr>
                <w:rFonts w:hint="eastAsia"/>
              </w:rPr>
              <w:t>告警信息</w:t>
            </w:r>
          </w:p>
        </w:tc>
      </w:tr>
      <w:tr w:rsidR="00F25AF2" w:rsidTr="00AD41EA">
        <w:tc>
          <w:tcPr>
            <w:tcW w:w="1418" w:type="dxa"/>
            <w:vAlign w:val="center"/>
          </w:tcPr>
          <w:p w:rsidR="00F25AF2" w:rsidRDefault="00F25AF2" w:rsidP="009D118D">
            <w:pPr>
              <w:pStyle w:val="af6"/>
            </w:pPr>
            <w:r w:rsidRPr="00510B0E">
              <w:rPr>
                <w:rFonts w:hint="eastAsia"/>
              </w:rPr>
              <w:t>白细胞散点图异常</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F800-WARN1</w:t>
            </w:r>
          </w:p>
        </w:tc>
        <w:tc>
          <w:tcPr>
            <w:tcW w:w="1134" w:type="dxa"/>
            <w:vAlign w:val="center"/>
          </w:tcPr>
          <w:p w:rsidR="00F25AF2" w:rsidRPr="00E4385A" w:rsidRDefault="00F25AF2" w:rsidP="009D118D">
            <w:pPr>
              <w:pStyle w:val="af6"/>
            </w:pPr>
            <w:r>
              <w:t xml:space="preserve">WBC ABN </w:t>
            </w:r>
            <w:r w:rsidRPr="00510B0E">
              <w:t>SCATTERGRAM</w:t>
            </w:r>
          </w:p>
        </w:tc>
        <w:tc>
          <w:tcPr>
            <w:tcW w:w="1701" w:type="dxa"/>
            <w:vAlign w:val="center"/>
          </w:tcPr>
          <w:p w:rsidR="00F25AF2" w:rsidRDefault="00F25AF2" w:rsidP="009D118D">
            <w:pPr>
              <w:pStyle w:val="af6"/>
            </w:pPr>
            <w:r>
              <w:rPr>
                <w:rFonts w:hint="eastAsia"/>
              </w:rPr>
              <w:t>F800-WARN1^</w:t>
            </w:r>
            <w:r>
              <w:t xml:space="preserve">WBC ABN </w:t>
            </w:r>
            <w:r w:rsidRPr="00510B0E">
              <w:t>SCATTERGRAM</w:t>
            </w:r>
            <w:r>
              <w:t>^99MRC</w:t>
            </w:r>
          </w:p>
        </w:tc>
        <w:tc>
          <w:tcPr>
            <w:tcW w:w="708" w:type="dxa"/>
            <w:vAlign w:val="center"/>
          </w:tcPr>
          <w:p w:rsidR="00F25AF2" w:rsidRDefault="00F25AF2" w:rsidP="009D118D">
            <w:pPr>
              <w:pStyle w:val="af6"/>
            </w:pPr>
            <w:r>
              <w:rPr>
                <w:rFonts w:hint="eastAsia"/>
              </w:rPr>
              <w:t>无</w:t>
            </w:r>
          </w:p>
        </w:tc>
      </w:tr>
      <w:tr w:rsidR="00F25AF2" w:rsidTr="00AD41EA">
        <w:tc>
          <w:tcPr>
            <w:tcW w:w="1418" w:type="dxa"/>
            <w:vAlign w:val="center"/>
          </w:tcPr>
          <w:p w:rsidR="00F25AF2" w:rsidRPr="00510B0E" w:rsidRDefault="00F25AF2" w:rsidP="009D118D">
            <w:pPr>
              <w:pStyle w:val="af6"/>
            </w:pPr>
            <w:r w:rsidRPr="00510B0E">
              <w:rPr>
                <w:rFonts w:hint="eastAsia"/>
              </w:rPr>
              <w:t>嗜中性粒细胞减少</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F800-WARN2</w:t>
            </w:r>
          </w:p>
        </w:tc>
        <w:tc>
          <w:tcPr>
            <w:tcW w:w="1134" w:type="dxa"/>
            <w:vAlign w:val="center"/>
          </w:tcPr>
          <w:p w:rsidR="00F25AF2" w:rsidRDefault="00F25AF2" w:rsidP="009D118D">
            <w:pPr>
              <w:pStyle w:val="af6"/>
            </w:pPr>
            <w:r w:rsidRPr="00510B0E">
              <w:t>NEUTROPENIA</w:t>
            </w:r>
          </w:p>
        </w:tc>
        <w:tc>
          <w:tcPr>
            <w:tcW w:w="1701" w:type="dxa"/>
            <w:vAlign w:val="center"/>
          </w:tcPr>
          <w:p w:rsidR="00F25AF2" w:rsidRDefault="00F25AF2" w:rsidP="009D118D">
            <w:pPr>
              <w:pStyle w:val="af6"/>
            </w:pPr>
            <w:r>
              <w:rPr>
                <w:rFonts w:hint="eastAsia"/>
              </w:rPr>
              <w:t>F800-WARN</w:t>
            </w:r>
            <w:r>
              <w:t>2</w:t>
            </w:r>
            <w:r>
              <w:rPr>
                <w:rFonts w:hint="eastAsia"/>
              </w:rPr>
              <w:t>^</w:t>
            </w:r>
            <w:r w:rsidRPr="00510B0E">
              <w:t>NEUTROPENIA</w:t>
            </w:r>
            <w:r>
              <w:t>^99MRC</w:t>
            </w:r>
          </w:p>
        </w:tc>
        <w:tc>
          <w:tcPr>
            <w:tcW w:w="708" w:type="dxa"/>
            <w:vAlign w:val="center"/>
          </w:tcPr>
          <w:p w:rsidR="00F25AF2" w:rsidRDefault="00F25AF2" w:rsidP="009D118D">
            <w:pPr>
              <w:pStyle w:val="af6"/>
            </w:pPr>
            <w:r>
              <w:rPr>
                <w:rFonts w:hint="eastAsia"/>
              </w:rPr>
              <w:t>无</w:t>
            </w:r>
          </w:p>
        </w:tc>
      </w:tr>
      <w:tr w:rsidR="00F25AF2" w:rsidTr="00AD41EA">
        <w:tc>
          <w:tcPr>
            <w:tcW w:w="1418" w:type="dxa"/>
            <w:vAlign w:val="center"/>
          </w:tcPr>
          <w:p w:rsidR="00F25AF2" w:rsidRPr="00510B0E" w:rsidRDefault="00F25AF2" w:rsidP="009D118D">
            <w:pPr>
              <w:pStyle w:val="af6"/>
            </w:pPr>
            <w:r w:rsidRPr="00510B0E">
              <w:rPr>
                <w:rFonts w:hint="eastAsia"/>
              </w:rPr>
              <w:t>嗜中性粒细胞增加</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F800-WARN3</w:t>
            </w:r>
          </w:p>
        </w:tc>
        <w:tc>
          <w:tcPr>
            <w:tcW w:w="1134" w:type="dxa"/>
            <w:vAlign w:val="center"/>
          </w:tcPr>
          <w:p w:rsidR="00F25AF2" w:rsidRPr="00510B0E" w:rsidRDefault="00F25AF2" w:rsidP="009D118D">
            <w:pPr>
              <w:pStyle w:val="af6"/>
            </w:pPr>
            <w:r w:rsidRPr="00510B0E">
              <w:t>NEUTROPHILIA</w:t>
            </w:r>
          </w:p>
        </w:tc>
        <w:tc>
          <w:tcPr>
            <w:tcW w:w="1701" w:type="dxa"/>
            <w:vAlign w:val="center"/>
          </w:tcPr>
          <w:p w:rsidR="00F25AF2" w:rsidRDefault="00F25AF2" w:rsidP="009D118D">
            <w:pPr>
              <w:pStyle w:val="af6"/>
            </w:pPr>
            <w:r>
              <w:rPr>
                <w:rFonts w:hint="eastAsia"/>
              </w:rPr>
              <w:t>F800-WARN</w:t>
            </w:r>
            <w:r>
              <w:t>3</w:t>
            </w:r>
            <w:r>
              <w:rPr>
                <w:rFonts w:hint="eastAsia"/>
              </w:rPr>
              <w:t>^</w:t>
            </w:r>
            <w:r w:rsidRPr="00510B0E">
              <w:t>NEUTROPHILIA</w:t>
            </w:r>
            <w:r>
              <w:t>^99MRC</w:t>
            </w:r>
          </w:p>
        </w:tc>
        <w:tc>
          <w:tcPr>
            <w:tcW w:w="708" w:type="dxa"/>
            <w:vAlign w:val="center"/>
          </w:tcPr>
          <w:p w:rsidR="00F25AF2" w:rsidRDefault="00F25AF2" w:rsidP="009D118D">
            <w:pPr>
              <w:pStyle w:val="af6"/>
            </w:pPr>
            <w:r>
              <w:rPr>
                <w:rFonts w:hint="eastAsia"/>
              </w:rPr>
              <w:t>无</w:t>
            </w:r>
          </w:p>
        </w:tc>
      </w:tr>
      <w:tr w:rsidR="00F25AF2" w:rsidTr="00AD41EA">
        <w:tc>
          <w:tcPr>
            <w:tcW w:w="1418" w:type="dxa"/>
            <w:vAlign w:val="center"/>
          </w:tcPr>
          <w:p w:rsidR="00F25AF2" w:rsidRPr="00510B0E" w:rsidRDefault="00F25AF2" w:rsidP="009D118D">
            <w:pPr>
              <w:pStyle w:val="af6"/>
            </w:pPr>
            <w:r w:rsidRPr="008C4ADA">
              <w:rPr>
                <w:rFonts w:hint="eastAsia"/>
              </w:rPr>
              <w:t>淋巴细胞减少</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F800-WARN4</w:t>
            </w:r>
          </w:p>
        </w:tc>
        <w:tc>
          <w:tcPr>
            <w:tcW w:w="1134" w:type="dxa"/>
            <w:vAlign w:val="center"/>
          </w:tcPr>
          <w:p w:rsidR="00F25AF2" w:rsidRPr="00510B0E" w:rsidRDefault="00F25AF2" w:rsidP="009D118D">
            <w:pPr>
              <w:pStyle w:val="af6"/>
            </w:pPr>
            <w:r w:rsidRPr="008C4ADA">
              <w:t>LYMPHOPENIA</w:t>
            </w:r>
          </w:p>
        </w:tc>
        <w:tc>
          <w:tcPr>
            <w:tcW w:w="1701" w:type="dxa"/>
            <w:vAlign w:val="center"/>
          </w:tcPr>
          <w:p w:rsidR="00F25AF2" w:rsidRDefault="00F25AF2" w:rsidP="009D118D">
            <w:pPr>
              <w:pStyle w:val="af6"/>
            </w:pPr>
            <w:r>
              <w:rPr>
                <w:rFonts w:hint="eastAsia"/>
              </w:rPr>
              <w:t>F800-WARN</w:t>
            </w:r>
            <w:r>
              <w:t>4</w:t>
            </w:r>
            <w:r>
              <w:rPr>
                <w:rFonts w:hint="eastAsia"/>
              </w:rPr>
              <w:t>^</w:t>
            </w:r>
            <w:r>
              <w:t>LYMPHOPENIA^99MRC</w:t>
            </w:r>
          </w:p>
        </w:tc>
        <w:tc>
          <w:tcPr>
            <w:tcW w:w="708" w:type="dxa"/>
            <w:vAlign w:val="center"/>
          </w:tcPr>
          <w:p w:rsidR="00F25AF2" w:rsidRDefault="00F25AF2" w:rsidP="009D118D">
            <w:pPr>
              <w:pStyle w:val="af6"/>
            </w:pPr>
            <w:r>
              <w:rPr>
                <w:rFonts w:hint="eastAsia"/>
              </w:rPr>
              <w:t>无</w:t>
            </w:r>
          </w:p>
        </w:tc>
      </w:tr>
      <w:tr w:rsidR="00F25AF2" w:rsidTr="00AD41EA">
        <w:tc>
          <w:tcPr>
            <w:tcW w:w="1418" w:type="dxa"/>
            <w:vAlign w:val="center"/>
          </w:tcPr>
          <w:p w:rsidR="00F25AF2" w:rsidRPr="008C4ADA" w:rsidRDefault="00F25AF2" w:rsidP="009D118D">
            <w:pPr>
              <w:pStyle w:val="af6"/>
            </w:pPr>
            <w:r w:rsidRPr="00C64FD2">
              <w:rPr>
                <w:rFonts w:hint="eastAsia"/>
              </w:rPr>
              <w:t>淋巴细胞增加</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F800-WARN5</w:t>
            </w:r>
          </w:p>
        </w:tc>
        <w:tc>
          <w:tcPr>
            <w:tcW w:w="1134" w:type="dxa"/>
            <w:vAlign w:val="center"/>
          </w:tcPr>
          <w:p w:rsidR="00F25AF2" w:rsidRPr="008C4ADA" w:rsidRDefault="00F25AF2" w:rsidP="009D118D">
            <w:pPr>
              <w:pStyle w:val="af6"/>
            </w:pPr>
            <w:r w:rsidRPr="00C64FD2">
              <w:t>LYMPHOCYTOSIS</w:t>
            </w:r>
          </w:p>
        </w:tc>
        <w:tc>
          <w:tcPr>
            <w:tcW w:w="1701" w:type="dxa"/>
            <w:vAlign w:val="center"/>
          </w:tcPr>
          <w:p w:rsidR="00F25AF2" w:rsidRDefault="00F25AF2" w:rsidP="009D118D">
            <w:pPr>
              <w:pStyle w:val="af6"/>
            </w:pPr>
            <w:r>
              <w:rPr>
                <w:rFonts w:hint="eastAsia"/>
              </w:rPr>
              <w:t>F800-WARN</w:t>
            </w:r>
            <w:r>
              <w:t>5</w:t>
            </w:r>
            <w:r>
              <w:rPr>
                <w:rFonts w:hint="eastAsia"/>
              </w:rPr>
              <w:t>^</w:t>
            </w:r>
            <w:r w:rsidRPr="00C64FD2">
              <w:t>LYMPHOCYTOSIS</w:t>
            </w:r>
            <w:r>
              <w:t>^99MRC</w:t>
            </w:r>
          </w:p>
        </w:tc>
        <w:tc>
          <w:tcPr>
            <w:tcW w:w="708" w:type="dxa"/>
            <w:vAlign w:val="center"/>
          </w:tcPr>
          <w:p w:rsidR="00F25AF2" w:rsidRDefault="00F25AF2" w:rsidP="009D118D">
            <w:pPr>
              <w:pStyle w:val="af6"/>
            </w:pPr>
            <w:r>
              <w:rPr>
                <w:rFonts w:hint="eastAsia"/>
              </w:rPr>
              <w:t>无</w:t>
            </w:r>
          </w:p>
        </w:tc>
      </w:tr>
      <w:tr w:rsidR="00F25AF2" w:rsidTr="00AD41EA">
        <w:tc>
          <w:tcPr>
            <w:tcW w:w="1418" w:type="dxa"/>
            <w:vAlign w:val="center"/>
          </w:tcPr>
          <w:p w:rsidR="00F25AF2" w:rsidRPr="00C64FD2" w:rsidRDefault="00F25AF2" w:rsidP="009D118D">
            <w:pPr>
              <w:pStyle w:val="af6"/>
            </w:pPr>
            <w:r w:rsidRPr="00C64FD2">
              <w:rPr>
                <w:rFonts w:hint="eastAsia"/>
              </w:rPr>
              <w:t>单核细胞增加</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w:t>
            </w:r>
            <w:r>
              <w:t>6</w:t>
            </w:r>
          </w:p>
        </w:tc>
        <w:tc>
          <w:tcPr>
            <w:tcW w:w="1134" w:type="dxa"/>
            <w:vAlign w:val="center"/>
          </w:tcPr>
          <w:p w:rsidR="00F25AF2" w:rsidRPr="00C64FD2" w:rsidRDefault="00F25AF2" w:rsidP="009D118D">
            <w:pPr>
              <w:pStyle w:val="af6"/>
            </w:pPr>
            <w:r w:rsidRPr="00C64FD2">
              <w:t>MONOCYTOSIS</w:t>
            </w:r>
          </w:p>
        </w:tc>
        <w:tc>
          <w:tcPr>
            <w:tcW w:w="1701" w:type="dxa"/>
            <w:vAlign w:val="center"/>
          </w:tcPr>
          <w:p w:rsidR="00F25AF2" w:rsidRDefault="00F25AF2" w:rsidP="009D118D">
            <w:pPr>
              <w:pStyle w:val="af6"/>
            </w:pPr>
            <w:r>
              <w:rPr>
                <w:rFonts w:hint="eastAsia"/>
              </w:rPr>
              <w:t>F800-WARN</w:t>
            </w:r>
            <w:r>
              <w:t>6</w:t>
            </w:r>
            <w:r>
              <w:rPr>
                <w:rFonts w:hint="eastAsia"/>
              </w:rPr>
              <w:t>^</w:t>
            </w:r>
            <w:r w:rsidRPr="00C64FD2">
              <w:t>MONOCYTOSIS</w:t>
            </w:r>
            <w:r>
              <w:t>^99MRC</w:t>
            </w:r>
          </w:p>
        </w:tc>
        <w:tc>
          <w:tcPr>
            <w:tcW w:w="708" w:type="dxa"/>
            <w:vAlign w:val="center"/>
          </w:tcPr>
          <w:p w:rsidR="00F25AF2" w:rsidRDefault="00F25AF2" w:rsidP="009D118D">
            <w:pPr>
              <w:pStyle w:val="af6"/>
            </w:pPr>
            <w:r>
              <w:rPr>
                <w:rFonts w:hint="eastAsia"/>
              </w:rPr>
              <w:t>无</w:t>
            </w:r>
          </w:p>
        </w:tc>
      </w:tr>
      <w:tr w:rsidR="00F25AF2" w:rsidTr="00AD41EA">
        <w:tc>
          <w:tcPr>
            <w:tcW w:w="1418" w:type="dxa"/>
            <w:vAlign w:val="center"/>
          </w:tcPr>
          <w:p w:rsidR="00F25AF2" w:rsidRPr="00C64FD2" w:rsidRDefault="00F25AF2" w:rsidP="009D118D">
            <w:pPr>
              <w:pStyle w:val="af6"/>
            </w:pPr>
            <w:r w:rsidRPr="00C64FD2">
              <w:rPr>
                <w:rFonts w:hint="eastAsia"/>
              </w:rPr>
              <w:t>嗜酸性粒细胞增加</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w:t>
            </w:r>
            <w:r>
              <w:t>7</w:t>
            </w:r>
          </w:p>
        </w:tc>
        <w:tc>
          <w:tcPr>
            <w:tcW w:w="1134" w:type="dxa"/>
            <w:vAlign w:val="center"/>
          </w:tcPr>
          <w:p w:rsidR="00F25AF2" w:rsidRPr="00C64FD2" w:rsidRDefault="00F25AF2" w:rsidP="009D118D">
            <w:pPr>
              <w:pStyle w:val="af6"/>
            </w:pPr>
            <w:r w:rsidRPr="00C64FD2">
              <w:t>EOSINOPHILIA</w:t>
            </w:r>
          </w:p>
        </w:tc>
        <w:tc>
          <w:tcPr>
            <w:tcW w:w="1701" w:type="dxa"/>
            <w:vAlign w:val="center"/>
          </w:tcPr>
          <w:p w:rsidR="00F25AF2" w:rsidRDefault="00F25AF2" w:rsidP="009D118D">
            <w:pPr>
              <w:pStyle w:val="af6"/>
            </w:pPr>
            <w:r>
              <w:rPr>
                <w:rFonts w:hint="eastAsia"/>
              </w:rPr>
              <w:t>F800-WARN</w:t>
            </w:r>
            <w:r>
              <w:t>7</w:t>
            </w:r>
            <w:r>
              <w:rPr>
                <w:rFonts w:hint="eastAsia"/>
              </w:rPr>
              <w:t>^</w:t>
            </w:r>
            <w:r w:rsidRPr="00C64FD2">
              <w:t>EOSINOPHILIA</w:t>
            </w:r>
            <w:r>
              <w:t>^99MRC</w:t>
            </w:r>
          </w:p>
        </w:tc>
        <w:tc>
          <w:tcPr>
            <w:tcW w:w="708" w:type="dxa"/>
            <w:vAlign w:val="center"/>
          </w:tcPr>
          <w:p w:rsidR="00F25AF2" w:rsidRDefault="00F25AF2" w:rsidP="009D118D">
            <w:pPr>
              <w:pStyle w:val="af6"/>
            </w:pPr>
            <w:r>
              <w:rPr>
                <w:rFonts w:hint="eastAsia"/>
              </w:rPr>
              <w:t>无</w:t>
            </w:r>
          </w:p>
        </w:tc>
      </w:tr>
      <w:tr w:rsidR="00F25AF2" w:rsidTr="00AD41EA">
        <w:tc>
          <w:tcPr>
            <w:tcW w:w="1418" w:type="dxa"/>
            <w:vAlign w:val="center"/>
          </w:tcPr>
          <w:p w:rsidR="00F25AF2" w:rsidRPr="00C64FD2" w:rsidRDefault="00F25AF2" w:rsidP="009D118D">
            <w:pPr>
              <w:pStyle w:val="af6"/>
            </w:pPr>
            <w:r w:rsidRPr="00C64FD2">
              <w:rPr>
                <w:rFonts w:hint="eastAsia"/>
              </w:rPr>
              <w:t>嗜碱性粒细胞增加</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w:t>
            </w:r>
            <w:r>
              <w:t>8</w:t>
            </w:r>
          </w:p>
        </w:tc>
        <w:tc>
          <w:tcPr>
            <w:tcW w:w="1134" w:type="dxa"/>
            <w:vAlign w:val="center"/>
          </w:tcPr>
          <w:p w:rsidR="00F25AF2" w:rsidRPr="00C64FD2" w:rsidRDefault="00F25AF2" w:rsidP="009D118D">
            <w:pPr>
              <w:pStyle w:val="af6"/>
            </w:pPr>
            <w:r w:rsidRPr="00C64FD2">
              <w:t>BASOPHILIA</w:t>
            </w:r>
          </w:p>
        </w:tc>
        <w:tc>
          <w:tcPr>
            <w:tcW w:w="1701" w:type="dxa"/>
            <w:vAlign w:val="center"/>
          </w:tcPr>
          <w:p w:rsidR="00F25AF2" w:rsidRDefault="00F25AF2" w:rsidP="009D118D">
            <w:pPr>
              <w:pStyle w:val="af6"/>
            </w:pPr>
            <w:r>
              <w:rPr>
                <w:rFonts w:hint="eastAsia"/>
              </w:rPr>
              <w:t>F800-WARN</w:t>
            </w:r>
            <w:r>
              <w:t>8</w:t>
            </w:r>
            <w:r>
              <w:rPr>
                <w:rFonts w:hint="eastAsia"/>
              </w:rPr>
              <w:t>^</w:t>
            </w:r>
            <w:r w:rsidRPr="00C64FD2">
              <w:t>BASOPHILIA</w:t>
            </w:r>
            <w:r>
              <w:t>^99MRC</w:t>
            </w:r>
          </w:p>
        </w:tc>
        <w:tc>
          <w:tcPr>
            <w:tcW w:w="708" w:type="dxa"/>
            <w:vAlign w:val="center"/>
          </w:tcPr>
          <w:p w:rsidR="00F25AF2" w:rsidRDefault="00F25AF2" w:rsidP="009D118D">
            <w:pPr>
              <w:pStyle w:val="af6"/>
            </w:pPr>
            <w:r>
              <w:rPr>
                <w:rFonts w:hint="eastAsia"/>
              </w:rPr>
              <w:t>无</w:t>
            </w:r>
          </w:p>
        </w:tc>
      </w:tr>
      <w:tr w:rsidR="00F25AF2" w:rsidTr="00AD41EA">
        <w:tc>
          <w:tcPr>
            <w:tcW w:w="1418" w:type="dxa"/>
            <w:vAlign w:val="center"/>
          </w:tcPr>
          <w:p w:rsidR="00F25AF2" w:rsidRPr="00C64FD2" w:rsidRDefault="00F25AF2" w:rsidP="009D118D">
            <w:pPr>
              <w:pStyle w:val="af6"/>
            </w:pPr>
            <w:r w:rsidRPr="00C64FD2">
              <w:rPr>
                <w:rFonts w:hint="eastAsia"/>
              </w:rPr>
              <w:t>白细胞计数减少</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w:t>
            </w:r>
            <w:r>
              <w:t>9</w:t>
            </w:r>
          </w:p>
        </w:tc>
        <w:tc>
          <w:tcPr>
            <w:tcW w:w="1134" w:type="dxa"/>
            <w:vAlign w:val="center"/>
          </w:tcPr>
          <w:p w:rsidR="00F25AF2" w:rsidRPr="00C64FD2" w:rsidRDefault="00F25AF2" w:rsidP="009D118D">
            <w:pPr>
              <w:pStyle w:val="af6"/>
            </w:pPr>
            <w:r w:rsidRPr="00C64FD2">
              <w:t>LEUKOCYTOPENIA</w:t>
            </w:r>
          </w:p>
        </w:tc>
        <w:tc>
          <w:tcPr>
            <w:tcW w:w="1701" w:type="dxa"/>
            <w:vAlign w:val="center"/>
          </w:tcPr>
          <w:p w:rsidR="00F25AF2" w:rsidRDefault="00F25AF2" w:rsidP="009D118D">
            <w:pPr>
              <w:pStyle w:val="af6"/>
            </w:pPr>
            <w:r>
              <w:rPr>
                <w:rFonts w:hint="eastAsia"/>
              </w:rPr>
              <w:t>F800-WARN</w:t>
            </w:r>
            <w:r>
              <w:t>9</w:t>
            </w:r>
            <w:r>
              <w:rPr>
                <w:rFonts w:hint="eastAsia"/>
              </w:rPr>
              <w:t>^</w:t>
            </w:r>
            <w:r w:rsidRPr="00C64FD2">
              <w:t>LEUKOCYTOPENIA</w:t>
            </w:r>
            <w:r>
              <w:t>^99MRC</w:t>
            </w:r>
          </w:p>
        </w:tc>
        <w:tc>
          <w:tcPr>
            <w:tcW w:w="708" w:type="dxa"/>
            <w:vAlign w:val="center"/>
          </w:tcPr>
          <w:p w:rsidR="00F25AF2" w:rsidRDefault="00F25AF2" w:rsidP="009D118D">
            <w:pPr>
              <w:pStyle w:val="af6"/>
            </w:pPr>
            <w:r>
              <w:rPr>
                <w:rFonts w:hint="eastAsia"/>
              </w:rPr>
              <w:t>无</w:t>
            </w:r>
          </w:p>
        </w:tc>
      </w:tr>
      <w:tr w:rsidR="00F25AF2" w:rsidTr="00AD41EA">
        <w:tc>
          <w:tcPr>
            <w:tcW w:w="1418" w:type="dxa"/>
            <w:vAlign w:val="center"/>
          </w:tcPr>
          <w:p w:rsidR="00F25AF2" w:rsidRPr="00C64FD2" w:rsidRDefault="00F25AF2" w:rsidP="009D118D">
            <w:pPr>
              <w:pStyle w:val="af6"/>
            </w:pPr>
            <w:r w:rsidRPr="00C64FD2">
              <w:rPr>
                <w:rFonts w:hint="eastAsia"/>
              </w:rPr>
              <w:t>白细胞计数增加</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w:t>
            </w:r>
            <w:r>
              <w:t>10</w:t>
            </w:r>
          </w:p>
        </w:tc>
        <w:tc>
          <w:tcPr>
            <w:tcW w:w="1134" w:type="dxa"/>
            <w:vAlign w:val="center"/>
          </w:tcPr>
          <w:p w:rsidR="00F25AF2" w:rsidRPr="00C64FD2" w:rsidRDefault="00F25AF2" w:rsidP="009D118D">
            <w:pPr>
              <w:pStyle w:val="af6"/>
            </w:pPr>
            <w:r w:rsidRPr="00C64FD2">
              <w:t>LEUKOCYTOSIS</w:t>
            </w:r>
          </w:p>
        </w:tc>
        <w:tc>
          <w:tcPr>
            <w:tcW w:w="1701" w:type="dxa"/>
            <w:vAlign w:val="center"/>
          </w:tcPr>
          <w:p w:rsidR="00F25AF2" w:rsidRDefault="00F25AF2" w:rsidP="009D118D">
            <w:pPr>
              <w:pStyle w:val="af6"/>
            </w:pPr>
            <w:r>
              <w:rPr>
                <w:rFonts w:hint="eastAsia"/>
              </w:rPr>
              <w:t>F800-WARN</w:t>
            </w:r>
            <w:r>
              <w:t>10</w:t>
            </w:r>
            <w:r>
              <w:rPr>
                <w:rFonts w:hint="eastAsia"/>
              </w:rPr>
              <w:t>^</w:t>
            </w:r>
            <w:r w:rsidRPr="00C64FD2">
              <w:t>LEUKOCYTOSIS</w:t>
            </w:r>
            <w:r>
              <w:t>^99MRC</w:t>
            </w:r>
          </w:p>
        </w:tc>
        <w:tc>
          <w:tcPr>
            <w:tcW w:w="708" w:type="dxa"/>
            <w:vAlign w:val="center"/>
          </w:tcPr>
          <w:p w:rsidR="00F25AF2" w:rsidRDefault="00F25AF2" w:rsidP="009D118D">
            <w:pPr>
              <w:pStyle w:val="af6"/>
            </w:pPr>
            <w:r>
              <w:rPr>
                <w:rFonts w:hint="eastAsia"/>
              </w:rPr>
              <w:t>无</w:t>
            </w:r>
          </w:p>
        </w:tc>
      </w:tr>
      <w:tr w:rsidR="00F25AF2" w:rsidRPr="00C64FD2" w:rsidTr="00AD41EA">
        <w:tc>
          <w:tcPr>
            <w:tcW w:w="1418" w:type="dxa"/>
            <w:vAlign w:val="center"/>
          </w:tcPr>
          <w:p w:rsidR="00F25AF2" w:rsidRPr="00C64FD2" w:rsidRDefault="00F25AF2" w:rsidP="009D118D">
            <w:pPr>
              <w:pStyle w:val="af6"/>
            </w:pPr>
            <w:r w:rsidRPr="00C64FD2">
              <w:rPr>
                <w:rFonts w:hint="eastAsia"/>
              </w:rPr>
              <w:t>有核红细胞增加</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w:t>
            </w:r>
            <w:r>
              <w:t>11</w:t>
            </w:r>
          </w:p>
        </w:tc>
        <w:tc>
          <w:tcPr>
            <w:tcW w:w="1134" w:type="dxa"/>
            <w:vAlign w:val="center"/>
          </w:tcPr>
          <w:p w:rsidR="00F25AF2" w:rsidRPr="00C64FD2" w:rsidRDefault="00F25AF2" w:rsidP="009D118D">
            <w:pPr>
              <w:pStyle w:val="af6"/>
            </w:pPr>
            <w:r>
              <w:t xml:space="preserve">NRBC </w:t>
            </w:r>
            <w:r w:rsidRPr="00C64FD2">
              <w:t>PRESENT</w:t>
            </w:r>
          </w:p>
        </w:tc>
        <w:tc>
          <w:tcPr>
            <w:tcW w:w="1701" w:type="dxa"/>
            <w:vAlign w:val="center"/>
          </w:tcPr>
          <w:p w:rsidR="00F25AF2" w:rsidRDefault="00F25AF2" w:rsidP="009D118D">
            <w:pPr>
              <w:pStyle w:val="af6"/>
            </w:pPr>
            <w:r>
              <w:rPr>
                <w:rFonts w:hint="eastAsia"/>
              </w:rPr>
              <w:t>F800-WARN</w:t>
            </w:r>
            <w:r>
              <w:t>11</w:t>
            </w:r>
            <w:r>
              <w:rPr>
                <w:rFonts w:hint="eastAsia"/>
              </w:rPr>
              <w:t>^</w:t>
            </w:r>
            <w:r>
              <w:t xml:space="preserve">NRBC </w:t>
            </w:r>
            <w:r w:rsidRPr="00C64FD2">
              <w:t>PRESENT</w:t>
            </w:r>
            <w:r>
              <w:t>^99MRC</w:t>
            </w:r>
          </w:p>
        </w:tc>
        <w:tc>
          <w:tcPr>
            <w:tcW w:w="708" w:type="dxa"/>
            <w:vAlign w:val="center"/>
          </w:tcPr>
          <w:p w:rsidR="00F25AF2" w:rsidRDefault="00F25AF2" w:rsidP="009D118D">
            <w:pPr>
              <w:pStyle w:val="af6"/>
            </w:pPr>
            <w:r>
              <w:rPr>
                <w:rFonts w:hint="eastAsia"/>
              </w:rPr>
              <w:t>无</w:t>
            </w:r>
          </w:p>
        </w:tc>
      </w:tr>
      <w:tr w:rsidR="00F25AF2" w:rsidRPr="00C64FD2" w:rsidTr="00AD41EA">
        <w:tc>
          <w:tcPr>
            <w:tcW w:w="1418" w:type="dxa"/>
            <w:vAlign w:val="center"/>
          </w:tcPr>
          <w:p w:rsidR="00F25AF2" w:rsidRPr="00C64FD2" w:rsidRDefault="00F25AF2" w:rsidP="009D118D">
            <w:pPr>
              <w:pStyle w:val="af6"/>
            </w:pPr>
            <w:r w:rsidRPr="00C64FD2">
              <w:rPr>
                <w:rFonts w:hint="eastAsia"/>
              </w:rPr>
              <w:t>未成熟粒细胞</w:t>
            </w:r>
            <w:r w:rsidRPr="00C64FD2">
              <w:rPr>
                <w:rFonts w:hint="eastAsia"/>
              </w:rPr>
              <w:lastRenderedPageBreak/>
              <w:t>增加</w:t>
            </w:r>
          </w:p>
        </w:tc>
        <w:tc>
          <w:tcPr>
            <w:tcW w:w="850" w:type="dxa"/>
            <w:vAlign w:val="center"/>
          </w:tcPr>
          <w:p w:rsidR="00F25AF2" w:rsidRDefault="00F25AF2" w:rsidP="009D118D">
            <w:pPr>
              <w:pStyle w:val="af6"/>
            </w:pPr>
            <w:r>
              <w:rPr>
                <w:rFonts w:hint="eastAsia"/>
              </w:rPr>
              <w:lastRenderedPageBreak/>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w:t>
            </w:r>
            <w:r>
              <w:t>12</w:t>
            </w:r>
          </w:p>
        </w:tc>
        <w:tc>
          <w:tcPr>
            <w:tcW w:w="1134" w:type="dxa"/>
            <w:vAlign w:val="center"/>
          </w:tcPr>
          <w:p w:rsidR="00F25AF2" w:rsidRDefault="00F25AF2" w:rsidP="009D118D">
            <w:pPr>
              <w:pStyle w:val="af6"/>
            </w:pPr>
            <w:r>
              <w:t xml:space="preserve">IG </w:t>
            </w:r>
            <w:r w:rsidRPr="00C64FD2">
              <w:t>PRESENT</w:t>
            </w:r>
          </w:p>
        </w:tc>
        <w:tc>
          <w:tcPr>
            <w:tcW w:w="1701" w:type="dxa"/>
            <w:vAlign w:val="center"/>
          </w:tcPr>
          <w:p w:rsidR="00F25AF2" w:rsidRDefault="00F25AF2" w:rsidP="009D118D">
            <w:pPr>
              <w:pStyle w:val="af6"/>
            </w:pPr>
            <w:r>
              <w:rPr>
                <w:rFonts w:hint="eastAsia"/>
              </w:rPr>
              <w:t>F800-WARN</w:t>
            </w:r>
            <w:r>
              <w:t>12</w:t>
            </w:r>
            <w:r>
              <w:rPr>
                <w:rFonts w:hint="eastAsia"/>
              </w:rPr>
              <w:t>^</w:t>
            </w:r>
            <w:r>
              <w:t xml:space="preserve">IG </w:t>
            </w:r>
            <w:r w:rsidRPr="00C64FD2">
              <w:lastRenderedPageBreak/>
              <w:t>PRESENT</w:t>
            </w:r>
            <w:r>
              <w:t>^99MRC</w:t>
            </w:r>
          </w:p>
        </w:tc>
        <w:tc>
          <w:tcPr>
            <w:tcW w:w="708" w:type="dxa"/>
            <w:vAlign w:val="center"/>
          </w:tcPr>
          <w:p w:rsidR="00F25AF2" w:rsidRDefault="00F25AF2" w:rsidP="009D118D">
            <w:pPr>
              <w:pStyle w:val="af6"/>
            </w:pPr>
            <w:r>
              <w:rPr>
                <w:rFonts w:hint="eastAsia"/>
              </w:rPr>
              <w:lastRenderedPageBreak/>
              <w:t>无</w:t>
            </w:r>
          </w:p>
        </w:tc>
      </w:tr>
      <w:tr w:rsidR="00F25AF2" w:rsidRPr="00C64FD2" w:rsidTr="00AD41EA">
        <w:tc>
          <w:tcPr>
            <w:tcW w:w="1418" w:type="dxa"/>
            <w:vAlign w:val="center"/>
          </w:tcPr>
          <w:p w:rsidR="00F25AF2" w:rsidRPr="00C64FD2" w:rsidRDefault="00F25AF2" w:rsidP="009D118D">
            <w:pPr>
              <w:pStyle w:val="af6"/>
            </w:pPr>
            <w:r w:rsidRPr="00C64FD2">
              <w:rPr>
                <w:rFonts w:hint="eastAsia"/>
              </w:rPr>
              <w:lastRenderedPageBreak/>
              <w:t>原始细胞</w:t>
            </w:r>
            <w:r w:rsidRPr="00C64FD2">
              <w:rPr>
                <w:rFonts w:hint="eastAsia"/>
              </w:rPr>
              <w:t>/</w:t>
            </w:r>
            <w:r w:rsidRPr="00C64FD2">
              <w:rPr>
                <w:rFonts w:hint="eastAsia"/>
              </w:rPr>
              <w:t>异常淋巴细胞</w:t>
            </w:r>
            <w:r w:rsidRPr="00C64FD2">
              <w:rPr>
                <w:rFonts w:hint="eastAsia"/>
              </w:rPr>
              <w:t>?</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w:t>
            </w:r>
            <w:r>
              <w:t>13</w:t>
            </w:r>
          </w:p>
        </w:tc>
        <w:tc>
          <w:tcPr>
            <w:tcW w:w="1134" w:type="dxa"/>
            <w:vAlign w:val="center"/>
          </w:tcPr>
          <w:p w:rsidR="00F25AF2" w:rsidRDefault="00F25AF2" w:rsidP="009D118D">
            <w:pPr>
              <w:pStyle w:val="af6"/>
            </w:pPr>
            <w:r>
              <w:t xml:space="preserve">BLASTSOR ABNLYMPHO </w:t>
            </w:r>
            <w:r w:rsidRPr="00E7105C">
              <w:t>S</w:t>
            </w:r>
          </w:p>
        </w:tc>
        <w:tc>
          <w:tcPr>
            <w:tcW w:w="1701" w:type="dxa"/>
            <w:vAlign w:val="center"/>
          </w:tcPr>
          <w:p w:rsidR="00F25AF2" w:rsidRDefault="00F25AF2" w:rsidP="009D118D">
            <w:pPr>
              <w:pStyle w:val="af6"/>
            </w:pPr>
            <w:r>
              <w:rPr>
                <w:rFonts w:hint="eastAsia"/>
              </w:rPr>
              <w:t>F800-WARN</w:t>
            </w:r>
            <w:r>
              <w:t>13</w:t>
            </w:r>
            <w:r>
              <w:rPr>
                <w:rFonts w:hint="eastAsia"/>
              </w:rPr>
              <w:t>^</w:t>
            </w:r>
            <w:r>
              <w:t xml:space="preserve">BLASTSOR ABNLYMPHO </w:t>
            </w:r>
            <w:r w:rsidRPr="00E7105C">
              <w:t>S</w:t>
            </w:r>
            <w:r>
              <w:t>^99MRC</w:t>
            </w:r>
          </w:p>
        </w:tc>
        <w:tc>
          <w:tcPr>
            <w:tcW w:w="708" w:type="dxa"/>
            <w:vAlign w:val="center"/>
          </w:tcPr>
          <w:p w:rsidR="00F25AF2" w:rsidRDefault="00F25AF2" w:rsidP="009D118D">
            <w:pPr>
              <w:pStyle w:val="af6"/>
            </w:pPr>
            <w:r>
              <w:rPr>
                <w:rFonts w:hint="eastAsia"/>
              </w:rPr>
              <w:t>无</w:t>
            </w:r>
          </w:p>
        </w:tc>
      </w:tr>
      <w:tr w:rsidR="00F25AF2" w:rsidRPr="00E7105C" w:rsidTr="00AD41EA">
        <w:tc>
          <w:tcPr>
            <w:tcW w:w="1418" w:type="dxa"/>
            <w:vAlign w:val="center"/>
          </w:tcPr>
          <w:p w:rsidR="00F25AF2" w:rsidRPr="00C64FD2" w:rsidRDefault="00F25AF2" w:rsidP="009D118D">
            <w:pPr>
              <w:pStyle w:val="af6"/>
            </w:pPr>
            <w:r w:rsidRPr="00E7105C">
              <w:rPr>
                <w:rFonts w:hint="eastAsia"/>
              </w:rPr>
              <w:t>异型淋巴细胞？</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w:t>
            </w:r>
            <w:r>
              <w:t>14</w:t>
            </w:r>
          </w:p>
        </w:tc>
        <w:tc>
          <w:tcPr>
            <w:tcW w:w="1134" w:type="dxa"/>
            <w:vAlign w:val="center"/>
          </w:tcPr>
          <w:p w:rsidR="00F25AF2" w:rsidRDefault="00F25AF2" w:rsidP="009D118D">
            <w:pPr>
              <w:pStyle w:val="af6"/>
            </w:pPr>
            <w:r>
              <w:t xml:space="preserve">ATYPICALLYMPHO </w:t>
            </w:r>
            <w:r w:rsidRPr="00E7105C">
              <w:t>S</w:t>
            </w:r>
          </w:p>
        </w:tc>
        <w:tc>
          <w:tcPr>
            <w:tcW w:w="1701" w:type="dxa"/>
            <w:vAlign w:val="center"/>
          </w:tcPr>
          <w:p w:rsidR="00F25AF2" w:rsidRDefault="00F25AF2" w:rsidP="009D118D">
            <w:pPr>
              <w:pStyle w:val="af6"/>
            </w:pPr>
            <w:r>
              <w:rPr>
                <w:rFonts w:hint="eastAsia"/>
              </w:rPr>
              <w:t>F800-WARN</w:t>
            </w:r>
            <w:r>
              <w:t>14</w:t>
            </w:r>
            <w:r>
              <w:rPr>
                <w:rFonts w:hint="eastAsia"/>
              </w:rPr>
              <w:t>^</w:t>
            </w:r>
            <w:r>
              <w:t xml:space="preserve">ATYPICALLYMPHO </w:t>
            </w:r>
            <w:r w:rsidRPr="00E7105C">
              <w:t>S</w:t>
            </w:r>
            <w:r>
              <w:t>^99MRC</w:t>
            </w:r>
          </w:p>
        </w:tc>
        <w:tc>
          <w:tcPr>
            <w:tcW w:w="708" w:type="dxa"/>
            <w:vAlign w:val="center"/>
          </w:tcPr>
          <w:p w:rsidR="00F25AF2" w:rsidRDefault="00F25AF2" w:rsidP="009D118D">
            <w:pPr>
              <w:pStyle w:val="af6"/>
            </w:pPr>
            <w:r>
              <w:rPr>
                <w:rFonts w:hint="eastAsia"/>
              </w:rPr>
              <w:t>无</w:t>
            </w:r>
          </w:p>
        </w:tc>
      </w:tr>
      <w:tr w:rsidR="00F25AF2" w:rsidRPr="00E7105C" w:rsidTr="00AD41EA">
        <w:tc>
          <w:tcPr>
            <w:tcW w:w="1418" w:type="dxa"/>
            <w:vAlign w:val="center"/>
          </w:tcPr>
          <w:p w:rsidR="00F25AF2" w:rsidRPr="00E7105C" w:rsidRDefault="00F25AF2" w:rsidP="009D118D">
            <w:pPr>
              <w:pStyle w:val="af6"/>
            </w:pPr>
            <w:r w:rsidRPr="00E7105C">
              <w:rPr>
                <w:rFonts w:hint="eastAsia"/>
              </w:rPr>
              <w:t>左移异常？</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w:t>
            </w:r>
            <w:r>
              <w:t>15</w:t>
            </w:r>
          </w:p>
        </w:tc>
        <w:tc>
          <w:tcPr>
            <w:tcW w:w="1134" w:type="dxa"/>
            <w:vAlign w:val="center"/>
          </w:tcPr>
          <w:p w:rsidR="00F25AF2" w:rsidRDefault="00F25AF2" w:rsidP="009D118D">
            <w:pPr>
              <w:pStyle w:val="af6"/>
            </w:pPr>
            <w:r>
              <w:t xml:space="preserve">LEFT SHIFT </w:t>
            </w:r>
            <w:r w:rsidRPr="00E7105C">
              <w:t>S</w:t>
            </w:r>
          </w:p>
        </w:tc>
        <w:tc>
          <w:tcPr>
            <w:tcW w:w="1701" w:type="dxa"/>
            <w:vAlign w:val="center"/>
          </w:tcPr>
          <w:p w:rsidR="00F25AF2" w:rsidRDefault="00F25AF2" w:rsidP="009D118D">
            <w:pPr>
              <w:pStyle w:val="af6"/>
            </w:pPr>
            <w:r>
              <w:rPr>
                <w:rFonts w:hint="eastAsia"/>
              </w:rPr>
              <w:t>F800-WARN</w:t>
            </w:r>
            <w:r>
              <w:t>15</w:t>
            </w:r>
            <w:r>
              <w:rPr>
                <w:rFonts w:hint="eastAsia"/>
              </w:rPr>
              <w:t>^</w:t>
            </w:r>
            <w:r>
              <w:t xml:space="preserve">LEFT SHIFT </w:t>
            </w:r>
            <w:r w:rsidRPr="00E7105C">
              <w:t>S</w:t>
            </w:r>
            <w:r>
              <w:t>^99MRC</w:t>
            </w:r>
          </w:p>
        </w:tc>
        <w:tc>
          <w:tcPr>
            <w:tcW w:w="708" w:type="dxa"/>
            <w:vAlign w:val="center"/>
          </w:tcPr>
          <w:p w:rsidR="00F25AF2" w:rsidRDefault="00F25AF2" w:rsidP="009D118D">
            <w:pPr>
              <w:pStyle w:val="af6"/>
            </w:pPr>
            <w:r>
              <w:rPr>
                <w:rFonts w:hint="eastAsia"/>
              </w:rPr>
              <w:t>无</w:t>
            </w:r>
          </w:p>
        </w:tc>
      </w:tr>
      <w:tr w:rsidR="00F25AF2" w:rsidRPr="00E7105C" w:rsidTr="00AD41EA">
        <w:tc>
          <w:tcPr>
            <w:tcW w:w="1418" w:type="dxa"/>
            <w:vAlign w:val="center"/>
          </w:tcPr>
          <w:p w:rsidR="00F25AF2" w:rsidRPr="00E7105C" w:rsidRDefault="00F25AF2" w:rsidP="009D118D">
            <w:pPr>
              <w:pStyle w:val="af6"/>
            </w:pPr>
            <w:r w:rsidRPr="00E7105C">
              <w:rPr>
                <w:rFonts w:hint="eastAsia"/>
              </w:rPr>
              <w:t>红细胞直方图异常</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w:t>
            </w:r>
            <w:r>
              <w:t>16</w:t>
            </w:r>
          </w:p>
        </w:tc>
        <w:tc>
          <w:tcPr>
            <w:tcW w:w="1134" w:type="dxa"/>
            <w:vAlign w:val="center"/>
          </w:tcPr>
          <w:p w:rsidR="00F25AF2" w:rsidRDefault="00F25AF2" w:rsidP="009D118D">
            <w:pPr>
              <w:pStyle w:val="af6"/>
            </w:pPr>
            <w:r>
              <w:t xml:space="preserve">RBC ABN </w:t>
            </w:r>
            <w:r w:rsidRPr="00E7105C">
              <w:t>DISTRIBUTION</w:t>
            </w:r>
          </w:p>
        </w:tc>
        <w:tc>
          <w:tcPr>
            <w:tcW w:w="1701" w:type="dxa"/>
            <w:vAlign w:val="center"/>
          </w:tcPr>
          <w:p w:rsidR="00F25AF2" w:rsidRDefault="00F25AF2" w:rsidP="009D118D">
            <w:pPr>
              <w:pStyle w:val="af6"/>
            </w:pPr>
            <w:r>
              <w:rPr>
                <w:rFonts w:hint="eastAsia"/>
              </w:rPr>
              <w:t>F800-WARN</w:t>
            </w:r>
            <w:r>
              <w:t>16</w:t>
            </w:r>
            <w:r>
              <w:rPr>
                <w:rFonts w:hint="eastAsia"/>
              </w:rPr>
              <w:t>^</w:t>
            </w:r>
            <w:r>
              <w:t xml:space="preserve">RBC ABN </w:t>
            </w:r>
            <w:r w:rsidRPr="00E7105C">
              <w:t>DISTRIBUTION</w:t>
            </w:r>
            <w:r>
              <w:t>^99MRC</w:t>
            </w:r>
          </w:p>
        </w:tc>
        <w:tc>
          <w:tcPr>
            <w:tcW w:w="708" w:type="dxa"/>
            <w:vAlign w:val="center"/>
          </w:tcPr>
          <w:p w:rsidR="00F25AF2" w:rsidRDefault="00F25AF2" w:rsidP="009D118D">
            <w:pPr>
              <w:pStyle w:val="af6"/>
            </w:pPr>
            <w:r>
              <w:rPr>
                <w:rFonts w:hint="eastAsia"/>
              </w:rPr>
              <w:t>无</w:t>
            </w:r>
          </w:p>
        </w:tc>
      </w:tr>
      <w:tr w:rsidR="00F25AF2" w:rsidRPr="00EB74CE" w:rsidTr="00AD41EA">
        <w:tc>
          <w:tcPr>
            <w:tcW w:w="1418" w:type="dxa"/>
            <w:vAlign w:val="center"/>
          </w:tcPr>
          <w:p w:rsidR="00F25AF2" w:rsidRPr="00E7105C" w:rsidRDefault="00F25AF2" w:rsidP="009D118D">
            <w:pPr>
              <w:pStyle w:val="af6"/>
            </w:pPr>
            <w:r w:rsidRPr="00EB74CE">
              <w:rPr>
                <w:rFonts w:hint="eastAsia"/>
              </w:rPr>
              <w:t>双峰红细胞</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w:t>
            </w:r>
            <w:r>
              <w:t>17</w:t>
            </w:r>
          </w:p>
        </w:tc>
        <w:tc>
          <w:tcPr>
            <w:tcW w:w="1134" w:type="dxa"/>
            <w:vAlign w:val="center"/>
          </w:tcPr>
          <w:p w:rsidR="00F25AF2" w:rsidRDefault="00F25AF2" w:rsidP="009D118D">
            <w:pPr>
              <w:pStyle w:val="af6"/>
            </w:pPr>
            <w:r>
              <w:t xml:space="preserve">DIMORPHIC </w:t>
            </w:r>
            <w:r w:rsidRPr="00EB74CE">
              <w:t>POPULATION</w:t>
            </w:r>
          </w:p>
        </w:tc>
        <w:tc>
          <w:tcPr>
            <w:tcW w:w="1701" w:type="dxa"/>
            <w:vAlign w:val="center"/>
          </w:tcPr>
          <w:p w:rsidR="00F25AF2" w:rsidRDefault="00F25AF2" w:rsidP="009D118D">
            <w:pPr>
              <w:pStyle w:val="af6"/>
            </w:pPr>
            <w:r>
              <w:rPr>
                <w:rFonts w:hint="eastAsia"/>
              </w:rPr>
              <w:t>F800-WARN</w:t>
            </w:r>
            <w:r>
              <w:t>17</w:t>
            </w:r>
            <w:r>
              <w:rPr>
                <w:rFonts w:hint="eastAsia"/>
              </w:rPr>
              <w:t>^</w:t>
            </w:r>
            <w:r>
              <w:t xml:space="preserve">DIMORPHIC </w:t>
            </w:r>
            <w:r w:rsidRPr="00EB74CE">
              <w:t>POPULATION</w:t>
            </w:r>
            <w:r>
              <w:t>^99MRC</w:t>
            </w:r>
          </w:p>
        </w:tc>
        <w:tc>
          <w:tcPr>
            <w:tcW w:w="708" w:type="dxa"/>
            <w:vAlign w:val="center"/>
          </w:tcPr>
          <w:p w:rsidR="00F25AF2" w:rsidRDefault="00F25AF2" w:rsidP="009D118D">
            <w:pPr>
              <w:pStyle w:val="af6"/>
            </w:pPr>
            <w:r>
              <w:rPr>
                <w:rFonts w:hint="eastAsia"/>
              </w:rPr>
              <w:t>无</w:t>
            </w:r>
          </w:p>
        </w:tc>
      </w:tr>
      <w:tr w:rsidR="00F25AF2" w:rsidRPr="00EB74CE" w:rsidTr="00AD41EA">
        <w:tc>
          <w:tcPr>
            <w:tcW w:w="1418" w:type="dxa"/>
            <w:vAlign w:val="center"/>
          </w:tcPr>
          <w:p w:rsidR="00F25AF2" w:rsidRPr="00EB74CE" w:rsidRDefault="00F25AF2" w:rsidP="009D118D">
            <w:pPr>
              <w:pStyle w:val="af6"/>
            </w:pPr>
            <w:r w:rsidRPr="00EB74CE">
              <w:rPr>
                <w:rFonts w:hint="eastAsia"/>
              </w:rPr>
              <w:t>网织红细胞增加</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w:t>
            </w:r>
            <w:r>
              <w:t>18</w:t>
            </w:r>
          </w:p>
        </w:tc>
        <w:tc>
          <w:tcPr>
            <w:tcW w:w="1134" w:type="dxa"/>
            <w:vAlign w:val="center"/>
          </w:tcPr>
          <w:p w:rsidR="00F25AF2" w:rsidRDefault="00F25AF2" w:rsidP="009D118D">
            <w:pPr>
              <w:pStyle w:val="af6"/>
            </w:pPr>
            <w:r w:rsidRPr="00EB74CE">
              <w:t>RETICULOCYTOSIS</w:t>
            </w:r>
          </w:p>
        </w:tc>
        <w:tc>
          <w:tcPr>
            <w:tcW w:w="1701" w:type="dxa"/>
            <w:vAlign w:val="center"/>
          </w:tcPr>
          <w:p w:rsidR="00F25AF2" w:rsidRDefault="00F25AF2" w:rsidP="009D118D">
            <w:pPr>
              <w:pStyle w:val="af6"/>
            </w:pPr>
            <w:r>
              <w:rPr>
                <w:rFonts w:hint="eastAsia"/>
              </w:rPr>
              <w:t>F800-WARN</w:t>
            </w:r>
            <w:r>
              <w:t>18</w:t>
            </w:r>
            <w:r>
              <w:rPr>
                <w:rFonts w:hint="eastAsia"/>
              </w:rPr>
              <w:t>^</w:t>
            </w:r>
            <w:r w:rsidRPr="00EB74CE">
              <w:t>RETICULOCYTOSIS</w:t>
            </w:r>
            <w:r>
              <w:t>^99MRC</w:t>
            </w:r>
          </w:p>
        </w:tc>
        <w:tc>
          <w:tcPr>
            <w:tcW w:w="708" w:type="dxa"/>
            <w:vAlign w:val="center"/>
          </w:tcPr>
          <w:p w:rsidR="00F25AF2" w:rsidRDefault="00F25AF2" w:rsidP="009D118D">
            <w:pPr>
              <w:pStyle w:val="af6"/>
            </w:pPr>
            <w:r>
              <w:rPr>
                <w:rFonts w:hint="eastAsia"/>
              </w:rPr>
              <w:t>无</w:t>
            </w:r>
          </w:p>
        </w:tc>
      </w:tr>
      <w:tr w:rsidR="00F25AF2" w:rsidRPr="00EB74CE" w:rsidTr="00AD41EA">
        <w:tc>
          <w:tcPr>
            <w:tcW w:w="1418" w:type="dxa"/>
            <w:vAlign w:val="center"/>
          </w:tcPr>
          <w:p w:rsidR="00F25AF2" w:rsidRPr="00EB74CE" w:rsidRDefault="00F25AF2" w:rsidP="009D118D">
            <w:pPr>
              <w:pStyle w:val="af6"/>
            </w:pPr>
            <w:r w:rsidRPr="00EB74CE">
              <w:rPr>
                <w:rFonts w:hint="eastAsia"/>
              </w:rPr>
              <w:t>红细胞大小不均</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w:t>
            </w:r>
            <w:r>
              <w:t>19</w:t>
            </w:r>
          </w:p>
        </w:tc>
        <w:tc>
          <w:tcPr>
            <w:tcW w:w="1134" w:type="dxa"/>
            <w:vAlign w:val="center"/>
          </w:tcPr>
          <w:p w:rsidR="00F25AF2" w:rsidRPr="00EB74CE" w:rsidRDefault="00F25AF2" w:rsidP="009D118D">
            <w:pPr>
              <w:pStyle w:val="af6"/>
            </w:pPr>
            <w:r w:rsidRPr="00EB74CE">
              <w:t>ANISOCYTOSIS</w:t>
            </w:r>
          </w:p>
        </w:tc>
        <w:tc>
          <w:tcPr>
            <w:tcW w:w="1701" w:type="dxa"/>
            <w:vAlign w:val="center"/>
          </w:tcPr>
          <w:p w:rsidR="00F25AF2" w:rsidRDefault="00F25AF2" w:rsidP="009D118D">
            <w:pPr>
              <w:pStyle w:val="af6"/>
            </w:pPr>
            <w:r>
              <w:rPr>
                <w:rFonts w:hint="eastAsia"/>
              </w:rPr>
              <w:t>F800-WARN</w:t>
            </w:r>
            <w:r>
              <w:t>19</w:t>
            </w:r>
            <w:r>
              <w:rPr>
                <w:rFonts w:hint="eastAsia"/>
              </w:rPr>
              <w:t>^</w:t>
            </w:r>
            <w:r w:rsidRPr="00EB74CE">
              <w:t>ANISOCYTOSIS</w:t>
            </w:r>
            <w:r>
              <w:t>^99MRC</w:t>
            </w:r>
          </w:p>
        </w:tc>
        <w:tc>
          <w:tcPr>
            <w:tcW w:w="708" w:type="dxa"/>
            <w:vAlign w:val="center"/>
          </w:tcPr>
          <w:p w:rsidR="00F25AF2" w:rsidRDefault="00F25AF2" w:rsidP="009D118D">
            <w:pPr>
              <w:pStyle w:val="af6"/>
            </w:pPr>
            <w:r>
              <w:rPr>
                <w:rFonts w:hint="eastAsia"/>
              </w:rPr>
              <w:t>无</w:t>
            </w:r>
          </w:p>
        </w:tc>
      </w:tr>
      <w:tr w:rsidR="00F25AF2" w:rsidRPr="00EB74CE" w:rsidTr="00AD41EA">
        <w:tc>
          <w:tcPr>
            <w:tcW w:w="1418" w:type="dxa"/>
            <w:vAlign w:val="center"/>
          </w:tcPr>
          <w:p w:rsidR="00F25AF2" w:rsidRPr="00EB74CE" w:rsidRDefault="00F25AF2" w:rsidP="009D118D">
            <w:pPr>
              <w:pStyle w:val="af6"/>
            </w:pPr>
            <w:r w:rsidRPr="00EB74CE">
              <w:rPr>
                <w:rFonts w:hint="eastAsia"/>
              </w:rPr>
              <w:t>小红细胞症</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w:t>
            </w:r>
            <w:r>
              <w:t>20</w:t>
            </w:r>
          </w:p>
        </w:tc>
        <w:tc>
          <w:tcPr>
            <w:tcW w:w="1134" w:type="dxa"/>
            <w:vAlign w:val="center"/>
          </w:tcPr>
          <w:p w:rsidR="00F25AF2" w:rsidRPr="00EB74CE" w:rsidRDefault="00F25AF2" w:rsidP="009D118D">
            <w:pPr>
              <w:pStyle w:val="af6"/>
            </w:pPr>
            <w:r w:rsidRPr="00EB74CE">
              <w:t>MICROCYTOSIS</w:t>
            </w:r>
          </w:p>
        </w:tc>
        <w:tc>
          <w:tcPr>
            <w:tcW w:w="1701" w:type="dxa"/>
            <w:vAlign w:val="center"/>
          </w:tcPr>
          <w:p w:rsidR="00F25AF2" w:rsidRDefault="00F25AF2" w:rsidP="009D118D">
            <w:pPr>
              <w:pStyle w:val="af6"/>
            </w:pPr>
            <w:r>
              <w:rPr>
                <w:rFonts w:hint="eastAsia"/>
              </w:rPr>
              <w:t>F800-WARN</w:t>
            </w:r>
            <w:r>
              <w:t>20</w:t>
            </w:r>
            <w:r>
              <w:rPr>
                <w:rFonts w:hint="eastAsia"/>
              </w:rPr>
              <w:t>^</w:t>
            </w:r>
            <w:r w:rsidRPr="00EB74CE">
              <w:t>MICROCYTOSIS</w:t>
            </w:r>
            <w:r>
              <w:t>^99MRC</w:t>
            </w:r>
          </w:p>
        </w:tc>
        <w:tc>
          <w:tcPr>
            <w:tcW w:w="708" w:type="dxa"/>
            <w:vAlign w:val="center"/>
          </w:tcPr>
          <w:p w:rsidR="00F25AF2" w:rsidRDefault="00F25AF2" w:rsidP="009D118D">
            <w:pPr>
              <w:pStyle w:val="af6"/>
            </w:pPr>
            <w:r>
              <w:rPr>
                <w:rFonts w:hint="eastAsia"/>
              </w:rPr>
              <w:t>无</w:t>
            </w:r>
          </w:p>
        </w:tc>
      </w:tr>
      <w:tr w:rsidR="00F25AF2" w:rsidRPr="00EB74CE" w:rsidTr="00AD41EA">
        <w:tc>
          <w:tcPr>
            <w:tcW w:w="1418" w:type="dxa"/>
            <w:vAlign w:val="center"/>
          </w:tcPr>
          <w:p w:rsidR="00F25AF2" w:rsidRPr="00EB74CE" w:rsidRDefault="00F25AF2" w:rsidP="009D118D">
            <w:pPr>
              <w:pStyle w:val="af6"/>
            </w:pPr>
            <w:r w:rsidRPr="00EB74CE">
              <w:rPr>
                <w:rFonts w:hint="eastAsia"/>
              </w:rPr>
              <w:t>大红细胞症</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w:t>
            </w:r>
            <w:r>
              <w:t>21</w:t>
            </w:r>
          </w:p>
        </w:tc>
        <w:tc>
          <w:tcPr>
            <w:tcW w:w="1134" w:type="dxa"/>
            <w:vAlign w:val="center"/>
          </w:tcPr>
          <w:p w:rsidR="00F25AF2" w:rsidRPr="00EB74CE" w:rsidRDefault="00F25AF2" w:rsidP="009D118D">
            <w:pPr>
              <w:pStyle w:val="af6"/>
            </w:pPr>
            <w:r w:rsidRPr="00EB74CE">
              <w:t>MACROCYTOSIS</w:t>
            </w:r>
          </w:p>
        </w:tc>
        <w:tc>
          <w:tcPr>
            <w:tcW w:w="1701" w:type="dxa"/>
            <w:vAlign w:val="center"/>
          </w:tcPr>
          <w:p w:rsidR="00F25AF2" w:rsidRDefault="00F25AF2" w:rsidP="009D118D">
            <w:pPr>
              <w:pStyle w:val="af6"/>
            </w:pPr>
            <w:r>
              <w:rPr>
                <w:rFonts w:hint="eastAsia"/>
              </w:rPr>
              <w:t>F800-WARN</w:t>
            </w:r>
            <w:r>
              <w:t>21</w:t>
            </w:r>
            <w:r>
              <w:rPr>
                <w:rFonts w:hint="eastAsia"/>
              </w:rPr>
              <w:t>^</w:t>
            </w:r>
            <w:r w:rsidRPr="00EB74CE">
              <w:t>MACROCYTOSIS</w:t>
            </w:r>
            <w:r>
              <w:t>^99MRC</w:t>
            </w:r>
          </w:p>
        </w:tc>
        <w:tc>
          <w:tcPr>
            <w:tcW w:w="708" w:type="dxa"/>
            <w:vAlign w:val="center"/>
          </w:tcPr>
          <w:p w:rsidR="00F25AF2" w:rsidRDefault="00F25AF2" w:rsidP="009D118D">
            <w:pPr>
              <w:pStyle w:val="af6"/>
            </w:pPr>
            <w:r>
              <w:rPr>
                <w:rFonts w:hint="eastAsia"/>
              </w:rPr>
              <w:t>无</w:t>
            </w:r>
          </w:p>
        </w:tc>
      </w:tr>
      <w:tr w:rsidR="00F25AF2" w:rsidRPr="00EB74CE" w:rsidTr="00AD41EA">
        <w:tc>
          <w:tcPr>
            <w:tcW w:w="1418" w:type="dxa"/>
            <w:vAlign w:val="center"/>
          </w:tcPr>
          <w:p w:rsidR="00F25AF2" w:rsidRPr="00EB74CE" w:rsidRDefault="00F25AF2" w:rsidP="009D118D">
            <w:pPr>
              <w:pStyle w:val="af6"/>
            </w:pPr>
            <w:r w:rsidRPr="00EB74CE">
              <w:rPr>
                <w:rFonts w:hint="eastAsia"/>
              </w:rPr>
              <w:t>低色素症</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w:t>
            </w:r>
            <w:r>
              <w:t>22</w:t>
            </w:r>
          </w:p>
        </w:tc>
        <w:tc>
          <w:tcPr>
            <w:tcW w:w="1134" w:type="dxa"/>
            <w:vAlign w:val="center"/>
          </w:tcPr>
          <w:p w:rsidR="00F25AF2" w:rsidRPr="00EB74CE" w:rsidRDefault="00F25AF2" w:rsidP="009D118D">
            <w:pPr>
              <w:pStyle w:val="af6"/>
            </w:pPr>
            <w:r w:rsidRPr="00EB74CE">
              <w:t>HYPOCHROMIA</w:t>
            </w:r>
          </w:p>
        </w:tc>
        <w:tc>
          <w:tcPr>
            <w:tcW w:w="1701" w:type="dxa"/>
            <w:vAlign w:val="center"/>
          </w:tcPr>
          <w:p w:rsidR="00F25AF2" w:rsidRDefault="00F25AF2" w:rsidP="009D118D">
            <w:pPr>
              <w:pStyle w:val="af6"/>
            </w:pPr>
            <w:r>
              <w:rPr>
                <w:rFonts w:hint="eastAsia"/>
              </w:rPr>
              <w:t>F800-WARN</w:t>
            </w:r>
            <w:r>
              <w:t>22</w:t>
            </w:r>
            <w:r>
              <w:rPr>
                <w:rFonts w:hint="eastAsia"/>
              </w:rPr>
              <w:t>^</w:t>
            </w:r>
            <w:r w:rsidRPr="00EB74CE">
              <w:t>HYPOCHROMIA</w:t>
            </w:r>
            <w:r>
              <w:t>^99MRC</w:t>
            </w:r>
          </w:p>
        </w:tc>
        <w:tc>
          <w:tcPr>
            <w:tcW w:w="708" w:type="dxa"/>
            <w:vAlign w:val="center"/>
          </w:tcPr>
          <w:p w:rsidR="00F25AF2" w:rsidRDefault="00F25AF2" w:rsidP="009D118D">
            <w:pPr>
              <w:pStyle w:val="af6"/>
            </w:pPr>
            <w:r>
              <w:rPr>
                <w:rFonts w:hint="eastAsia"/>
              </w:rPr>
              <w:t>无</w:t>
            </w:r>
          </w:p>
        </w:tc>
      </w:tr>
      <w:tr w:rsidR="00F25AF2" w:rsidRPr="00EB74CE" w:rsidTr="00AD41EA">
        <w:tc>
          <w:tcPr>
            <w:tcW w:w="1418" w:type="dxa"/>
            <w:vAlign w:val="center"/>
          </w:tcPr>
          <w:p w:rsidR="00F25AF2" w:rsidRPr="00EB74CE" w:rsidRDefault="00F25AF2" w:rsidP="009D118D">
            <w:pPr>
              <w:pStyle w:val="af6"/>
            </w:pPr>
            <w:r w:rsidRPr="00EB74CE">
              <w:rPr>
                <w:rFonts w:hint="eastAsia"/>
              </w:rPr>
              <w:t>贫血</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w:t>
            </w:r>
            <w:r>
              <w:t>23</w:t>
            </w:r>
          </w:p>
        </w:tc>
        <w:tc>
          <w:tcPr>
            <w:tcW w:w="1134" w:type="dxa"/>
            <w:vAlign w:val="center"/>
          </w:tcPr>
          <w:p w:rsidR="00F25AF2" w:rsidRPr="00EB74CE" w:rsidRDefault="00F25AF2" w:rsidP="009D118D">
            <w:pPr>
              <w:pStyle w:val="af6"/>
            </w:pPr>
            <w:r w:rsidRPr="00EB74CE">
              <w:t>ANEMIA</w:t>
            </w:r>
          </w:p>
        </w:tc>
        <w:tc>
          <w:tcPr>
            <w:tcW w:w="1701" w:type="dxa"/>
            <w:vAlign w:val="center"/>
          </w:tcPr>
          <w:p w:rsidR="00F25AF2" w:rsidRDefault="00F25AF2" w:rsidP="009D118D">
            <w:pPr>
              <w:pStyle w:val="af6"/>
            </w:pPr>
            <w:r>
              <w:rPr>
                <w:rFonts w:hint="eastAsia"/>
              </w:rPr>
              <w:t>F800-WARN</w:t>
            </w:r>
            <w:r>
              <w:t>23</w:t>
            </w:r>
            <w:r>
              <w:rPr>
                <w:rFonts w:hint="eastAsia"/>
              </w:rPr>
              <w:t>^</w:t>
            </w:r>
            <w:r w:rsidRPr="00EB74CE">
              <w:t>ANEMIA</w:t>
            </w:r>
            <w:r>
              <w:t>^99MRC</w:t>
            </w:r>
          </w:p>
        </w:tc>
        <w:tc>
          <w:tcPr>
            <w:tcW w:w="708" w:type="dxa"/>
            <w:vAlign w:val="center"/>
          </w:tcPr>
          <w:p w:rsidR="00F25AF2" w:rsidRDefault="00F25AF2" w:rsidP="009D118D">
            <w:pPr>
              <w:pStyle w:val="af6"/>
            </w:pPr>
            <w:r>
              <w:rPr>
                <w:rFonts w:hint="eastAsia"/>
              </w:rPr>
              <w:t>无</w:t>
            </w:r>
          </w:p>
        </w:tc>
      </w:tr>
      <w:tr w:rsidR="00F25AF2" w:rsidRPr="00EB74CE" w:rsidTr="00AD41EA">
        <w:tc>
          <w:tcPr>
            <w:tcW w:w="1418" w:type="dxa"/>
            <w:vAlign w:val="center"/>
          </w:tcPr>
          <w:p w:rsidR="00F25AF2" w:rsidRPr="00EB74CE" w:rsidRDefault="00F25AF2" w:rsidP="009D118D">
            <w:pPr>
              <w:pStyle w:val="af6"/>
            </w:pPr>
            <w:r w:rsidRPr="001E6F70">
              <w:rPr>
                <w:rFonts w:hint="eastAsia"/>
              </w:rPr>
              <w:t>红细胞增加</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w:t>
            </w:r>
            <w:r>
              <w:t>24</w:t>
            </w:r>
          </w:p>
        </w:tc>
        <w:tc>
          <w:tcPr>
            <w:tcW w:w="1134" w:type="dxa"/>
            <w:vAlign w:val="center"/>
          </w:tcPr>
          <w:p w:rsidR="00F25AF2" w:rsidRPr="00EB74CE" w:rsidRDefault="00F25AF2" w:rsidP="009D118D">
            <w:pPr>
              <w:pStyle w:val="af6"/>
            </w:pPr>
            <w:r w:rsidRPr="001E6F70">
              <w:t>ERYTHROCYTOSIS</w:t>
            </w:r>
          </w:p>
        </w:tc>
        <w:tc>
          <w:tcPr>
            <w:tcW w:w="1701" w:type="dxa"/>
            <w:vAlign w:val="center"/>
          </w:tcPr>
          <w:p w:rsidR="00F25AF2" w:rsidRDefault="00F25AF2" w:rsidP="009D118D">
            <w:pPr>
              <w:pStyle w:val="af6"/>
            </w:pPr>
            <w:r>
              <w:rPr>
                <w:rFonts w:hint="eastAsia"/>
              </w:rPr>
              <w:t>F800-WARN</w:t>
            </w:r>
            <w:r>
              <w:t>24</w:t>
            </w:r>
            <w:r>
              <w:rPr>
                <w:rFonts w:hint="eastAsia"/>
              </w:rPr>
              <w:t>^</w:t>
            </w:r>
            <w:r w:rsidRPr="001E6F70">
              <w:t>ERYTHROCYTOSIS</w:t>
            </w:r>
            <w:r>
              <w:t>^99MRC</w:t>
            </w:r>
          </w:p>
        </w:tc>
        <w:tc>
          <w:tcPr>
            <w:tcW w:w="708" w:type="dxa"/>
            <w:vAlign w:val="center"/>
          </w:tcPr>
          <w:p w:rsidR="00F25AF2" w:rsidRDefault="00F25AF2" w:rsidP="009D118D">
            <w:pPr>
              <w:pStyle w:val="af6"/>
            </w:pPr>
            <w:r>
              <w:rPr>
                <w:rFonts w:hint="eastAsia"/>
              </w:rPr>
              <w:t>无</w:t>
            </w:r>
          </w:p>
        </w:tc>
      </w:tr>
      <w:tr w:rsidR="00F25AF2" w:rsidRPr="001E6F70" w:rsidTr="00AD41EA">
        <w:tc>
          <w:tcPr>
            <w:tcW w:w="1418" w:type="dxa"/>
            <w:vAlign w:val="center"/>
          </w:tcPr>
          <w:p w:rsidR="00F25AF2" w:rsidRPr="001E6F70" w:rsidRDefault="00F25AF2" w:rsidP="009D118D">
            <w:pPr>
              <w:pStyle w:val="af6"/>
            </w:pPr>
            <w:r w:rsidRPr="001E6F70">
              <w:rPr>
                <w:rFonts w:hint="eastAsia"/>
              </w:rPr>
              <w:t>红细胞凝集？</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w:t>
            </w:r>
            <w:r>
              <w:t>25</w:t>
            </w:r>
          </w:p>
        </w:tc>
        <w:tc>
          <w:tcPr>
            <w:tcW w:w="1134" w:type="dxa"/>
            <w:vAlign w:val="center"/>
          </w:tcPr>
          <w:p w:rsidR="00F25AF2" w:rsidRPr="001E6F70" w:rsidRDefault="00F25AF2" w:rsidP="009D118D">
            <w:pPr>
              <w:pStyle w:val="af6"/>
            </w:pPr>
            <w:r>
              <w:t xml:space="preserve">RBC AGGLUTINATION </w:t>
            </w:r>
            <w:r w:rsidRPr="001E6F70">
              <w:t>S</w:t>
            </w:r>
          </w:p>
        </w:tc>
        <w:tc>
          <w:tcPr>
            <w:tcW w:w="1701" w:type="dxa"/>
            <w:vAlign w:val="center"/>
          </w:tcPr>
          <w:p w:rsidR="00F25AF2" w:rsidRDefault="00F25AF2" w:rsidP="009D118D">
            <w:pPr>
              <w:pStyle w:val="af6"/>
            </w:pPr>
            <w:r>
              <w:rPr>
                <w:rFonts w:hint="eastAsia"/>
              </w:rPr>
              <w:t>F800-WARN</w:t>
            </w:r>
            <w:r>
              <w:t>25</w:t>
            </w:r>
            <w:r>
              <w:rPr>
                <w:rFonts w:hint="eastAsia"/>
              </w:rPr>
              <w:t>^</w:t>
            </w:r>
            <w:r>
              <w:t xml:space="preserve">RBC AGGLUTINATION </w:t>
            </w:r>
            <w:r w:rsidRPr="001E6F70">
              <w:t>S</w:t>
            </w:r>
            <w:r>
              <w:t>^99MRC</w:t>
            </w:r>
          </w:p>
        </w:tc>
        <w:tc>
          <w:tcPr>
            <w:tcW w:w="708" w:type="dxa"/>
            <w:vAlign w:val="center"/>
          </w:tcPr>
          <w:p w:rsidR="00F25AF2" w:rsidRDefault="00F25AF2" w:rsidP="009D118D">
            <w:pPr>
              <w:pStyle w:val="af6"/>
            </w:pPr>
            <w:r>
              <w:rPr>
                <w:rFonts w:hint="eastAsia"/>
              </w:rPr>
              <w:t>无</w:t>
            </w:r>
          </w:p>
        </w:tc>
      </w:tr>
      <w:tr w:rsidR="00F25AF2" w:rsidRPr="001E6F70" w:rsidTr="00AD41EA">
        <w:tc>
          <w:tcPr>
            <w:tcW w:w="1418" w:type="dxa"/>
            <w:vAlign w:val="center"/>
          </w:tcPr>
          <w:p w:rsidR="00F25AF2" w:rsidRPr="001E6F70" w:rsidRDefault="00F25AF2" w:rsidP="009D118D">
            <w:pPr>
              <w:pStyle w:val="af6"/>
            </w:pPr>
            <w:r w:rsidRPr="001E6F70">
              <w:rPr>
                <w:rFonts w:hint="eastAsia"/>
              </w:rPr>
              <w:t>乳糜？</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w:t>
            </w:r>
            <w:r>
              <w:t>26</w:t>
            </w:r>
          </w:p>
        </w:tc>
        <w:tc>
          <w:tcPr>
            <w:tcW w:w="1134" w:type="dxa"/>
            <w:vAlign w:val="center"/>
          </w:tcPr>
          <w:p w:rsidR="00F25AF2" w:rsidRDefault="00F25AF2" w:rsidP="009D118D">
            <w:pPr>
              <w:pStyle w:val="af6"/>
            </w:pPr>
            <w:r>
              <w:t xml:space="preserve">TURBIDITY OR HGB INTERF </w:t>
            </w:r>
            <w:r w:rsidRPr="001E6F70">
              <w:t>S</w:t>
            </w:r>
          </w:p>
        </w:tc>
        <w:tc>
          <w:tcPr>
            <w:tcW w:w="1701" w:type="dxa"/>
            <w:vAlign w:val="center"/>
          </w:tcPr>
          <w:p w:rsidR="00F25AF2" w:rsidRDefault="00F25AF2" w:rsidP="009D118D">
            <w:pPr>
              <w:pStyle w:val="af6"/>
            </w:pPr>
            <w:r>
              <w:rPr>
                <w:rFonts w:hint="eastAsia"/>
              </w:rPr>
              <w:t>F800-WARN</w:t>
            </w:r>
            <w:r>
              <w:t>26</w:t>
            </w:r>
            <w:r>
              <w:rPr>
                <w:rFonts w:hint="eastAsia"/>
              </w:rPr>
              <w:t>^</w:t>
            </w:r>
            <w:r>
              <w:t xml:space="preserve">TURBIDITY OR HGB INTERF </w:t>
            </w:r>
            <w:r w:rsidRPr="001E6F70">
              <w:t>S</w:t>
            </w:r>
            <w:r>
              <w:t>^99MRC</w:t>
            </w:r>
          </w:p>
        </w:tc>
        <w:tc>
          <w:tcPr>
            <w:tcW w:w="708" w:type="dxa"/>
            <w:vAlign w:val="center"/>
          </w:tcPr>
          <w:p w:rsidR="00F25AF2" w:rsidRDefault="00F25AF2" w:rsidP="009D118D">
            <w:pPr>
              <w:pStyle w:val="af6"/>
            </w:pPr>
            <w:r>
              <w:rPr>
                <w:rFonts w:hint="eastAsia"/>
              </w:rPr>
              <w:t>无</w:t>
            </w:r>
          </w:p>
        </w:tc>
      </w:tr>
      <w:tr w:rsidR="00F25AF2" w:rsidRPr="004B2FF4" w:rsidTr="00AD41EA">
        <w:tc>
          <w:tcPr>
            <w:tcW w:w="1418" w:type="dxa"/>
            <w:vAlign w:val="center"/>
          </w:tcPr>
          <w:p w:rsidR="00F25AF2" w:rsidRPr="001E6F70" w:rsidRDefault="00F25AF2" w:rsidP="009D118D">
            <w:pPr>
              <w:pStyle w:val="af6"/>
            </w:pPr>
            <w:r w:rsidRPr="001E6F70">
              <w:rPr>
                <w:rFonts w:hint="eastAsia"/>
              </w:rPr>
              <w:t>缺铁？</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w:t>
            </w:r>
            <w:r>
              <w:t>27</w:t>
            </w:r>
          </w:p>
        </w:tc>
        <w:tc>
          <w:tcPr>
            <w:tcW w:w="1134" w:type="dxa"/>
            <w:vAlign w:val="center"/>
          </w:tcPr>
          <w:p w:rsidR="00F25AF2" w:rsidRDefault="00F25AF2" w:rsidP="009D118D">
            <w:pPr>
              <w:pStyle w:val="af6"/>
            </w:pPr>
            <w:r>
              <w:t xml:space="preserve">IRON DEFICIENCY </w:t>
            </w:r>
            <w:r w:rsidRPr="004B2FF4">
              <w:t>S</w:t>
            </w:r>
          </w:p>
        </w:tc>
        <w:tc>
          <w:tcPr>
            <w:tcW w:w="1701" w:type="dxa"/>
            <w:vAlign w:val="center"/>
          </w:tcPr>
          <w:p w:rsidR="00F25AF2" w:rsidRDefault="00F25AF2" w:rsidP="009D118D">
            <w:pPr>
              <w:pStyle w:val="af6"/>
            </w:pPr>
            <w:r>
              <w:rPr>
                <w:rFonts w:hint="eastAsia"/>
              </w:rPr>
              <w:t>F800-WARN</w:t>
            </w:r>
            <w:r>
              <w:t>27</w:t>
            </w:r>
            <w:r>
              <w:rPr>
                <w:rFonts w:hint="eastAsia"/>
              </w:rPr>
              <w:t>^</w:t>
            </w:r>
            <w:r>
              <w:t xml:space="preserve">IRON DEFICIENCY </w:t>
            </w:r>
            <w:r w:rsidRPr="004B2FF4">
              <w:t>S</w:t>
            </w:r>
            <w:r>
              <w:t>^99MRC</w:t>
            </w:r>
          </w:p>
        </w:tc>
        <w:tc>
          <w:tcPr>
            <w:tcW w:w="708" w:type="dxa"/>
            <w:vAlign w:val="center"/>
          </w:tcPr>
          <w:p w:rsidR="00F25AF2" w:rsidRDefault="00F25AF2" w:rsidP="009D118D">
            <w:pPr>
              <w:pStyle w:val="af6"/>
            </w:pPr>
            <w:r>
              <w:rPr>
                <w:rFonts w:hint="eastAsia"/>
              </w:rPr>
              <w:t>无</w:t>
            </w:r>
          </w:p>
        </w:tc>
      </w:tr>
      <w:tr w:rsidR="00F25AF2" w:rsidRPr="004B2FF4" w:rsidTr="00AD41EA">
        <w:tc>
          <w:tcPr>
            <w:tcW w:w="1418" w:type="dxa"/>
            <w:vAlign w:val="center"/>
          </w:tcPr>
          <w:p w:rsidR="00F25AF2" w:rsidRPr="001E6F70" w:rsidRDefault="00F25AF2" w:rsidP="009D118D">
            <w:pPr>
              <w:pStyle w:val="af6"/>
            </w:pPr>
            <w:r w:rsidRPr="004B2FF4">
              <w:rPr>
                <w:rFonts w:hint="eastAsia"/>
              </w:rPr>
              <w:t>血红蛋白异</w:t>
            </w:r>
            <w:r w:rsidRPr="004B2FF4">
              <w:rPr>
                <w:rFonts w:hint="eastAsia"/>
              </w:rPr>
              <w:lastRenderedPageBreak/>
              <w:t>常？</w:t>
            </w:r>
          </w:p>
        </w:tc>
        <w:tc>
          <w:tcPr>
            <w:tcW w:w="850" w:type="dxa"/>
            <w:vAlign w:val="center"/>
          </w:tcPr>
          <w:p w:rsidR="00F25AF2" w:rsidRDefault="00F25AF2" w:rsidP="009D118D">
            <w:pPr>
              <w:pStyle w:val="af6"/>
            </w:pPr>
            <w:r>
              <w:rPr>
                <w:rFonts w:hint="eastAsia"/>
              </w:rPr>
              <w:lastRenderedPageBreak/>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w:t>
            </w:r>
            <w:r>
              <w:t>28</w:t>
            </w:r>
          </w:p>
        </w:tc>
        <w:tc>
          <w:tcPr>
            <w:tcW w:w="1134" w:type="dxa"/>
            <w:vAlign w:val="center"/>
          </w:tcPr>
          <w:p w:rsidR="00F25AF2" w:rsidRDefault="00F25AF2" w:rsidP="009D118D">
            <w:pPr>
              <w:pStyle w:val="af6"/>
            </w:pPr>
            <w:r>
              <w:t xml:space="preserve">HGB DEFECT </w:t>
            </w:r>
            <w:r w:rsidRPr="004B2FF4">
              <w:lastRenderedPageBreak/>
              <w:t>S</w:t>
            </w:r>
          </w:p>
        </w:tc>
        <w:tc>
          <w:tcPr>
            <w:tcW w:w="1701" w:type="dxa"/>
            <w:vAlign w:val="center"/>
          </w:tcPr>
          <w:p w:rsidR="00F25AF2" w:rsidRDefault="00F25AF2" w:rsidP="009D118D">
            <w:pPr>
              <w:pStyle w:val="af6"/>
            </w:pPr>
            <w:r>
              <w:rPr>
                <w:rFonts w:hint="eastAsia"/>
              </w:rPr>
              <w:lastRenderedPageBreak/>
              <w:t>F800-WARN</w:t>
            </w:r>
            <w:r>
              <w:t>28</w:t>
            </w:r>
            <w:r>
              <w:rPr>
                <w:rFonts w:hint="eastAsia"/>
              </w:rPr>
              <w:t>^</w:t>
            </w:r>
            <w:r>
              <w:t xml:space="preserve">HGB </w:t>
            </w:r>
            <w:r>
              <w:lastRenderedPageBreak/>
              <w:t xml:space="preserve">DEFECT </w:t>
            </w:r>
            <w:r w:rsidRPr="004B2FF4">
              <w:t>S</w:t>
            </w:r>
            <w:r>
              <w:t>^99MRC</w:t>
            </w:r>
          </w:p>
        </w:tc>
        <w:tc>
          <w:tcPr>
            <w:tcW w:w="708" w:type="dxa"/>
            <w:vAlign w:val="center"/>
          </w:tcPr>
          <w:p w:rsidR="00F25AF2" w:rsidRDefault="00F25AF2" w:rsidP="009D118D">
            <w:pPr>
              <w:pStyle w:val="af6"/>
            </w:pPr>
            <w:r>
              <w:rPr>
                <w:rFonts w:hint="eastAsia"/>
              </w:rPr>
              <w:lastRenderedPageBreak/>
              <w:t>无</w:t>
            </w:r>
          </w:p>
        </w:tc>
      </w:tr>
      <w:tr w:rsidR="00F25AF2" w:rsidRPr="004B2FF4" w:rsidTr="00AD41EA">
        <w:tc>
          <w:tcPr>
            <w:tcW w:w="1418" w:type="dxa"/>
            <w:vAlign w:val="center"/>
          </w:tcPr>
          <w:p w:rsidR="00F25AF2" w:rsidRPr="004B2FF4" w:rsidRDefault="00F25AF2" w:rsidP="009D118D">
            <w:pPr>
              <w:pStyle w:val="af6"/>
            </w:pPr>
            <w:r w:rsidRPr="004B2FF4">
              <w:rPr>
                <w:rFonts w:hint="eastAsia"/>
              </w:rPr>
              <w:lastRenderedPageBreak/>
              <w:t>红细胞碎片？</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w:t>
            </w:r>
            <w:r>
              <w:t>29</w:t>
            </w:r>
          </w:p>
        </w:tc>
        <w:tc>
          <w:tcPr>
            <w:tcW w:w="1134" w:type="dxa"/>
            <w:vAlign w:val="center"/>
          </w:tcPr>
          <w:p w:rsidR="00F25AF2" w:rsidRDefault="00F25AF2" w:rsidP="009D118D">
            <w:pPr>
              <w:pStyle w:val="af6"/>
            </w:pPr>
            <w:r>
              <w:t xml:space="preserve">FRAGMENT </w:t>
            </w:r>
            <w:r w:rsidRPr="004B2FF4">
              <w:t>S</w:t>
            </w:r>
          </w:p>
        </w:tc>
        <w:tc>
          <w:tcPr>
            <w:tcW w:w="1701" w:type="dxa"/>
            <w:vAlign w:val="center"/>
          </w:tcPr>
          <w:p w:rsidR="00F25AF2" w:rsidRDefault="00F25AF2" w:rsidP="009D118D">
            <w:pPr>
              <w:pStyle w:val="af6"/>
            </w:pPr>
            <w:r>
              <w:rPr>
                <w:rFonts w:hint="eastAsia"/>
              </w:rPr>
              <w:t>F800-WARN</w:t>
            </w:r>
            <w:r>
              <w:t>29</w:t>
            </w:r>
            <w:r>
              <w:rPr>
                <w:rFonts w:hint="eastAsia"/>
              </w:rPr>
              <w:t>^</w:t>
            </w:r>
            <w:r>
              <w:t xml:space="preserve">FRAGMENT </w:t>
            </w:r>
            <w:r w:rsidRPr="004B2FF4">
              <w:t>S</w:t>
            </w:r>
            <w:r>
              <w:t>^99MRC</w:t>
            </w:r>
          </w:p>
        </w:tc>
        <w:tc>
          <w:tcPr>
            <w:tcW w:w="708" w:type="dxa"/>
            <w:vAlign w:val="center"/>
          </w:tcPr>
          <w:p w:rsidR="00F25AF2" w:rsidRDefault="00F25AF2" w:rsidP="009D118D">
            <w:pPr>
              <w:pStyle w:val="af6"/>
            </w:pPr>
            <w:r>
              <w:rPr>
                <w:rFonts w:hint="eastAsia"/>
              </w:rPr>
              <w:t>无</w:t>
            </w:r>
          </w:p>
        </w:tc>
      </w:tr>
      <w:tr w:rsidR="00F25AF2" w:rsidRPr="004B2FF4" w:rsidTr="00AD41EA">
        <w:tc>
          <w:tcPr>
            <w:tcW w:w="1418" w:type="dxa"/>
            <w:vAlign w:val="center"/>
          </w:tcPr>
          <w:p w:rsidR="00F25AF2" w:rsidRPr="004B2FF4" w:rsidRDefault="00F25AF2" w:rsidP="009D118D">
            <w:pPr>
              <w:pStyle w:val="af6"/>
            </w:pPr>
            <w:r w:rsidRPr="004B2FF4">
              <w:rPr>
                <w:rFonts w:hint="eastAsia"/>
              </w:rPr>
              <w:t>血小板直方图异常</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w:t>
            </w:r>
            <w:r>
              <w:t>30</w:t>
            </w:r>
          </w:p>
        </w:tc>
        <w:tc>
          <w:tcPr>
            <w:tcW w:w="1134" w:type="dxa"/>
            <w:vAlign w:val="center"/>
          </w:tcPr>
          <w:p w:rsidR="00F25AF2" w:rsidRDefault="00F25AF2" w:rsidP="009D118D">
            <w:pPr>
              <w:pStyle w:val="af6"/>
            </w:pPr>
            <w:r>
              <w:t xml:space="preserve">PLT ABN </w:t>
            </w:r>
            <w:r w:rsidRPr="004B2FF4">
              <w:t>DISTRIBUTION</w:t>
            </w:r>
          </w:p>
        </w:tc>
        <w:tc>
          <w:tcPr>
            <w:tcW w:w="1701" w:type="dxa"/>
            <w:vAlign w:val="center"/>
          </w:tcPr>
          <w:p w:rsidR="00F25AF2" w:rsidRDefault="00F25AF2" w:rsidP="009D118D">
            <w:pPr>
              <w:pStyle w:val="af6"/>
            </w:pPr>
            <w:r>
              <w:rPr>
                <w:rFonts w:hint="eastAsia"/>
              </w:rPr>
              <w:t>F800-WARN</w:t>
            </w:r>
            <w:r>
              <w:t>30</w:t>
            </w:r>
            <w:r>
              <w:rPr>
                <w:rFonts w:hint="eastAsia"/>
              </w:rPr>
              <w:t>^</w:t>
            </w:r>
            <w:r>
              <w:t xml:space="preserve">PLT ABN </w:t>
            </w:r>
            <w:r w:rsidRPr="004B2FF4">
              <w:t>DISTRIBUTION</w:t>
            </w:r>
            <w:r>
              <w:t>^99MRC</w:t>
            </w:r>
          </w:p>
        </w:tc>
        <w:tc>
          <w:tcPr>
            <w:tcW w:w="708" w:type="dxa"/>
            <w:vAlign w:val="center"/>
          </w:tcPr>
          <w:p w:rsidR="00F25AF2" w:rsidRDefault="00F25AF2" w:rsidP="009D118D">
            <w:pPr>
              <w:pStyle w:val="af6"/>
            </w:pPr>
            <w:r>
              <w:rPr>
                <w:rFonts w:hint="eastAsia"/>
              </w:rPr>
              <w:t>无</w:t>
            </w:r>
          </w:p>
        </w:tc>
      </w:tr>
      <w:tr w:rsidR="00F25AF2" w:rsidRPr="004B2FF4" w:rsidTr="00AD41EA">
        <w:tc>
          <w:tcPr>
            <w:tcW w:w="1418" w:type="dxa"/>
            <w:vAlign w:val="center"/>
          </w:tcPr>
          <w:p w:rsidR="00F25AF2" w:rsidRPr="004B2FF4" w:rsidRDefault="00F25AF2" w:rsidP="009D118D">
            <w:pPr>
              <w:pStyle w:val="af6"/>
            </w:pPr>
            <w:r w:rsidRPr="004B2FF4">
              <w:rPr>
                <w:rFonts w:hint="eastAsia"/>
              </w:rPr>
              <w:t>血小板减少</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w:t>
            </w:r>
            <w:r>
              <w:t>31</w:t>
            </w:r>
          </w:p>
        </w:tc>
        <w:tc>
          <w:tcPr>
            <w:tcW w:w="1134" w:type="dxa"/>
            <w:vAlign w:val="center"/>
          </w:tcPr>
          <w:p w:rsidR="00F25AF2" w:rsidRDefault="00F25AF2" w:rsidP="009D118D">
            <w:pPr>
              <w:pStyle w:val="af6"/>
            </w:pPr>
            <w:r w:rsidRPr="004B2FF4">
              <w:t>THROMBOCYTOPENIA</w:t>
            </w:r>
          </w:p>
        </w:tc>
        <w:tc>
          <w:tcPr>
            <w:tcW w:w="1701" w:type="dxa"/>
            <w:vAlign w:val="center"/>
          </w:tcPr>
          <w:p w:rsidR="00F25AF2" w:rsidRDefault="00F25AF2" w:rsidP="009D118D">
            <w:pPr>
              <w:pStyle w:val="af6"/>
            </w:pPr>
            <w:r>
              <w:rPr>
                <w:rFonts w:hint="eastAsia"/>
              </w:rPr>
              <w:t>F800-WARN</w:t>
            </w:r>
            <w:r>
              <w:t>31</w:t>
            </w:r>
            <w:r>
              <w:rPr>
                <w:rFonts w:hint="eastAsia"/>
              </w:rPr>
              <w:t>^</w:t>
            </w:r>
            <w:r w:rsidRPr="004B2FF4">
              <w:t>THROMBOCYTOPENIA</w:t>
            </w:r>
            <w:r>
              <w:t>^99MRC</w:t>
            </w:r>
          </w:p>
        </w:tc>
        <w:tc>
          <w:tcPr>
            <w:tcW w:w="708" w:type="dxa"/>
            <w:vAlign w:val="center"/>
          </w:tcPr>
          <w:p w:rsidR="00F25AF2" w:rsidRDefault="00F25AF2" w:rsidP="009D118D">
            <w:pPr>
              <w:pStyle w:val="af6"/>
            </w:pPr>
            <w:r>
              <w:rPr>
                <w:rFonts w:hint="eastAsia"/>
              </w:rPr>
              <w:t>无</w:t>
            </w:r>
          </w:p>
        </w:tc>
      </w:tr>
      <w:tr w:rsidR="00F25AF2" w:rsidRPr="004B2FF4" w:rsidTr="00AD41EA">
        <w:tc>
          <w:tcPr>
            <w:tcW w:w="1418" w:type="dxa"/>
            <w:vAlign w:val="center"/>
          </w:tcPr>
          <w:p w:rsidR="00F25AF2" w:rsidRPr="004B2FF4" w:rsidRDefault="00F25AF2" w:rsidP="009D118D">
            <w:pPr>
              <w:pStyle w:val="af6"/>
            </w:pPr>
            <w:r w:rsidRPr="004B2FF4">
              <w:rPr>
                <w:rFonts w:hint="eastAsia"/>
              </w:rPr>
              <w:t>血小板增加</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w:t>
            </w:r>
            <w:r>
              <w:t>32</w:t>
            </w:r>
          </w:p>
        </w:tc>
        <w:tc>
          <w:tcPr>
            <w:tcW w:w="1134" w:type="dxa"/>
            <w:vAlign w:val="center"/>
          </w:tcPr>
          <w:p w:rsidR="00F25AF2" w:rsidRPr="004B2FF4" w:rsidRDefault="00F25AF2" w:rsidP="009D118D">
            <w:pPr>
              <w:pStyle w:val="af6"/>
            </w:pPr>
            <w:r w:rsidRPr="004B2FF4">
              <w:t>THROMBOCYTOSIS</w:t>
            </w:r>
          </w:p>
        </w:tc>
        <w:tc>
          <w:tcPr>
            <w:tcW w:w="1701" w:type="dxa"/>
            <w:vAlign w:val="center"/>
          </w:tcPr>
          <w:p w:rsidR="00F25AF2" w:rsidRDefault="00F25AF2" w:rsidP="009D118D">
            <w:pPr>
              <w:pStyle w:val="af6"/>
            </w:pPr>
            <w:r>
              <w:rPr>
                <w:rFonts w:hint="eastAsia"/>
              </w:rPr>
              <w:t>F800-WARN</w:t>
            </w:r>
            <w:r>
              <w:t>32</w:t>
            </w:r>
            <w:r>
              <w:rPr>
                <w:rFonts w:hint="eastAsia"/>
              </w:rPr>
              <w:t>^</w:t>
            </w:r>
            <w:r w:rsidRPr="004B2FF4">
              <w:t>THROMBOCYTOSIS</w:t>
            </w:r>
            <w:r>
              <w:t>^99MRC</w:t>
            </w:r>
          </w:p>
        </w:tc>
        <w:tc>
          <w:tcPr>
            <w:tcW w:w="708" w:type="dxa"/>
            <w:vAlign w:val="center"/>
          </w:tcPr>
          <w:p w:rsidR="00F25AF2" w:rsidRDefault="00F25AF2" w:rsidP="009D118D">
            <w:pPr>
              <w:pStyle w:val="af6"/>
            </w:pPr>
            <w:r>
              <w:rPr>
                <w:rFonts w:hint="eastAsia"/>
              </w:rPr>
              <w:t>无</w:t>
            </w:r>
          </w:p>
        </w:tc>
      </w:tr>
      <w:tr w:rsidR="00F25AF2" w:rsidRPr="004B2FF4" w:rsidTr="00AD41EA">
        <w:tc>
          <w:tcPr>
            <w:tcW w:w="1418" w:type="dxa"/>
            <w:vAlign w:val="center"/>
          </w:tcPr>
          <w:p w:rsidR="00F25AF2" w:rsidRPr="004B2FF4" w:rsidRDefault="00F25AF2" w:rsidP="009D118D">
            <w:pPr>
              <w:pStyle w:val="af6"/>
            </w:pPr>
            <w:r w:rsidRPr="004B2FF4">
              <w:rPr>
                <w:rFonts w:hint="eastAsia"/>
              </w:rPr>
              <w:t>血小板凝集？</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w:t>
            </w:r>
            <w:r>
              <w:t>33</w:t>
            </w:r>
          </w:p>
        </w:tc>
        <w:tc>
          <w:tcPr>
            <w:tcW w:w="1134" w:type="dxa"/>
            <w:vAlign w:val="center"/>
          </w:tcPr>
          <w:p w:rsidR="00F25AF2" w:rsidRPr="004B2FF4" w:rsidRDefault="00F25AF2" w:rsidP="009D118D">
            <w:pPr>
              <w:pStyle w:val="af6"/>
            </w:pPr>
            <w:r>
              <w:t xml:space="preserve">PLT </w:t>
            </w:r>
            <w:r w:rsidRPr="004B2FF4">
              <w:t>CLUMPS</w:t>
            </w:r>
          </w:p>
        </w:tc>
        <w:tc>
          <w:tcPr>
            <w:tcW w:w="1701" w:type="dxa"/>
            <w:vAlign w:val="center"/>
          </w:tcPr>
          <w:p w:rsidR="00F25AF2" w:rsidRDefault="00F25AF2" w:rsidP="009D118D">
            <w:pPr>
              <w:pStyle w:val="af6"/>
            </w:pPr>
            <w:r>
              <w:rPr>
                <w:rFonts w:hint="eastAsia"/>
              </w:rPr>
              <w:t>F800-WARN</w:t>
            </w:r>
            <w:r>
              <w:t>33</w:t>
            </w:r>
            <w:r>
              <w:rPr>
                <w:rFonts w:hint="eastAsia"/>
              </w:rPr>
              <w:t>^</w:t>
            </w:r>
            <w:r>
              <w:t xml:space="preserve">PLT </w:t>
            </w:r>
            <w:r w:rsidRPr="004B2FF4">
              <w:t>CLUMPS</w:t>
            </w:r>
            <w:r>
              <w:t>^99MRC</w:t>
            </w:r>
          </w:p>
        </w:tc>
        <w:tc>
          <w:tcPr>
            <w:tcW w:w="708" w:type="dxa"/>
            <w:vAlign w:val="center"/>
          </w:tcPr>
          <w:p w:rsidR="00F25AF2" w:rsidRDefault="00F25AF2" w:rsidP="009D118D">
            <w:pPr>
              <w:pStyle w:val="af6"/>
            </w:pPr>
            <w:r>
              <w:rPr>
                <w:rFonts w:hint="eastAsia"/>
              </w:rPr>
              <w:t>无</w:t>
            </w:r>
          </w:p>
        </w:tc>
      </w:tr>
      <w:tr w:rsidR="00F25AF2" w:rsidRPr="004B2FF4" w:rsidTr="00AD41EA">
        <w:tc>
          <w:tcPr>
            <w:tcW w:w="1418" w:type="dxa"/>
            <w:vAlign w:val="center"/>
          </w:tcPr>
          <w:p w:rsidR="00F25AF2" w:rsidRPr="004B2FF4" w:rsidRDefault="00F25AF2" w:rsidP="009D118D">
            <w:pPr>
              <w:pStyle w:val="af6"/>
            </w:pPr>
            <w:r w:rsidRPr="004B2FF4">
              <w:rPr>
                <w:rFonts w:hint="eastAsia"/>
              </w:rPr>
              <w:t>网织红细胞散点图异常</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w:t>
            </w:r>
            <w:r>
              <w:t>34</w:t>
            </w:r>
          </w:p>
        </w:tc>
        <w:tc>
          <w:tcPr>
            <w:tcW w:w="1134" w:type="dxa"/>
            <w:vAlign w:val="center"/>
          </w:tcPr>
          <w:p w:rsidR="00F25AF2" w:rsidRDefault="00F25AF2" w:rsidP="009D118D">
            <w:pPr>
              <w:pStyle w:val="af6"/>
            </w:pPr>
            <w:r>
              <w:t xml:space="preserve">RET ABN </w:t>
            </w:r>
            <w:r w:rsidRPr="004B2FF4">
              <w:t>SCATTERGRAM</w:t>
            </w:r>
          </w:p>
        </w:tc>
        <w:tc>
          <w:tcPr>
            <w:tcW w:w="1701" w:type="dxa"/>
            <w:vAlign w:val="center"/>
          </w:tcPr>
          <w:p w:rsidR="00F25AF2" w:rsidRDefault="00F25AF2" w:rsidP="009D118D">
            <w:pPr>
              <w:pStyle w:val="af6"/>
            </w:pPr>
            <w:r>
              <w:rPr>
                <w:rFonts w:hint="eastAsia"/>
              </w:rPr>
              <w:t>F800-WARN</w:t>
            </w:r>
            <w:r>
              <w:t>34</w:t>
            </w:r>
            <w:r>
              <w:rPr>
                <w:rFonts w:hint="eastAsia"/>
              </w:rPr>
              <w:t>^</w:t>
            </w:r>
            <w:r>
              <w:t xml:space="preserve">RET ABN </w:t>
            </w:r>
            <w:r w:rsidRPr="004B2FF4">
              <w:t>SCATTERGRAM</w:t>
            </w:r>
            <w:r>
              <w:t>^99MRC</w:t>
            </w:r>
          </w:p>
        </w:tc>
        <w:tc>
          <w:tcPr>
            <w:tcW w:w="708" w:type="dxa"/>
            <w:vAlign w:val="center"/>
          </w:tcPr>
          <w:p w:rsidR="00F25AF2" w:rsidRDefault="00F25AF2" w:rsidP="009D118D">
            <w:pPr>
              <w:pStyle w:val="af6"/>
            </w:pPr>
            <w:r>
              <w:rPr>
                <w:rFonts w:hint="eastAsia"/>
              </w:rPr>
              <w:t>无</w:t>
            </w:r>
          </w:p>
        </w:tc>
      </w:tr>
      <w:tr w:rsidR="00F25AF2" w:rsidRPr="004B2FF4" w:rsidTr="00AD41EA">
        <w:tc>
          <w:tcPr>
            <w:tcW w:w="1418" w:type="dxa"/>
            <w:vAlign w:val="center"/>
          </w:tcPr>
          <w:p w:rsidR="00F25AF2" w:rsidRPr="004B2FF4" w:rsidRDefault="00F25AF2" w:rsidP="009D118D">
            <w:pPr>
              <w:pStyle w:val="af6"/>
            </w:pPr>
            <w:r w:rsidRPr="004B2FF4">
              <w:rPr>
                <w:rFonts w:hint="eastAsia"/>
              </w:rPr>
              <w:t>血小板散点图异常</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w:t>
            </w:r>
            <w:r>
              <w:t>35</w:t>
            </w:r>
          </w:p>
        </w:tc>
        <w:tc>
          <w:tcPr>
            <w:tcW w:w="1134" w:type="dxa"/>
            <w:vAlign w:val="center"/>
          </w:tcPr>
          <w:p w:rsidR="00F25AF2" w:rsidRDefault="00F25AF2" w:rsidP="009D118D">
            <w:pPr>
              <w:pStyle w:val="af6"/>
            </w:pPr>
            <w:r>
              <w:t xml:space="preserve">PLT ABN </w:t>
            </w:r>
            <w:r w:rsidRPr="004B2FF4">
              <w:t>SCATTERGRAM</w:t>
            </w:r>
          </w:p>
        </w:tc>
        <w:tc>
          <w:tcPr>
            <w:tcW w:w="1701" w:type="dxa"/>
            <w:vAlign w:val="center"/>
          </w:tcPr>
          <w:p w:rsidR="00F25AF2" w:rsidRDefault="00F25AF2" w:rsidP="009D118D">
            <w:pPr>
              <w:pStyle w:val="af6"/>
            </w:pPr>
            <w:r>
              <w:rPr>
                <w:rFonts w:hint="eastAsia"/>
              </w:rPr>
              <w:t>F800-WARN</w:t>
            </w:r>
            <w:r>
              <w:t>35</w:t>
            </w:r>
            <w:r>
              <w:rPr>
                <w:rFonts w:hint="eastAsia"/>
              </w:rPr>
              <w:t>^</w:t>
            </w:r>
            <w:r>
              <w:t xml:space="preserve">PLT ABN </w:t>
            </w:r>
            <w:r w:rsidRPr="004B2FF4">
              <w:t>SCATTERGRAM</w:t>
            </w:r>
            <w:r>
              <w:t>^99MRC</w:t>
            </w:r>
          </w:p>
        </w:tc>
        <w:tc>
          <w:tcPr>
            <w:tcW w:w="708" w:type="dxa"/>
            <w:vAlign w:val="center"/>
          </w:tcPr>
          <w:p w:rsidR="00F25AF2" w:rsidRDefault="00F25AF2" w:rsidP="009D118D">
            <w:pPr>
              <w:pStyle w:val="af6"/>
            </w:pPr>
            <w:r>
              <w:rPr>
                <w:rFonts w:hint="eastAsia"/>
              </w:rPr>
              <w:t>无</w:t>
            </w:r>
          </w:p>
        </w:tc>
      </w:tr>
      <w:tr w:rsidR="00F25AF2" w:rsidRPr="004B2FF4" w:rsidTr="00AD41EA">
        <w:tc>
          <w:tcPr>
            <w:tcW w:w="1418" w:type="dxa"/>
            <w:vAlign w:val="center"/>
          </w:tcPr>
          <w:p w:rsidR="00F25AF2" w:rsidRPr="004B2FF4" w:rsidRDefault="00F25AF2" w:rsidP="009D118D">
            <w:pPr>
              <w:pStyle w:val="af6"/>
            </w:pPr>
            <w:r w:rsidRPr="004B2FF4">
              <w:rPr>
                <w:rFonts w:hint="eastAsia"/>
              </w:rPr>
              <w:t>原始细胞？</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w:t>
            </w:r>
            <w:r>
              <w:t>36</w:t>
            </w:r>
          </w:p>
        </w:tc>
        <w:tc>
          <w:tcPr>
            <w:tcW w:w="1134" w:type="dxa"/>
            <w:vAlign w:val="center"/>
          </w:tcPr>
          <w:p w:rsidR="00F25AF2" w:rsidRDefault="00F25AF2" w:rsidP="009D118D">
            <w:pPr>
              <w:pStyle w:val="af6"/>
            </w:pPr>
            <w:r>
              <w:t xml:space="preserve">BLASTS </w:t>
            </w:r>
            <w:r w:rsidRPr="004B2FF4">
              <w:t>S</w:t>
            </w:r>
          </w:p>
        </w:tc>
        <w:tc>
          <w:tcPr>
            <w:tcW w:w="1701" w:type="dxa"/>
            <w:vAlign w:val="center"/>
          </w:tcPr>
          <w:p w:rsidR="00F25AF2" w:rsidRDefault="00F25AF2" w:rsidP="009D118D">
            <w:pPr>
              <w:pStyle w:val="af6"/>
            </w:pPr>
            <w:r>
              <w:rPr>
                <w:rFonts w:hint="eastAsia"/>
              </w:rPr>
              <w:t>F800-WARN</w:t>
            </w:r>
            <w:r>
              <w:t>36</w:t>
            </w:r>
            <w:r>
              <w:rPr>
                <w:rFonts w:hint="eastAsia"/>
              </w:rPr>
              <w:t>^</w:t>
            </w:r>
            <w:r>
              <w:t xml:space="preserve">BLASTS </w:t>
            </w:r>
            <w:r w:rsidRPr="004B2FF4">
              <w:t>S</w:t>
            </w:r>
            <w:r>
              <w:t>^99MRC</w:t>
            </w:r>
          </w:p>
        </w:tc>
        <w:tc>
          <w:tcPr>
            <w:tcW w:w="708" w:type="dxa"/>
            <w:vAlign w:val="center"/>
          </w:tcPr>
          <w:p w:rsidR="00F25AF2" w:rsidRDefault="00F25AF2" w:rsidP="009D118D">
            <w:pPr>
              <w:pStyle w:val="af6"/>
            </w:pPr>
            <w:r>
              <w:rPr>
                <w:rFonts w:hint="eastAsia"/>
              </w:rPr>
              <w:t>无</w:t>
            </w:r>
          </w:p>
        </w:tc>
      </w:tr>
      <w:tr w:rsidR="00F25AF2" w:rsidRPr="004B2FF4" w:rsidTr="00AD41EA">
        <w:tc>
          <w:tcPr>
            <w:tcW w:w="1418" w:type="dxa"/>
            <w:vAlign w:val="center"/>
          </w:tcPr>
          <w:p w:rsidR="00F25AF2" w:rsidRPr="004B2FF4" w:rsidRDefault="00F25AF2" w:rsidP="009D118D">
            <w:pPr>
              <w:pStyle w:val="af6"/>
            </w:pPr>
            <w:r w:rsidRPr="004B2FF4">
              <w:rPr>
                <w:rFonts w:hint="eastAsia"/>
              </w:rPr>
              <w:t>异常淋巴细胞？</w:t>
            </w:r>
          </w:p>
        </w:tc>
        <w:tc>
          <w:tcPr>
            <w:tcW w:w="850" w:type="dxa"/>
            <w:vAlign w:val="center"/>
          </w:tcPr>
          <w:p w:rsidR="00F25AF2" w:rsidRDefault="00F25AF2" w:rsidP="009D118D">
            <w:pPr>
              <w:pStyle w:val="af6"/>
            </w:pPr>
            <w:r>
              <w:rPr>
                <w:rFonts w:hint="eastAsia"/>
              </w:rPr>
              <w:t>WR</w:t>
            </w:r>
          </w:p>
        </w:tc>
        <w:tc>
          <w:tcPr>
            <w:tcW w:w="993" w:type="dxa"/>
            <w:vAlign w:val="center"/>
          </w:tcPr>
          <w:p w:rsidR="00F25AF2" w:rsidRDefault="00F25AF2" w:rsidP="009D118D">
            <w:pPr>
              <w:pStyle w:val="af6"/>
            </w:pPr>
            <w:r>
              <w:rPr>
                <w:rFonts w:hint="eastAsia"/>
              </w:rPr>
              <w:t>无</w:t>
            </w:r>
          </w:p>
        </w:tc>
        <w:tc>
          <w:tcPr>
            <w:tcW w:w="1701" w:type="dxa"/>
            <w:vAlign w:val="center"/>
          </w:tcPr>
          <w:p w:rsidR="00F25AF2" w:rsidRDefault="00F25AF2" w:rsidP="009D118D">
            <w:pPr>
              <w:pStyle w:val="af6"/>
            </w:pPr>
            <w:r>
              <w:rPr>
                <w:rFonts w:hint="eastAsia"/>
              </w:rPr>
              <w:t>F800-WARN</w:t>
            </w:r>
            <w:r>
              <w:t>37</w:t>
            </w:r>
          </w:p>
        </w:tc>
        <w:tc>
          <w:tcPr>
            <w:tcW w:w="1134" w:type="dxa"/>
            <w:vAlign w:val="center"/>
          </w:tcPr>
          <w:p w:rsidR="00F25AF2" w:rsidRDefault="00F25AF2" w:rsidP="009D118D">
            <w:pPr>
              <w:pStyle w:val="af6"/>
            </w:pPr>
            <w:r>
              <w:t xml:space="preserve">ABN LYMPHO </w:t>
            </w:r>
            <w:r w:rsidRPr="004B2FF4">
              <w:t>S</w:t>
            </w:r>
          </w:p>
        </w:tc>
        <w:tc>
          <w:tcPr>
            <w:tcW w:w="1701" w:type="dxa"/>
            <w:vAlign w:val="center"/>
          </w:tcPr>
          <w:p w:rsidR="00F25AF2" w:rsidRDefault="00F25AF2" w:rsidP="009D118D">
            <w:pPr>
              <w:pStyle w:val="af6"/>
            </w:pPr>
            <w:r>
              <w:rPr>
                <w:rFonts w:hint="eastAsia"/>
              </w:rPr>
              <w:t>F800-WARN</w:t>
            </w:r>
            <w:r>
              <w:t>37</w:t>
            </w:r>
            <w:r>
              <w:rPr>
                <w:rFonts w:hint="eastAsia"/>
              </w:rPr>
              <w:t>^</w:t>
            </w:r>
            <w:r>
              <w:t xml:space="preserve">ABN LYMPHO </w:t>
            </w:r>
            <w:r w:rsidRPr="004B2FF4">
              <w:t>S</w:t>
            </w:r>
            <w:r>
              <w:t>^99MRC</w:t>
            </w:r>
          </w:p>
        </w:tc>
        <w:tc>
          <w:tcPr>
            <w:tcW w:w="708" w:type="dxa"/>
            <w:vAlign w:val="center"/>
          </w:tcPr>
          <w:p w:rsidR="00F25AF2" w:rsidRDefault="00F25AF2" w:rsidP="009D118D">
            <w:pPr>
              <w:pStyle w:val="af6"/>
            </w:pPr>
            <w:r>
              <w:rPr>
                <w:rFonts w:hint="eastAsia"/>
              </w:rPr>
              <w:t>无</w:t>
            </w:r>
          </w:p>
        </w:tc>
      </w:tr>
    </w:tbl>
    <w:p w:rsidR="009B7DB4" w:rsidRPr="00971AF3" w:rsidRDefault="00573AA7" w:rsidP="00034B1F">
      <w:pPr>
        <w:pStyle w:val="affe"/>
        <w:numPr>
          <w:ilvl w:val="0"/>
          <w:numId w:val="11"/>
        </w:numPr>
        <w:ind w:firstLineChars="0"/>
        <w:rPr>
          <w:b/>
        </w:rPr>
      </w:pPr>
      <w:r w:rsidRPr="00971AF3">
        <w:rPr>
          <w:rFonts w:hint="eastAsia"/>
          <w:b/>
        </w:rPr>
        <w:t>G 01</w:t>
      </w:r>
      <w:r w:rsidRPr="00971AF3">
        <w:rPr>
          <w:rFonts w:hint="eastAsia"/>
          <w:b/>
        </w:rPr>
        <w:t>设备的</w:t>
      </w:r>
      <w:r w:rsidRPr="00971AF3">
        <w:rPr>
          <w:rFonts w:hint="eastAsia"/>
          <w:b/>
        </w:rPr>
        <w:t>OBX</w:t>
      </w:r>
      <w:r w:rsidRPr="00971AF3">
        <w:rPr>
          <w:rFonts w:hint="eastAsia"/>
          <w:b/>
        </w:rPr>
        <w:t>段</w:t>
      </w:r>
    </w:p>
    <w:tbl>
      <w:tblPr>
        <w:tblStyle w:val="aff2"/>
        <w:tblW w:w="8505" w:type="dxa"/>
        <w:tblInd w:w="108" w:type="dxa"/>
        <w:tblLayout w:type="fixed"/>
        <w:tblLook w:val="04A0" w:firstRow="1" w:lastRow="0" w:firstColumn="1" w:lastColumn="0" w:noHBand="0" w:noVBand="1"/>
      </w:tblPr>
      <w:tblGrid>
        <w:gridCol w:w="1560"/>
        <w:gridCol w:w="567"/>
        <w:gridCol w:w="992"/>
        <w:gridCol w:w="850"/>
        <w:gridCol w:w="1134"/>
        <w:gridCol w:w="2268"/>
        <w:gridCol w:w="1134"/>
      </w:tblGrid>
      <w:tr w:rsidR="00A02E59" w:rsidRPr="009B7DB4" w:rsidTr="00AD41EA">
        <w:tc>
          <w:tcPr>
            <w:tcW w:w="1560" w:type="dxa"/>
            <w:shd w:val="clear" w:color="auto" w:fill="BFBFBF" w:themeFill="background1" w:themeFillShade="BF"/>
          </w:tcPr>
          <w:p w:rsidR="00A02E59" w:rsidRDefault="00A02E59" w:rsidP="009D118D">
            <w:pPr>
              <w:pStyle w:val="af4"/>
            </w:pPr>
            <w:r>
              <w:rPr>
                <w:rFonts w:hint="eastAsia"/>
              </w:rPr>
              <w:t>数据项</w:t>
            </w:r>
            <w:r w:rsidR="00BA1841">
              <w:rPr>
                <w:rFonts w:hint="eastAsia"/>
              </w:rPr>
              <w:t>描述</w:t>
            </w:r>
          </w:p>
        </w:tc>
        <w:tc>
          <w:tcPr>
            <w:tcW w:w="567" w:type="dxa"/>
            <w:shd w:val="clear" w:color="auto" w:fill="BFBFBF" w:themeFill="background1" w:themeFillShade="BF"/>
          </w:tcPr>
          <w:p w:rsidR="00A02E59" w:rsidRDefault="00A02E59" w:rsidP="009D118D">
            <w:pPr>
              <w:pStyle w:val="af4"/>
            </w:pPr>
            <w:r>
              <w:rPr>
                <w:rFonts w:hint="eastAsia"/>
              </w:rPr>
              <w:t>类型</w:t>
            </w:r>
            <w:r>
              <w:t>(</w:t>
            </w:r>
            <w:r>
              <w:rPr>
                <w:rFonts w:hint="eastAsia"/>
              </w:rPr>
              <w:t>OBX-2</w:t>
            </w:r>
            <w:r>
              <w:t>)</w:t>
            </w:r>
          </w:p>
        </w:tc>
        <w:tc>
          <w:tcPr>
            <w:tcW w:w="992" w:type="dxa"/>
            <w:shd w:val="clear" w:color="auto" w:fill="BFBFBF" w:themeFill="background1" w:themeFillShade="BF"/>
          </w:tcPr>
          <w:p w:rsidR="00A02E59" w:rsidRDefault="00A02E59" w:rsidP="009D118D">
            <w:pPr>
              <w:pStyle w:val="af4"/>
            </w:pPr>
            <w:r>
              <w:rPr>
                <w:rFonts w:hint="eastAsia"/>
              </w:rPr>
              <w:t>单位</w:t>
            </w:r>
            <w:r>
              <w:t xml:space="preserve"> (</w:t>
            </w:r>
            <w:r>
              <w:rPr>
                <w:rFonts w:hint="eastAsia"/>
              </w:rPr>
              <w:t>OBX-6)</w:t>
            </w:r>
          </w:p>
        </w:tc>
        <w:tc>
          <w:tcPr>
            <w:tcW w:w="850" w:type="dxa"/>
            <w:shd w:val="clear" w:color="auto" w:fill="BFBFBF" w:themeFill="background1" w:themeFillShade="BF"/>
          </w:tcPr>
          <w:p w:rsidR="00A02E59" w:rsidRDefault="00A02E59" w:rsidP="009D118D">
            <w:pPr>
              <w:pStyle w:val="af4"/>
            </w:pPr>
            <w:r>
              <w:rPr>
                <w:rFonts w:hint="eastAsia"/>
              </w:rPr>
              <w:t>编码</w:t>
            </w:r>
            <w:r>
              <w:t>（</w:t>
            </w:r>
            <w:r>
              <w:rPr>
                <w:rFonts w:hint="eastAsia"/>
              </w:rPr>
              <w:t>ID</w:t>
            </w:r>
            <w:r>
              <w:t>）</w:t>
            </w:r>
          </w:p>
        </w:tc>
        <w:tc>
          <w:tcPr>
            <w:tcW w:w="1134" w:type="dxa"/>
            <w:shd w:val="clear" w:color="auto" w:fill="BFBFBF" w:themeFill="background1" w:themeFillShade="BF"/>
          </w:tcPr>
          <w:p w:rsidR="00A02E59" w:rsidRDefault="00A02E59" w:rsidP="009D118D">
            <w:pPr>
              <w:pStyle w:val="af4"/>
            </w:pPr>
            <w:r>
              <w:t>名称</w:t>
            </w:r>
          </w:p>
        </w:tc>
        <w:tc>
          <w:tcPr>
            <w:tcW w:w="2268" w:type="dxa"/>
            <w:shd w:val="clear" w:color="auto" w:fill="BFBFBF" w:themeFill="background1" w:themeFillShade="BF"/>
          </w:tcPr>
          <w:p w:rsidR="00A02E59" w:rsidRDefault="00A02E59" w:rsidP="009D118D">
            <w:pPr>
              <w:pStyle w:val="af4"/>
            </w:pPr>
            <w:r>
              <w:t>OBX-3</w:t>
            </w:r>
            <w:r>
              <w:rPr>
                <w:rFonts w:hint="eastAsia"/>
              </w:rPr>
              <w:t>字段</w:t>
            </w:r>
            <w:r>
              <w:t>示例</w:t>
            </w:r>
          </w:p>
        </w:tc>
        <w:tc>
          <w:tcPr>
            <w:tcW w:w="1134" w:type="dxa"/>
            <w:shd w:val="clear" w:color="auto" w:fill="BFBFBF" w:themeFill="background1" w:themeFillShade="BF"/>
          </w:tcPr>
          <w:p w:rsidR="00A02E59" w:rsidRPr="009B7DB4" w:rsidRDefault="00A02E59" w:rsidP="009D118D">
            <w:pPr>
              <w:pStyle w:val="af4"/>
            </w:pPr>
            <w:r>
              <w:rPr>
                <w:rFonts w:hint="eastAsia"/>
              </w:rPr>
              <w:t>所属测试模式</w:t>
            </w:r>
          </w:p>
        </w:tc>
      </w:tr>
      <w:tr w:rsidR="00A02E59" w:rsidTr="00AD41EA">
        <w:tc>
          <w:tcPr>
            <w:tcW w:w="8505" w:type="dxa"/>
            <w:gridSpan w:val="7"/>
            <w:shd w:val="clear" w:color="auto" w:fill="D9D9D9" w:themeFill="background1" w:themeFillShade="D9"/>
          </w:tcPr>
          <w:p w:rsidR="00A02E59" w:rsidRDefault="00A02E59" w:rsidP="009D118D">
            <w:pPr>
              <w:pStyle w:val="af4"/>
            </w:pPr>
            <w:r>
              <w:rPr>
                <w:rFonts w:hint="eastAsia"/>
              </w:rPr>
              <w:t>检验</w:t>
            </w:r>
            <w:r>
              <w:t>结果数据</w:t>
            </w:r>
            <w:r>
              <w:rPr>
                <w:rFonts w:hint="eastAsia"/>
              </w:rPr>
              <w:t>项</w:t>
            </w:r>
          </w:p>
        </w:tc>
      </w:tr>
      <w:tr w:rsidR="00BA1841" w:rsidTr="00AD41EA">
        <w:tc>
          <w:tcPr>
            <w:tcW w:w="1560" w:type="dxa"/>
          </w:tcPr>
          <w:p w:rsidR="00BA1841" w:rsidRDefault="00157C15" w:rsidP="009D118D">
            <w:pPr>
              <w:pStyle w:val="af6"/>
            </w:pPr>
            <w:r>
              <w:rPr>
                <w:rFonts w:hint="eastAsia"/>
              </w:rPr>
              <w:t>NGSP</w:t>
            </w:r>
            <w:r>
              <w:rPr>
                <w:rFonts w:hint="eastAsia"/>
              </w:rPr>
              <w:t>标准下的</w:t>
            </w:r>
            <w:r>
              <w:rPr>
                <w:rFonts w:hint="eastAsia"/>
              </w:rPr>
              <w:t>A1c</w:t>
            </w:r>
            <w:r>
              <w:rPr>
                <w:rFonts w:hint="eastAsia"/>
              </w:rPr>
              <w:t>浓度值</w:t>
            </w:r>
          </w:p>
        </w:tc>
        <w:tc>
          <w:tcPr>
            <w:tcW w:w="567" w:type="dxa"/>
          </w:tcPr>
          <w:p w:rsidR="00BA1841" w:rsidRDefault="00BA1841" w:rsidP="009D118D">
            <w:pPr>
              <w:pStyle w:val="af6"/>
            </w:pPr>
            <w:r>
              <w:rPr>
                <w:rFonts w:hint="eastAsia"/>
              </w:rPr>
              <w:t>NM</w:t>
            </w:r>
          </w:p>
        </w:tc>
        <w:tc>
          <w:tcPr>
            <w:tcW w:w="992" w:type="dxa"/>
          </w:tcPr>
          <w:p w:rsidR="00BA1841" w:rsidRPr="008563B0" w:rsidRDefault="00BA1841" w:rsidP="009D118D">
            <w:pPr>
              <w:pStyle w:val="af6"/>
            </w:pPr>
            <w:r w:rsidRPr="00B53888">
              <w:t>%</w:t>
            </w:r>
          </w:p>
        </w:tc>
        <w:tc>
          <w:tcPr>
            <w:tcW w:w="850" w:type="dxa"/>
          </w:tcPr>
          <w:p w:rsidR="00BA1841" w:rsidRPr="008563B0" w:rsidRDefault="00BA1841" w:rsidP="009D118D">
            <w:pPr>
              <w:pStyle w:val="af6"/>
            </w:pPr>
            <w:r>
              <w:t>G01-1</w:t>
            </w:r>
          </w:p>
        </w:tc>
        <w:tc>
          <w:tcPr>
            <w:tcW w:w="1134" w:type="dxa"/>
          </w:tcPr>
          <w:p w:rsidR="00BA1841" w:rsidRPr="008563B0" w:rsidRDefault="00BA1841" w:rsidP="009D118D">
            <w:pPr>
              <w:pStyle w:val="af6"/>
            </w:pPr>
            <w:r>
              <w:t>A1c NGSP</w:t>
            </w:r>
          </w:p>
        </w:tc>
        <w:tc>
          <w:tcPr>
            <w:tcW w:w="2268" w:type="dxa"/>
          </w:tcPr>
          <w:p w:rsidR="00BA1841" w:rsidRPr="0055677F" w:rsidRDefault="00BA1841" w:rsidP="009D118D">
            <w:pPr>
              <w:pStyle w:val="af6"/>
            </w:pPr>
            <w:r>
              <w:t>G01-1</w:t>
            </w:r>
            <w:r w:rsidRPr="0055677F">
              <w:t>^</w:t>
            </w:r>
            <w:r>
              <w:t>A1c NGSP</w:t>
            </w:r>
            <w:r w:rsidRPr="0055677F">
              <w:t>^</w:t>
            </w:r>
            <w:r>
              <w:rPr>
                <w:rFonts w:hint="eastAsia"/>
              </w:rPr>
              <w:t>99MRC</w:t>
            </w:r>
          </w:p>
        </w:tc>
        <w:tc>
          <w:tcPr>
            <w:tcW w:w="1134" w:type="dxa"/>
          </w:tcPr>
          <w:p w:rsidR="00BA1841" w:rsidRDefault="00BA1841" w:rsidP="009D118D">
            <w:pPr>
              <w:pStyle w:val="af6"/>
            </w:pPr>
            <w:r>
              <w:t>A1C</w:t>
            </w:r>
          </w:p>
        </w:tc>
      </w:tr>
      <w:tr w:rsidR="00BA1841" w:rsidTr="00AD41EA">
        <w:tc>
          <w:tcPr>
            <w:tcW w:w="1560" w:type="dxa"/>
          </w:tcPr>
          <w:p w:rsidR="00BA1841" w:rsidRDefault="00157C15" w:rsidP="009D118D">
            <w:pPr>
              <w:pStyle w:val="af6"/>
            </w:pPr>
            <w:r>
              <w:rPr>
                <w:rFonts w:hint="eastAsia"/>
              </w:rPr>
              <w:t>IFCC</w:t>
            </w:r>
            <w:r>
              <w:rPr>
                <w:rFonts w:hint="eastAsia"/>
              </w:rPr>
              <w:t>标准下的</w:t>
            </w:r>
            <w:r>
              <w:rPr>
                <w:rFonts w:hint="eastAsia"/>
              </w:rPr>
              <w:t>A1c</w:t>
            </w:r>
            <w:r>
              <w:rPr>
                <w:rFonts w:hint="eastAsia"/>
              </w:rPr>
              <w:t>浓度值</w:t>
            </w:r>
          </w:p>
        </w:tc>
        <w:tc>
          <w:tcPr>
            <w:tcW w:w="567" w:type="dxa"/>
          </w:tcPr>
          <w:p w:rsidR="00BA1841" w:rsidRDefault="00BA1841" w:rsidP="009D118D">
            <w:pPr>
              <w:pStyle w:val="af6"/>
            </w:pPr>
            <w:r>
              <w:rPr>
                <w:rFonts w:hint="eastAsia"/>
              </w:rPr>
              <w:t>NM</w:t>
            </w:r>
          </w:p>
        </w:tc>
        <w:tc>
          <w:tcPr>
            <w:tcW w:w="992" w:type="dxa"/>
          </w:tcPr>
          <w:p w:rsidR="00BA1841" w:rsidRPr="00B53888" w:rsidRDefault="00BA1841" w:rsidP="009D118D">
            <w:pPr>
              <w:pStyle w:val="af6"/>
            </w:pPr>
            <w:r w:rsidRPr="00CB0686">
              <w:t>mmol/mol</w:t>
            </w:r>
          </w:p>
        </w:tc>
        <w:tc>
          <w:tcPr>
            <w:tcW w:w="850" w:type="dxa"/>
          </w:tcPr>
          <w:p w:rsidR="00BA1841" w:rsidRDefault="00BA1841" w:rsidP="009D118D">
            <w:pPr>
              <w:pStyle w:val="af6"/>
            </w:pPr>
            <w:r>
              <w:t>G01-2</w:t>
            </w:r>
          </w:p>
        </w:tc>
        <w:tc>
          <w:tcPr>
            <w:tcW w:w="1134" w:type="dxa"/>
          </w:tcPr>
          <w:p w:rsidR="00BA1841" w:rsidRDefault="00BA1841" w:rsidP="009D118D">
            <w:pPr>
              <w:pStyle w:val="af6"/>
            </w:pPr>
            <w:r>
              <w:t>A1c IFCC</w:t>
            </w:r>
          </w:p>
        </w:tc>
        <w:tc>
          <w:tcPr>
            <w:tcW w:w="2268" w:type="dxa"/>
          </w:tcPr>
          <w:p w:rsidR="00BA1841" w:rsidRDefault="00BA1841" w:rsidP="009D118D">
            <w:pPr>
              <w:pStyle w:val="af6"/>
            </w:pPr>
            <w:r>
              <w:t>G01-2</w:t>
            </w:r>
            <w:r w:rsidRPr="0055677F">
              <w:t>^</w:t>
            </w:r>
            <w:r>
              <w:t>A1c IFCC</w:t>
            </w:r>
            <w:r w:rsidRPr="0055677F">
              <w:t>^</w:t>
            </w:r>
            <w:r>
              <w:rPr>
                <w:rFonts w:hint="eastAsia"/>
              </w:rPr>
              <w:t>99MRC</w:t>
            </w:r>
          </w:p>
        </w:tc>
        <w:tc>
          <w:tcPr>
            <w:tcW w:w="1134" w:type="dxa"/>
          </w:tcPr>
          <w:p w:rsidR="00BA1841" w:rsidRDefault="00BA1841" w:rsidP="009D118D">
            <w:pPr>
              <w:pStyle w:val="af6"/>
            </w:pPr>
            <w:r>
              <w:t>A1C</w:t>
            </w:r>
          </w:p>
        </w:tc>
      </w:tr>
      <w:tr w:rsidR="00BA1841" w:rsidTr="00AD41EA">
        <w:tc>
          <w:tcPr>
            <w:tcW w:w="1560" w:type="dxa"/>
          </w:tcPr>
          <w:p w:rsidR="00BA1841" w:rsidRDefault="00157C15" w:rsidP="009D118D">
            <w:pPr>
              <w:pStyle w:val="af6"/>
            </w:pPr>
            <w:r>
              <w:t>平均血糖浓度</w:t>
            </w:r>
          </w:p>
        </w:tc>
        <w:tc>
          <w:tcPr>
            <w:tcW w:w="567" w:type="dxa"/>
          </w:tcPr>
          <w:p w:rsidR="00BA1841" w:rsidRDefault="00BA1841" w:rsidP="009D118D">
            <w:pPr>
              <w:pStyle w:val="af6"/>
            </w:pPr>
            <w:r>
              <w:rPr>
                <w:rFonts w:hint="eastAsia"/>
              </w:rPr>
              <w:t>NM</w:t>
            </w:r>
          </w:p>
        </w:tc>
        <w:tc>
          <w:tcPr>
            <w:tcW w:w="992" w:type="dxa"/>
          </w:tcPr>
          <w:p w:rsidR="00BA1841" w:rsidRPr="00CB0686" w:rsidRDefault="009D118D" w:rsidP="009D118D">
            <w:pPr>
              <w:pStyle w:val="af6"/>
            </w:pPr>
            <w:r>
              <w:t>m</w:t>
            </w:r>
            <w:r w:rsidR="00BA1841">
              <w:rPr>
                <w:rFonts w:hint="eastAsia"/>
              </w:rPr>
              <w:t>mol/</w:t>
            </w:r>
            <w:r w:rsidR="00BA1841">
              <w:t>L</w:t>
            </w:r>
          </w:p>
        </w:tc>
        <w:tc>
          <w:tcPr>
            <w:tcW w:w="850" w:type="dxa"/>
          </w:tcPr>
          <w:p w:rsidR="00BA1841" w:rsidRDefault="00BA1841" w:rsidP="009D118D">
            <w:pPr>
              <w:pStyle w:val="af6"/>
            </w:pPr>
            <w:r>
              <w:t>G01-3</w:t>
            </w:r>
          </w:p>
        </w:tc>
        <w:tc>
          <w:tcPr>
            <w:tcW w:w="1134" w:type="dxa"/>
          </w:tcPr>
          <w:p w:rsidR="00BA1841" w:rsidRDefault="00BA1841" w:rsidP="009D118D">
            <w:pPr>
              <w:pStyle w:val="af6"/>
            </w:pPr>
            <w:r>
              <w:t>A1c eAG</w:t>
            </w:r>
          </w:p>
        </w:tc>
        <w:tc>
          <w:tcPr>
            <w:tcW w:w="2268" w:type="dxa"/>
          </w:tcPr>
          <w:p w:rsidR="00BA1841" w:rsidRDefault="00BA1841" w:rsidP="009D118D">
            <w:pPr>
              <w:pStyle w:val="af6"/>
            </w:pPr>
            <w:r>
              <w:t>G01-3</w:t>
            </w:r>
            <w:r w:rsidRPr="0055677F">
              <w:t>^</w:t>
            </w:r>
            <w:r>
              <w:t>A1c eAG</w:t>
            </w:r>
            <w:r w:rsidRPr="0055677F">
              <w:t>^</w:t>
            </w:r>
            <w:r>
              <w:rPr>
                <w:rFonts w:hint="eastAsia"/>
              </w:rPr>
              <w:t>99MRC</w:t>
            </w:r>
          </w:p>
        </w:tc>
        <w:tc>
          <w:tcPr>
            <w:tcW w:w="1134" w:type="dxa"/>
          </w:tcPr>
          <w:p w:rsidR="00BA1841" w:rsidRDefault="00BA1841" w:rsidP="009D118D">
            <w:pPr>
              <w:pStyle w:val="af6"/>
            </w:pPr>
            <w:r>
              <w:t>A1C</w:t>
            </w:r>
          </w:p>
        </w:tc>
      </w:tr>
      <w:tr w:rsidR="00BA1841" w:rsidTr="00AD41EA">
        <w:tc>
          <w:tcPr>
            <w:tcW w:w="1560" w:type="dxa"/>
          </w:tcPr>
          <w:p w:rsidR="00BA1841" w:rsidRDefault="00157C15" w:rsidP="009D118D">
            <w:pPr>
              <w:pStyle w:val="af6"/>
            </w:pPr>
            <w:r>
              <w:rPr>
                <w:rFonts w:hint="eastAsia"/>
              </w:rPr>
              <w:t>A1a</w:t>
            </w:r>
            <w:r>
              <w:rPr>
                <w:rFonts w:hint="eastAsia"/>
              </w:rPr>
              <w:t>面积占比</w:t>
            </w:r>
          </w:p>
        </w:tc>
        <w:tc>
          <w:tcPr>
            <w:tcW w:w="567" w:type="dxa"/>
          </w:tcPr>
          <w:p w:rsidR="00BA1841" w:rsidRDefault="00BA1841" w:rsidP="009D118D">
            <w:pPr>
              <w:pStyle w:val="af6"/>
            </w:pPr>
            <w:r>
              <w:rPr>
                <w:rFonts w:hint="eastAsia"/>
              </w:rPr>
              <w:t>NM</w:t>
            </w:r>
          </w:p>
        </w:tc>
        <w:tc>
          <w:tcPr>
            <w:tcW w:w="992" w:type="dxa"/>
          </w:tcPr>
          <w:p w:rsidR="00BA1841" w:rsidRPr="008563B0" w:rsidRDefault="00BA1841" w:rsidP="009D118D">
            <w:pPr>
              <w:pStyle w:val="af6"/>
            </w:pPr>
            <w:r w:rsidRPr="00B53888">
              <w:t>%</w:t>
            </w:r>
          </w:p>
        </w:tc>
        <w:tc>
          <w:tcPr>
            <w:tcW w:w="850" w:type="dxa"/>
          </w:tcPr>
          <w:p w:rsidR="00BA1841" w:rsidRPr="008563B0" w:rsidRDefault="00BA1841" w:rsidP="009D118D">
            <w:pPr>
              <w:pStyle w:val="af6"/>
            </w:pPr>
            <w:r>
              <w:t>G01-4</w:t>
            </w:r>
          </w:p>
        </w:tc>
        <w:tc>
          <w:tcPr>
            <w:tcW w:w="1134" w:type="dxa"/>
          </w:tcPr>
          <w:p w:rsidR="00BA1841" w:rsidRPr="008563B0" w:rsidRDefault="00BA1841" w:rsidP="009D118D">
            <w:pPr>
              <w:pStyle w:val="af6"/>
            </w:pPr>
            <w:r>
              <w:t>A1a NGSP</w:t>
            </w:r>
          </w:p>
        </w:tc>
        <w:tc>
          <w:tcPr>
            <w:tcW w:w="2268" w:type="dxa"/>
          </w:tcPr>
          <w:p w:rsidR="00BA1841" w:rsidRPr="0055677F" w:rsidRDefault="00BA1841" w:rsidP="009D118D">
            <w:pPr>
              <w:pStyle w:val="af6"/>
            </w:pPr>
            <w:r>
              <w:t>G01-4</w:t>
            </w:r>
            <w:r w:rsidRPr="0055677F">
              <w:t>^</w:t>
            </w:r>
            <w:r>
              <w:t>A1a NGSP</w:t>
            </w:r>
            <w:r w:rsidRPr="0055677F">
              <w:t>^</w:t>
            </w:r>
            <w:r>
              <w:rPr>
                <w:rFonts w:hint="eastAsia"/>
              </w:rPr>
              <w:t>99MRC</w:t>
            </w:r>
          </w:p>
        </w:tc>
        <w:tc>
          <w:tcPr>
            <w:tcW w:w="1134" w:type="dxa"/>
          </w:tcPr>
          <w:p w:rsidR="00BA1841" w:rsidRDefault="00BA1841" w:rsidP="009D118D">
            <w:pPr>
              <w:pStyle w:val="af6"/>
            </w:pPr>
            <w:r>
              <w:t>A1C</w:t>
            </w:r>
          </w:p>
        </w:tc>
      </w:tr>
      <w:tr w:rsidR="00BA1841" w:rsidTr="00AD41EA">
        <w:tc>
          <w:tcPr>
            <w:tcW w:w="1560" w:type="dxa"/>
          </w:tcPr>
          <w:p w:rsidR="00BA1841" w:rsidRDefault="00157C15" w:rsidP="009D118D">
            <w:pPr>
              <w:pStyle w:val="af6"/>
            </w:pPr>
            <w:r>
              <w:rPr>
                <w:rFonts w:hint="eastAsia"/>
              </w:rPr>
              <w:t>A1b</w:t>
            </w:r>
            <w:r>
              <w:rPr>
                <w:rFonts w:hint="eastAsia"/>
              </w:rPr>
              <w:t>面积占比</w:t>
            </w:r>
          </w:p>
        </w:tc>
        <w:tc>
          <w:tcPr>
            <w:tcW w:w="567" w:type="dxa"/>
          </w:tcPr>
          <w:p w:rsidR="00BA1841" w:rsidRDefault="00BA1841" w:rsidP="009D118D">
            <w:pPr>
              <w:pStyle w:val="af6"/>
            </w:pPr>
            <w:r>
              <w:rPr>
                <w:rFonts w:hint="eastAsia"/>
              </w:rPr>
              <w:t>NM</w:t>
            </w:r>
          </w:p>
        </w:tc>
        <w:tc>
          <w:tcPr>
            <w:tcW w:w="992" w:type="dxa"/>
          </w:tcPr>
          <w:p w:rsidR="00BA1841" w:rsidRPr="008563B0" w:rsidRDefault="00BA1841" w:rsidP="009D118D">
            <w:pPr>
              <w:pStyle w:val="af6"/>
            </w:pPr>
            <w:r w:rsidRPr="00B53888">
              <w:t>%</w:t>
            </w:r>
          </w:p>
        </w:tc>
        <w:tc>
          <w:tcPr>
            <w:tcW w:w="850" w:type="dxa"/>
          </w:tcPr>
          <w:p w:rsidR="00BA1841" w:rsidRPr="008563B0" w:rsidRDefault="00BA1841" w:rsidP="009D118D">
            <w:pPr>
              <w:pStyle w:val="af6"/>
            </w:pPr>
            <w:r>
              <w:t>G01-5</w:t>
            </w:r>
          </w:p>
        </w:tc>
        <w:tc>
          <w:tcPr>
            <w:tcW w:w="1134" w:type="dxa"/>
          </w:tcPr>
          <w:p w:rsidR="00BA1841" w:rsidRPr="008563B0" w:rsidRDefault="00BA1841" w:rsidP="009D118D">
            <w:pPr>
              <w:pStyle w:val="af6"/>
            </w:pPr>
            <w:r>
              <w:t>A1b NGSP</w:t>
            </w:r>
          </w:p>
        </w:tc>
        <w:tc>
          <w:tcPr>
            <w:tcW w:w="2268" w:type="dxa"/>
          </w:tcPr>
          <w:p w:rsidR="00BA1841" w:rsidRPr="0055677F" w:rsidRDefault="00BA1841" w:rsidP="009D118D">
            <w:pPr>
              <w:pStyle w:val="af6"/>
            </w:pPr>
            <w:r>
              <w:t>G01-5</w:t>
            </w:r>
            <w:r w:rsidRPr="0055677F">
              <w:t>^</w:t>
            </w:r>
            <w:r>
              <w:t>A1b NGSP</w:t>
            </w:r>
            <w:r w:rsidRPr="0055677F">
              <w:t>^</w:t>
            </w:r>
            <w:r>
              <w:rPr>
                <w:rFonts w:hint="eastAsia"/>
              </w:rPr>
              <w:t>99MRC</w:t>
            </w:r>
          </w:p>
        </w:tc>
        <w:tc>
          <w:tcPr>
            <w:tcW w:w="1134" w:type="dxa"/>
          </w:tcPr>
          <w:p w:rsidR="00BA1841" w:rsidRDefault="00BA1841" w:rsidP="009D118D">
            <w:pPr>
              <w:pStyle w:val="af6"/>
            </w:pPr>
            <w:r>
              <w:t>A1C</w:t>
            </w:r>
          </w:p>
        </w:tc>
      </w:tr>
      <w:tr w:rsidR="00BA1841" w:rsidTr="00AD41EA">
        <w:tc>
          <w:tcPr>
            <w:tcW w:w="1560" w:type="dxa"/>
          </w:tcPr>
          <w:p w:rsidR="00BA1841" w:rsidRDefault="00157C15" w:rsidP="009D118D">
            <w:pPr>
              <w:pStyle w:val="af6"/>
            </w:pPr>
            <w:r>
              <w:t>F</w:t>
            </w:r>
            <w:r>
              <w:rPr>
                <w:rFonts w:hint="eastAsia"/>
              </w:rPr>
              <w:t>面积占比</w:t>
            </w:r>
          </w:p>
        </w:tc>
        <w:tc>
          <w:tcPr>
            <w:tcW w:w="567" w:type="dxa"/>
          </w:tcPr>
          <w:p w:rsidR="00BA1841" w:rsidRDefault="00BA1841" w:rsidP="009D118D">
            <w:pPr>
              <w:pStyle w:val="af6"/>
            </w:pPr>
            <w:r>
              <w:rPr>
                <w:rFonts w:hint="eastAsia"/>
              </w:rPr>
              <w:t>NM</w:t>
            </w:r>
          </w:p>
        </w:tc>
        <w:tc>
          <w:tcPr>
            <w:tcW w:w="992" w:type="dxa"/>
          </w:tcPr>
          <w:p w:rsidR="00BA1841" w:rsidRPr="008563B0" w:rsidRDefault="00BA1841" w:rsidP="009D118D">
            <w:pPr>
              <w:pStyle w:val="af6"/>
            </w:pPr>
            <w:r w:rsidRPr="00B53888">
              <w:t>%</w:t>
            </w:r>
          </w:p>
        </w:tc>
        <w:tc>
          <w:tcPr>
            <w:tcW w:w="850" w:type="dxa"/>
          </w:tcPr>
          <w:p w:rsidR="00BA1841" w:rsidRPr="008563B0" w:rsidRDefault="00BA1841" w:rsidP="009D118D">
            <w:pPr>
              <w:pStyle w:val="af6"/>
            </w:pPr>
            <w:r>
              <w:t>G01-6</w:t>
            </w:r>
          </w:p>
        </w:tc>
        <w:tc>
          <w:tcPr>
            <w:tcW w:w="1134" w:type="dxa"/>
          </w:tcPr>
          <w:p w:rsidR="00BA1841" w:rsidRPr="008563B0" w:rsidRDefault="00BA1841" w:rsidP="009D118D">
            <w:pPr>
              <w:pStyle w:val="af6"/>
            </w:pPr>
            <w:r>
              <w:t>F NGSP</w:t>
            </w:r>
          </w:p>
        </w:tc>
        <w:tc>
          <w:tcPr>
            <w:tcW w:w="2268" w:type="dxa"/>
          </w:tcPr>
          <w:p w:rsidR="00BA1841" w:rsidRPr="0055677F" w:rsidRDefault="00BA1841" w:rsidP="009D118D">
            <w:pPr>
              <w:pStyle w:val="af6"/>
            </w:pPr>
            <w:r>
              <w:t>G01-6</w:t>
            </w:r>
            <w:r w:rsidRPr="0055677F">
              <w:t>^</w:t>
            </w:r>
            <w:r>
              <w:t>F NGSP</w:t>
            </w:r>
            <w:r w:rsidRPr="0055677F">
              <w:t>^</w:t>
            </w:r>
            <w:r>
              <w:rPr>
                <w:rFonts w:hint="eastAsia"/>
              </w:rPr>
              <w:t>99MRC</w:t>
            </w:r>
          </w:p>
        </w:tc>
        <w:tc>
          <w:tcPr>
            <w:tcW w:w="1134" w:type="dxa"/>
          </w:tcPr>
          <w:p w:rsidR="00BA1841" w:rsidRDefault="00BA1841" w:rsidP="009D118D">
            <w:pPr>
              <w:pStyle w:val="af6"/>
            </w:pPr>
            <w:r>
              <w:t>A1C</w:t>
            </w:r>
          </w:p>
        </w:tc>
      </w:tr>
      <w:tr w:rsidR="00BA1841" w:rsidTr="00AD41EA">
        <w:tc>
          <w:tcPr>
            <w:tcW w:w="1560" w:type="dxa"/>
          </w:tcPr>
          <w:p w:rsidR="00BA1841" w:rsidRDefault="00157C15" w:rsidP="0061556E">
            <w:pPr>
              <w:pStyle w:val="af6"/>
            </w:pPr>
            <w:r>
              <w:rPr>
                <w:rFonts w:hint="eastAsia"/>
              </w:rPr>
              <w:t>L</w:t>
            </w:r>
            <w:r w:rsidR="0061556E">
              <w:t>A</w:t>
            </w:r>
            <w:r>
              <w:rPr>
                <w:rFonts w:hint="eastAsia"/>
              </w:rPr>
              <w:t>1c</w:t>
            </w:r>
            <w:r>
              <w:rPr>
                <w:rFonts w:hint="eastAsia"/>
              </w:rPr>
              <w:t>面积占比</w:t>
            </w:r>
          </w:p>
        </w:tc>
        <w:tc>
          <w:tcPr>
            <w:tcW w:w="567" w:type="dxa"/>
          </w:tcPr>
          <w:p w:rsidR="00BA1841" w:rsidRDefault="00BA1841" w:rsidP="009D118D">
            <w:pPr>
              <w:pStyle w:val="af6"/>
            </w:pPr>
            <w:r>
              <w:rPr>
                <w:rFonts w:hint="eastAsia"/>
              </w:rPr>
              <w:t>NM</w:t>
            </w:r>
          </w:p>
        </w:tc>
        <w:tc>
          <w:tcPr>
            <w:tcW w:w="992" w:type="dxa"/>
          </w:tcPr>
          <w:p w:rsidR="00BA1841" w:rsidRPr="008563B0" w:rsidRDefault="00BA1841" w:rsidP="009D118D">
            <w:pPr>
              <w:pStyle w:val="af6"/>
            </w:pPr>
            <w:r w:rsidRPr="00B53888">
              <w:t>%</w:t>
            </w:r>
          </w:p>
        </w:tc>
        <w:tc>
          <w:tcPr>
            <w:tcW w:w="850" w:type="dxa"/>
          </w:tcPr>
          <w:p w:rsidR="00BA1841" w:rsidRPr="008563B0" w:rsidRDefault="00BA1841" w:rsidP="009D118D">
            <w:pPr>
              <w:pStyle w:val="af6"/>
            </w:pPr>
            <w:r>
              <w:t>G01-7</w:t>
            </w:r>
          </w:p>
        </w:tc>
        <w:tc>
          <w:tcPr>
            <w:tcW w:w="1134" w:type="dxa"/>
          </w:tcPr>
          <w:p w:rsidR="00BA1841" w:rsidRPr="008563B0" w:rsidRDefault="00BA1841" w:rsidP="0061556E">
            <w:pPr>
              <w:pStyle w:val="af6"/>
            </w:pPr>
            <w:r>
              <w:t>L</w:t>
            </w:r>
            <w:r w:rsidR="0061556E">
              <w:t>A</w:t>
            </w:r>
            <w:r>
              <w:t>1c NGSP</w:t>
            </w:r>
          </w:p>
        </w:tc>
        <w:tc>
          <w:tcPr>
            <w:tcW w:w="2268" w:type="dxa"/>
          </w:tcPr>
          <w:p w:rsidR="00BA1841" w:rsidRPr="0055677F" w:rsidRDefault="00BA1841" w:rsidP="0061556E">
            <w:pPr>
              <w:pStyle w:val="af6"/>
            </w:pPr>
            <w:r>
              <w:t>G01-7</w:t>
            </w:r>
            <w:r w:rsidRPr="0055677F">
              <w:t>^</w:t>
            </w:r>
            <w:r>
              <w:t>L</w:t>
            </w:r>
            <w:r w:rsidR="0061556E">
              <w:t>A</w:t>
            </w:r>
            <w:r>
              <w:t>1c NGSP</w:t>
            </w:r>
            <w:r w:rsidRPr="0055677F">
              <w:t>^</w:t>
            </w:r>
            <w:r>
              <w:rPr>
                <w:rFonts w:hint="eastAsia"/>
              </w:rPr>
              <w:t>99MRC</w:t>
            </w:r>
          </w:p>
        </w:tc>
        <w:tc>
          <w:tcPr>
            <w:tcW w:w="1134" w:type="dxa"/>
          </w:tcPr>
          <w:p w:rsidR="00BA1841" w:rsidRDefault="00BA1841" w:rsidP="009D118D">
            <w:pPr>
              <w:pStyle w:val="af6"/>
            </w:pPr>
            <w:r>
              <w:t>A1C</w:t>
            </w:r>
          </w:p>
        </w:tc>
      </w:tr>
      <w:tr w:rsidR="00157C15" w:rsidTr="00AD41EA">
        <w:tc>
          <w:tcPr>
            <w:tcW w:w="1560" w:type="dxa"/>
          </w:tcPr>
          <w:p w:rsidR="00157C15" w:rsidRDefault="00157C15" w:rsidP="00157C15">
            <w:pPr>
              <w:pStyle w:val="af6"/>
            </w:pPr>
            <w:r>
              <w:lastRenderedPageBreak/>
              <w:t>P3</w:t>
            </w:r>
            <w:r>
              <w:rPr>
                <w:rFonts w:hint="eastAsia"/>
              </w:rPr>
              <w:t>面积占比</w:t>
            </w:r>
          </w:p>
        </w:tc>
        <w:tc>
          <w:tcPr>
            <w:tcW w:w="567" w:type="dxa"/>
          </w:tcPr>
          <w:p w:rsidR="00157C15" w:rsidRDefault="00157C15" w:rsidP="00157C15">
            <w:pPr>
              <w:pStyle w:val="af6"/>
            </w:pPr>
            <w:r>
              <w:rPr>
                <w:rFonts w:hint="eastAsia"/>
              </w:rPr>
              <w:t>NM</w:t>
            </w:r>
          </w:p>
        </w:tc>
        <w:tc>
          <w:tcPr>
            <w:tcW w:w="992" w:type="dxa"/>
          </w:tcPr>
          <w:p w:rsidR="00157C15" w:rsidRPr="008563B0" w:rsidRDefault="00157C15" w:rsidP="00157C15">
            <w:pPr>
              <w:pStyle w:val="af6"/>
            </w:pPr>
            <w:r w:rsidRPr="00B53888">
              <w:t>%</w:t>
            </w:r>
          </w:p>
        </w:tc>
        <w:tc>
          <w:tcPr>
            <w:tcW w:w="850" w:type="dxa"/>
          </w:tcPr>
          <w:p w:rsidR="00157C15" w:rsidRPr="008563B0" w:rsidRDefault="00157C15" w:rsidP="00157C15">
            <w:pPr>
              <w:pStyle w:val="af6"/>
            </w:pPr>
            <w:r>
              <w:t>G01-8</w:t>
            </w:r>
          </w:p>
        </w:tc>
        <w:tc>
          <w:tcPr>
            <w:tcW w:w="1134" w:type="dxa"/>
          </w:tcPr>
          <w:p w:rsidR="00157C15" w:rsidRPr="008563B0" w:rsidRDefault="00157C15" w:rsidP="00157C15">
            <w:pPr>
              <w:pStyle w:val="af6"/>
            </w:pPr>
            <w:r>
              <w:t>P3 NGSP</w:t>
            </w:r>
          </w:p>
        </w:tc>
        <w:tc>
          <w:tcPr>
            <w:tcW w:w="2268" w:type="dxa"/>
          </w:tcPr>
          <w:p w:rsidR="00157C15" w:rsidRPr="0055677F" w:rsidRDefault="00157C15" w:rsidP="00157C15">
            <w:pPr>
              <w:pStyle w:val="af6"/>
            </w:pPr>
            <w:r>
              <w:t>G01-8</w:t>
            </w:r>
            <w:r w:rsidRPr="0055677F">
              <w:t>^</w:t>
            </w:r>
            <w:r>
              <w:t>P3 NGSP</w:t>
            </w:r>
            <w:r w:rsidRPr="0055677F">
              <w:t>^</w:t>
            </w:r>
            <w:r>
              <w:rPr>
                <w:rFonts w:hint="eastAsia"/>
              </w:rPr>
              <w:t>99MRC</w:t>
            </w:r>
          </w:p>
        </w:tc>
        <w:tc>
          <w:tcPr>
            <w:tcW w:w="1134" w:type="dxa"/>
          </w:tcPr>
          <w:p w:rsidR="00157C15" w:rsidRDefault="00157C15" w:rsidP="00157C15">
            <w:pPr>
              <w:pStyle w:val="af6"/>
            </w:pPr>
            <w:r>
              <w:t>A1C</w:t>
            </w:r>
          </w:p>
        </w:tc>
      </w:tr>
      <w:tr w:rsidR="00BA1841" w:rsidTr="00AD41EA">
        <w:tc>
          <w:tcPr>
            <w:tcW w:w="1560" w:type="dxa"/>
          </w:tcPr>
          <w:p w:rsidR="00BA1841" w:rsidRDefault="00157C15" w:rsidP="009D118D">
            <w:pPr>
              <w:pStyle w:val="af6"/>
            </w:pPr>
            <w:r>
              <w:rPr>
                <w:rFonts w:hint="eastAsia"/>
              </w:rPr>
              <w:t>P4</w:t>
            </w:r>
            <w:r>
              <w:rPr>
                <w:rFonts w:hint="eastAsia"/>
              </w:rPr>
              <w:t>面积占比</w:t>
            </w:r>
          </w:p>
        </w:tc>
        <w:tc>
          <w:tcPr>
            <w:tcW w:w="567" w:type="dxa"/>
          </w:tcPr>
          <w:p w:rsidR="00BA1841" w:rsidRDefault="00BA1841" w:rsidP="009D118D">
            <w:pPr>
              <w:pStyle w:val="af6"/>
            </w:pPr>
            <w:r>
              <w:rPr>
                <w:rFonts w:hint="eastAsia"/>
              </w:rPr>
              <w:t>NM</w:t>
            </w:r>
          </w:p>
        </w:tc>
        <w:tc>
          <w:tcPr>
            <w:tcW w:w="992" w:type="dxa"/>
          </w:tcPr>
          <w:p w:rsidR="00BA1841" w:rsidRPr="008563B0" w:rsidRDefault="00BA1841" w:rsidP="009D118D">
            <w:pPr>
              <w:pStyle w:val="af6"/>
            </w:pPr>
            <w:r w:rsidRPr="00B53888">
              <w:t>%</w:t>
            </w:r>
          </w:p>
        </w:tc>
        <w:tc>
          <w:tcPr>
            <w:tcW w:w="850" w:type="dxa"/>
          </w:tcPr>
          <w:p w:rsidR="00BA1841" w:rsidRPr="008563B0" w:rsidRDefault="00BA1841" w:rsidP="009D118D">
            <w:pPr>
              <w:pStyle w:val="af6"/>
            </w:pPr>
            <w:r>
              <w:t>G01-9</w:t>
            </w:r>
          </w:p>
        </w:tc>
        <w:tc>
          <w:tcPr>
            <w:tcW w:w="1134" w:type="dxa"/>
          </w:tcPr>
          <w:p w:rsidR="00BA1841" w:rsidRPr="008563B0" w:rsidRDefault="00157C15" w:rsidP="009D118D">
            <w:pPr>
              <w:pStyle w:val="af6"/>
            </w:pPr>
            <w:r>
              <w:t>P4</w:t>
            </w:r>
            <w:r w:rsidR="00BA1841">
              <w:t xml:space="preserve"> NGSP</w:t>
            </w:r>
          </w:p>
        </w:tc>
        <w:tc>
          <w:tcPr>
            <w:tcW w:w="2268" w:type="dxa"/>
          </w:tcPr>
          <w:p w:rsidR="00BA1841" w:rsidRPr="0055677F" w:rsidRDefault="00BA1841" w:rsidP="00963942">
            <w:pPr>
              <w:pStyle w:val="af6"/>
            </w:pPr>
            <w:r>
              <w:t>G01-9</w:t>
            </w:r>
            <w:r w:rsidRPr="0055677F">
              <w:t>^</w:t>
            </w:r>
            <w:r>
              <w:t>P</w:t>
            </w:r>
            <w:r w:rsidR="00963942">
              <w:t>4</w:t>
            </w:r>
            <w:r>
              <w:t xml:space="preserve"> NGSP</w:t>
            </w:r>
            <w:r w:rsidRPr="0055677F">
              <w:t>^</w:t>
            </w:r>
            <w:r>
              <w:rPr>
                <w:rFonts w:hint="eastAsia"/>
              </w:rPr>
              <w:t>99MRC</w:t>
            </w:r>
          </w:p>
        </w:tc>
        <w:tc>
          <w:tcPr>
            <w:tcW w:w="1134" w:type="dxa"/>
          </w:tcPr>
          <w:p w:rsidR="00BA1841" w:rsidRDefault="00BA1841" w:rsidP="009D118D">
            <w:pPr>
              <w:pStyle w:val="af6"/>
            </w:pPr>
            <w:r>
              <w:t>A1C</w:t>
            </w:r>
          </w:p>
        </w:tc>
      </w:tr>
      <w:tr w:rsidR="00BA1841" w:rsidTr="00AD41EA">
        <w:tc>
          <w:tcPr>
            <w:tcW w:w="1560" w:type="dxa"/>
          </w:tcPr>
          <w:p w:rsidR="00BA1841" w:rsidRDefault="00157C15" w:rsidP="009D118D">
            <w:pPr>
              <w:pStyle w:val="af6"/>
            </w:pPr>
            <w:r>
              <w:t>A0</w:t>
            </w:r>
            <w:r>
              <w:rPr>
                <w:rFonts w:hint="eastAsia"/>
              </w:rPr>
              <w:t>面积占比</w:t>
            </w:r>
          </w:p>
        </w:tc>
        <w:tc>
          <w:tcPr>
            <w:tcW w:w="567" w:type="dxa"/>
          </w:tcPr>
          <w:p w:rsidR="00BA1841" w:rsidRDefault="00BA1841" w:rsidP="009D118D">
            <w:pPr>
              <w:pStyle w:val="af6"/>
            </w:pPr>
            <w:r>
              <w:rPr>
                <w:rFonts w:hint="eastAsia"/>
              </w:rPr>
              <w:t>NM</w:t>
            </w:r>
          </w:p>
        </w:tc>
        <w:tc>
          <w:tcPr>
            <w:tcW w:w="992" w:type="dxa"/>
          </w:tcPr>
          <w:p w:rsidR="00BA1841" w:rsidRPr="008563B0" w:rsidRDefault="00BA1841" w:rsidP="009D118D">
            <w:pPr>
              <w:pStyle w:val="af6"/>
            </w:pPr>
            <w:r w:rsidRPr="00B53888">
              <w:t>%</w:t>
            </w:r>
          </w:p>
        </w:tc>
        <w:tc>
          <w:tcPr>
            <w:tcW w:w="850" w:type="dxa"/>
          </w:tcPr>
          <w:p w:rsidR="00BA1841" w:rsidRPr="008563B0" w:rsidRDefault="00BA1841" w:rsidP="009D118D">
            <w:pPr>
              <w:pStyle w:val="af6"/>
            </w:pPr>
            <w:r>
              <w:t>G01-10</w:t>
            </w:r>
          </w:p>
        </w:tc>
        <w:tc>
          <w:tcPr>
            <w:tcW w:w="1134" w:type="dxa"/>
          </w:tcPr>
          <w:p w:rsidR="00BA1841" w:rsidRPr="008563B0" w:rsidRDefault="00BA1841" w:rsidP="009D118D">
            <w:pPr>
              <w:pStyle w:val="af6"/>
            </w:pPr>
            <w:r>
              <w:t>A0 NGSP</w:t>
            </w:r>
          </w:p>
        </w:tc>
        <w:tc>
          <w:tcPr>
            <w:tcW w:w="2268" w:type="dxa"/>
          </w:tcPr>
          <w:p w:rsidR="00BA1841" w:rsidRPr="0055677F" w:rsidRDefault="00BA1841" w:rsidP="009D118D">
            <w:pPr>
              <w:pStyle w:val="af6"/>
            </w:pPr>
            <w:r>
              <w:t>G01-10</w:t>
            </w:r>
            <w:r w:rsidRPr="0055677F">
              <w:t>^</w:t>
            </w:r>
            <w:r>
              <w:t>A0 NGSP</w:t>
            </w:r>
            <w:r w:rsidRPr="0055677F">
              <w:t>^</w:t>
            </w:r>
            <w:r>
              <w:rPr>
                <w:rFonts w:hint="eastAsia"/>
              </w:rPr>
              <w:t>99MRC</w:t>
            </w:r>
          </w:p>
        </w:tc>
        <w:tc>
          <w:tcPr>
            <w:tcW w:w="1134" w:type="dxa"/>
          </w:tcPr>
          <w:p w:rsidR="00BA1841" w:rsidRDefault="00BA1841" w:rsidP="009D118D">
            <w:pPr>
              <w:pStyle w:val="af6"/>
            </w:pPr>
            <w:r>
              <w:t>A1C</w:t>
            </w:r>
          </w:p>
        </w:tc>
      </w:tr>
      <w:tr w:rsidR="00BA1841" w:rsidTr="00AD41EA">
        <w:tc>
          <w:tcPr>
            <w:tcW w:w="1560" w:type="dxa"/>
          </w:tcPr>
          <w:p w:rsidR="00BA1841" w:rsidRDefault="00157C15" w:rsidP="009D118D">
            <w:pPr>
              <w:pStyle w:val="af6"/>
            </w:pPr>
            <w:r>
              <w:t>V</w:t>
            </w:r>
            <w:r>
              <w:rPr>
                <w:rFonts w:hint="eastAsia"/>
              </w:rPr>
              <w:t>面积占比</w:t>
            </w:r>
          </w:p>
        </w:tc>
        <w:tc>
          <w:tcPr>
            <w:tcW w:w="567" w:type="dxa"/>
          </w:tcPr>
          <w:p w:rsidR="00BA1841" w:rsidRDefault="00BA1841" w:rsidP="009D118D">
            <w:pPr>
              <w:pStyle w:val="af6"/>
            </w:pPr>
            <w:r>
              <w:rPr>
                <w:rFonts w:hint="eastAsia"/>
              </w:rPr>
              <w:t>NM</w:t>
            </w:r>
          </w:p>
        </w:tc>
        <w:tc>
          <w:tcPr>
            <w:tcW w:w="992" w:type="dxa"/>
          </w:tcPr>
          <w:p w:rsidR="00BA1841" w:rsidRPr="008563B0" w:rsidRDefault="00BA1841" w:rsidP="009D118D">
            <w:pPr>
              <w:pStyle w:val="af6"/>
            </w:pPr>
            <w:r w:rsidRPr="00B53888">
              <w:t>%</w:t>
            </w:r>
          </w:p>
        </w:tc>
        <w:tc>
          <w:tcPr>
            <w:tcW w:w="850" w:type="dxa"/>
          </w:tcPr>
          <w:p w:rsidR="00BA1841" w:rsidRPr="008563B0" w:rsidRDefault="00BA1841" w:rsidP="009D118D">
            <w:pPr>
              <w:pStyle w:val="af6"/>
            </w:pPr>
            <w:r>
              <w:t>G01-11</w:t>
            </w:r>
          </w:p>
        </w:tc>
        <w:tc>
          <w:tcPr>
            <w:tcW w:w="1134" w:type="dxa"/>
          </w:tcPr>
          <w:p w:rsidR="00BA1841" w:rsidRPr="008563B0" w:rsidRDefault="00BA1841" w:rsidP="009D118D">
            <w:pPr>
              <w:pStyle w:val="af6"/>
            </w:pPr>
            <w:r>
              <w:t>V NGSP</w:t>
            </w:r>
          </w:p>
        </w:tc>
        <w:tc>
          <w:tcPr>
            <w:tcW w:w="2268" w:type="dxa"/>
          </w:tcPr>
          <w:p w:rsidR="00BA1841" w:rsidRPr="0055677F" w:rsidRDefault="00BA1841" w:rsidP="009D118D">
            <w:pPr>
              <w:pStyle w:val="af6"/>
            </w:pPr>
            <w:r>
              <w:t>G01-11</w:t>
            </w:r>
            <w:r w:rsidRPr="0055677F">
              <w:t>^</w:t>
            </w:r>
            <w:r>
              <w:t>V NGSP</w:t>
            </w:r>
            <w:r w:rsidRPr="0055677F">
              <w:t>^</w:t>
            </w:r>
            <w:r>
              <w:rPr>
                <w:rFonts w:hint="eastAsia"/>
              </w:rPr>
              <w:t>99MRC</w:t>
            </w:r>
          </w:p>
        </w:tc>
        <w:tc>
          <w:tcPr>
            <w:tcW w:w="1134" w:type="dxa"/>
          </w:tcPr>
          <w:p w:rsidR="00BA1841" w:rsidRDefault="00BA1841" w:rsidP="009D118D">
            <w:pPr>
              <w:pStyle w:val="af6"/>
            </w:pPr>
            <w:r>
              <w:t>A1C</w:t>
            </w:r>
          </w:p>
        </w:tc>
      </w:tr>
      <w:tr w:rsidR="00BA1841" w:rsidTr="00AD41EA">
        <w:tc>
          <w:tcPr>
            <w:tcW w:w="1560" w:type="dxa"/>
          </w:tcPr>
          <w:p w:rsidR="00BA1841" w:rsidRDefault="00157C15" w:rsidP="009D118D">
            <w:pPr>
              <w:pStyle w:val="af6"/>
            </w:pPr>
            <w:r>
              <w:t>S</w:t>
            </w:r>
            <w:r>
              <w:rPr>
                <w:rFonts w:hint="eastAsia"/>
              </w:rPr>
              <w:t>面积占比</w:t>
            </w:r>
          </w:p>
        </w:tc>
        <w:tc>
          <w:tcPr>
            <w:tcW w:w="567" w:type="dxa"/>
          </w:tcPr>
          <w:p w:rsidR="00BA1841" w:rsidRDefault="00BA1841" w:rsidP="009D118D">
            <w:pPr>
              <w:pStyle w:val="af6"/>
            </w:pPr>
            <w:r>
              <w:rPr>
                <w:rFonts w:hint="eastAsia"/>
              </w:rPr>
              <w:t>NM</w:t>
            </w:r>
          </w:p>
        </w:tc>
        <w:tc>
          <w:tcPr>
            <w:tcW w:w="992" w:type="dxa"/>
          </w:tcPr>
          <w:p w:rsidR="00BA1841" w:rsidRPr="008563B0" w:rsidRDefault="00BA1841" w:rsidP="009D118D">
            <w:pPr>
              <w:pStyle w:val="af6"/>
            </w:pPr>
            <w:r w:rsidRPr="00B53888">
              <w:t>%</w:t>
            </w:r>
          </w:p>
        </w:tc>
        <w:tc>
          <w:tcPr>
            <w:tcW w:w="850" w:type="dxa"/>
          </w:tcPr>
          <w:p w:rsidR="00BA1841" w:rsidRPr="008563B0" w:rsidRDefault="00BA1841" w:rsidP="009D118D">
            <w:pPr>
              <w:pStyle w:val="af6"/>
            </w:pPr>
            <w:r>
              <w:t>G01-12</w:t>
            </w:r>
          </w:p>
        </w:tc>
        <w:tc>
          <w:tcPr>
            <w:tcW w:w="1134" w:type="dxa"/>
          </w:tcPr>
          <w:p w:rsidR="00BA1841" w:rsidRPr="008563B0" w:rsidRDefault="00BA1841" w:rsidP="009D118D">
            <w:pPr>
              <w:pStyle w:val="af6"/>
            </w:pPr>
            <w:r>
              <w:t>S NGSP</w:t>
            </w:r>
          </w:p>
        </w:tc>
        <w:tc>
          <w:tcPr>
            <w:tcW w:w="2268" w:type="dxa"/>
          </w:tcPr>
          <w:p w:rsidR="00BA1841" w:rsidRPr="0055677F" w:rsidRDefault="00BA1841" w:rsidP="009D118D">
            <w:pPr>
              <w:pStyle w:val="af6"/>
            </w:pPr>
            <w:r>
              <w:t>G01-12</w:t>
            </w:r>
            <w:r w:rsidRPr="0055677F">
              <w:t>^</w:t>
            </w:r>
            <w:r>
              <w:t>S NGSP</w:t>
            </w:r>
            <w:r w:rsidRPr="0055677F">
              <w:t>^</w:t>
            </w:r>
            <w:r>
              <w:rPr>
                <w:rFonts w:hint="eastAsia"/>
              </w:rPr>
              <w:t>99MRC</w:t>
            </w:r>
          </w:p>
        </w:tc>
        <w:tc>
          <w:tcPr>
            <w:tcW w:w="1134" w:type="dxa"/>
          </w:tcPr>
          <w:p w:rsidR="00BA1841" w:rsidRDefault="00BA1841" w:rsidP="009D118D">
            <w:pPr>
              <w:pStyle w:val="af6"/>
            </w:pPr>
            <w:r>
              <w:t>A1C</w:t>
            </w:r>
          </w:p>
        </w:tc>
      </w:tr>
      <w:tr w:rsidR="00BA1841" w:rsidTr="00AD41EA">
        <w:tc>
          <w:tcPr>
            <w:tcW w:w="1560" w:type="dxa"/>
            <w:tcBorders>
              <w:bottom w:val="single" w:sz="4" w:space="0" w:color="auto"/>
            </w:tcBorders>
          </w:tcPr>
          <w:p w:rsidR="00BA1841" w:rsidRDefault="00157C15" w:rsidP="009D118D">
            <w:pPr>
              <w:pStyle w:val="af6"/>
            </w:pPr>
            <w:r>
              <w:t>C</w:t>
            </w:r>
            <w:r>
              <w:rPr>
                <w:rFonts w:hint="eastAsia"/>
              </w:rPr>
              <w:t>面积占比</w:t>
            </w:r>
          </w:p>
        </w:tc>
        <w:tc>
          <w:tcPr>
            <w:tcW w:w="567" w:type="dxa"/>
            <w:tcBorders>
              <w:bottom w:val="single" w:sz="4" w:space="0" w:color="auto"/>
            </w:tcBorders>
          </w:tcPr>
          <w:p w:rsidR="00BA1841" w:rsidRDefault="00BA1841" w:rsidP="009D118D">
            <w:pPr>
              <w:pStyle w:val="af6"/>
            </w:pPr>
            <w:r>
              <w:rPr>
                <w:rFonts w:hint="eastAsia"/>
              </w:rPr>
              <w:t>NM</w:t>
            </w:r>
          </w:p>
        </w:tc>
        <w:tc>
          <w:tcPr>
            <w:tcW w:w="992" w:type="dxa"/>
            <w:tcBorders>
              <w:bottom w:val="single" w:sz="4" w:space="0" w:color="auto"/>
            </w:tcBorders>
          </w:tcPr>
          <w:p w:rsidR="00BA1841" w:rsidRPr="008563B0" w:rsidRDefault="00BA1841" w:rsidP="009D118D">
            <w:pPr>
              <w:pStyle w:val="af6"/>
            </w:pPr>
            <w:r w:rsidRPr="00B53888">
              <w:t>%</w:t>
            </w:r>
          </w:p>
        </w:tc>
        <w:tc>
          <w:tcPr>
            <w:tcW w:w="850" w:type="dxa"/>
            <w:tcBorders>
              <w:bottom w:val="single" w:sz="4" w:space="0" w:color="auto"/>
            </w:tcBorders>
          </w:tcPr>
          <w:p w:rsidR="00BA1841" w:rsidRPr="008563B0" w:rsidRDefault="00BA1841" w:rsidP="009D118D">
            <w:pPr>
              <w:pStyle w:val="af6"/>
            </w:pPr>
            <w:r>
              <w:t>G01-13</w:t>
            </w:r>
          </w:p>
        </w:tc>
        <w:tc>
          <w:tcPr>
            <w:tcW w:w="1134" w:type="dxa"/>
            <w:tcBorders>
              <w:bottom w:val="single" w:sz="4" w:space="0" w:color="auto"/>
            </w:tcBorders>
          </w:tcPr>
          <w:p w:rsidR="00BA1841" w:rsidRPr="008563B0" w:rsidRDefault="00BA1841" w:rsidP="009D118D">
            <w:pPr>
              <w:pStyle w:val="af6"/>
            </w:pPr>
            <w:r>
              <w:t>C NGSP</w:t>
            </w:r>
          </w:p>
        </w:tc>
        <w:tc>
          <w:tcPr>
            <w:tcW w:w="2268" w:type="dxa"/>
            <w:tcBorders>
              <w:bottom w:val="single" w:sz="4" w:space="0" w:color="auto"/>
            </w:tcBorders>
          </w:tcPr>
          <w:p w:rsidR="00BA1841" w:rsidRPr="0055677F" w:rsidRDefault="00BA1841" w:rsidP="009D118D">
            <w:pPr>
              <w:pStyle w:val="af6"/>
            </w:pPr>
            <w:r>
              <w:t>G01-13</w:t>
            </w:r>
            <w:r w:rsidRPr="0055677F">
              <w:t>^</w:t>
            </w:r>
            <w:r>
              <w:t>C NGSP</w:t>
            </w:r>
            <w:r w:rsidRPr="0055677F">
              <w:t>^</w:t>
            </w:r>
            <w:r>
              <w:rPr>
                <w:rFonts w:hint="eastAsia"/>
              </w:rPr>
              <w:t>99MRC</w:t>
            </w:r>
          </w:p>
        </w:tc>
        <w:tc>
          <w:tcPr>
            <w:tcW w:w="1134" w:type="dxa"/>
            <w:tcBorders>
              <w:bottom w:val="single" w:sz="4" w:space="0" w:color="auto"/>
            </w:tcBorders>
          </w:tcPr>
          <w:p w:rsidR="00BA1841" w:rsidRDefault="00BA1841" w:rsidP="009D118D">
            <w:pPr>
              <w:pStyle w:val="af6"/>
            </w:pPr>
            <w:r>
              <w:t>A1C</w:t>
            </w:r>
          </w:p>
        </w:tc>
      </w:tr>
      <w:tr w:rsidR="0061556E" w:rsidTr="00AD41EA">
        <w:tc>
          <w:tcPr>
            <w:tcW w:w="1560" w:type="dxa"/>
            <w:tcBorders>
              <w:bottom w:val="single" w:sz="4" w:space="0" w:color="auto"/>
            </w:tcBorders>
          </w:tcPr>
          <w:p w:rsidR="0061556E" w:rsidRDefault="0061556E" w:rsidP="0061556E">
            <w:pPr>
              <w:pStyle w:val="af6"/>
            </w:pPr>
            <w:r>
              <w:rPr>
                <w:rFonts w:hint="eastAsia"/>
              </w:rPr>
              <w:t>UK</w:t>
            </w:r>
            <w:r>
              <w:rPr>
                <w:rFonts w:hint="eastAsia"/>
              </w:rPr>
              <w:t>面积占比</w:t>
            </w:r>
          </w:p>
        </w:tc>
        <w:tc>
          <w:tcPr>
            <w:tcW w:w="567" w:type="dxa"/>
            <w:tcBorders>
              <w:bottom w:val="single" w:sz="4" w:space="0" w:color="auto"/>
            </w:tcBorders>
          </w:tcPr>
          <w:p w:rsidR="0061556E" w:rsidRDefault="0061556E" w:rsidP="0061556E">
            <w:pPr>
              <w:pStyle w:val="af6"/>
            </w:pPr>
            <w:r>
              <w:rPr>
                <w:rFonts w:hint="eastAsia"/>
              </w:rPr>
              <w:t>NM</w:t>
            </w:r>
          </w:p>
        </w:tc>
        <w:tc>
          <w:tcPr>
            <w:tcW w:w="992" w:type="dxa"/>
            <w:tcBorders>
              <w:bottom w:val="single" w:sz="4" w:space="0" w:color="auto"/>
            </w:tcBorders>
          </w:tcPr>
          <w:p w:rsidR="0061556E" w:rsidRPr="00B53888" w:rsidRDefault="0061556E" w:rsidP="0061556E">
            <w:pPr>
              <w:pStyle w:val="af6"/>
            </w:pPr>
            <w:r>
              <w:rPr>
                <w:rFonts w:hint="eastAsia"/>
              </w:rPr>
              <w:t>%</w:t>
            </w:r>
          </w:p>
        </w:tc>
        <w:tc>
          <w:tcPr>
            <w:tcW w:w="850" w:type="dxa"/>
            <w:tcBorders>
              <w:bottom w:val="single" w:sz="4" w:space="0" w:color="auto"/>
            </w:tcBorders>
          </w:tcPr>
          <w:p w:rsidR="0061556E" w:rsidRDefault="0061556E" w:rsidP="0061556E">
            <w:pPr>
              <w:pStyle w:val="af6"/>
            </w:pPr>
            <w:r>
              <w:t>G01-14</w:t>
            </w:r>
          </w:p>
        </w:tc>
        <w:tc>
          <w:tcPr>
            <w:tcW w:w="1134" w:type="dxa"/>
            <w:tcBorders>
              <w:bottom w:val="single" w:sz="4" w:space="0" w:color="auto"/>
            </w:tcBorders>
          </w:tcPr>
          <w:p w:rsidR="0061556E" w:rsidRPr="0061556E" w:rsidRDefault="0061556E" w:rsidP="0061556E">
            <w:pPr>
              <w:pStyle w:val="af6"/>
            </w:pPr>
            <w:r w:rsidRPr="0061556E">
              <w:t>UK NGSP</w:t>
            </w:r>
          </w:p>
        </w:tc>
        <w:tc>
          <w:tcPr>
            <w:tcW w:w="2268" w:type="dxa"/>
            <w:tcBorders>
              <w:bottom w:val="single" w:sz="4" w:space="0" w:color="auto"/>
            </w:tcBorders>
          </w:tcPr>
          <w:p w:rsidR="0061556E" w:rsidRPr="0061556E" w:rsidRDefault="0061556E" w:rsidP="0061556E">
            <w:pPr>
              <w:pStyle w:val="af6"/>
            </w:pPr>
            <w:r w:rsidRPr="0061556E">
              <w:t>G01-14^UK NGSP^</w:t>
            </w:r>
            <w:r w:rsidRPr="0061556E">
              <w:rPr>
                <w:rFonts w:hint="eastAsia"/>
              </w:rPr>
              <w:t>99MRC</w:t>
            </w:r>
          </w:p>
        </w:tc>
        <w:tc>
          <w:tcPr>
            <w:tcW w:w="1134" w:type="dxa"/>
            <w:tcBorders>
              <w:bottom w:val="single" w:sz="4" w:space="0" w:color="auto"/>
            </w:tcBorders>
          </w:tcPr>
          <w:p w:rsidR="0061556E" w:rsidRPr="0061556E" w:rsidRDefault="0061556E" w:rsidP="0061556E">
            <w:pPr>
              <w:pStyle w:val="af6"/>
            </w:pPr>
            <w:r w:rsidRPr="0061556E">
              <w:t>A1C</w:t>
            </w:r>
          </w:p>
        </w:tc>
      </w:tr>
      <w:tr w:rsidR="00BA1841" w:rsidTr="00AD41EA">
        <w:tc>
          <w:tcPr>
            <w:tcW w:w="8505" w:type="dxa"/>
            <w:gridSpan w:val="7"/>
            <w:shd w:val="clear" w:color="auto" w:fill="D9D9D9" w:themeFill="background1" w:themeFillShade="D9"/>
            <w:vAlign w:val="center"/>
          </w:tcPr>
          <w:p w:rsidR="00BA1841" w:rsidRDefault="00BA1841" w:rsidP="009D118D">
            <w:pPr>
              <w:pStyle w:val="af4"/>
            </w:pPr>
            <w:r>
              <w:rPr>
                <w:rFonts w:hint="eastAsia"/>
              </w:rPr>
              <w:t>检验</w:t>
            </w:r>
            <w:r>
              <w:t>结果中间数据（</w:t>
            </w:r>
            <w:r>
              <w:rPr>
                <w:rFonts w:hint="eastAsia"/>
              </w:rPr>
              <w:t>直方图</w:t>
            </w:r>
            <w:r>
              <w:t>及散点图数据）</w:t>
            </w:r>
          </w:p>
        </w:tc>
      </w:tr>
      <w:tr w:rsidR="0061556E" w:rsidTr="00AD41EA">
        <w:tc>
          <w:tcPr>
            <w:tcW w:w="1560" w:type="dxa"/>
          </w:tcPr>
          <w:p w:rsidR="0061556E" w:rsidRPr="0061556E" w:rsidRDefault="0061556E" w:rsidP="0061556E">
            <w:pPr>
              <w:pStyle w:val="af6"/>
            </w:pPr>
            <w:r w:rsidRPr="0061556E">
              <w:rPr>
                <w:rFonts w:hint="eastAsia"/>
              </w:rPr>
              <w:t>总面积</w:t>
            </w:r>
          </w:p>
        </w:tc>
        <w:tc>
          <w:tcPr>
            <w:tcW w:w="567" w:type="dxa"/>
          </w:tcPr>
          <w:p w:rsidR="0061556E" w:rsidRPr="0061556E" w:rsidRDefault="0061556E" w:rsidP="0061556E">
            <w:pPr>
              <w:pStyle w:val="af6"/>
            </w:pPr>
            <w:r w:rsidRPr="0061556E">
              <w:rPr>
                <w:rFonts w:hint="eastAsia"/>
              </w:rPr>
              <w:t>NM</w:t>
            </w:r>
          </w:p>
        </w:tc>
        <w:tc>
          <w:tcPr>
            <w:tcW w:w="992" w:type="dxa"/>
          </w:tcPr>
          <w:p w:rsidR="0061556E" w:rsidRPr="0061556E" w:rsidRDefault="0061556E" w:rsidP="0061556E">
            <w:pPr>
              <w:pStyle w:val="af6"/>
            </w:pPr>
            <w:r w:rsidRPr="0061556E">
              <w:t>无</w:t>
            </w:r>
          </w:p>
        </w:tc>
        <w:tc>
          <w:tcPr>
            <w:tcW w:w="850" w:type="dxa"/>
          </w:tcPr>
          <w:p w:rsidR="0061556E" w:rsidRPr="0061556E" w:rsidRDefault="0061556E" w:rsidP="0061556E">
            <w:pPr>
              <w:pStyle w:val="af6"/>
            </w:pPr>
            <w:r w:rsidRPr="0061556E">
              <w:t>G01-1000</w:t>
            </w:r>
          </w:p>
        </w:tc>
        <w:tc>
          <w:tcPr>
            <w:tcW w:w="1134" w:type="dxa"/>
          </w:tcPr>
          <w:p w:rsidR="0061556E" w:rsidRPr="0061556E" w:rsidRDefault="0061556E" w:rsidP="0061556E">
            <w:pPr>
              <w:pStyle w:val="af6"/>
            </w:pPr>
            <w:r w:rsidRPr="0061556E">
              <w:rPr>
                <w:rFonts w:hint="eastAsia"/>
              </w:rPr>
              <w:t>Total Area</w:t>
            </w:r>
          </w:p>
        </w:tc>
        <w:tc>
          <w:tcPr>
            <w:tcW w:w="2268" w:type="dxa"/>
          </w:tcPr>
          <w:p w:rsidR="0061556E" w:rsidRPr="0061556E" w:rsidRDefault="0061556E" w:rsidP="0061556E">
            <w:pPr>
              <w:pStyle w:val="af6"/>
            </w:pPr>
            <w:r w:rsidRPr="0061556E">
              <w:t>G01-1000^</w:t>
            </w:r>
            <w:r w:rsidRPr="0061556E">
              <w:rPr>
                <w:rFonts w:hint="eastAsia"/>
              </w:rPr>
              <w:t>Total Area</w:t>
            </w:r>
            <w:r w:rsidRPr="0061556E">
              <w:t>^99MRC</w:t>
            </w:r>
          </w:p>
        </w:tc>
        <w:tc>
          <w:tcPr>
            <w:tcW w:w="1134" w:type="dxa"/>
          </w:tcPr>
          <w:p w:rsidR="0061556E" w:rsidRPr="0061556E" w:rsidRDefault="0061556E" w:rsidP="0061556E">
            <w:pPr>
              <w:pStyle w:val="af6"/>
            </w:pPr>
            <w:r w:rsidRPr="0061556E">
              <w:t>A1C</w:t>
            </w:r>
          </w:p>
        </w:tc>
      </w:tr>
      <w:tr w:rsidR="0061556E" w:rsidTr="00AD41EA">
        <w:tc>
          <w:tcPr>
            <w:tcW w:w="1560" w:type="dxa"/>
          </w:tcPr>
          <w:p w:rsidR="0061556E" w:rsidRPr="0061556E" w:rsidRDefault="0061556E" w:rsidP="0061556E">
            <w:pPr>
              <w:pStyle w:val="af6"/>
            </w:pPr>
            <w:r w:rsidRPr="0061556E">
              <w:rPr>
                <w:rFonts w:hint="eastAsia"/>
              </w:rPr>
              <w:t>报警码</w:t>
            </w:r>
          </w:p>
        </w:tc>
        <w:tc>
          <w:tcPr>
            <w:tcW w:w="567" w:type="dxa"/>
          </w:tcPr>
          <w:p w:rsidR="0061556E" w:rsidRPr="0061556E" w:rsidRDefault="0061556E" w:rsidP="0061556E">
            <w:pPr>
              <w:pStyle w:val="af6"/>
            </w:pPr>
            <w:r w:rsidRPr="0061556E">
              <w:rPr>
                <w:rFonts w:hint="eastAsia"/>
              </w:rPr>
              <w:t>WR</w:t>
            </w:r>
          </w:p>
        </w:tc>
        <w:tc>
          <w:tcPr>
            <w:tcW w:w="992" w:type="dxa"/>
          </w:tcPr>
          <w:p w:rsidR="0061556E" w:rsidRPr="0061556E" w:rsidRDefault="0061556E" w:rsidP="0061556E">
            <w:pPr>
              <w:pStyle w:val="af6"/>
            </w:pPr>
            <w:r w:rsidRPr="0061556E">
              <w:rPr>
                <w:rFonts w:hint="eastAsia"/>
              </w:rPr>
              <w:t>无</w:t>
            </w:r>
          </w:p>
        </w:tc>
        <w:tc>
          <w:tcPr>
            <w:tcW w:w="850" w:type="dxa"/>
          </w:tcPr>
          <w:p w:rsidR="0061556E" w:rsidRPr="0061556E" w:rsidRDefault="0061556E" w:rsidP="0061556E">
            <w:pPr>
              <w:pStyle w:val="af6"/>
            </w:pPr>
            <w:r w:rsidRPr="0061556E">
              <w:t>G01-1001</w:t>
            </w:r>
          </w:p>
        </w:tc>
        <w:tc>
          <w:tcPr>
            <w:tcW w:w="1134" w:type="dxa"/>
          </w:tcPr>
          <w:p w:rsidR="0061556E" w:rsidRPr="0061556E" w:rsidRDefault="0061556E" w:rsidP="0061556E">
            <w:pPr>
              <w:pStyle w:val="af6"/>
            </w:pPr>
            <w:r w:rsidRPr="0061556E">
              <w:t xml:space="preserve">Alarm </w:t>
            </w:r>
            <w:r w:rsidRPr="0061556E">
              <w:rPr>
                <w:rFonts w:hint="eastAsia"/>
              </w:rPr>
              <w:t>Code</w:t>
            </w:r>
          </w:p>
        </w:tc>
        <w:tc>
          <w:tcPr>
            <w:tcW w:w="2268" w:type="dxa"/>
          </w:tcPr>
          <w:p w:rsidR="0061556E" w:rsidRPr="0061556E" w:rsidRDefault="0061556E" w:rsidP="0061556E">
            <w:pPr>
              <w:pStyle w:val="af6"/>
            </w:pPr>
            <w:r w:rsidRPr="0061556E">
              <w:t xml:space="preserve">G01-1001^Alarm </w:t>
            </w:r>
            <w:r w:rsidRPr="0061556E">
              <w:rPr>
                <w:rFonts w:hint="eastAsia"/>
              </w:rPr>
              <w:t>Code</w:t>
            </w:r>
            <w:r w:rsidRPr="0061556E">
              <w:t>^99MRC</w:t>
            </w:r>
          </w:p>
        </w:tc>
        <w:tc>
          <w:tcPr>
            <w:tcW w:w="1134" w:type="dxa"/>
          </w:tcPr>
          <w:p w:rsidR="0061556E" w:rsidRPr="0061556E" w:rsidRDefault="0061556E" w:rsidP="0061556E">
            <w:pPr>
              <w:pStyle w:val="af6"/>
            </w:pPr>
            <w:r w:rsidRPr="0061556E">
              <w:t>A1C</w:t>
            </w:r>
          </w:p>
        </w:tc>
      </w:tr>
      <w:tr w:rsidR="0061556E" w:rsidTr="00AD41EA">
        <w:tc>
          <w:tcPr>
            <w:tcW w:w="1560" w:type="dxa"/>
          </w:tcPr>
          <w:p w:rsidR="0061556E" w:rsidRPr="0061556E" w:rsidRDefault="0061556E" w:rsidP="0061556E">
            <w:pPr>
              <w:pStyle w:val="af6"/>
            </w:pPr>
            <w:r w:rsidRPr="0061556E">
              <w:rPr>
                <w:rFonts w:hint="eastAsia"/>
              </w:rPr>
              <w:t>原始数据</w:t>
            </w:r>
          </w:p>
        </w:tc>
        <w:tc>
          <w:tcPr>
            <w:tcW w:w="567" w:type="dxa"/>
          </w:tcPr>
          <w:p w:rsidR="0061556E" w:rsidRPr="0061556E" w:rsidRDefault="0061556E" w:rsidP="0061556E">
            <w:pPr>
              <w:pStyle w:val="af6"/>
            </w:pPr>
            <w:r w:rsidRPr="0061556E">
              <w:rPr>
                <w:rFonts w:hint="eastAsia"/>
              </w:rPr>
              <w:t>ED</w:t>
            </w:r>
          </w:p>
        </w:tc>
        <w:tc>
          <w:tcPr>
            <w:tcW w:w="992" w:type="dxa"/>
          </w:tcPr>
          <w:p w:rsidR="0061556E" w:rsidRPr="0061556E" w:rsidRDefault="0061556E" w:rsidP="0061556E">
            <w:pPr>
              <w:pStyle w:val="af6"/>
            </w:pPr>
            <w:r w:rsidRPr="0061556E">
              <w:rPr>
                <w:rFonts w:hint="eastAsia"/>
              </w:rPr>
              <w:t>无</w:t>
            </w:r>
          </w:p>
        </w:tc>
        <w:tc>
          <w:tcPr>
            <w:tcW w:w="850" w:type="dxa"/>
          </w:tcPr>
          <w:p w:rsidR="0061556E" w:rsidRPr="0061556E" w:rsidRDefault="0061556E" w:rsidP="0061556E">
            <w:pPr>
              <w:pStyle w:val="af6"/>
            </w:pPr>
            <w:r w:rsidRPr="0061556E">
              <w:t>G01-1002</w:t>
            </w:r>
          </w:p>
        </w:tc>
        <w:tc>
          <w:tcPr>
            <w:tcW w:w="1134" w:type="dxa"/>
          </w:tcPr>
          <w:p w:rsidR="0061556E" w:rsidRPr="0061556E" w:rsidRDefault="0061556E" w:rsidP="0061556E">
            <w:pPr>
              <w:pStyle w:val="af6"/>
            </w:pPr>
            <w:r w:rsidRPr="0061556E">
              <w:t>Raw Data</w:t>
            </w:r>
          </w:p>
        </w:tc>
        <w:tc>
          <w:tcPr>
            <w:tcW w:w="2268" w:type="dxa"/>
          </w:tcPr>
          <w:p w:rsidR="0061556E" w:rsidRPr="0061556E" w:rsidRDefault="0061556E" w:rsidP="0061556E">
            <w:pPr>
              <w:pStyle w:val="af6"/>
            </w:pPr>
            <w:r w:rsidRPr="0061556E">
              <w:t>G01-1002^Raw Data^99MRC</w:t>
            </w:r>
          </w:p>
        </w:tc>
        <w:tc>
          <w:tcPr>
            <w:tcW w:w="1134" w:type="dxa"/>
          </w:tcPr>
          <w:p w:rsidR="0061556E" w:rsidRPr="0061556E" w:rsidRDefault="0061556E" w:rsidP="0061556E">
            <w:pPr>
              <w:pStyle w:val="af6"/>
            </w:pPr>
            <w:r w:rsidRPr="0061556E">
              <w:t>A1C</w:t>
            </w:r>
          </w:p>
        </w:tc>
      </w:tr>
      <w:tr w:rsidR="0061556E" w:rsidTr="00AD41EA">
        <w:tc>
          <w:tcPr>
            <w:tcW w:w="1560" w:type="dxa"/>
          </w:tcPr>
          <w:p w:rsidR="0061556E" w:rsidRPr="0061556E" w:rsidRDefault="0061556E" w:rsidP="0061556E">
            <w:pPr>
              <w:pStyle w:val="af6"/>
            </w:pPr>
            <w:r w:rsidRPr="0061556E">
              <w:rPr>
                <w:rFonts w:hint="eastAsia"/>
              </w:rPr>
              <w:t>结果</w:t>
            </w:r>
            <w:r w:rsidRPr="0061556E">
              <w:t>数据</w:t>
            </w:r>
          </w:p>
        </w:tc>
        <w:tc>
          <w:tcPr>
            <w:tcW w:w="567" w:type="dxa"/>
          </w:tcPr>
          <w:p w:rsidR="0061556E" w:rsidRPr="0061556E" w:rsidRDefault="0061556E" w:rsidP="0061556E">
            <w:pPr>
              <w:pStyle w:val="af6"/>
            </w:pPr>
            <w:r w:rsidRPr="0061556E">
              <w:rPr>
                <w:rFonts w:hint="eastAsia"/>
              </w:rPr>
              <w:t>ED</w:t>
            </w:r>
          </w:p>
        </w:tc>
        <w:tc>
          <w:tcPr>
            <w:tcW w:w="992" w:type="dxa"/>
          </w:tcPr>
          <w:p w:rsidR="0061556E" w:rsidRPr="0061556E" w:rsidRDefault="0061556E" w:rsidP="0061556E">
            <w:pPr>
              <w:pStyle w:val="af6"/>
            </w:pPr>
            <w:r w:rsidRPr="0061556E">
              <w:rPr>
                <w:rFonts w:hint="eastAsia"/>
              </w:rPr>
              <w:t>无</w:t>
            </w:r>
          </w:p>
        </w:tc>
        <w:tc>
          <w:tcPr>
            <w:tcW w:w="850" w:type="dxa"/>
          </w:tcPr>
          <w:p w:rsidR="0061556E" w:rsidRPr="0061556E" w:rsidRDefault="0061556E" w:rsidP="0061556E">
            <w:pPr>
              <w:pStyle w:val="af6"/>
            </w:pPr>
            <w:r w:rsidRPr="0061556E">
              <w:t>G01-1003</w:t>
            </w:r>
          </w:p>
        </w:tc>
        <w:tc>
          <w:tcPr>
            <w:tcW w:w="1134" w:type="dxa"/>
          </w:tcPr>
          <w:p w:rsidR="0061556E" w:rsidRPr="0061556E" w:rsidRDefault="0061556E" w:rsidP="0061556E">
            <w:pPr>
              <w:pStyle w:val="af6"/>
            </w:pPr>
            <w:r w:rsidRPr="0061556E">
              <w:rPr>
                <w:rFonts w:hint="eastAsia"/>
              </w:rPr>
              <w:t>Result Data</w:t>
            </w:r>
          </w:p>
        </w:tc>
        <w:tc>
          <w:tcPr>
            <w:tcW w:w="2268" w:type="dxa"/>
          </w:tcPr>
          <w:p w:rsidR="0061556E" w:rsidRPr="0061556E" w:rsidRDefault="0061556E" w:rsidP="0061556E">
            <w:pPr>
              <w:pStyle w:val="af6"/>
            </w:pPr>
            <w:r w:rsidRPr="0061556E">
              <w:t>G01-1003^</w:t>
            </w:r>
            <w:r w:rsidRPr="0061556E">
              <w:rPr>
                <w:rFonts w:hint="eastAsia"/>
              </w:rPr>
              <w:t xml:space="preserve">Result </w:t>
            </w:r>
            <w:r w:rsidRPr="0061556E">
              <w:t>Data^99MRC</w:t>
            </w:r>
          </w:p>
        </w:tc>
        <w:tc>
          <w:tcPr>
            <w:tcW w:w="1134" w:type="dxa"/>
          </w:tcPr>
          <w:p w:rsidR="0061556E" w:rsidRPr="0061556E" w:rsidRDefault="0061556E" w:rsidP="0061556E">
            <w:pPr>
              <w:pStyle w:val="af6"/>
            </w:pPr>
            <w:r w:rsidRPr="0061556E">
              <w:t>A1C</w:t>
            </w:r>
          </w:p>
        </w:tc>
      </w:tr>
      <w:tr w:rsidR="0061556E" w:rsidTr="00AD41EA">
        <w:tc>
          <w:tcPr>
            <w:tcW w:w="1560" w:type="dxa"/>
          </w:tcPr>
          <w:p w:rsidR="0061556E" w:rsidRPr="0061556E" w:rsidRDefault="0061556E" w:rsidP="0061556E">
            <w:pPr>
              <w:pStyle w:val="af6"/>
            </w:pPr>
            <w:r w:rsidRPr="0061556E">
              <w:rPr>
                <w:rFonts w:hint="eastAsia"/>
              </w:rPr>
              <w:t>血红蛋白图片</w:t>
            </w:r>
          </w:p>
        </w:tc>
        <w:tc>
          <w:tcPr>
            <w:tcW w:w="567" w:type="dxa"/>
          </w:tcPr>
          <w:p w:rsidR="0061556E" w:rsidRPr="0061556E" w:rsidRDefault="0061556E" w:rsidP="0061556E">
            <w:pPr>
              <w:pStyle w:val="af6"/>
            </w:pPr>
            <w:r w:rsidRPr="0061556E">
              <w:rPr>
                <w:rFonts w:hint="eastAsia"/>
              </w:rPr>
              <w:t>ED</w:t>
            </w:r>
          </w:p>
        </w:tc>
        <w:tc>
          <w:tcPr>
            <w:tcW w:w="992" w:type="dxa"/>
          </w:tcPr>
          <w:p w:rsidR="0061556E" w:rsidRPr="0061556E" w:rsidRDefault="0061556E" w:rsidP="0061556E">
            <w:pPr>
              <w:pStyle w:val="af6"/>
            </w:pPr>
            <w:r w:rsidRPr="0061556E">
              <w:rPr>
                <w:rFonts w:hint="eastAsia"/>
              </w:rPr>
              <w:t>无</w:t>
            </w:r>
          </w:p>
        </w:tc>
        <w:tc>
          <w:tcPr>
            <w:tcW w:w="850" w:type="dxa"/>
          </w:tcPr>
          <w:p w:rsidR="0061556E" w:rsidRPr="0061556E" w:rsidRDefault="0061556E" w:rsidP="0061556E">
            <w:pPr>
              <w:pStyle w:val="af6"/>
            </w:pPr>
            <w:r w:rsidRPr="0061556E">
              <w:t>G01-1004</w:t>
            </w:r>
          </w:p>
        </w:tc>
        <w:tc>
          <w:tcPr>
            <w:tcW w:w="1134" w:type="dxa"/>
          </w:tcPr>
          <w:p w:rsidR="0061556E" w:rsidRPr="0061556E" w:rsidRDefault="0061556E" w:rsidP="0061556E">
            <w:pPr>
              <w:pStyle w:val="af6"/>
            </w:pPr>
            <w:r w:rsidRPr="0061556E">
              <w:t>Hb Image</w:t>
            </w:r>
          </w:p>
        </w:tc>
        <w:tc>
          <w:tcPr>
            <w:tcW w:w="2268" w:type="dxa"/>
          </w:tcPr>
          <w:p w:rsidR="0061556E" w:rsidRPr="0061556E" w:rsidRDefault="0061556E" w:rsidP="0061556E">
            <w:pPr>
              <w:pStyle w:val="af6"/>
            </w:pPr>
            <w:r w:rsidRPr="0061556E">
              <w:t>G01-1004^Hb Image^99MRC</w:t>
            </w:r>
          </w:p>
        </w:tc>
        <w:tc>
          <w:tcPr>
            <w:tcW w:w="1134" w:type="dxa"/>
          </w:tcPr>
          <w:p w:rsidR="0061556E" w:rsidRPr="0061556E" w:rsidRDefault="0061556E" w:rsidP="0061556E">
            <w:pPr>
              <w:pStyle w:val="af6"/>
            </w:pPr>
            <w:r w:rsidRPr="0061556E">
              <w:t>A1C</w:t>
            </w:r>
          </w:p>
        </w:tc>
      </w:tr>
    </w:tbl>
    <w:p w:rsidR="00573AA7" w:rsidRPr="006E04D9" w:rsidRDefault="00573AA7" w:rsidP="00034B1F">
      <w:pPr>
        <w:pStyle w:val="affe"/>
        <w:numPr>
          <w:ilvl w:val="0"/>
          <w:numId w:val="11"/>
        </w:numPr>
        <w:ind w:firstLineChars="0"/>
        <w:rPr>
          <w:b/>
        </w:rPr>
      </w:pPr>
      <w:r w:rsidRPr="006E04D9">
        <w:rPr>
          <w:rFonts w:hint="eastAsia"/>
          <w:b/>
        </w:rPr>
        <w:t>U</w:t>
      </w:r>
      <w:r w:rsidRPr="006E04D9">
        <w:rPr>
          <w:b/>
        </w:rPr>
        <w:t xml:space="preserve"> </w:t>
      </w:r>
      <w:r w:rsidRPr="006E04D9">
        <w:rPr>
          <w:rFonts w:hint="eastAsia"/>
          <w:b/>
        </w:rPr>
        <w:t>2</w:t>
      </w:r>
      <w:r w:rsidRPr="006E04D9">
        <w:rPr>
          <w:b/>
        </w:rPr>
        <w:t>000</w:t>
      </w:r>
      <w:r w:rsidRPr="006E04D9">
        <w:rPr>
          <w:rFonts w:hint="eastAsia"/>
          <w:b/>
        </w:rPr>
        <w:t>设备的</w:t>
      </w:r>
      <w:r w:rsidRPr="006E04D9">
        <w:rPr>
          <w:rFonts w:hint="eastAsia"/>
          <w:b/>
        </w:rPr>
        <w:t>OBX</w:t>
      </w:r>
      <w:r w:rsidRPr="006E04D9">
        <w:rPr>
          <w:rFonts w:hint="eastAsia"/>
          <w:b/>
        </w:rPr>
        <w:t>段</w:t>
      </w:r>
    </w:p>
    <w:tbl>
      <w:tblPr>
        <w:tblStyle w:val="aff2"/>
        <w:tblW w:w="5000" w:type="pct"/>
        <w:tblLook w:val="04A0" w:firstRow="1" w:lastRow="0" w:firstColumn="1" w:lastColumn="0" w:noHBand="0" w:noVBand="1"/>
      </w:tblPr>
      <w:tblGrid>
        <w:gridCol w:w="1211"/>
        <w:gridCol w:w="877"/>
        <w:gridCol w:w="877"/>
        <w:gridCol w:w="1453"/>
        <w:gridCol w:w="1051"/>
        <w:gridCol w:w="2477"/>
        <w:gridCol w:w="774"/>
      </w:tblGrid>
      <w:tr w:rsidR="00C0683F" w:rsidRPr="009B7DB4" w:rsidTr="00AD41EA">
        <w:tc>
          <w:tcPr>
            <w:tcW w:w="727" w:type="pct"/>
            <w:shd w:val="clear" w:color="auto" w:fill="BFBFBF" w:themeFill="background1" w:themeFillShade="BF"/>
          </w:tcPr>
          <w:p w:rsidR="00C0683F" w:rsidRDefault="00C0683F" w:rsidP="009D118D">
            <w:pPr>
              <w:pStyle w:val="af4"/>
            </w:pPr>
            <w:r>
              <w:rPr>
                <w:rFonts w:hint="eastAsia"/>
              </w:rPr>
              <w:t>数据项描述</w:t>
            </w:r>
          </w:p>
        </w:tc>
        <w:tc>
          <w:tcPr>
            <w:tcW w:w="521" w:type="pct"/>
            <w:shd w:val="clear" w:color="auto" w:fill="BFBFBF" w:themeFill="background1" w:themeFillShade="BF"/>
          </w:tcPr>
          <w:p w:rsidR="00C0683F" w:rsidRDefault="00C0683F" w:rsidP="009D118D">
            <w:pPr>
              <w:pStyle w:val="af4"/>
            </w:pPr>
            <w:r>
              <w:rPr>
                <w:rFonts w:hint="eastAsia"/>
              </w:rPr>
              <w:t>类型</w:t>
            </w:r>
            <w:r>
              <w:t>(</w:t>
            </w:r>
            <w:r>
              <w:rPr>
                <w:rFonts w:hint="eastAsia"/>
              </w:rPr>
              <w:t>OBX-2</w:t>
            </w:r>
            <w:r>
              <w:t>)</w:t>
            </w:r>
          </w:p>
        </w:tc>
        <w:tc>
          <w:tcPr>
            <w:tcW w:w="522" w:type="pct"/>
            <w:shd w:val="clear" w:color="auto" w:fill="BFBFBF" w:themeFill="background1" w:themeFillShade="BF"/>
          </w:tcPr>
          <w:p w:rsidR="00C0683F" w:rsidRDefault="00C0683F" w:rsidP="009D118D">
            <w:pPr>
              <w:pStyle w:val="af4"/>
            </w:pPr>
            <w:r>
              <w:rPr>
                <w:rFonts w:hint="eastAsia"/>
              </w:rPr>
              <w:t>单位</w:t>
            </w:r>
            <w:r>
              <w:t xml:space="preserve"> (</w:t>
            </w:r>
            <w:r>
              <w:rPr>
                <w:rFonts w:hint="eastAsia"/>
              </w:rPr>
              <w:t>OBX-6)</w:t>
            </w:r>
          </w:p>
        </w:tc>
        <w:tc>
          <w:tcPr>
            <w:tcW w:w="893" w:type="pct"/>
            <w:shd w:val="clear" w:color="auto" w:fill="BFBFBF" w:themeFill="background1" w:themeFillShade="BF"/>
          </w:tcPr>
          <w:p w:rsidR="00C0683F" w:rsidRDefault="00C0683F" w:rsidP="009D118D">
            <w:pPr>
              <w:pStyle w:val="af4"/>
            </w:pPr>
            <w:r>
              <w:rPr>
                <w:rFonts w:hint="eastAsia"/>
              </w:rPr>
              <w:t>编码</w:t>
            </w:r>
            <w:r>
              <w:t>（</w:t>
            </w:r>
            <w:r>
              <w:rPr>
                <w:rFonts w:hint="eastAsia"/>
              </w:rPr>
              <w:t>ID</w:t>
            </w:r>
            <w:r>
              <w:t>）</w:t>
            </w:r>
          </w:p>
        </w:tc>
        <w:tc>
          <w:tcPr>
            <w:tcW w:w="596" w:type="pct"/>
            <w:shd w:val="clear" w:color="auto" w:fill="BFBFBF" w:themeFill="background1" w:themeFillShade="BF"/>
          </w:tcPr>
          <w:p w:rsidR="00C0683F" w:rsidRDefault="00C0683F" w:rsidP="009D118D">
            <w:pPr>
              <w:pStyle w:val="af4"/>
            </w:pPr>
            <w:r>
              <w:t>名称</w:t>
            </w:r>
          </w:p>
        </w:tc>
        <w:tc>
          <w:tcPr>
            <w:tcW w:w="1265" w:type="pct"/>
            <w:shd w:val="clear" w:color="auto" w:fill="BFBFBF" w:themeFill="background1" w:themeFillShade="BF"/>
          </w:tcPr>
          <w:p w:rsidR="00C0683F" w:rsidRDefault="00C0683F" w:rsidP="009D118D">
            <w:pPr>
              <w:pStyle w:val="af4"/>
            </w:pPr>
            <w:r>
              <w:t>OBX-3</w:t>
            </w:r>
            <w:r>
              <w:rPr>
                <w:rFonts w:hint="eastAsia"/>
              </w:rPr>
              <w:t>字段</w:t>
            </w:r>
            <w:r>
              <w:t>示例</w:t>
            </w:r>
          </w:p>
        </w:tc>
        <w:tc>
          <w:tcPr>
            <w:tcW w:w="476" w:type="pct"/>
            <w:shd w:val="clear" w:color="auto" w:fill="BFBFBF" w:themeFill="background1" w:themeFillShade="BF"/>
          </w:tcPr>
          <w:p w:rsidR="00C0683F" w:rsidRPr="009B7DB4" w:rsidRDefault="00C0683F" w:rsidP="009D118D">
            <w:pPr>
              <w:pStyle w:val="af4"/>
            </w:pPr>
            <w:r>
              <w:rPr>
                <w:rFonts w:hint="eastAsia"/>
              </w:rPr>
              <w:t>所属测试模式</w:t>
            </w:r>
          </w:p>
        </w:tc>
      </w:tr>
      <w:tr w:rsidR="00C0683F" w:rsidTr="00AD41EA">
        <w:tc>
          <w:tcPr>
            <w:tcW w:w="5000" w:type="pct"/>
            <w:gridSpan w:val="7"/>
            <w:shd w:val="clear" w:color="auto" w:fill="D9D9D9" w:themeFill="background1" w:themeFillShade="D9"/>
          </w:tcPr>
          <w:p w:rsidR="00C0683F" w:rsidRDefault="00C0683F" w:rsidP="009D118D">
            <w:pPr>
              <w:pStyle w:val="af4"/>
            </w:pPr>
            <w:r>
              <w:rPr>
                <w:rFonts w:hint="eastAsia"/>
              </w:rPr>
              <w:t>检验</w:t>
            </w:r>
            <w:r>
              <w:t>结果数据</w:t>
            </w:r>
            <w:r>
              <w:rPr>
                <w:rFonts w:hint="eastAsia"/>
              </w:rPr>
              <w:t>项</w:t>
            </w:r>
          </w:p>
        </w:tc>
      </w:tr>
      <w:tr w:rsidR="00D31EE9" w:rsidTr="00AD41EA">
        <w:tc>
          <w:tcPr>
            <w:tcW w:w="727" w:type="pct"/>
          </w:tcPr>
          <w:p w:rsidR="00D31EE9" w:rsidRPr="00055C6E" w:rsidRDefault="00D31EE9" w:rsidP="00D31EE9">
            <w:pPr>
              <w:pStyle w:val="af6"/>
            </w:pPr>
            <w:r w:rsidRPr="00055C6E">
              <w:rPr>
                <w:rFonts w:hint="eastAsia"/>
              </w:rPr>
              <w:t>酸碱度</w:t>
            </w:r>
          </w:p>
        </w:tc>
        <w:tc>
          <w:tcPr>
            <w:tcW w:w="521" w:type="pct"/>
          </w:tcPr>
          <w:p w:rsidR="00D31EE9" w:rsidRPr="00055C6E" w:rsidRDefault="00D31EE9" w:rsidP="00D31EE9">
            <w:pPr>
              <w:pStyle w:val="af6"/>
            </w:pPr>
            <w:r w:rsidRPr="00055C6E">
              <w:rPr>
                <w:rFonts w:hint="eastAsia"/>
              </w:rPr>
              <w:t>ST</w:t>
            </w:r>
          </w:p>
        </w:tc>
        <w:tc>
          <w:tcPr>
            <w:tcW w:w="522" w:type="pct"/>
          </w:tcPr>
          <w:p w:rsidR="00D31EE9" w:rsidRPr="00055C6E" w:rsidRDefault="00D31EE9" w:rsidP="00D31EE9">
            <w:pPr>
              <w:pStyle w:val="af6"/>
            </w:pPr>
          </w:p>
        </w:tc>
        <w:tc>
          <w:tcPr>
            <w:tcW w:w="893" w:type="pct"/>
          </w:tcPr>
          <w:p w:rsidR="00D31EE9" w:rsidRPr="00055C6E" w:rsidRDefault="00D31EE9" w:rsidP="00D31EE9">
            <w:pPr>
              <w:pStyle w:val="af6"/>
            </w:pPr>
            <w:r w:rsidRPr="00055C6E">
              <w:t>U2000-1</w:t>
            </w:r>
          </w:p>
        </w:tc>
        <w:tc>
          <w:tcPr>
            <w:tcW w:w="596" w:type="pct"/>
          </w:tcPr>
          <w:p w:rsidR="00D31EE9" w:rsidRPr="00055C6E" w:rsidRDefault="00D31EE9" w:rsidP="00D31EE9">
            <w:pPr>
              <w:pStyle w:val="af6"/>
            </w:pPr>
            <w:r>
              <w:rPr>
                <w:rFonts w:hint="eastAsia"/>
              </w:rPr>
              <w:t>pH</w:t>
            </w:r>
          </w:p>
        </w:tc>
        <w:tc>
          <w:tcPr>
            <w:tcW w:w="1265" w:type="pct"/>
          </w:tcPr>
          <w:p w:rsidR="00D31EE9" w:rsidRPr="00055C6E" w:rsidRDefault="00D31EE9" w:rsidP="00D31EE9">
            <w:pPr>
              <w:pStyle w:val="af6"/>
            </w:pPr>
            <w:r w:rsidRPr="00055C6E">
              <w:t>U2000-1^PH^99MRC</w:t>
            </w:r>
          </w:p>
        </w:tc>
        <w:tc>
          <w:tcPr>
            <w:tcW w:w="476" w:type="pct"/>
          </w:tcPr>
          <w:p w:rsidR="00D31EE9" w:rsidRPr="00055C6E" w:rsidRDefault="00D31EE9" w:rsidP="00D31EE9">
            <w:pPr>
              <w:pStyle w:val="af6"/>
            </w:pPr>
            <w:r w:rsidRPr="00055C6E">
              <w:rPr>
                <w:rFonts w:hint="eastAsia"/>
              </w:rPr>
              <w:t>CHEM</w:t>
            </w:r>
          </w:p>
        </w:tc>
      </w:tr>
      <w:tr w:rsidR="00D31EE9" w:rsidTr="00AD41EA">
        <w:tc>
          <w:tcPr>
            <w:tcW w:w="727" w:type="pct"/>
          </w:tcPr>
          <w:p w:rsidR="00D31EE9" w:rsidRPr="00055C6E" w:rsidRDefault="00D31EE9" w:rsidP="00D31EE9">
            <w:pPr>
              <w:pStyle w:val="af6"/>
            </w:pPr>
            <w:r w:rsidRPr="00055C6E">
              <w:rPr>
                <w:rFonts w:hint="eastAsia"/>
              </w:rPr>
              <w:t>比重</w:t>
            </w:r>
          </w:p>
        </w:tc>
        <w:tc>
          <w:tcPr>
            <w:tcW w:w="521" w:type="pct"/>
          </w:tcPr>
          <w:p w:rsidR="00D31EE9" w:rsidRPr="00055C6E" w:rsidRDefault="00D31EE9" w:rsidP="00D31EE9">
            <w:pPr>
              <w:pStyle w:val="af6"/>
            </w:pPr>
            <w:r w:rsidRPr="00055C6E">
              <w:rPr>
                <w:rFonts w:hint="eastAsia"/>
              </w:rPr>
              <w:t>ST</w:t>
            </w:r>
          </w:p>
        </w:tc>
        <w:tc>
          <w:tcPr>
            <w:tcW w:w="522" w:type="pct"/>
          </w:tcPr>
          <w:p w:rsidR="00D31EE9" w:rsidRPr="00055C6E" w:rsidRDefault="00D31EE9" w:rsidP="00D31EE9">
            <w:pPr>
              <w:pStyle w:val="af6"/>
            </w:pPr>
          </w:p>
        </w:tc>
        <w:tc>
          <w:tcPr>
            <w:tcW w:w="893" w:type="pct"/>
          </w:tcPr>
          <w:p w:rsidR="00D31EE9" w:rsidRPr="00055C6E" w:rsidRDefault="00D31EE9" w:rsidP="00D31EE9">
            <w:pPr>
              <w:pStyle w:val="af6"/>
            </w:pPr>
            <w:r w:rsidRPr="00055C6E">
              <w:t>U2000-2</w:t>
            </w:r>
          </w:p>
        </w:tc>
        <w:tc>
          <w:tcPr>
            <w:tcW w:w="596" w:type="pct"/>
          </w:tcPr>
          <w:p w:rsidR="00D31EE9" w:rsidRPr="00055C6E" w:rsidRDefault="00D31EE9" w:rsidP="00D31EE9">
            <w:pPr>
              <w:pStyle w:val="af6"/>
            </w:pPr>
            <w:r w:rsidRPr="00055C6E">
              <w:t>SG</w:t>
            </w:r>
          </w:p>
        </w:tc>
        <w:tc>
          <w:tcPr>
            <w:tcW w:w="1265" w:type="pct"/>
          </w:tcPr>
          <w:p w:rsidR="00D31EE9" w:rsidRPr="00055C6E" w:rsidRDefault="00D31EE9" w:rsidP="00D31EE9">
            <w:pPr>
              <w:pStyle w:val="af6"/>
            </w:pPr>
            <w:r w:rsidRPr="00055C6E">
              <w:t>U2000-2^SG^99MRC</w:t>
            </w:r>
          </w:p>
        </w:tc>
        <w:tc>
          <w:tcPr>
            <w:tcW w:w="476" w:type="pct"/>
          </w:tcPr>
          <w:p w:rsidR="00D31EE9" w:rsidRPr="00055C6E" w:rsidRDefault="00D31EE9" w:rsidP="00D31EE9">
            <w:pPr>
              <w:pStyle w:val="af6"/>
            </w:pPr>
            <w:r w:rsidRPr="00055C6E">
              <w:rPr>
                <w:rFonts w:hint="eastAsia"/>
              </w:rPr>
              <w:t>CHEM</w:t>
            </w:r>
          </w:p>
        </w:tc>
      </w:tr>
      <w:tr w:rsidR="00D31EE9" w:rsidTr="00AD41EA">
        <w:tc>
          <w:tcPr>
            <w:tcW w:w="727" w:type="pct"/>
          </w:tcPr>
          <w:p w:rsidR="00D31EE9" w:rsidRPr="00055C6E" w:rsidRDefault="00D31EE9" w:rsidP="00D31EE9">
            <w:pPr>
              <w:pStyle w:val="af6"/>
            </w:pPr>
            <w:r w:rsidRPr="00AF2952">
              <w:rPr>
                <w:rFonts w:hint="eastAsia"/>
              </w:rPr>
              <w:t>尿胆原</w:t>
            </w:r>
          </w:p>
        </w:tc>
        <w:tc>
          <w:tcPr>
            <w:tcW w:w="521" w:type="pct"/>
          </w:tcPr>
          <w:p w:rsidR="00D31EE9" w:rsidRPr="00055C6E" w:rsidRDefault="00D31EE9" w:rsidP="00D31EE9">
            <w:pPr>
              <w:pStyle w:val="af6"/>
            </w:pPr>
            <w:r w:rsidRPr="00055C6E">
              <w:rPr>
                <w:rFonts w:hint="eastAsia"/>
              </w:rPr>
              <w:t>ST</w:t>
            </w:r>
          </w:p>
        </w:tc>
        <w:tc>
          <w:tcPr>
            <w:tcW w:w="522" w:type="pct"/>
          </w:tcPr>
          <w:p w:rsidR="00D31EE9" w:rsidRPr="00055C6E" w:rsidRDefault="00D31EE9" w:rsidP="00D31EE9">
            <w:pPr>
              <w:pStyle w:val="af6"/>
            </w:pPr>
          </w:p>
        </w:tc>
        <w:tc>
          <w:tcPr>
            <w:tcW w:w="893" w:type="pct"/>
          </w:tcPr>
          <w:p w:rsidR="00D31EE9" w:rsidRPr="00055C6E" w:rsidRDefault="00D31EE9" w:rsidP="00D31EE9">
            <w:pPr>
              <w:pStyle w:val="af6"/>
            </w:pPr>
            <w:r w:rsidRPr="00055C6E">
              <w:t>U2000-3</w:t>
            </w:r>
          </w:p>
        </w:tc>
        <w:tc>
          <w:tcPr>
            <w:tcW w:w="596" w:type="pct"/>
          </w:tcPr>
          <w:p w:rsidR="00D31EE9" w:rsidRPr="00055C6E" w:rsidRDefault="00D31EE9" w:rsidP="00D31EE9">
            <w:pPr>
              <w:pStyle w:val="af6"/>
            </w:pPr>
            <w:r>
              <w:t>URO</w:t>
            </w:r>
          </w:p>
        </w:tc>
        <w:tc>
          <w:tcPr>
            <w:tcW w:w="1265" w:type="pct"/>
          </w:tcPr>
          <w:p w:rsidR="00D31EE9" w:rsidRPr="00055C6E" w:rsidRDefault="00D31EE9" w:rsidP="00D31EE9">
            <w:pPr>
              <w:pStyle w:val="af6"/>
            </w:pPr>
            <w:r w:rsidRPr="00055C6E">
              <w:t>U2000-3^</w:t>
            </w:r>
            <w:r>
              <w:rPr>
                <w:rFonts w:hint="eastAsia"/>
              </w:rPr>
              <w:t>URO</w:t>
            </w:r>
            <w:r w:rsidRPr="00055C6E">
              <w:t>^99MRC</w:t>
            </w:r>
          </w:p>
        </w:tc>
        <w:tc>
          <w:tcPr>
            <w:tcW w:w="476" w:type="pct"/>
          </w:tcPr>
          <w:p w:rsidR="00D31EE9" w:rsidRPr="00055C6E" w:rsidRDefault="00D31EE9" w:rsidP="00D31EE9">
            <w:pPr>
              <w:pStyle w:val="af6"/>
            </w:pPr>
            <w:r w:rsidRPr="00055C6E">
              <w:rPr>
                <w:rFonts w:hint="eastAsia"/>
              </w:rPr>
              <w:t>CHEM</w:t>
            </w:r>
          </w:p>
        </w:tc>
      </w:tr>
      <w:tr w:rsidR="00D31EE9" w:rsidTr="00AD41EA">
        <w:tc>
          <w:tcPr>
            <w:tcW w:w="727" w:type="pct"/>
          </w:tcPr>
          <w:p w:rsidR="00D31EE9" w:rsidRPr="00055C6E" w:rsidRDefault="00D31EE9" w:rsidP="00D31EE9">
            <w:pPr>
              <w:pStyle w:val="af6"/>
            </w:pPr>
            <w:r w:rsidRPr="00AF2952">
              <w:rPr>
                <w:rFonts w:hint="eastAsia"/>
              </w:rPr>
              <w:t>维生素</w:t>
            </w:r>
            <w:r w:rsidRPr="00AF2952">
              <w:rPr>
                <w:rFonts w:hint="eastAsia"/>
              </w:rPr>
              <w:t>C</w:t>
            </w:r>
          </w:p>
        </w:tc>
        <w:tc>
          <w:tcPr>
            <w:tcW w:w="521" w:type="pct"/>
          </w:tcPr>
          <w:p w:rsidR="00D31EE9" w:rsidRPr="00055C6E" w:rsidRDefault="00D31EE9" w:rsidP="00D31EE9">
            <w:pPr>
              <w:pStyle w:val="af6"/>
            </w:pPr>
            <w:r w:rsidRPr="00055C6E">
              <w:rPr>
                <w:rFonts w:hint="eastAsia"/>
              </w:rPr>
              <w:t>ST</w:t>
            </w:r>
          </w:p>
        </w:tc>
        <w:tc>
          <w:tcPr>
            <w:tcW w:w="522" w:type="pct"/>
          </w:tcPr>
          <w:p w:rsidR="00D31EE9" w:rsidRPr="00055C6E" w:rsidRDefault="00D31EE9" w:rsidP="00D31EE9">
            <w:pPr>
              <w:pStyle w:val="af6"/>
            </w:pPr>
          </w:p>
        </w:tc>
        <w:tc>
          <w:tcPr>
            <w:tcW w:w="893" w:type="pct"/>
          </w:tcPr>
          <w:p w:rsidR="00D31EE9" w:rsidRPr="00055C6E" w:rsidRDefault="00D31EE9" w:rsidP="00D31EE9">
            <w:pPr>
              <w:pStyle w:val="af6"/>
            </w:pPr>
            <w:r w:rsidRPr="00055C6E">
              <w:t>U2000-4</w:t>
            </w:r>
          </w:p>
        </w:tc>
        <w:tc>
          <w:tcPr>
            <w:tcW w:w="596" w:type="pct"/>
          </w:tcPr>
          <w:p w:rsidR="00D31EE9" w:rsidRPr="00055C6E" w:rsidRDefault="00D31EE9" w:rsidP="00D31EE9">
            <w:pPr>
              <w:pStyle w:val="af6"/>
            </w:pPr>
            <w:r w:rsidRPr="00055C6E">
              <w:t>VC</w:t>
            </w:r>
          </w:p>
        </w:tc>
        <w:tc>
          <w:tcPr>
            <w:tcW w:w="1265" w:type="pct"/>
          </w:tcPr>
          <w:p w:rsidR="00D31EE9" w:rsidRPr="00055C6E" w:rsidRDefault="00D31EE9" w:rsidP="00D31EE9">
            <w:pPr>
              <w:pStyle w:val="af6"/>
            </w:pPr>
            <w:r w:rsidRPr="00055C6E">
              <w:t>U2000-4^VC^99MRC</w:t>
            </w:r>
          </w:p>
        </w:tc>
        <w:tc>
          <w:tcPr>
            <w:tcW w:w="476" w:type="pct"/>
          </w:tcPr>
          <w:p w:rsidR="00D31EE9" w:rsidRPr="00055C6E" w:rsidRDefault="00D31EE9" w:rsidP="00D31EE9">
            <w:pPr>
              <w:pStyle w:val="af6"/>
            </w:pPr>
            <w:r w:rsidRPr="00055C6E">
              <w:rPr>
                <w:rFonts w:hint="eastAsia"/>
              </w:rPr>
              <w:t>CHEM</w:t>
            </w:r>
          </w:p>
        </w:tc>
      </w:tr>
      <w:tr w:rsidR="00D31EE9" w:rsidTr="00AD41EA">
        <w:tc>
          <w:tcPr>
            <w:tcW w:w="727" w:type="pct"/>
          </w:tcPr>
          <w:p w:rsidR="00D31EE9" w:rsidRPr="00055C6E" w:rsidRDefault="00D31EE9" w:rsidP="00D31EE9">
            <w:pPr>
              <w:pStyle w:val="af6"/>
            </w:pPr>
            <w:r w:rsidRPr="00AF2952">
              <w:rPr>
                <w:rFonts w:hint="eastAsia"/>
              </w:rPr>
              <w:t>A/C</w:t>
            </w:r>
            <w:r w:rsidRPr="00AF2952">
              <w:rPr>
                <w:rFonts w:hint="eastAsia"/>
              </w:rPr>
              <w:t>比值</w:t>
            </w:r>
          </w:p>
        </w:tc>
        <w:tc>
          <w:tcPr>
            <w:tcW w:w="521" w:type="pct"/>
          </w:tcPr>
          <w:p w:rsidR="00D31EE9" w:rsidRPr="00055C6E" w:rsidRDefault="00D31EE9" w:rsidP="00D31EE9">
            <w:pPr>
              <w:pStyle w:val="af6"/>
            </w:pPr>
            <w:r w:rsidRPr="00055C6E">
              <w:rPr>
                <w:rFonts w:hint="eastAsia"/>
              </w:rPr>
              <w:t>ST</w:t>
            </w:r>
          </w:p>
        </w:tc>
        <w:tc>
          <w:tcPr>
            <w:tcW w:w="522" w:type="pct"/>
          </w:tcPr>
          <w:p w:rsidR="00D31EE9" w:rsidRPr="00055C6E" w:rsidRDefault="00D31EE9" w:rsidP="00D31EE9">
            <w:pPr>
              <w:pStyle w:val="af6"/>
            </w:pPr>
          </w:p>
        </w:tc>
        <w:tc>
          <w:tcPr>
            <w:tcW w:w="893" w:type="pct"/>
          </w:tcPr>
          <w:p w:rsidR="00D31EE9" w:rsidRPr="00055C6E" w:rsidRDefault="00D31EE9" w:rsidP="00D31EE9">
            <w:pPr>
              <w:pStyle w:val="af6"/>
            </w:pPr>
            <w:r w:rsidRPr="00055C6E">
              <w:t>U2000-5</w:t>
            </w:r>
          </w:p>
        </w:tc>
        <w:tc>
          <w:tcPr>
            <w:tcW w:w="596" w:type="pct"/>
          </w:tcPr>
          <w:p w:rsidR="00D31EE9" w:rsidRPr="00055C6E" w:rsidRDefault="00D31EE9" w:rsidP="00D31EE9">
            <w:pPr>
              <w:pStyle w:val="af6"/>
            </w:pPr>
            <w:r>
              <w:t>ACR</w:t>
            </w:r>
          </w:p>
        </w:tc>
        <w:tc>
          <w:tcPr>
            <w:tcW w:w="1265" w:type="pct"/>
          </w:tcPr>
          <w:p w:rsidR="00D31EE9" w:rsidRPr="00055C6E" w:rsidRDefault="00D31EE9" w:rsidP="00D31EE9">
            <w:pPr>
              <w:pStyle w:val="af6"/>
            </w:pPr>
            <w:r w:rsidRPr="00055C6E">
              <w:t>U2000-5^AC^99MRC</w:t>
            </w:r>
          </w:p>
        </w:tc>
        <w:tc>
          <w:tcPr>
            <w:tcW w:w="476" w:type="pct"/>
          </w:tcPr>
          <w:p w:rsidR="00D31EE9" w:rsidRPr="00055C6E" w:rsidRDefault="00D31EE9" w:rsidP="00D31EE9">
            <w:pPr>
              <w:pStyle w:val="af6"/>
            </w:pPr>
            <w:r w:rsidRPr="00055C6E">
              <w:rPr>
                <w:rFonts w:hint="eastAsia"/>
              </w:rPr>
              <w:t>CHEM</w:t>
            </w:r>
          </w:p>
        </w:tc>
      </w:tr>
      <w:tr w:rsidR="00D31EE9" w:rsidTr="00AD41EA">
        <w:tc>
          <w:tcPr>
            <w:tcW w:w="727" w:type="pct"/>
          </w:tcPr>
          <w:p w:rsidR="00D31EE9" w:rsidRPr="00055C6E" w:rsidRDefault="00D31EE9" w:rsidP="00D31EE9">
            <w:pPr>
              <w:pStyle w:val="af6"/>
            </w:pPr>
            <w:r w:rsidRPr="00AF2952">
              <w:rPr>
                <w:rFonts w:hint="eastAsia"/>
              </w:rPr>
              <w:t>胆红素</w:t>
            </w:r>
          </w:p>
        </w:tc>
        <w:tc>
          <w:tcPr>
            <w:tcW w:w="521" w:type="pct"/>
          </w:tcPr>
          <w:p w:rsidR="00D31EE9" w:rsidRPr="00055C6E" w:rsidRDefault="00D31EE9" w:rsidP="00D31EE9">
            <w:pPr>
              <w:pStyle w:val="af6"/>
            </w:pPr>
            <w:r w:rsidRPr="00055C6E">
              <w:rPr>
                <w:rFonts w:hint="eastAsia"/>
              </w:rPr>
              <w:t>ST</w:t>
            </w:r>
          </w:p>
        </w:tc>
        <w:tc>
          <w:tcPr>
            <w:tcW w:w="522" w:type="pct"/>
          </w:tcPr>
          <w:p w:rsidR="00D31EE9" w:rsidRPr="00055C6E" w:rsidRDefault="00D31EE9" w:rsidP="00D31EE9">
            <w:pPr>
              <w:pStyle w:val="af6"/>
            </w:pPr>
          </w:p>
        </w:tc>
        <w:tc>
          <w:tcPr>
            <w:tcW w:w="893" w:type="pct"/>
          </w:tcPr>
          <w:p w:rsidR="00D31EE9" w:rsidRPr="00055C6E" w:rsidRDefault="00D31EE9" w:rsidP="00D31EE9">
            <w:pPr>
              <w:pStyle w:val="af6"/>
            </w:pPr>
            <w:r w:rsidRPr="00055C6E">
              <w:t>U2000-6</w:t>
            </w:r>
          </w:p>
        </w:tc>
        <w:tc>
          <w:tcPr>
            <w:tcW w:w="596" w:type="pct"/>
          </w:tcPr>
          <w:p w:rsidR="00D31EE9" w:rsidRPr="00055C6E" w:rsidRDefault="00D31EE9" w:rsidP="00D31EE9">
            <w:pPr>
              <w:pStyle w:val="af6"/>
            </w:pPr>
            <w:r w:rsidRPr="00055C6E">
              <w:t>BIL</w:t>
            </w:r>
          </w:p>
        </w:tc>
        <w:tc>
          <w:tcPr>
            <w:tcW w:w="1265" w:type="pct"/>
          </w:tcPr>
          <w:p w:rsidR="00D31EE9" w:rsidRPr="00055C6E" w:rsidRDefault="00D31EE9" w:rsidP="00D31EE9">
            <w:pPr>
              <w:pStyle w:val="af6"/>
            </w:pPr>
            <w:r w:rsidRPr="00055C6E">
              <w:t>U2000-6^BIL^99MRC</w:t>
            </w:r>
          </w:p>
        </w:tc>
        <w:tc>
          <w:tcPr>
            <w:tcW w:w="476" w:type="pct"/>
          </w:tcPr>
          <w:p w:rsidR="00D31EE9" w:rsidRPr="00055C6E" w:rsidRDefault="00D31EE9" w:rsidP="00D31EE9">
            <w:pPr>
              <w:pStyle w:val="af6"/>
            </w:pPr>
            <w:r w:rsidRPr="00055C6E">
              <w:rPr>
                <w:rFonts w:hint="eastAsia"/>
              </w:rPr>
              <w:t>CHEM</w:t>
            </w:r>
          </w:p>
        </w:tc>
      </w:tr>
      <w:tr w:rsidR="00D31EE9" w:rsidTr="00AD41EA">
        <w:tc>
          <w:tcPr>
            <w:tcW w:w="727" w:type="pct"/>
          </w:tcPr>
          <w:p w:rsidR="00D31EE9" w:rsidRPr="00055C6E" w:rsidRDefault="00D31EE9" w:rsidP="00D31EE9">
            <w:pPr>
              <w:pStyle w:val="af6"/>
            </w:pPr>
            <w:r w:rsidRPr="00CB6973">
              <w:rPr>
                <w:rFonts w:hint="eastAsia"/>
              </w:rPr>
              <w:t>隐血</w:t>
            </w:r>
          </w:p>
        </w:tc>
        <w:tc>
          <w:tcPr>
            <w:tcW w:w="521" w:type="pct"/>
          </w:tcPr>
          <w:p w:rsidR="00D31EE9" w:rsidRPr="00055C6E" w:rsidRDefault="00D31EE9" w:rsidP="00D31EE9">
            <w:pPr>
              <w:pStyle w:val="af6"/>
            </w:pPr>
            <w:r w:rsidRPr="00055C6E">
              <w:rPr>
                <w:rFonts w:hint="eastAsia"/>
              </w:rPr>
              <w:t>ST</w:t>
            </w:r>
          </w:p>
        </w:tc>
        <w:tc>
          <w:tcPr>
            <w:tcW w:w="522" w:type="pct"/>
          </w:tcPr>
          <w:p w:rsidR="00D31EE9" w:rsidRPr="00055C6E" w:rsidRDefault="00D31EE9" w:rsidP="00D31EE9">
            <w:pPr>
              <w:pStyle w:val="af6"/>
            </w:pPr>
          </w:p>
        </w:tc>
        <w:tc>
          <w:tcPr>
            <w:tcW w:w="893" w:type="pct"/>
          </w:tcPr>
          <w:p w:rsidR="00D31EE9" w:rsidRPr="00055C6E" w:rsidRDefault="00D31EE9" w:rsidP="00D31EE9">
            <w:pPr>
              <w:pStyle w:val="af6"/>
            </w:pPr>
            <w:r w:rsidRPr="00055C6E">
              <w:t>U2000-7</w:t>
            </w:r>
          </w:p>
        </w:tc>
        <w:tc>
          <w:tcPr>
            <w:tcW w:w="596" w:type="pct"/>
          </w:tcPr>
          <w:p w:rsidR="00D31EE9" w:rsidRPr="00055C6E" w:rsidRDefault="00D31EE9" w:rsidP="00D31EE9">
            <w:pPr>
              <w:pStyle w:val="af6"/>
            </w:pPr>
            <w:r w:rsidRPr="00055C6E">
              <w:t>BLD</w:t>
            </w:r>
          </w:p>
        </w:tc>
        <w:tc>
          <w:tcPr>
            <w:tcW w:w="1265" w:type="pct"/>
          </w:tcPr>
          <w:p w:rsidR="00D31EE9" w:rsidRPr="00055C6E" w:rsidRDefault="00D31EE9" w:rsidP="00D31EE9">
            <w:pPr>
              <w:pStyle w:val="af6"/>
            </w:pPr>
            <w:r w:rsidRPr="00055C6E">
              <w:t>U2000-7^BLD^99MRC</w:t>
            </w:r>
          </w:p>
        </w:tc>
        <w:tc>
          <w:tcPr>
            <w:tcW w:w="476" w:type="pct"/>
          </w:tcPr>
          <w:p w:rsidR="00D31EE9" w:rsidRPr="00055C6E" w:rsidRDefault="00D31EE9" w:rsidP="00D31EE9">
            <w:pPr>
              <w:pStyle w:val="af6"/>
            </w:pPr>
            <w:r w:rsidRPr="00055C6E">
              <w:rPr>
                <w:rFonts w:hint="eastAsia"/>
              </w:rPr>
              <w:t>CHEM</w:t>
            </w:r>
          </w:p>
        </w:tc>
      </w:tr>
      <w:tr w:rsidR="00D31EE9" w:rsidTr="00AD41EA">
        <w:tc>
          <w:tcPr>
            <w:tcW w:w="727" w:type="pct"/>
          </w:tcPr>
          <w:p w:rsidR="00D31EE9" w:rsidRPr="00055C6E" w:rsidRDefault="00D31EE9" w:rsidP="00D31EE9">
            <w:pPr>
              <w:pStyle w:val="af6"/>
            </w:pPr>
            <w:r w:rsidRPr="00CB6973">
              <w:rPr>
                <w:rFonts w:hint="eastAsia"/>
              </w:rPr>
              <w:t>蛋白质</w:t>
            </w:r>
          </w:p>
        </w:tc>
        <w:tc>
          <w:tcPr>
            <w:tcW w:w="521" w:type="pct"/>
          </w:tcPr>
          <w:p w:rsidR="00D31EE9" w:rsidRPr="00055C6E" w:rsidRDefault="00D31EE9" w:rsidP="00D31EE9">
            <w:pPr>
              <w:pStyle w:val="af6"/>
            </w:pPr>
            <w:r w:rsidRPr="00055C6E">
              <w:rPr>
                <w:rFonts w:hint="eastAsia"/>
              </w:rPr>
              <w:t>ST</w:t>
            </w:r>
          </w:p>
        </w:tc>
        <w:tc>
          <w:tcPr>
            <w:tcW w:w="522" w:type="pct"/>
          </w:tcPr>
          <w:p w:rsidR="00D31EE9" w:rsidRPr="00055C6E" w:rsidRDefault="00D31EE9" w:rsidP="00D31EE9">
            <w:pPr>
              <w:pStyle w:val="af6"/>
            </w:pPr>
          </w:p>
        </w:tc>
        <w:tc>
          <w:tcPr>
            <w:tcW w:w="893" w:type="pct"/>
          </w:tcPr>
          <w:p w:rsidR="00D31EE9" w:rsidRPr="00055C6E" w:rsidRDefault="00D31EE9" w:rsidP="00D31EE9">
            <w:pPr>
              <w:pStyle w:val="af6"/>
            </w:pPr>
            <w:r w:rsidRPr="00055C6E">
              <w:t>U2000-8</w:t>
            </w:r>
          </w:p>
        </w:tc>
        <w:tc>
          <w:tcPr>
            <w:tcW w:w="596" w:type="pct"/>
          </w:tcPr>
          <w:p w:rsidR="00D31EE9" w:rsidRPr="00055C6E" w:rsidRDefault="00D31EE9" w:rsidP="00D31EE9">
            <w:pPr>
              <w:pStyle w:val="af6"/>
            </w:pPr>
            <w:r w:rsidRPr="00055C6E">
              <w:t>PRO</w:t>
            </w:r>
          </w:p>
        </w:tc>
        <w:tc>
          <w:tcPr>
            <w:tcW w:w="1265" w:type="pct"/>
          </w:tcPr>
          <w:p w:rsidR="00D31EE9" w:rsidRPr="00055C6E" w:rsidRDefault="00D31EE9" w:rsidP="00D31EE9">
            <w:pPr>
              <w:pStyle w:val="af6"/>
            </w:pPr>
            <w:r w:rsidRPr="00055C6E">
              <w:t>U2000-8^PRO^99MRC</w:t>
            </w:r>
          </w:p>
        </w:tc>
        <w:tc>
          <w:tcPr>
            <w:tcW w:w="476" w:type="pct"/>
          </w:tcPr>
          <w:p w:rsidR="00D31EE9" w:rsidRPr="00055C6E" w:rsidRDefault="00D31EE9" w:rsidP="00D31EE9">
            <w:pPr>
              <w:pStyle w:val="af6"/>
            </w:pPr>
            <w:r w:rsidRPr="00055C6E">
              <w:rPr>
                <w:rFonts w:hint="eastAsia"/>
              </w:rPr>
              <w:t>CHEM</w:t>
            </w:r>
          </w:p>
        </w:tc>
      </w:tr>
      <w:tr w:rsidR="00D31EE9" w:rsidTr="00AD41EA">
        <w:tc>
          <w:tcPr>
            <w:tcW w:w="727" w:type="pct"/>
          </w:tcPr>
          <w:p w:rsidR="00D31EE9" w:rsidRPr="00055C6E" w:rsidRDefault="00D31EE9" w:rsidP="00D31EE9">
            <w:pPr>
              <w:pStyle w:val="af6"/>
            </w:pPr>
            <w:r w:rsidRPr="00CB6973">
              <w:rPr>
                <w:rFonts w:hint="eastAsia"/>
              </w:rPr>
              <w:t>尿钙</w:t>
            </w:r>
          </w:p>
        </w:tc>
        <w:tc>
          <w:tcPr>
            <w:tcW w:w="521" w:type="pct"/>
          </w:tcPr>
          <w:p w:rsidR="00D31EE9" w:rsidRPr="00055C6E" w:rsidRDefault="00D31EE9" w:rsidP="00D31EE9">
            <w:pPr>
              <w:pStyle w:val="af6"/>
            </w:pPr>
            <w:r w:rsidRPr="00055C6E">
              <w:rPr>
                <w:rFonts w:hint="eastAsia"/>
              </w:rPr>
              <w:t>ST</w:t>
            </w:r>
          </w:p>
        </w:tc>
        <w:tc>
          <w:tcPr>
            <w:tcW w:w="522" w:type="pct"/>
          </w:tcPr>
          <w:p w:rsidR="00D31EE9" w:rsidRPr="00055C6E" w:rsidRDefault="00D31EE9" w:rsidP="00D31EE9">
            <w:pPr>
              <w:pStyle w:val="af6"/>
            </w:pPr>
          </w:p>
        </w:tc>
        <w:tc>
          <w:tcPr>
            <w:tcW w:w="893" w:type="pct"/>
          </w:tcPr>
          <w:p w:rsidR="00D31EE9" w:rsidRPr="00055C6E" w:rsidRDefault="00D31EE9" w:rsidP="00D31EE9">
            <w:pPr>
              <w:pStyle w:val="af6"/>
            </w:pPr>
            <w:r w:rsidRPr="00055C6E">
              <w:t>U2000-9</w:t>
            </w:r>
          </w:p>
        </w:tc>
        <w:tc>
          <w:tcPr>
            <w:tcW w:w="596" w:type="pct"/>
          </w:tcPr>
          <w:p w:rsidR="00D31EE9" w:rsidRPr="00055C6E" w:rsidRDefault="00D31EE9" w:rsidP="00D31EE9">
            <w:pPr>
              <w:pStyle w:val="af6"/>
            </w:pPr>
            <w:r w:rsidRPr="00055C6E">
              <w:t>C</w:t>
            </w:r>
            <w:r>
              <w:t>a</w:t>
            </w:r>
          </w:p>
        </w:tc>
        <w:tc>
          <w:tcPr>
            <w:tcW w:w="1265" w:type="pct"/>
          </w:tcPr>
          <w:p w:rsidR="00D31EE9" w:rsidRPr="00055C6E" w:rsidRDefault="00D31EE9" w:rsidP="00D31EE9">
            <w:pPr>
              <w:pStyle w:val="af6"/>
            </w:pPr>
            <w:r w:rsidRPr="00055C6E">
              <w:t>U2000-9^CA^99MRC</w:t>
            </w:r>
          </w:p>
        </w:tc>
        <w:tc>
          <w:tcPr>
            <w:tcW w:w="476" w:type="pct"/>
          </w:tcPr>
          <w:p w:rsidR="00D31EE9" w:rsidRPr="00055C6E" w:rsidRDefault="00D31EE9" w:rsidP="00D31EE9">
            <w:pPr>
              <w:pStyle w:val="af6"/>
            </w:pPr>
            <w:r w:rsidRPr="00055C6E">
              <w:rPr>
                <w:rFonts w:hint="eastAsia"/>
              </w:rPr>
              <w:t>CHEM</w:t>
            </w:r>
          </w:p>
        </w:tc>
      </w:tr>
      <w:tr w:rsidR="00D31EE9" w:rsidTr="00AD41EA">
        <w:tc>
          <w:tcPr>
            <w:tcW w:w="727" w:type="pct"/>
          </w:tcPr>
          <w:p w:rsidR="00D31EE9" w:rsidRPr="00055C6E" w:rsidRDefault="00D31EE9" w:rsidP="00D31EE9">
            <w:pPr>
              <w:pStyle w:val="af6"/>
            </w:pPr>
            <w:r w:rsidRPr="00CB6973">
              <w:rPr>
                <w:rFonts w:hint="eastAsia"/>
              </w:rPr>
              <w:t>肌酐</w:t>
            </w:r>
          </w:p>
        </w:tc>
        <w:tc>
          <w:tcPr>
            <w:tcW w:w="521" w:type="pct"/>
          </w:tcPr>
          <w:p w:rsidR="00D31EE9" w:rsidRPr="00055C6E" w:rsidRDefault="00D31EE9" w:rsidP="00D31EE9">
            <w:pPr>
              <w:pStyle w:val="af6"/>
            </w:pPr>
            <w:r w:rsidRPr="00055C6E">
              <w:rPr>
                <w:rFonts w:hint="eastAsia"/>
              </w:rPr>
              <w:t>ST</w:t>
            </w:r>
          </w:p>
        </w:tc>
        <w:tc>
          <w:tcPr>
            <w:tcW w:w="522" w:type="pct"/>
          </w:tcPr>
          <w:p w:rsidR="00D31EE9" w:rsidRPr="00055C6E" w:rsidRDefault="00D31EE9" w:rsidP="00D31EE9">
            <w:pPr>
              <w:pStyle w:val="af6"/>
            </w:pPr>
          </w:p>
        </w:tc>
        <w:tc>
          <w:tcPr>
            <w:tcW w:w="893" w:type="pct"/>
          </w:tcPr>
          <w:p w:rsidR="00D31EE9" w:rsidRPr="00055C6E" w:rsidRDefault="00D31EE9" w:rsidP="00D31EE9">
            <w:pPr>
              <w:pStyle w:val="af6"/>
            </w:pPr>
            <w:r w:rsidRPr="00055C6E">
              <w:t>U2000-10</w:t>
            </w:r>
          </w:p>
        </w:tc>
        <w:tc>
          <w:tcPr>
            <w:tcW w:w="596" w:type="pct"/>
          </w:tcPr>
          <w:p w:rsidR="00D31EE9" w:rsidRPr="00055C6E" w:rsidRDefault="00D31EE9" w:rsidP="00D31EE9">
            <w:pPr>
              <w:pStyle w:val="af6"/>
            </w:pPr>
            <w:r w:rsidRPr="00055C6E">
              <w:t>C</w:t>
            </w:r>
            <w:r>
              <w:t>r</w:t>
            </w:r>
          </w:p>
        </w:tc>
        <w:tc>
          <w:tcPr>
            <w:tcW w:w="1265" w:type="pct"/>
          </w:tcPr>
          <w:p w:rsidR="00D31EE9" w:rsidRPr="00055C6E" w:rsidRDefault="00D31EE9" w:rsidP="00D31EE9">
            <w:pPr>
              <w:pStyle w:val="af6"/>
            </w:pPr>
            <w:r w:rsidRPr="00055C6E">
              <w:t>U2000-10^CR^99MRC</w:t>
            </w:r>
          </w:p>
        </w:tc>
        <w:tc>
          <w:tcPr>
            <w:tcW w:w="476" w:type="pct"/>
          </w:tcPr>
          <w:p w:rsidR="00D31EE9" w:rsidRPr="00055C6E" w:rsidRDefault="00D31EE9" w:rsidP="00D31EE9">
            <w:pPr>
              <w:pStyle w:val="af6"/>
            </w:pPr>
            <w:r w:rsidRPr="00055C6E">
              <w:rPr>
                <w:rFonts w:hint="eastAsia"/>
              </w:rPr>
              <w:t>CHEM</w:t>
            </w:r>
          </w:p>
        </w:tc>
      </w:tr>
      <w:tr w:rsidR="00D31EE9" w:rsidTr="00AD41EA">
        <w:tc>
          <w:tcPr>
            <w:tcW w:w="727" w:type="pct"/>
          </w:tcPr>
          <w:p w:rsidR="00D31EE9" w:rsidRPr="00055C6E" w:rsidRDefault="00D31EE9" w:rsidP="00D31EE9">
            <w:pPr>
              <w:pStyle w:val="af6"/>
            </w:pPr>
            <w:r w:rsidRPr="00CB6973">
              <w:rPr>
                <w:rFonts w:hint="eastAsia"/>
              </w:rPr>
              <w:t>葡萄糖</w:t>
            </w:r>
          </w:p>
        </w:tc>
        <w:tc>
          <w:tcPr>
            <w:tcW w:w="521" w:type="pct"/>
          </w:tcPr>
          <w:p w:rsidR="00D31EE9" w:rsidRPr="00055C6E" w:rsidRDefault="00D31EE9" w:rsidP="00D31EE9">
            <w:pPr>
              <w:pStyle w:val="af6"/>
            </w:pPr>
            <w:r w:rsidRPr="00055C6E">
              <w:rPr>
                <w:rFonts w:hint="eastAsia"/>
              </w:rPr>
              <w:t>ST</w:t>
            </w:r>
          </w:p>
        </w:tc>
        <w:tc>
          <w:tcPr>
            <w:tcW w:w="522" w:type="pct"/>
          </w:tcPr>
          <w:p w:rsidR="00D31EE9" w:rsidRPr="00055C6E" w:rsidRDefault="00D31EE9" w:rsidP="00D31EE9">
            <w:pPr>
              <w:pStyle w:val="af6"/>
            </w:pPr>
          </w:p>
        </w:tc>
        <w:tc>
          <w:tcPr>
            <w:tcW w:w="893" w:type="pct"/>
          </w:tcPr>
          <w:p w:rsidR="00D31EE9" w:rsidRPr="00055C6E" w:rsidRDefault="00D31EE9" w:rsidP="00D31EE9">
            <w:pPr>
              <w:pStyle w:val="af6"/>
            </w:pPr>
            <w:r w:rsidRPr="00055C6E">
              <w:t>U2000-11</w:t>
            </w:r>
          </w:p>
        </w:tc>
        <w:tc>
          <w:tcPr>
            <w:tcW w:w="596" w:type="pct"/>
          </w:tcPr>
          <w:p w:rsidR="00D31EE9" w:rsidRPr="00055C6E" w:rsidRDefault="00D31EE9" w:rsidP="00D31EE9">
            <w:pPr>
              <w:pStyle w:val="af6"/>
            </w:pPr>
            <w:r w:rsidRPr="00055C6E">
              <w:t>GLU</w:t>
            </w:r>
          </w:p>
        </w:tc>
        <w:tc>
          <w:tcPr>
            <w:tcW w:w="1265" w:type="pct"/>
          </w:tcPr>
          <w:p w:rsidR="00D31EE9" w:rsidRPr="00055C6E" w:rsidRDefault="00D31EE9" w:rsidP="00D31EE9">
            <w:pPr>
              <w:pStyle w:val="af6"/>
            </w:pPr>
            <w:r w:rsidRPr="00055C6E">
              <w:t>U2000-11^GLU^99MRC</w:t>
            </w:r>
          </w:p>
        </w:tc>
        <w:tc>
          <w:tcPr>
            <w:tcW w:w="476" w:type="pct"/>
          </w:tcPr>
          <w:p w:rsidR="00D31EE9" w:rsidRPr="00055C6E" w:rsidRDefault="00D31EE9" w:rsidP="00D31EE9">
            <w:pPr>
              <w:pStyle w:val="af6"/>
            </w:pPr>
            <w:r w:rsidRPr="00055C6E">
              <w:rPr>
                <w:rFonts w:hint="eastAsia"/>
              </w:rPr>
              <w:t>CHEM</w:t>
            </w:r>
          </w:p>
        </w:tc>
      </w:tr>
      <w:tr w:rsidR="00D31EE9" w:rsidTr="00AD41EA">
        <w:tc>
          <w:tcPr>
            <w:tcW w:w="727" w:type="pct"/>
          </w:tcPr>
          <w:p w:rsidR="00D31EE9" w:rsidRPr="00055C6E" w:rsidRDefault="00D31EE9" w:rsidP="00D31EE9">
            <w:pPr>
              <w:pStyle w:val="af6"/>
            </w:pPr>
            <w:r w:rsidRPr="00CB6973">
              <w:rPr>
                <w:rFonts w:hint="eastAsia"/>
              </w:rPr>
              <w:t>微白蛋白</w:t>
            </w:r>
          </w:p>
        </w:tc>
        <w:tc>
          <w:tcPr>
            <w:tcW w:w="521" w:type="pct"/>
          </w:tcPr>
          <w:p w:rsidR="00D31EE9" w:rsidRPr="00055C6E" w:rsidRDefault="00D31EE9" w:rsidP="00D31EE9">
            <w:pPr>
              <w:pStyle w:val="af6"/>
            </w:pPr>
            <w:r w:rsidRPr="00055C6E">
              <w:rPr>
                <w:rFonts w:hint="eastAsia"/>
              </w:rPr>
              <w:t>ST</w:t>
            </w:r>
          </w:p>
        </w:tc>
        <w:tc>
          <w:tcPr>
            <w:tcW w:w="522" w:type="pct"/>
          </w:tcPr>
          <w:p w:rsidR="00D31EE9" w:rsidRPr="00055C6E" w:rsidRDefault="00D31EE9" w:rsidP="00D31EE9">
            <w:pPr>
              <w:pStyle w:val="af6"/>
            </w:pPr>
          </w:p>
        </w:tc>
        <w:tc>
          <w:tcPr>
            <w:tcW w:w="893" w:type="pct"/>
          </w:tcPr>
          <w:p w:rsidR="00D31EE9" w:rsidRPr="00055C6E" w:rsidRDefault="00D31EE9" w:rsidP="00D31EE9">
            <w:pPr>
              <w:pStyle w:val="af6"/>
            </w:pPr>
            <w:r w:rsidRPr="00055C6E">
              <w:t>U2000-12</w:t>
            </w:r>
          </w:p>
        </w:tc>
        <w:tc>
          <w:tcPr>
            <w:tcW w:w="596" w:type="pct"/>
          </w:tcPr>
          <w:p w:rsidR="00D31EE9" w:rsidRPr="00055C6E" w:rsidRDefault="00D31EE9" w:rsidP="00D31EE9">
            <w:pPr>
              <w:pStyle w:val="af6"/>
            </w:pPr>
            <w:r>
              <w:t>MA</w:t>
            </w:r>
          </w:p>
        </w:tc>
        <w:tc>
          <w:tcPr>
            <w:tcW w:w="1265" w:type="pct"/>
          </w:tcPr>
          <w:p w:rsidR="00D31EE9" w:rsidRPr="00055C6E" w:rsidRDefault="00D31EE9" w:rsidP="00D31EE9">
            <w:pPr>
              <w:pStyle w:val="af6"/>
            </w:pPr>
            <w:r>
              <w:t>U2000-12^M</w:t>
            </w:r>
            <w:r w:rsidRPr="00055C6E">
              <w:t>A^99MRC</w:t>
            </w:r>
          </w:p>
        </w:tc>
        <w:tc>
          <w:tcPr>
            <w:tcW w:w="476" w:type="pct"/>
          </w:tcPr>
          <w:p w:rsidR="00D31EE9" w:rsidRPr="00055C6E" w:rsidRDefault="00D31EE9" w:rsidP="00D31EE9">
            <w:pPr>
              <w:pStyle w:val="af6"/>
            </w:pPr>
            <w:r w:rsidRPr="00055C6E">
              <w:rPr>
                <w:rFonts w:hint="eastAsia"/>
              </w:rPr>
              <w:t>CHEM</w:t>
            </w:r>
          </w:p>
        </w:tc>
      </w:tr>
      <w:tr w:rsidR="00D31EE9" w:rsidTr="00AD41EA">
        <w:tc>
          <w:tcPr>
            <w:tcW w:w="727" w:type="pct"/>
          </w:tcPr>
          <w:p w:rsidR="00D31EE9" w:rsidRPr="00055C6E" w:rsidRDefault="00D31EE9" w:rsidP="00D31EE9">
            <w:pPr>
              <w:pStyle w:val="af6"/>
            </w:pPr>
            <w:r w:rsidRPr="00CB6973">
              <w:rPr>
                <w:rFonts w:hint="eastAsia"/>
              </w:rPr>
              <w:t>酮体</w:t>
            </w:r>
          </w:p>
        </w:tc>
        <w:tc>
          <w:tcPr>
            <w:tcW w:w="521" w:type="pct"/>
          </w:tcPr>
          <w:p w:rsidR="00D31EE9" w:rsidRPr="00055C6E" w:rsidRDefault="00D31EE9" w:rsidP="00D31EE9">
            <w:pPr>
              <w:pStyle w:val="af6"/>
            </w:pPr>
            <w:r w:rsidRPr="00055C6E">
              <w:rPr>
                <w:rFonts w:hint="eastAsia"/>
              </w:rPr>
              <w:t>ST</w:t>
            </w:r>
          </w:p>
        </w:tc>
        <w:tc>
          <w:tcPr>
            <w:tcW w:w="522" w:type="pct"/>
          </w:tcPr>
          <w:p w:rsidR="00D31EE9" w:rsidRPr="00055C6E" w:rsidRDefault="00D31EE9" w:rsidP="00D31EE9">
            <w:pPr>
              <w:pStyle w:val="af6"/>
            </w:pPr>
          </w:p>
        </w:tc>
        <w:tc>
          <w:tcPr>
            <w:tcW w:w="893" w:type="pct"/>
          </w:tcPr>
          <w:p w:rsidR="00D31EE9" w:rsidRPr="00055C6E" w:rsidRDefault="00D31EE9" w:rsidP="00D31EE9">
            <w:pPr>
              <w:pStyle w:val="af6"/>
            </w:pPr>
            <w:r w:rsidRPr="00055C6E">
              <w:t>U2000-13</w:t>
            </w:r>
          </w:p>
        </w:tc>
        <w:tc>
          <w:tcPr>
            <w:tcW w:w="596" w:type="pct"/>
          </w:tcPr>
          <w:p w:rsidR="00D31EE9" w:rsidRPr="00055C6E" w:rsidRDefault="00D31EE9" w:rsidP="00D31EE9">
            <w:pPr>
              <w:pStyle w:val="af6"/>
            </w:pPr>
            <w:r w:rsidRPr="00055C6E">
              <w:t>KET</w:t>
            </w:r>
          </w:p>
        </w:tc>
        <w:tc>
          <w:tcPr>
            <w:tcW w:w="1265" w:type="pct"/>
          </w:tcPr>
          <w:p w:rsidR="00D31EE9" w:rsidRPr="00055C6E" w:rsidRDefault="00D31EE9" w:rsidP="00D31EE9">
            <w:pPr>
              <w:pStyle w:val="af6"/>
            </w:pPr>
            <w:r w:rsidRPr="00055C6E">
              <w:t>U2000-13^KET^99MRC</w:t>
            </w:r>
          </w:p>
        </w:tc>
        <w:tc>
          <w:tcPr>
            <w:tcW w:w="476" w:type="pct"/>
          </w:tcPr>
          <w:p w:rsidR="00D31EE9" w:rsidRPr="00055C6E" w:rsidRDefault="00D31EE9" w:rsidP="00D31EE9">
            <w:pPr>
              <w:pStyle w:val="af6"/>
            </w:pPr>
            <w:r w:rsidRPr="00055C6E">
              <w:rPr>
                <w:rFonts w:hint="eastAsia"/>
              </w:rPr>
              <w:t>CHEM</w:t>
            </w:r>
          </w:p>
        </w:tc>
      </w:tr>
      <w:tr w:rsidR="00D31EE9" w:rsidTr="00AD41EA">
        <w:tc>
          <w:tcPr>
            <w:tcW w:w="727" w:type="pct"/>
          </w:tcPr>
          <w:p w:rsidR="00D31EE9" w:rsidRPr="00055C6E" w:rsidRDefault="00D31EE9" w:rsidP="00D31EE9">
            <w:pPr>
              <w:pStyle w:val="af6"/>
            </w:pPr>
            <w:r w:rsidRPr="00CB6973">
              <w:rPr>
                <w:rFonts w:hint="eastAsia"/>
              </w:rPr>
              <w:t>白细胞</w:t>
            </w:r>
          </w:p>
        </w:tc>
        <w:tc>
          <w:tcPr>
            <w:tcW w:w="521" w:type="pct"/>
          </w:tcPr>
          <w:p w:rsidR="00D31EE9" w:rsidRPr="00055C6E" w:rsidRDefault="00D31EE9" w:rsidP="00D31EE9">
            <w:pPr>
              <w:pStyle w:val="af6"/>
            </w:pPr>
            <w:r w:rsidRPr="00055C6E">
              <w:rPr>
                <w:rFonts w:hint="eastAsia"/>
              </w:rPr>
              <w:t>ST</w:t>
            </w:r>
          </w:p>
        </w:tc>
        <w:tc>
          <w:tcPr>
            <w:tcW w:w="522" w:type="pct"/>
          </w:tcPr>
          <w:p w:rsidR="00D31EE9" w:rsidRPr="00055C6E" w:rsidRDefault="00D31EE9" w:rsidP="00D31EE9">
            <w:pPr>
              <w:pStyle w:val="af6"/>
            </w:pPr>
          </w:p>
        </w:tc>
        <w:tc>
          <w:tcPr>
            <w:tcW w:w="893" w:type="pct"/>
          </w:tcPr>
          <w:p w:rsidR="00D31EE9" w:rsidRPr="00055C6E" w:rsidRDefault="00D31EE9" w:rsidP="00D31EE9">
            <w:pPr>
              <w:pStyle w:val="af6"/>
            </w:pPr>
            <w:r w:rsidRPr="00055C6E">
              <w:t>U2000-14</w:t>
            </w:r>
          </w:p>
        </w:tc>
        <w:tc>
          <w:tcPr>
            <w:tcW w:w="596" w:type="pct"/>
          </w:tcPr>
          <w:p w:rsidR="00D31EE9" w:rsidRPr="00055C6E" w:rsidRDefault="00D31EE9" w:rsidP="00D31EE9">
            <w:pPr>
              <w:pStyle w:val="af6"/>
            </w:pPr>
            <w:r w:rsidRPr="00055C6E">
              <w:t>LEU</w:t>
            </w:r>
          </w:p>
        </w:tc>
        <w:tc>
          <w:tcPr>
            <w:tcW w:w="1265" w:type="pct"/>
          </w:tcPr>
          <w:p w:rsidR="00D31EE9" w:rsidRPr="00055C6E" w:rsidRDefault="00D31EE9" w:rsidP="00D31EE9">
            <w:pPr>
              <w:pStyle w:val="af6"/>
            </w:pPr>
            <w:r w:rsidRPr="00055C6E">
              <w:t>U2000-14^LEU^99MRC</w:t>
            </w:r>
          </w:p>
        </w:tc>
        <w:tc>
          <w:tcPr>
            <w:tcW w:w="476" w:type="pct"/>
          </w:tcPr>
          <w:p w:rsidR="00D31EE9" w:rsidRPr="00055C6E" w:rsidRDefault="00D31EE9" w:rsidP="00D31EE9">
            <w:pPr>
              <w:pStyle w:val="af6"/>
            </w:pPr>
            <w:r w:rsidRPr="00055C6E">
              <w:rPr>
                <w:rFonts w:hint="eastAsia"/>
              </w:rPr>
              <w:t>CHEM</w:t>
            </w:r>
          </w:p>
        </w:tc>
      </w:tr>
      <w:tr w:rsidR="00D31EE9" w:rsidTr="00AD41EA">
        <w:tc>
          <w:tcPr>
            <w:tcW w:w="727" w:type="pct"/>
          </w:tcPr>
          <w:p w:rsidR="00D31EE9" w:rsidRPr="00055C6E" w:rsidRDefault="00D31EE9" w:rsidP="00D31EE9">
            <w:pPr>
              <w:pStyle w:val="af6"/>
            </w:pPr>
            <w:r w:rsidRPr="00CB6973">
              <w:rPr>
                <w:rFonts w:hint="eastAsia"/>
              </w:rPr>
              <w:t>亚硝酸盐</w:t>
            </w:r>
          </w:p>
        </w:tc>
        <w:tc>
          <w:tcPr>
            <w:tcW w:w="521" w:type="pct"/>
          </w:tcPr>
          <w:p w:rsidR="00D31EE9" w:rsidRPr="00055C6E" w:rsidRDefault="00D31EE9" w:rsidP="00D31EE9">
            <w:pPr>
              <w:pStyle w:val="af6"/>
            </w:pPr>
            <w:r w:rsidRPr="00055C6E">
              <w:rPr>
                <w:rFonts w:hint="eastAsia"/>
              </w:rPr>
              <w:t>ST</w:t>
            </w:r>
          </w:p>
        </w:tc>
        <w:tc>
          <w:tcPr>
            <w:tcW w:w="522" w:type="pct"/>
          </w:tcPr>
          <w:p w:rsidR="00D31EE9" w:rsidRPr="00055C6E" w:rsidRDefault="00D31EE9" w:rsidP="00D31EE9">
            <w:pPr>
              <w:pStyle w:val="af6"/>
            </w:pPr>
          </w:p>
        </w:tc>
        <w:tc>
          <w:tcPr>
            <w:tcW w:w="893" w:type="pct"/>
          </w:tcPr>
          <w:p w:rsidR="00D31EE9" w:rsidRPr="00055C6E" w:rsidRDefault="00D31EE9" w:rsidP="00D31EE9">
            <w:pPr>
              <w:pStyle w:val="af6"/>
            </w:pPr>
            <w:r w:rsidRPr="00055C6E">
              <w:t>U2000-15</w:t>
            </w:r>
          </w:p>
        </w:tc>
        <w:tc>
          <w:tcPr>
            <w:tcW w:w="596" w:type="pct"/>
          </w:tcPr>
          <w:p w:rsidR="00D31EE9" w:rsidRPr="00055C6E" w:rsidRDefault="00D31EE9" w:rsidP="00D31EE9">
            <w:pPr>
              <w:pStyle w:val="af6"/>
            </w:pPr>
            <w:r w:rsidRPr="00055C6E">
              <w:t>NIT</w:t>
            </w:r>
          </w:p>
        </w:tc>
        <w:tc>
          <w:tcPr>
            <w:tcW w:w="1265" w:type="pct"/>
          </w:tcPr>
          <w:p w:rsidR="00D31EE9" w:rsidRPr="00055C6E" w:rsidRDefault="00D31EE9" w:rsidP="00D31EE9">
            <w:pPr>
              <w:pStyle w:val="af6"/>
            </w:pPr>
            <w:r w:rsidRPr="00055C6E">
              <w:t>U2000-</w:t>
            </w:r>
            <w:r>
              <w:t>15</w:t>
            </w:r>
            <w:r w:rsidRPr="00055C6E">
              <w:t>^NIT^99MRC</w:t>
            </w:r>
          </w:p>
        </w:tc>
        <w:tc>
          <w:tcPr>
            <w:tcW w:w="476" w:type="pct"/>
          </w:tcPr>
          <w:p w:rsidR="00D31EE9" w:rsidRPr="00055C6E" w:rsidRDefault="00D31EE9" w:rsidP="00D31EE9">
            <w:pPr>
              <w:pStyle w:val="af6"/>
            </w:pPr>
            <w:r>
              <w:t>CHEM</w:t>
            </w:r>
          </w:p>
        </w:tc>
      </w:tr>
      <w:tr w:rsidR="00D31EE9" w:rsidTr="00AD41EA">
        <w:tc>
          <w:tcPr>
            <w:tcW w:w="727" w:type="pct"/>
          </w:tcPr>
          <w:p w:rsidR="00D31EE9" w:rsidRPr="00055C6E" w:rsidRDefault="00D31EE9" w:rsidP="00D31EE9">
            <w:pPr>
              <w:pStyle w:val="af6"/>
            </w:pPr>
            <w:r>
              <w:rPr>
                <w:rFonts w:hint="eastAsia"/>
              </w:rPr>
              <w:t>色度</w:t>
            </w:r>
          </w:p>
        </w:tc>
        <w:tc>
          <w:tcPr>
            <w:tcW w:w="521" w:type="pct"/>
          </w:tcPr>
          <w:p w:rsidR="00D31EE9" w:rsidRPr="00055C6E" w:rsidRDefault="00D31EE9" w:rsidP="00D31EE9">
            <w:pPr>
              <w:pStyle w:val="af6"/>
            </w:pPr>
            <w:r w:rsidRPr="00055C6E">
              <w:rPr>
                <w:rFonts w:hint="eastAsia"/>
              </w:rPr>
              <w:t>ST</w:t>
            </w:r>
          </w:p>
        </w:tc>
        <w:tc>
          <w:tcPr>
            <w:tcW w:w="522" w:type="pct"/>
          </w:tcPr>
          <w:p w:rsidR="00D31EE9" w:rsidRPr="00055C6E" w:rsidRDefault="00D31EE9" w:rsidP="00D31EE9">
            <w:pPr>
              <w:pStyle w:val="af6"/>
            </w:pPr>
          </w:p>
        </w:tc>
        <w:tc>
          <w:tcPr>
            <w:tcW w:w="893" w:type="pct"/>
          </w:tcPr>
          <w:p w:rsidR="00D31EE9" w:rsidRPr="00055C6E" w:rsidRDefault="00D31EE9" w:rsidP="00D31EE9">
            <w:pPr>
              <w:pStyle w:val="af6"/>
            </w:pPr>
            <w:r w:rsidRPr="00055C6E">
              <w:t>U2000-16</w:t>
            </w:r>
          </w:p>
        </w:tc>
        <w:tc>
          <w:tcPr>
            <w:tcW w:w="596" w:type="pct"/>
          </w:tcPr>
          <w:p w:rsidR="00D31EE9" w:rsidRPr="00055C6E" w:rsidRDefault="00D31EE9" w:rsidP="00D31EE9">
            <w:pPr>
              <w:pStyle w:val="af6"/>
            </w:pPr>
            <w:r w:rsidRPr="00055C6E">
              <w:t>COLOR</w:t>
            </w:r>
          </w:p>
        </w:tc>
        <w:tc>
          <w:tcPr>
            <w:tcW w:w="1265" w:type="pct"/>
          </w:tcPr>
          <w:p w:rsidR="00D31EE9" w:rsidRPr="00055C6E" w:rsidRDefault="00D31EE9" w:rsidP="00D31EE9">
            <w:pPr>
              <w:pStyle w:val="af6"/>
            </w:pPr>
            <w:r w:rsidRPr="00055C6E">
              <w:t>U2000-</w:t>
            </w:r>
            <w:r>
              <w:t>16</w:t>
            </w:r>
            <w:r w:rsidRPr="00055C6E">
              <w:t>^COLOR^99MRC</w:t>
            </w:r>
          </w:p>
        </w:tc>
        <w:tc>
          <w:tcPr>
            <w:tcW w:w="476" w:type="pct"/>
          </w:tcPr>
          <w:p w:rsidR="00D31EE9" w:rsidRPr="00055C6E" w:rsidRDefault="00D31EE9" w:rsidP="00D31EE9">
            <w:pPr>
              <w:pStyle w:val="af6"/>
            </w:pPr>
            <w:r w:rsidRPr="00055C6E">
              <w:rPr>
                <w:rFonts w:hint="eastAsia"/>
              </w:rPr>
              <w:t>CHEM</w:t>
            </w:r>
          </w:p>
        </w:tc>
      </w:tr>
      <w:tr w:rsidR="00D31EE9" w:rsidTr="00AD41EA">
        <w:tc>
          <w:tcPr>
            <w:tcW w:w="727" w:type="pct"/>
          </w:tcPr>
          <w:p w:rsidR="00D31EE9" w:rsidRPr="00055C6E" w:rsidRDefault="00D31EE9" w:rsidP="00D31EE9">
            <w:pPr>
              <w:pStyle w:val="af6"/>
            </w:pPr>
            <w:r>
              <w:t>浊度</w:t>
            </w:r>
          </w:p>
        </w:tc>
        <w:tc>
          <w:tcPr>
            <w:tcW w:w="521" w:type="pct"/>
          </w:tcPr>
          <w:p w:rsidR="00D31EE9" w:rsidRPr="00055C6E" w:rsidRDefault="00D31EE9" w:rsidP="00D31EE9">
            <w:pPr>
              <w:pStyle w:val="af6"/>
            </w:pPr>
            <w:r w:rsidRPr="00055C6E">
              <w:rPr>
                <w:rFonts w:hint="eastAsia"/>
              </w:rPr>
              <w:t>ST</w:t>
            </w:r>
          </w:p>
        </w:tc>
        <w:tc>
          <w:tcPr>
            <w:tcW w:w="522" w:type="pct"/>
          </w:tcPr>
          <w:p w:rsidR="00D31EE9" w:rsidRPr="00055C6E" w:rsidRDefault="00D31EE9" w:rsidP="00D31EE9">
            <w:pPr>
              <w:pStyle w:val="af6"/>
            </w:pPr>
          </w:p>
        </w:tc>
        <w:tc>
          <w:tcPr>
            <w:tcW w:w="893" w:type="pct"/>
          </w:tcPr>
          <w:p w:rsidR="00D31EE9" w:rsidRPr="00055C6E" w:rsidRDefault="00D31EE9" w:rsidP="00D31EE9">
            <w:pPr>
              <w:pStyle w:val="af6"/>
            </w:pPr>
            <w:r w:rsidRPr="00055C6E">
              <w:t>U2000-17</w:t>
            </w:r>
          </w:p>
        </w:tc>
        <w:tc>
          <w:tcPr>
            <w:tcW w:w="596" w:type="pct"/>
          </w:tcPr>
          <w:p w:rsidR="00D31EE9" w:rsidRPr="00055C6E" w:rsidRDefault="00D31EE9" w:rsidP="00D31EE9">
            <w:pPr>
              <w:pStyle w:val="af6"/>
            </w:pPr>
            <w:r w:rsidRPr="00055C6E">
              <w:t>TURB</w:t>
            </w:r>
          </w:p>
        </w:tc>
        <w:tc>
          <w:tcPr>
            <w:tcW w:w="1265" w:type="pct"/>
          </w:tcPr>
          <w:p w:rsidR="00D31EE9" w:rsidRPr="00055C6E" w:rsidRDefault="00D31EE9" w:rsidP="00D31EE9">
            <w:pPr>
              <w:pStyle w:val="af6"/>
            </w:pPr>
            <w:r w:rsidRPr="00055C6E">
              <w:t>U2000-1</w:t>
            </w:r>
            <w:r>
              <w:t>7</w:t>
            </w:r>
            <w:r w:rsidRPr="00055C6E">
              <w:t>^TURB^99MRC</w:t>
            </w:r>
          </w:p>
        </w:tc>
        <w:tc>
          <w:tcPr>
            <w:tcW w:w="476" w:type="pct"/>
          </w:tcPr>
          <w:p w:rsidR="00D31EE9" w:rsidRPr="00055C6E" w:rsidRDefault="00D31EE9" w:rsidP="00D31EE9">
            <w:pPr>
              <w:pStyle w:val="af6"/>
            </w:pPr>
            <w:r w:rsidRPr="00055C6E">
              <w:rPr>
                <w:rFonts w:hint="eastAsia"/>
              </w:rPr>
              <w:t>CHEM</w:t>
            </w:r>
          </w:p>
        </w:tc>
      </w:tr>
      <w:tr w:rsidR="00D31EE9" w:rsidTr="00AD41EA">
        <w:tc>
          <w:tcPr>
            <w:tcW w:w="727" w:type="pct"/>
          </w:tcPr>
          <w:p w:rsidR="00D31EE9" w:rsidRPr="00055C6E" w:rsidRDefault="00D31EE9" w:rsidP="00D31EE9">
            <w:pPr>
              <w:pStyle w:val="af6"/>
            </w:pPr>
            <w:r>
              <w:t>结晶</w:t>
            </w:r>
          </w:p>
        </w:tc>
        <w:tc>
          <w:tcPr>
            <w:tcW w:w="521" w:type="pct"/>
          </w:tcPr>
          <w:p w:rsidR="00D31EE9" w:rsidRPr="00055C6E" w:rsidRDefault="00D31EE9" w:rsidP="00D31EE9">
            <w:pPr>
              <w:pStyle w:val="af6"/>
            </w:pPr>
            <w:r w:rsidRPr="00055C6E">
              <w:rPr>
                <w:rFonts w:hint="eastAsia"/>
              </w:rPr>
              <w:t>ST</w:t>
            </w:r>
          </w:p>
        </w:tc>
        <w:tc>
          <w:tcPr>
            <w:tcW w:w="522" w:type="pct"/>
          </w:tcPr>
          <w:p w:rsidR="00D31EE9" w:rsidRPr="00055C6E" w:rsidRDefault="00D31EE9" w:rsidP="00D31EE9">
            <w:pPr>
              <w:pStyle w:val="af6"/>
            </w:pPr>
          </w:p>
        </w:tc>
        <w:tc>
          <w:tcPr>
            <w:tcW w:w="893" w:type="pct"/>
          </w:tcPr>
          <w:p w:rsidR="00D31EE9" w:rsidRPr="00055C6E" w:rsidRDefault="00D31EE9" w:rsidP="00D31EE9">
            <w:pPr>
              <w:pStyle w:val="af6"/>
            </w:pPr>
            <w:r w:rsidRPr="00055C6E">
              <w:t>U2000-18</w:t>
            </w:r>
          </w:p>
        </w:tc>
        <w:tc>
          <w:tcPr>
            <w:tcW w:w="596" w:type="pct"/>
          </w:tcPr>
          <w:p w:rsidR="00D31EE9" w:rsidRPr="00055C6E" w:rsidRDefault="00D31EE9" w:rsidP="00D31EE9">
            <w:pPr>
              <w:pStyle w:val="af6"/>
            </w:pPr>
            <w:r w:rsidRPr="00055C6E">
              <w:t>CRYS</w:t>
            </w:r>
          </w:p>
        </w:tc>
        <w:tc>
          <w:tcPr>
            <w:tcW w:w="1265" w:type="pct"/>
          </w:tcPr>
          <w:p w:rsidR="00D31EE9" w:rsidRPr="00055C6E" w:rsidRDefault="00D31EE9" w:rsidP="00D31EE9">
            <w:pPr>
              <w:pStyle w:val="af6"/>
            </w:pPr>
            <w:r w:rsidRPr="00055C6E">
              <w:t>U2000-1</w:t>
            </w:r>
            <w:r>
              <w:t>8</w:t>
            </w:r>
            <w:r w:rsidRPr="00055C6E">
              <w:t>^CRYS^99MRC</w:t>
            </w:r>
          </w:p>
        </w:tc>
        <w:tc>
          <w:tcPr>
            <w:tcW w:w="476" w:type="pct"/>
          </w:tcPr>
          <w:p w:rsidR="00D31EE9" w:rsidRPr="00055C6E" w:rsidRDefault="00D31EE9" w:rsidP="00D31EE9">
            <w:pPr>
              <w:pStyle w:val="af6"/>
            </w:pPr>
            <w:r w:rsidRPr="00055C6E">
              <w:rPr>
                <w:rFonts w:hint="eastAsia"/>
              </w:rPr>
              <w:t>SED</w:t>
            </w:r>
          </w:p>
        </w:tc>
      </w:tr>
      <w:tr w:rsidR="00D31EE9" w:rsidTr="00AD41EA">
        <w:tc>
          <w:tcPr>
            <w:tcW w:w="727" w:type="pct"/>
          </w:tcPr>
          <w:p w:rsidR="00D31EE9" w:rsidRPr="00055C6E" w:rsidRDefault="00D31EE9" w:rsidP="00D31EE9">
            <w:pPr>
              <w:pStyle w:val="af6"/>
            </w:pPr>
            <w:r w:rsidRPr="00CB6973">
              <w:rPr>
                <w:rFonts w:hint="eastAsia"/>
              </w:rPr>
              <w:t>透明管型</w:t>
            </w:r>
          </w:p>
        </w:tc>
        <w:tc>
          <w:tcPr>
            <w:tcW w:w="521" w:type="pct"/>
          </w:tcPr>
          <w:p w:rsidR="00D31EE9" w:rsidRPr="00055C6E" w:rsidRDefault="00D31EE9" w:rsidP="00D31EE9">
            <w:pPr>
              <w:pStyle w:val="af6"/>
            </w:pPr>
            <w:r w:rsidRPr="00055C6E">
              <w:rPr>
                <w:rFonts w:hint="eastAsia"/>
              </w:rPr>
              <w:t>ST</w:t>
            </w:r>
          </w:p>
        </w:tc>
        <w:tc>
          <w:tcPr>
            <w:tcW w:w="522" w:type="pct"/>
          </w:tcPr>
          <w:p w:rsidR="00D31EE9" w:rsidRPr="00055C6E" w:rsidRDefault="00D31EE9" w:rsidP="00D31EE9">
            <w:pPr>
              <w:pStyle w:val="af6"/>
            </w:pPr>
          </w:p>
        </w:tc>
        <w:tc>
          <w:tcPr>
            <w:tcW w:w="893" w:type="pct"/>
          </w:tcPr>
          <w:p w:rsidR="00D31EE9" w:rsidRPr="00055C6E" w:rsidRDefault="00D31EE9" w:rsidP="00D31EE9">
            <w:pPr>
              <w:pStyle w:val="af6"/>
            </w:pPr>
            <w:r w:rsidRPr="00055C6E">
              <w:t>U2000-19</w:t>
            </w:r>
          </w:p>
        </w:tc>
        <w:tc>
          <w:tcPr>
            <w:tcW w:w="596" w:type="pct"/>
          </w:tcPr>
          <w:p w:rsidR="00D31EE9" w:rsidRPr="00055C6E" w:rsidRDefault="00D31EE9" w:rsidP="00D31EE9">
            <w:pPr>
              <w:pStyle w:val="af6"/>
            </w:pPr>
            <w:r w:rsidRPr="00055C6E">
              <w:t>HYA</w:t>
            </w:r>
          </w:p>
        </w:tc>
        <w:tc>
          <w:tcPr>
            <w:tcW w:w="1265" w:type="pct"/>
          </w:tcPr>
          <w:p w:rsidR="00D31EE9" w:rsidRPr="00055C6E" w:rsidRDefault="00D31EE9" w:rsidP="00D31EE9">
            <w:pPr>
              <w:pStyle w:val="af6"/>
            </w:pPr>
            <w:r w:rsidRPr="00055C6E">
              <w:t>U2000-1</w:t>
            </w:r>
            <w:r>
              <w:t>9</w:t>
            </w:r>
            <w:r w:rsidRPr="00055C6E">
              <w:t>^HYA^99MRC</w:t>
            </w:r>
          </w:p>
        </w:tc>
        <w:tc>
          <w:tcPr>
            <w:tcW w:w="476" w:type="pct"/>
          </w:tcPr>
          <w:p w:rsidR="00D31EE9" w:rsidRPr="00055C6E" w:rsidRDefault="00D31EE9" w:rsidP="00D31EE9">
            <w:pPr>
              <w:pStyle w:val="af6"/>
            </w:pPr>
            <w:r w:rsidRPr="00055C6E">
              <w:rPr>
                <w:rFonts w:hint="eastAsia"/>
              </w:rPr>
              <w:t>SED</w:t>
            </w:r>
          </w:p>
        </w:tc>
      </w:tr>
      <w:tr w:rsidR="00D31EE9" w:rsidTr="00AD41EA">
        <w:tc>
          <w:tcPr>
            <w:tcW w:w="727" w:type="pct"/>
          </w:tcPr>
          <w:p w:rsidR="00D31EE9" w:rsidRPr="00055C6E" w:rsidRDefault="00D31EE9" w:rsidP="00D31EE9">
            <w:pPr>
              <w:pStyle w:val="af6"/>
            </w:pPr>
            <w:r w:rsidRPr="00CB6973">
              <w:rPr>
                <w:rFonts w:hint="eastAsia"/>
              </w:rPr>
              <w:t>细菌</w:t>
            </w:r>
          </w:p>
        </w:tc>
        <w:tc>
          <w:tcPr>
            <w:tcW w:w="521" w:type="pct"/>
          </w:tcPr>
          <w:p w:rsidR="00D31EE9" w:rsidRPr="00055C6E" w:rsidRDefault="00D31EE9" w:rsidP="00D31EE9">
            <w:pPr>
              <w:pStyle w:val="af6"/>
            </w:pPr>
            <w:r w:rsidRPr="00055C6E">
              <w:rPr>
                <w:rFonts w:hint="eastAsia"/>
              </w:rPr>
              <w:t>ST</w:t>
            </w:r>
          </w:p>
        </w:tc>
        <w:tc>
          <w:tcPr>
            <w:tcW w:w="522" w:type="pct"/>
          </w:tcPr>
          <w:p w:rsidR="00D31EE9" w:rsidRPr="00055C6E" w:rsidRDefault="00D31EE9" w:rsidP="00D31EE9">
            <w:pPr>
              <w:pStyle w:val="af6"/>
            </w:pPr>
          </w:p>
        </w:tc>
        <w:tc>
          <w:tcPr>
            <w:tcW w:w="893" w:type="pct"/>
          </w:tcPr>
          <w:p w:rsidR="00D31EE9" w:rsidRPr="00055C6E" w:rsidRDefault="00D31EE9" w:rsidP="00D31EE9">
            <w:pPr>
              <w:pStyle w:val="af6"/>
            </w:pPr>
            <w:r w:rsidRPr="00055C6E">
              <w:t>U2000-20</w:t>
            </w:r>
          </w:p>
        </w:tc>
        <w:tc>
          <w:tcPr>
            <w:tcW w:w="596" w:type="pct"/>
          </w:tcPr>
          <w:p w:rsidR="00D31EE9" w:rsidRPr="00055C6E" w:rsidRDefault="00D31EE9" w:rsidP="00D31EE9">
            <w:pPr>
              <w:pStyle w:val="af6"/>
            </w:pPr>
            <w:r w:rsidRPr="00055C6E">
              <w:t>BACT</w:t>
            </w:r>
          </w:p>
        </w:tc>
        <w:tc>
          <w:tcPr>
            <w:tcW w:w="1265" w:type="pct"/>
          </w:tcPr>
          <w:p w:rsidR="00D31EE9" w:rsidRPr="00055C6E" w:rsidRDefault="00D31EE9" w:rsidP="00D31EE9">
            <w:pPr>
              <w:pStyle w:val="af6"/>
            </w:pPr>
            <w:r w:rsidRPr="00055C6E">
              <w:t>U2000-</w:t>
            </w:r>
            <w:r>
              <w:t>20</w:t>
            </w:r>
            <w:r w:rsidRPr="00055C6E">
              <w:t>^BACT^99MRC</w:t>
            </w:r>
          </w:p>
        </w:tc>
        <w:tc>
          <w:tcPr>
            <w:tcW w:w="476" w:type="pct"/>
          </w:tcPr>
          <w:p w:rsidR="00D31EE9" w:rsidRPr="00055C6E" w:rsidRDefault="00D31EE9" w:rsidP="00D31EE9">
            <w:pPr>
              <w:pStyle w:val="af6"/>
            </w:pPr>
            <w:r w:rsidRPr="00055C6E">
              <w:rPr>
                <w:rFonts w:hint="eastAsia"/>
              </w:rPr>
              <w:t>SED</w:t>
            </w:r>
          </w:p>
        </w:tc>
      </w:tr>
      <w:tr w:rsidR="00D31EE9" w:rsidTr="00AD41EA">
        <w:tc>
          <w:tcPr>
            <w:tcW w:w="727" w:type="pct"/>
          </w:tcPr>
          <w:p w:rsidR="00D31EE9" w:rsidRPr="00055C6E" w:rsidRDefault="00D31EE9" w:rsidP="00D31EE9">
            <w:pPr>
              <w:pStyle w:val="af6"/>
            </w:pPr>
            <w:r w:rsidRPr="00CB6973">
              <w:rPr>
                <w:rFonts w:hint="eastAsia"/>
              </w:rPr>
              <w:lastRenderedPageBreak/>
              <w:t>酵母菌</w:t>
            </w:r>
          </w:p>
        </w:tc>
        <w:tc>
          <w:tcPr>
            <w:tcW w:w="521" w:type="pct"/>
          </w:tcPr>
          <w:p w:rsidR="00D31EE9" w:rsidRPr="00055C6E" w:rsidRDefault="00D31EE9" w:rsidP="00D31EE9">
            <w:pPr>
              <w:pStyle w:val="af6"/>
            </w:pPr>
            <w:r w:rsidRPr="00055C6E">
              <w:rPr>
                <w:rFonts w:hint="eastAsia"/>
              </w:rPr>
              <w:t>ST</w:t>
            </w:r>
          </w:p>
        </w:tc>
        <w:tc>
          <w:tcPr>
            <w:tcW w:w="522" w:type="pct"/>
          </w:tcPr>
          <w:p w:rsidR="00D31EE9" w:rsidRPr="00055C6E" w:rsidRDefault="00D31EE9" w:rsidP="00D31EE9">
            <w:pPr>
              <w:pStyle w:val="af6"/>
            </w:pPr>
          </w:p>
        </w:tc>
        <w:tc>
          <w:tcPr>
            <w:tcW w:w="893" w:type="pct"/>
          </w:tcPr>
          <w:p w:rsidR="00D31EE9" w:rsidRPr="00055C6E" w:rsidRDefault="00D31EE9" w:rsidP="00D31EE9">
            <w:pPr>
              <w:pStyle w:val="af6"/>
            </w:pPr>
            <w:r w:rsidRPr="00055C6E">
              <w:t>U2000-21</w:t>
            </w:r>
          </w:p>
        </w:tc>
        <w:tc>
          <w:tcPr>
            <w:tcW w:w="596" w:type="pct"/>
          </w:tcPr>
          <w:p w:rsidR="00D31EE9" w:rsidRPr="00055C6E" w:rsidRDefault="00D31EE9" w:rsidP="00D31EE9">
            <w:pPr>
              <w:pStyle w:val="af6"/>
            </w:pPr>
            <w:r w:rsidRPr="00055C6E">
              <w:t>BYST</w:t>
            </w:r>
          </w:p>
        </w:tc>
        <w:tc>
          <w:tcPr>
            <w:tcW w:w="1265" w:type="pct"/>
          </w:tcPr>
          <w:p w:rsidR="00D31EE9" w:rsidRPr="00055C6E" w:rsidRDefault="00D31EE9" w:rsidP="00D31EE9">
            <w:pPr>
              <w:pStyle w:val="af6"/>
            </w:pPr>
            <w:r w:rsidRPr="00055C6E">
              <w:t>U2000-2</w:t>
            </w:r>
            <w:r>
              <w:t>1</w:t>
            </w:r>
            <w:r w:rsidRPr="00055C6E">
              <w:t>^BYST^99MRC</w:t>
            </w:r>
          </w:p>
        </w:tc>
        <w:tc>
          <w:tcPr>
            <w:tcW w:w="476" w:type="pct"/>
          </w:tcPr>
          <w:p w:rsidR="00D31EE9" w:rsidRPr="00055C6E" w:rsidRDefault="00D31EE9" w:rsidP="00D31EE9">
            <w:pPr>
              <w:pStyle w:val="af6"/>
            </w:pPr>
            <w:r w:rsidRPr="00055C6E">
              <w:rPr>
                <w:rFonts w:hint="eastAsia"/>
              </w:rPr>
              <w:t>SED</w:t>
            </w:r>
          </w:p>
        </w:tc>
      </w:tr>
      <w:tr w:rsidR="00D31EE9" w:rsidTr="00AD41EA">
        <w:tc>
          <w:tcPr>
            <w:tcW w:w="727" w:type="pct"/>
          </w:tcPr>
          <w:p w:rsidR="00D31EE9" w:rsidRPr="00055C6E" w:rsidRDefault="00D31EE9" w:rsidP="00D31EE9">
            <w:pPr>
              <w:pStyle w:val="af6"/>
            </w:pPr>
            <w:r w:rsidRPr="00CB6973">
              <w:rPr>
                <w:rFonts w:hint="eastAsia"/>
              </w:rPr>
              <w:t>粘液丝</w:t>
            </w:r>
          </w:p>
        </w:tc>
        <w:tc>
          <w:tcPr>
            <w:tcW w:w="521" w:type="pct"/>
          </w:tcPr>
          <w:p w:rsidR="00D31EE9" w:rsidRPr="00055C6E" w:rsidRDefault="00D31EE9" w:rsidP="00D31EE9">
            <w:pPr>
              <w:pStyle w:val="af6"/>
            </w:pPr>
            <w:r w:rsidRPr="00055C6E">
              <w:rPr>
                <w:rFonts w:hint="eastAsia"/>
              </w:rPr>
              <w:t>ST</w:t>
            </w:r>
          </w:p>
        </w:tc>
        <w:tc>
          <w:tcPr>
            <w:tcW w:w="522" w:type="pct"/>
          </w:tcPr>
          <w:p w:rsidR="00D31EE9" w:rsidRPr="00055C6E" w:rsidRDefault="00D31EE9" w:rsidP="00D31EE9">
            <w:pPr>
              <w:pStyle w:val="af6"/>
            </w:pPr>
          </w:p>
        </w:tc>
        <w:tc>
          <w:tcPr>
            <w:tcW w:w="893" w:type="pct"/>
          </w:tcPr>
          <w:p w:rsidR="00D31EE9" w:rsidRPr="00055C6E" w:rsidRDefault="00D31EE9" w:rsidP="00D31EE9">
            <w:pPr>
              <w:pStyle w:val="af6"/>
            </w:pPr>
            <w:r w:rsidRPr="00055C6E">
              <w:t>U2000-22</w:t>
            </w:r>
          </w:p>
        </w:tc>
        <w:tc>
          <w:tcPr>
            <w:tcW w:w="596" w:type="pct"/>
          </w:tcPr>
          <w:p w:rsidR="00D31EE9" w:rsidRPr="00055C6E" w:rsidRDefault="00D31EE9" w:rsidP="00D31EE9">
            <w:pPr>
              <w:pStyle w:val="af6"/>
            </w:pPr>
            <w:r w:rsidRPr="00055C6E">
              <w:t>MUCS</w:t>
            </w:r>
          </w:p>
        </w:tc>
        <w:tc>
          <w:tcPr>
            <w:tcW w:w="1265" w:type="pct"/>
          </w:tcPr>
          <w:p w:rsidR="00D31EE9" w:rsidRPr="00055C6E" w:rsidRDefault="00D31EE9" w:rsidP="00D31EE9">
            <w:pPr>
              <w:pStyle w:val="af6"/>
            </w:pPr>
            <w:r w:rsidRPr="00055C6E">
              <w:t>U2000-2</w:t>
            </w:r>
            <w:r>
              <w:t>2</w:t>
            </w:r>
            <w:r w:rsidRPr="00055C6E">
              <w:t>^MUCS^99MRC</w:t>
            </w:r>
          </w:p>
        </w:tc>
        <w:tc>
          <w:tcPr>
            <w:tcW w:w="476" w:type="pct"/>
          </w:tcPr>
          <w:p w:rsidR="00D31EE9" w:rsidRPr="00055C6E" w:rsidRDefault="00D31EE9" w:rsidP="00D31EE9">
            <w:pPr>
              <w:pStyle w:val="af6"/>
            </w:pPr>
            <w:r w:rsidRPr="00055C6E">
              <w:rPr>
                <w:rFonts w:hint="eastAsia"/>
              </w:rPr>
              <w:t>SED</w:t>
            </w:r>
          </w:p>
        </w:tc>
      </w:tr>
      <w:tr w:rsidR="00D31EE9" w:rsidTr="00AD41EA">
        <w:tc>
          <w:tcPr>
            <w:tcW w:w="727" w:type="pct"/>
          </w:tcPr>
          <w:p w:rsidR="00D31EE9" w:rsidRPr="00055C6E" w:rsidRDefault="00D31EE9" w:rsidP="00D31EE9">
            <w:pPr>
              <w:pStyle w:val="af6"/>
            </w:pPr>
            <w:r w:rsidRPr="00CB6973">
              <w:rPr>
                <w:rFonts w:hint="eastAsia"/>
              </w:rPr>
              <w:t>非鳞状上皮细胞</w:t>
            </w:r>
          </w:p>
        </w:tc>
        <w:tc>
          <w:tcPr>
            <w:tcW w:w="521" w:type="pct"/>
          </w:tcPr>
          <w:p w:rsidR="00D31EE9" w:rsidRPr="00055C6E" w:rsidRDefault="00D31EE9" w:rsidP="00D31EE9">
            <w:pPr>
              <w:pStyle w:val="af6"/>
            </w:pPr>
            <w:r w:rsidRPr="00055C6E">
              <w:rPr>
                <w:rFonts w:hint="eastAsia"/>
              </w:rPr>
              <w:t>ST</w:t>
            </w:r>
          </w:p>
        </w:tc>
        <w:tc>
          <w:tcPr>
            <w:tcW w:w="522" w:type="pct"/>
          </w:tcPr>
          <w:p w:rsidR="00D31EE9" w:rsidRPr="00055C6E" w:rsidRDefault="00D31EE9" w:rsidP="00D31EE9">
            <w:pPr>
              <w:pStyle w:val="af6"/>
            </w:pPr>
          </w:p>
        </w:tc>
        <w:tc>
          <w:tcPr>
            <w:tcW w:w="893" w:type="pct"/>
          </w:tcPr>
          <w:p w:rsidR="00D31EE9" w:rsidRPr="00055C6E" w:rsidRDefault="00D31EE9" w:rsidP="00D31EE9">
            <w:pPr>
              <w:pStyle w:val="af6"/>
            </w:pPr>
            <w:r w:rsidRPr="00055C6E">
              <w:t>U2000-2</w:t>
            </w:r>
            <w:r>
              <w:t>3</w:t>
            </w:r>
          </w:p>
        </w:tc>
        <w:tc>
          <w:tcPr>
            <w:tcW w:w="596" w:type="pct"/>
          </w:tcPr>
          <w:p w:rsidR="00D31EE9" w:rsidRPr="00055C6E" w:rsidRDefault="00D31EE9" w:rsidP="00D31EE9">
            <w:pPr>
              <w:pStyle w:val="af6"/>
            </w:pPr>
            <w:r w:rsidRPr="00055C6E">
              <w:t>NEC</w:t>
            </w:r>
          </w:p>
        </w:tc>
        <w:tc>
          <w:tcPr>
            <w:tcW w:w="1265" w:type="pct"/>
          </w:tcPr>
          <w:p w:rsidR="00D31EE9" w:rsidRPr="00055C6E" w:rsidRDefault="00D31EE9" w:rsidP="00D31EE9">
            <w:pPr>
              <w:pStyle w:val="af6"/>
            </w:pPr>
            <w:r w:rsidRPr="00055C6E">
              <w:t>U2000-2</w:t>
            </w:r>
            <w:r>
              <w:t>3</w:t>
            </w:r>
            <w:r w:rsidRPr="00055C6E">
              <w:t>^NEC^99MRC</w:t>
            </w:r>
          </w:p>
        </w:tc>
        <w:tc>
          <w:tcPr>
            <w:tcW w:w="476" w:type="pct"/>
          </w:tcPr>
          <w:p w:rsidR="00D31EE9" w:rsidRPr="00055C6E" w:rsidRDefault="00D31EE9" w:rsidP="00D31EE9">
            <w:pPr>
              <w:pStyle w:val="af6"/>
            </w:pPr>
            <w:r w:rsidRPr="00055C6E">
              <w:rPr>
                <w:rFonts w:hint="eastAsia"/>
              </w:rPr>
              <w:t>SED</w:t>
            </w:r>
          </w:p>
        </w:tc>
      </w:tr>
      <w:tr w:rsidR="00D31EE9" w:rsidTr="00AD41EA">
        <w:tc>
          <w:tcPr>
            <w:tcW w:w="727" w:type="pct"/>
          </w:tcPr>
          <w:p w:rsidR="00D31EE9" w:rsidRPr="00055C6E" w:rsidRDefault="00D31EE9" w:rsidP="00D31EE9">
            <w:pPr>
              <w:pStyle w:val="af6"/>
            </w:pPr>
            <w:r w:rsidRPr="00CB6973">
              <w:rPr>
                <w:rFonts w:hint="eastAsia"/>
              </w:rPr>
              <w:t>病理管型</w:t>
            </w:r>
          </w:p>
        </w:tc>
        <w:tc>
          <w:tcPr>
            <w:tcW w:w="521" w:type="pct"/>
          </w:tcPr>
          <w:p w:rsidR="00D31EE9" w:rsidRPr="00055C6E" w:rsidRDefault="00D31EE9" w:rsidP="00D31EE9">
            <w:pPr>
              <w:pStyle w:val="af6"/>
            </w:pPr>
            <w:r w:rsidRPr="00055C6E">
              <w:rPr>
                <w:rFonts w:hint="eastAsia"/>
              </w:rPr>
              <w:t>ST</w:t>
            </w:r>
          </w:p>
        </w:tc>
        <w:tc>
          <w:tcPr>
            <w:tcW w:w="522" w:type="pct"/>
          </w:tcPr>
          <w:p w:rsidR="00D31EE9" w:rsidRPr="00055C6E" w:rsidRDefault="00D31EE9" w:rsidP="00D31EE9">
            <w:pPr>
              <w:pStyle w:val="af6"/>
            </w:pPr>
          </w:p>
        </w:tc>
        <w:tc>
          <w:tcPr>
            <w:tcW w:w="893" w:type="pct"/>
          </w:tcPr>
          <w:p w:rsidR="00D31EE9" w:rsidRPr="00055C6E" w:rsidRDefault="00D31EE9" w:rsidP="00D31EE9">
            <w:pPr>
              <w:pStyle w:val="af6"/>
            </w:pPr>
            <w:r w:rsidRPr="00055C6E">
              <w:t>U2000-24</w:t>
            </w:r>
          </w:p>
        </w:tc>
        <w:tc>
          <w:tcPr>
            <w:tcW w:w="596" w:type="pct"/>
          </w:tcPr>
          <w:p w:rsidR="00D31EE9" w:rsidRPr="00055C6E" w:rsidRDefault="00D31EE9" w:rsidP="00D31EE9">
            <w:pPr>
              <w:pStyle w:val="af6"/>
            </w:pPr>
            <w:r w:rsidRPr="00055C6E">
              <w:t>PAT</w:t>
            </w:r>
          </w:p>
        </w:tc>
        <w:tc>
          <w:tcPr>
            <w:tcW w:w="1265" w:type="pct"/>
          </w:tcPr>
          <w:p w:rsidR="00D31EE9" w:rsidRPr="00055C6E" w:rsidRDefault="00D31EE9" w:rsidP="00D31EE9">
            <w:pPr>
              <w:pStyle w:val="af6"/>
            </w:pPr>
            <w:r w:rsidRPr="00055C6E">
              <w:t>U2000-24^PAT^99MRC</w:t>
            </w:r>
          </w:p>
        </w:tc>
        <w:tc>
          <w:tcPr>
            <w:tcW w:w="476" w:type="pct"/>
          </w:tcPr>
          <w:p w:rsidR="00D31EE9" w:rsidRPr="00055C6E" w:rsidRDefault="00D31EE9" w:rsidP="00D31EE9">
            <w:pPr>
              <w:pStyle w:val="af6"/>
            </w:pPr>
            <w:r w:rsidRPr="00055C6E">
              <w:rPr>
                <w:rFonts w:hint="eastAsia"/>
              </w:rPr>
              <w:t>SED</w:t>
            </w:r>
          </w:p>
        </w:tc>
      </w:tr>
      <w:tr w:rsidR="00D31EE9" w:rsidTr="00AD41EA">
        <w:tc>
          <w:tcPr>
            <w:tcW w:w="727" w:type="pct"/>
          </w:tcPr>
          <w:p w:rsidR="00D31EE9" w:rsidRPr="00055C6E" w:rsidRDefault="00D31EE9" w:rsidP="00D31EE9">
            <w:pPr>
              <w:pStyle w:val="af6"/>
            </w:pPr>
            <w:r w:rsidRPr="00CB6973">
              <w:rPr>
                <w:rFonts w:hint="eastAsia"/>
              </w:rPr>
              <w:t>红细胞</w:t>
            </w:r>
          </w:p>
        </w:tc>
        <w:tc>
          <w:tcPr>
            <w:tcW w:w="521" w:type="pct"/>
          </w:tcPr>
          <w:p w:rsidR="00D31EE9" w:rsidRPr="00055C6E" w:rsidRDefault="00D31EE9" w:rsidP="00D31EE9">
            <w:pPr>
              <w:pStyle w:val="af6"/>
            </w:pPr>
            <w:r w:rsidRPr="00055C6E">
              <w:rPr>
                <w:rFonts w:hint="eastAsia"/>
              </w:rPr>
              <w:t>ST</w:t>
            </w:r>
          </w:p>
        </w:tc>
        <w:tc>
          <w:tcPr>
            <w:tcW w:w="522" w:type="pct"/>
          </w:tcPr>
          <w:p w:rsidR="00D31EE9" w:rsidRPr="00055C6E" w:rsidRDefault="00D31EE9" w:rsidP="00D31EE9">
            <w:pPr>
              <w:pStyle w:val="af6"/>
            </w:pPr>
          </w:p>
        </w:tc>
        <w:tc>
          <w:tcPr>
            <w:tcW w:w="893" w:type="pct"/>
          </w:tcPr>
          <w:p w:rsidR="00D31EE9" w:rsidRPr="00055C6E" w:rsidRDefault="00D31EE9" w:rsidP="00D31EE9">
            <w:pPr>
              <w:pStyle w:val="af6"/>
            </w:pPr>
            <w:r w:rsidRPr="00055C6E">
              <w:t>U2000-25</w:t>
            </w:r>
          </w:p>
        </w:tc>
        <w:tc>
          <w:tcPr>
            <w:tcW w:w="596" w:type="pct"/>
          </w:tcPr>
          <w:p w:rsidR="00D31EE9" w:rsidRPr="00055C6E" w:rsidRDefault="00D31EE9" w:rsidP="00D31EE9">
            <w:pPr>
              <w:pStyle w:val="af6"/>
            </w:pPr>
            <w:r w:rsidRPr="00055C6E">
              <w:t>RBC</w:t>
            </w:r>
          </w:p>
        </w:tc>
        <w:tc>
          <w:tcPr>
            <w:tcW w:w="1265" w:type="pct"/>
          </w:tcPr>
          <w:p w:rsidR="00D31EE9" w:rsidRPr="00055C6E" w:rsidRDefault="00D31EE9" w:rsidP="00D31EE9">
            <w:pPr>
              <w:pStyle w:val="af6"/>
            </w:pPr>
            <w:r w:rsidRPr="00055C6E">
              <w:t>U2000-25^RBC^99MRC</w:t>
            </w:r>
          </w:p>
        </w:tc>
        <w:tc>
          <w:tcPr>
            <w:tcW w:w="476" w:type="pct"/>
          </w:tcPr>
          <w:p w:rsidR="00D31EE9" w:rsidRPr="00055C6E" w:rsidRDefault="00D31EE9" w:rsidP="00D31EE9">
            <w:pPr>
              <w:pStyle w:val="af6"/>
            </w:pPr>
            <w:r w:rsidRPr="00055C6E">
              <w:rPr>
                <w:rFonts w:hint="eastAsia"/>
              </w:rPr>
              <w:t>SED</w:t>
            </w:r>
          </w:p>
        </w:tc>
      </w:tr>
      <w:tr w:rsidR="00D31EE9" w:rsidTr="00AD41EA">
        <w:tc>
          <w:tcPr>
            <w:tcW w:w="727" w:type="pct"/>
          </w:tcPr>
          <w:p w:rsidR="00D31EE9" w:rsidRPr="00055C6E" w:rsidRDefault="00D31EE9" w:rsidP="00D31EE9">
            <w:pPr>
              <w:pStyle w:val="af6"/>
            </w:pPr>
            <w:r w:rsidRPr="00CB6973">
              <w:rPr>
                <w:rFonts w:hint="eastAsia"/>
              </w:rPr>
              <w:t>鳞状上皮细胞</w:t>
            </w:r>
          </w:p>
        </w:tc>
        <w:tc>
          <w:tcPr>
            <w:tcW w:w="521" w:type="pct"/>
          </w:tcPr>
          <w:p w:rsidR="00D31EE9" w:rsidRPr="00055C6E" w:rsidRDefault="00D31EE9" w:rsidP="00D31EE9">
            <w:pPr>
              <w:pStyle w:val="af6"/>
            </w:pPr>
            <w:r w:rsidRPr="00055C6E">
              <w:rPr>
                <w:rFonts w:hint="eastAsia"/>
              </w:rPr>
              <w:t>ST</w:t>
            </w:r>
          </w:p>
        </w:tc>
        <w:tc>
          <w:tcPr>
            <w:tcW w:w="522" w:type="pct"/>
          </w:tcPr>
          <w:p w:rsidR="00D31EE9" w:rsidRPr="00055C6E" w:rsidRDefault="00D31EE9" w:rsidP="00D31EE9">
            <w:pPr>
              <w:pStyle w:val="af6"/>
            </w:pPr>
          </w:p>
        </w:tc>
        <w:tc>
          <w:tcPr>
            <w:tcW w:w="893" w:type="pct"/>
          </w:tcPr>
          <w:p w:rsidR="00D31EE9" w:rsidRPr="00055C6E" w:rsidRDefault="00D31EE9" w:rsidP="00D31EE9">
            <w:pPr>
              <w:pStyle w:val="af6"/>
            </w:pPr>
            <w:r w:rsidRPr="00055C6E">
              <w:t>U2000-26</w:t>
            </w:r>
          </w:p>
        </w:tc>
        <w:tc>
          <w:tcPr>
            <w:tcW w:w="596" w:type="pct"/>
          </w:tcPr>
          <w:p w:rsidR="00D31EE9" w:rsidRPr="00055C6E" w:rsidRDefault="00D31EE9" w:rsidP="00D31EE9">
            <w:pPr>
              <w:pStyle w:val="af6"/>
            </w:pPr>
            <w:r w:rsidRPr="00055C6E">
              <w:t>SEC</w:t>
            </w:r>
          </w:p>
        </w:tc>
        <w:tc>
          <w:tcPr>
            <w:tcW w:w="1265" w:type="pct"/>
          </w:tcPr>
          <w:p w:rsidR="00D31EE9" w:rsidRPr="00055C6E" w:rsidRDefault="00D31EE9" w:rsidP="00D31EE9">
            <w:pPr>
              <w:pStyle w:val="af6"/>
            </w:pPr>
            <w:r w:rsidRPr="00055C6E">
              <w:t>U2000-26^SEC^99MRC</w:t>
            </w:r>
          </w:p>
        </w:tc>
        <w:tc>
          <w:tcPr>
            <w:tcW w:w="476" w:type="pct"/>
          </w:tcPr>
          <w:p w:rsidR="00D31EE9" w:rsidRPr="00055C6E" w:rsidRDefault="00D31EE9" w:rsidP="00D31EE9">
            <w:pPr>
              <w:pStyle w:val="af6"/>
            </w:pPr>
            <w:r w:rsidRPr="00055C6E">
              <w:rPr>
                <w:rFonts w:hint="eastAsia"/>
              </w:rPr>
              <w:t>SED</w:t>
            </w:r>
          </w:p>
        </w:tc>
      </w:tr>
      <w:tr w:rsidR="00D31EE9" w:rsidTr="00AD41EA">
        <w:tc>
          <w:tcPr>
            <w:tcW w:w="727" w:type="pct"/>
          </w:tcPr>
          <w:p w:rsidR="00D31EE9" w:rsidRPr="00055C6E" w:rsidRDefault="00D31EE9" w:rsidP="00D31EE9">
            <w:pPr>
              <w:pStyle w:val="af6"/>
            </w:pPr>
            <w:r w:rsidRPr="00CB6973">
              <w:rPr>
                <w:rFonts w:hint="eastAsia"/>
              </w:rPr>
              <w:t>精子</w:t>
            </w:r>
          </w:p>
        </w:tc>
        <w:tc>
          <w:tcPr>
            <w:tcW w:w="521" w:type="pct"/>
          </w:tcPr>
          <w:p w:rsidR="00D31EE9" w:rsidRPr="00055C6E" w:rsidRDefault="00D31EE9" w:rsidP="00D31EE9">
            <w:pPr>
              <w:pStyle w:val="af6"/>
            </w:pPr>
            <w:r w:rsidRPr="00055C6E">
              <w:rPr>
                <w:rFonts w:hint="eastAsia"/>
              </w:rPr>
              <w:t>ST</w:t>
            </w:r>
          </w:p>
        </w:tc>
        <w:tc>
          <w:tcPr>
            <w:tcW w:w="522" w:type="pct"/>
          </w:tcPr>
          <w:p w:rsidR="00D31EE9" w:rsidRPr="00055C6E" w:rsidRDefault="00D31EE9" w:rsidP="00D31EE9">
            <w:pPr>
              <w:pStyle w:val="af6"/>
            </w:pPr>
          </w:p>
        </w:tc>
        <w:tc>
          <w:tcPr>
            <w:tcW w:w="893" w:type="pct"/>
          </w:tcPr>
          <w:p w:rsidR="00D31EE9" w:rsidRPr="00055C6E" w:rsidRDefault="00D31EE9" w:rsidP="00D31EE9">
            <w:pPr>
              <w:pStyle w:val="af6"/>
            </w:pPr>
            <w:r w:rsidRPr="00055C6E">
              <w:t>U2000-27</w:t>
            </w:r>
          </w:p>
        </w:tc>
        <w:tc>
          <w:tcPr>
            <w:tcW w:w="596" w:type="pct"/>
          </w:tcPr>
          <w:p w:rsidR="00D31EE9" w:rsidRPr="00055C6E" w:rsidRDefault="00D31EE9" w:rsidP="00D31EE9">
            <w:pPr>
              <w:pStyle w:val="af6"/>
            </w:pPr>
            <w:r w:rsidRPr="00055C6E">
              <w:t>SPRM</w:t>
            </w:r>
          </w:p>
        </w:tc>
        <w:tc>
          <w:tcPr>
            <w:tcW w:w="1265" w:type="pct"/>
          </w:tcPr>
          <w:p w:rsidR="00D31EE9" w:rsidRPr="00055C6E" w:rsidRDefault="00D31EE9" w:rsidP="00D31EE9">
            <w:pPr>
              <w:pStyle w:val="af6"/>
            </w:pPr>
            <w:r w:rsidRPr="00055C6E">
              <w:t>U2000-27^SPRM^99MRC</w:t>
            </w:r>
          </w:p>
        </w:tc>
        <w:tc>
          <w:tcPr>
            <w:tcW w:w="476" w:type="pct"/>
          </w:tcPr>
          <w:p w:rsidR="00D31EE9" w:rsidRPr="00055C6E" w:rsidRDefault="00D31EE9" w:rsidP="00D31EE9">
            <w:pPr>
              <w:pStyle w:val="af6"/>
            </w:pPr>
            <w:r w:rsidRPr="00055C6E">
              <w:rPr>
                <w:rFonts w:hint="eastAsia"/>
              </w:rPr>
              <w:t>SED</w:t>
            </w:r>
          </w:p>
        </w:tc>
      </w:tr>
      <w:tr w:rsidR="00D31EE9" w:rsidTr="00AD41EA">
        <w:tc>
          <w:tcPr>
            <w:tcW w:w="727" w:type="pct"/>
          </w:tcPr>
          <w:p w:rsidR="00D31EE9" w:rsidRPr="00055C6E" w:rsidRDefault="00D31EE9" w:rsidP="00D31EE9">
            <w:pPr>
              <w:pStyle w:val="af6"/>
            </w:pPr>
            <w:r w:rsidRPr="00CB6973">
              <w:rPr>
                <w:rFonts w:hint="eastAsia"/>
              </w:rPr>
              <w:t>未知</w:t>
            </w:r>
          </w:p>
        </w:tc>
        <w:tc>
          <w:tcPr>
            <w:tcW w:w="521" w:type="pct"/>
          </w:tcPr>
          <w:p w:rsidR="00D31EE9" w:rsidRPr="00055C6E" w:rsidRDefault="00D31EE9" w:rsidP="00D31EE9">
            <w:pPr>
              <w:pStyle w:val="af6"/>
            </w:pPr>
            <w:r w:rsidRPr="00055C6E">
              <w:rPr>
                <w:rFonts w:hint="eastAsia"/>
              </w:rPr>
              <w:t>ST</w:t>
            </w:r>
          </w:p>
        </w:tc>
        <w:tc>
          <w:tcPr>
            <w:tcW w:w="522" w:type="pct"/>
          </w:tcPr>
          <w:p w:rsidR="00D31EE9" w:rsidRPr="00055C6E" w:rsidRDefault="00D31EE9" w:rsidP="00D31EE9">
            <w:pPr>
              <w:pStyle w:val="af6"/>
            </w:pPr>
          </w:p>
        </w:tc>
        <w:tc>
          <w:tcPr>
            <w:tcW w:w="893" w:type="pct"/>
          </w:tcPr>
          <w:p w:rsidR="00D31EE9" w:rsidRPr="00055C6E" w:rsidRDefault="00D31EE9" w:rsidP="00D31EE9">
            <w:pPr>
              <w:pStyle w:val="af6"/>
            </w:pPr>
            <w:r w:rsidRPr="00055C6E">
              <w:t>U2000-28</w:t>
            </w:r>
          </w:p>
        </w:tc>
        <w:tc>
          <w:tcPr>
            <w:tcW w:w="596" w:type="pct"/>
          </w:tcPr>
          <w:p w:rsidR="00D31EE9" w:rsidRPr="00055C6E" w:rsidRDefault="00D31EE9" w:rsidP="00D31EE9">
            <w:pPr>
              <w:pStyle w:val="af6"/>
            </w:pPr>
            <w:r w:rsidRPr="00055C6E">
              <w:t>UNKNOWN</w:t>
            </w:r>
          </w:p>
        </w:tc>
        <w:tc>
          <w:tcPr>
            <w:tcW w:w="1265" w:type="pct"/>
          </w:tcPr>
          <w:p w:rsidR="00D31EE9" w:rsidRPr="00055C6E" w:rsidRDefault="00D31EE9" w:rsidP="00D31EE9">
            <w:pPr>
              <w:pStyle w:val="af6"/>
            </w:pPr>
            <w:r w:rsidRPr="00055C6E">
              <w:t>U2000-28^UNKNOWN^99MRC</w:t>
            </w:r>
          </w:p>
        </w:tc>
        <w:tc>
          <w:tcPr>
            <w:tcW w:w="476" w:type="pct"/>
          </w:tcPr>
          <w:p w:rsidR="00D31EE9" w:rsidRPr="00055C6E" w:rsidRDefault="00D31EE9" w:rsidP="00D31EE9">
            <w:pPr>
              <w:pStyle w:val="af6"/>
            </w:pPr>
            <w:r w:rsidRPr="00055C6E">
              <w:rPr>
                <w:rFonts w:hint="eastAsia"/>
              </w:rPr>
              <w:t>SED</w:t>
            </w:r>
          </w:p>
        </w:tc>
      </w:tr>
      <w:tr w:rsidR="00D31EE9" w:rsidTr="00AD41EA">
        <w:tc>
          <w:tcPr>
            <w:tcW w:w="727" w:type="pct"/>
          </w:tcPr>
          <w:p w:rsidR="00D31EE9" w:rsidRPr="00055C6E" w:rsidRDefault="00D31EE9" w:rsidP="00D31EE9">
            <w:pPr>
              <w:pStyle w:val="af6"/>
            </w:pPr>
            <w:r w:rsidRPr="00CB6973">
              <w:rPr>
                <w:rFonts w:hint="eastAsia"/>
              </w:rPr>
              <w:t>白细胞</w:t>
            </w:r>
          </w:p>
        </w:tc>
        <w:tc>
          <w:tcPr>
            <w:tcW w:w="521" w:type="pct"/>
          </w:tcPr>
          <w:p w:rsidR="00D31EE9" w:rsidRPr="00055C6E" w:rsidRDefault="00D31EE9" w:rsidP="00D31EE9">
            <w:pPr>
              <w:pStyle w:val="af6"/>
            </w:pPr>
            <w:r w:rsidRPr="00055C6E">
              <w:rPr>
                <w:rFonts w:hint="eastAsia"/>
              </w:rPr>
              <w:t>ST</w:t>
            </w:r>
          </w:p>
        </w:tc>
        <w:tc>
          <w:tcPr>
            <w:tcW w:w="522" w:type="pct"/>
          </w:tcPr>
          <w:p w:rsidR="00D31EE9" w:rsidRPr="00055C6E" w:rsidRDefault="00D31EE9" w:rsidP="00D31EE9">
            <w:pPr>
              <w:pStyle w:val="af6"/>
            </w:pPr>
          </w:p>
        </w:tc>
        <w:tc>
          <w:tcPr>
            <w:tcW w:w="893" w:type="pct"/>
          </w:tcPr>
          <w:p w:rsidR="00D31EE9" w:rsidRPr="00055C6E" w:rsidRDefault="00D31EE9" w:rsidP="00D31EE9">
            <w:pPr>
              <w:pStyle w:val="af6"/>
            </w:pPr>
            <w:r w:rsidRPr="00055C6E">
              <w:t>U2000-29</w:t>
            </w:r>
          </w:p>
        </w:tc>
        <w:tc>
          <w:tcPr>
            <w:tcW w:w="596" w:type="pct"/>
          </w:tcPr>
          <w:p w:rsidR="00D31EE9" w:rsidRPr="00055C6E" w:rsidRDefault="00D31EE9" w:rsidP="00D31EE9">
            <w:pPr>
              <w:pStyle w:val="af6"/>
            </w:pPr>
            <w:r w:rsidRPr="00055C6E">
              <w:t>WBC</w:t>
            </w:r>
          </w:p>
        </w:tc>
        <w:tc>
          <w:tcPr>
            <w:tcW w:w="1265" w:type="pct"/>
          </w:tcPr>
          <w:p w:rsidR="00D31EE9" w:rsidRPr="00055C6E" w:rsidRDefault="00D31EE9" w:rsidP="00D31EE9">
            <w:pPr>
              <w:pStyle w:val="af6"/>
            </w:pPr>
            <w:r w:rsidRPr="00055C6E">
              <w:t>U2000-29^WBC^99MRC</w:t>
            </w:r>
          </w:p>
        </w:tc>
        <w:tc>
          <w:tcPr>
            <w:tcW w:w="476" w:type="pct"/>
          </w:tcPr>
          <w:p w:rsidR="00D31EE9" w:rsidRPr="00055C6E" w:rsidRDefault="00D31EE9" w:rsidP="00D31EE9">
            <w:pPr>
              <w:pStyle w:val="af6"/>
            </w:pPr>
            <w:r w:rsidRPr="00055C6E">
              <w:rPr>
                <w:rFonts w:hint="eastAsia"/>
              </w:rPr>
              <w:t>SED</w:t>
            </w:r>
          </w:p>
        </w:tc>
      </w:tr>
      <w:tr w:rsidR="00D31EE9" w:rsidTr="00AD41EA">
        <w:tc>
          <w:tcPr>
            <w:tcW w:w="727" w:type="pct"/>
          </w:tcPr>
          <w:p w:rsidR="00D31EE9" w:rsidRPr="00055C6E" w:rsidRDefault="00D31EE9" w:rsidP="00D31EE9">
            <w:pPr>
              <w:pStyle w:val="af6"/>
            </w:pPr>
            <w:r w:rsidRPr="00CB6973">
              <w:rPr>
                <w:rFonts w:hint="eastAsia"/>
              </w:rPr>
              <w:t>白细胞团</w:t>
            </w:r>
          </w:p>
        </w:tc>
        <w:tc>
          <w:tcPr>
            <w:tcW w:w="521" w:type="pct"/>
          </w:tcPr>
          <w:p w:rsidR="00D31EE9" w:rsidRPr="00055C6E" w:rsidRDefault="00D31EE9" w:rsidP="00D31EE9">
            <w:pPr>
              <w:pStyle w:val="af6"/>
            </w:pPr>
            <w:r w:rsidRPr="00055C6E">
              <w:rPr>
                <w:rFonts w:hint="eastAsia"/>
              </w:rPr>
              <w:t>ST</w:t>
            </w:r>
          </w:p>
        </w:tc>
        <w:tc>
          <w:tcPr>
            <w:tcW w:w="522" w:type="pct"/>
          </w:tcPr>
          <w:p w:rsidR="00D31EE9" w:rsidRPr="00055C6E" w:rsidRDefault="00D31EE9" w:rsidP="00D31EE9">
            <w:pPr>
              <w:pStyle w:val="af6"/>
            </w:pPr>
          </w:p>
        </w:tc>
        <w:tc>
          <w:tcPr>
            <w:tcW w:w="893" w:type="pct"/>
          </w:tcPr>
          <w:p w:rsidR="00D31EE9" w:rsidRPr="00055C6E" w:rsidRDefault="00D31EE9" w:rsidP="00D31EE9">
            <w:pPr>
              <w:pStyle w:val="af6"/>
            </w:pPr>
            <w:r w:rsidRPr="00055C6E">
              <w:t>U2000-30</w:t>
            </w:r>
          </w:p>
        </w:tc>
        <w:tc>
          <w:tcPr>
            <w:tcW w:w="596" w:type="pct"/>
          </w:tcPr>
          <w:p w:rsidR="00D31EE9" w:rsidRPr="00055C6E" w:rsidRDefault="00D31EE9" w:rsidP="00D31EE9">
            <w:pPr>
              <w:pStyle w:val="af6"/>
            </w:pPr>
            <w:r w:rsidRPr="00055C6E">
              <w:t>WBCC</w:t>
            </w:r>
          </w:p>
        </w:tc>
        <w:tc>
          <w:tcPr>
            <w:tcW w:w="1265" w:type="pct"/>
          </w:tcPr>
          <w:p w:rsidR="00D31EE9" w:rsidRPr="00055C6E" w:rsidRDefault="00D31EE9" w:rsidP="00D31EE9">
            <w:pPr>
              <w:pStyle w:val="af6"/>
            </w:pPr>
            <w:r w:rsidRPr="00055C6E">
              <w:t>U2000-30^WBCC^99MRC</w:t>
            </w:r>
          </w:p>
        </w:tc>
        <w:tc>
          <w:tcPr>
            <w:tcW w:w="476" w:type="pct"/>
          </w:tcPr>
          <w:p w:rsidR="00D31EE9" w:rsidRPr="00055C6E" w:rsidRDefault="00D31EE9" w:rsidP="00D31EE9">
            <w:pPr>
              <w:pStyle w:val="af6"/>
            </w:pPr>
            <w:r w:rsidRPr="00055C6E">
              <w:rPr>
                <w:rFonts w:hint="eastAsia"/>
              </w:rPr>
              <w:t>SED</w:t>
            </w:r>
          </w:p>
        </w:tc>
      </w:tr>
      <w:tr w:rsidR="00D31EE9" w:rsidTr="00AD41EA">
        <w:tc>
          <w:tcPr>
            <w:tcW w:w="727" w:type="pct"/>
          </w:tcPr>
          <w:p w:rsidR="00D31EE9" w:rsidRPr="00055C6E" w:rsidRDefault="00D31EE9" w:rsidP="00D31EE9">
            <w:pPr>
              <w:pStyle w:val="af6"/>
            </w:pPr>
            <w:r>
              <w:t>尿路感染</w:t>
            </w:r>
          </w:p>
        </w:tc>
        <w:tc>
          <w:tcPr>
            <w:tcW w:w="521" w:type="pct"/>
          </w:tcPr>
          <w:p w:rsidR="00D31EE9" w:rsidRPr="00055C6E" w:rsidRDefault="00D31EE9" w:rsidP="00D31EE9">
            <w:pPr>
              <w:pStyle w:val="af6"/>
            </w:pPr>
            <w:r w:rsidRPr="00055C6E">
              <w:rPr>
                <w:rFonts w:hint="eastAsia"/>
              </w:rPr>
              <w:t>ST</w:t>
            </w:r>
          </w:p>
        </w:tc>
        <w:tc>
          <w:tcPr>
            <w:tcW w:w="522" w:type="pct"/>
          </w:tcPr>
          <w:p w:rsidR="00D31EE9" w:rsidRPr="00055C6E" w:rsidRDefault="00D31EE9" w:rsidP="00D31EE9">
            <w:pPr>
              <w:pStyle w:val="af6"/>
            </w:pPr>
          </w:p>
        </w:tc>
        <w:tc>
          <w:tcPr>
            <w:tcW w:w="893" w:type="pct"/>
          </w:tcPr>
          <w:p w:rsidR="00D31EE9" w:rsidRPr="00055C6E" w:rsidRDefault="00D31EE9" w:rsidP="00D31EE9">
            <w:pPr>
              <w:pStyle w:val="af6"/>
            </w:pPr>
            <w:r w:rsidRPr="00055C6E">
              <w:t>U2000-31</w:t>
            </w:r>
          </w:p>
        </w:tc>
        <w:tc>
          <w:tcPr>
            <w:tcW w:w="596" w:type="pct"/>
          </w:tcPr>
          <w:p w:rsidR="00D31EE9" w:rsidRPr="00055C6E" w:rsidRDefault="00D31EE9" w:rsidP="00D31EE9">
            <w:pPr>
              <w:pStyle w:val="af6"/>
            </w:pPr>
            <w:r w:rsidRPr="00055C6E">
              <w:t>UTI</w:t>
            </w:r>
          </w:p>
        </w:tc>
        <w:tc>
          <w:tcPr>
            <w:tcW w:w="1265" w:type="pct"/>
          </w:tcPr>
          <w:p w:rsidR="00D31EE9" w:rsidRPr="00055C6E" w:rsidRDefault="00D31EE9" w:rsidP="00D31EE9">
            <w:pPr>
              <w:pStyle w:val="af6"/>
            </w:pPr>
            <w:r w:rsidRPr="00055C6E">
              <w:t>U2000-31^UTI^99MRC</w:t>
            </w:r>
          </w:p>
        </w:tc>
        <w:tc>
          <w:tcPr>
            <w:tcW w:w="476" w:type="pct"/>
          </w:tcPr>
          <w:p w:rsidR="00D31EE9" w:rsidRPr="00055C6E" w:rsidRDefault="00D31EE9" w:rsidP="00D31EE9">
            <w:pPr>
              <w:pStyle w:val="af6"/>
            </w:pPr>
            <w:r w:rsidRPr="00055C6E">
              <w:rPr>
                <w:rFonts w:hint="eastAsia"/>
              </w:rPr>
              <w:t>SED</w:t>
            </w:r>
          </w:p>
        </w:tc>
      </w:tr>
    </w:tbl>
    <w:p w:rsidR="00573AA7" w:rsidRPr="006E04D9" w:rsidRDefault="00573AA7" w:rsidP="00034B1F">
      <w:pPr>
        <w:pStyle w:val="affe"/>
        <w:numPr>
          <w:ilvl w:val="0"/>
          <w:numId w:val="11"/>
        </w:numPr>
        <w:ind w:firstLineChars="0"/>
        <w:rPr>
          <w:b/>
        </w:rPr>
      </w:pPr>
      <w:r w:rsidRPr="006E04D9">
        <w:rPr>
          <w:rFonts w:hint="eastAsia"/>
          <w:b/>
        </w:rPr>
        <w:t>P 100</w:t>
      </w:r>
      <w:r w:rsidRPr="006E04D9">
        <w:rPr>
          <w:rFonts w:hint="eastAsia"/>
          <w:b/>
        </w:rPr>
        <w:t>设备的</w:t>
      </w:r>
      <w:r w:rsidRPr="006E04D9">
        <w:rPr>
          <w:rFonts w:hint="eastAsia"/>
          <w:b/>
        </w:rPr>
        <w:t>OBX</w:t>
      </w:r>
      <w:r w:rsidRPr="006E04D9">
        <w:rPr>
          <w:rFonts w:hint="eastAsia"/>
          <w:b/>
        </w:rPr>
        <w:t>段</w:t>
      </w:r>
    </w:p>
    <w:tbl>
      <w:tblPr>
        <w:tblStyle w:val="aff2"/>
        <w:tblW w:w="5000" w:type="pct"/>
        <w:tblLook w:val="04A0" w:firstRow="1" w:lastRow="0" w:firstColumn="1" w:lastColumn="0" w:noHBand="0" w:noVBand="1"/>
      </w:tblPr>
      <w:tblGrid>
        <w:gridCol w:w="1269"/>
        <w:gridCol w:w="909"/>
        <w:gridCol w:w="910"/>
        <w:gridCol w:w="1557"/>
        <w:gridCol w:w="1039"/>
        <w:gridCol w:w="2206"/>
        <w:gridCol w:w="830"/>
      </w:tblGrid>
      <w:tr w:rsidR="000D5F9D" w:rsidRPr="009B7DB4" w:rsidTr="00AD41EA">
        <w:tc>
          <w:tcPr>
            <w:tcW w:w="727" w:type="pct"/>
            <w:shd w:val="clear" w:color="auto" w:fill="BFBFBF" w:themeFill="background1" w:themeFillShade="BF"/>
          </w:tcPr>
          <w:p w:rsidR="000D5F9D" w:rsidRDefault="000D5F9D" w:rsidP="009D118D">
            <w:pPr>
              <w:pStyle w:val="af4"/>
            </w:pPr>
            <w:r>
              <w:rPr>
                <w:rFonts w:hint="eastAsia"/>
              </w:rPr>
              <w:t>数据项</w:t>
            </w:r>
            <w:r w:rsidR="00BA1841">
              <w:rPr>
                <w:rFonts w:hint="eastAsia"/>
              </w:rPr>
              <w:t>描述</w:t>
            </w:r>
          </w:p>
        </w:tc>
        <w:tc>
          <w:tcPr>
            <w:tcW w:w="521" w:type="pct"/>
            <w:shd w:val="clear" w:color="auto" w:fill="BFBFBF" w:themeFill="background1" w:themeFillShade="BF"/>
          </w:tcPr>
          <w:p w:rsidR="000D5F9D" w:rsidRDefault="000D5F9D" w:rsidP="009D118D">
            <w:pPr>
              <w:pStyle w:val="af4"/>
            </w:pPr>
            <w:r>
              <w:rPr>
                <w:rFonts w:hint="eastAsia"/>
              </w:rPr>
              <w:t>类型</w:t>
            </w:r>
            <w:r>
              <w:t>(</w:t>
            </w:r>
            <w:r>
              <w:rPr>
                <w:rFonts w:hint="eastAsia"/>
              </w:rPr>
              <w:t>OBX-2</w:t>
            </w:r>
            <w:r>
              <w:t>)</w:t>
            </w:r>
          </w:p>
        </w:tc>
        <w:tc>
          <w:tcPr>
            <w:tcW w:w="522" w:type="pct"/>
            <w:shd w:val="clear" w:color="auto" w:fill="BFBFBF" w:themeFill="background1" w:themeFillShade="BF"/>
          </w:tcPr>
          <w:p w:rsidR="000D5F9D" w:rsidRDefault="000D5F9D" w:rsidP="009D118D">
            <w:pPr>
              <w:pStyle w:val="af4"/>
            </w:pPr>
            <w:r>
              <w:rPr>
                <w:rFonts w:hint="eastAsia"/>
              </w:rPr>
              <w:t>单位</w:t>
            </w:r>
            <w:r>
              <w:t xml:space="preserve"> (</w:t>
            </w:r>
            <w:r>
              <w:rPr>
                <w:rFonts w:hint="eastAsia"/>
              </w:rPr>
              <w:t>OBX-6)</w:t>
            </w:r>
          </w:p>
        </w:tc>
        <w:tc>
          <w:tcPr>
            <w:tcW w:w="893" w:type="pct"/>
            <w:shd w:val="clear" w:color="auto" w:fill="BFBFBF" w:themeFill="background1" w:themeFillShade="BF"/>
          </w:tcPr>
          <w:p w:rsidR="000D5F9D" w:rsidRDefault="000D5F9D" w:rsidP="009D118D">
            <w:pPr>
              <w:pStyle w:val="af4"/>
            </w:pPr>
            <w:r>
              <w:rPr>
                <w:rFonts w:hint="eastAsia"/>
              </w:rPr>
              <w:t>编码</w:t>
            </w:r>
            <w:r>
              <w:t>（</w:t>
            </w:r>
            <w:r>
              <w:rPr>
                <w:rFonts w:hint="eastAsia"/>
              </w:rPr>
              <w:t>ID</w:t>
            </w:r>
            <w:r>
              <w:t>）</w:t>
            </w:r>
          </w:p>
        </w:tc>
        <w:tc>
          <w:tcPr>
            <w:tcW w:w="596" w:type="pct"/>
            <w:shd w:val="clear" w:color="auto" w:fill="BFBFBF" w:themeFill="background1" w:themeFillShade="BF"/>
          </w:tcPr>
          <w:p w:rsidR="000D5F9D" w:rsidRDefault="000D5F9D" w:rsidP="009D118D">
            <w:pPr>
              <w:pStyle w:val="af4"/>
            </w:pPr>
            <w:r>
              <w:t>名称</w:t>
            </w:r>
          </w:p>
        </w:tc>
        <w:tc>
          <w:tcPr>
            <w:tcW w:w="1265" w:type="pct"/>
            <w:shd w:val="clear" w:color="auto" w:fill="BFBFBF" w:themeFill="background1" w:themeFillShade="BF"/>
          </w:tcPr>
          <w:p w:rsidR="000D5F9D" w:rsidRDefault="000D5F9D" w:rsidP="009D118D">
            <w:pPr>
              <w:pStyle w:val="af4"/>
            </w:pPr>
            <w:r>
              <w:t>OBX-3</w:t>
            </w:r>
            <w:r>
              <w:rPr>
                <w:rFonts w:hint="eastAsia"/>
              </w:rPr>
              <w:t>字段</w:t>
            </w:r>
            <w:r>
              <w:t>示例</w:t>
            </w:r>
          </w:p>
        </w:tc>
        <w:tc>
          <w:tcPr>
            <w:tcW w:w="476" w:type="pct"/>
            <w:shd w:val="clear" w:color="auto" w:fill="BFBFBF" w:themeFill="background1" w:themeFillShade="BF"/>
          </w:tcPr>
          <w:p w:rsidR="000D5F9D" w:rsidRPr="009B7DB4" w:rsidRDefault="000D5F9D" w:rsidP="009D118D">
            <w:pPr>
              <w:pStyle w:val="af4"/>
            </w:pPr>
            <w:r>
              <w:rPr>
                <w:rFonts w:hint="eastAsia"/>
              </w:rPr>
              <w:t>所属测试模式</w:t>
            </w:r>
          </w:p>
        </w:tc>
      </w:tr>
      <w:tr w:rsidR="000D5F9D" w:rsidTr="00AD41EA">
        <w:tc>
          <w:tcPr>
            <w:tcW w:w="5000" w:type="pct"/>
            <w:gridSpan w:val="7"/>
            <w:shd w:val="clear" w:color="auto" w:fill="D9D9D9" w:themeFill="background1" w:themeFillShade="D9"/>
          </w:tcPr>
          <w:p w:rsidR="000D5F9D" w:rsidRDefault="000D5F9D" w:rsidP="009D118D">
            <w:pPr>
              <w:pStyle w:val="af4"/>
            </w:pPr>
            <w:r>
              <w:rPr>
                <w:rFonts w:hint="eastAsia"/>
              </w:rPr>
              <w:t>检验</w:t>
            </w:r>
            <w:r>
              <w:t>结果数据</w:t>
            </w:r>
            <w:r>
              <w:rPr>
                <w:rFonts w:hint="eastAsia"/>
              </w:rPr>
              <w:t>项</w:t>
            </w:r>
          </w:p>
        </w:tc>
      </w:tr>
      <w:tr w:rsidR="000D5F9D" w:rsidTr="00AD41EA">
        <w:tc>
          <w:tcPr>
            <w:tcW w:w="727" w:type="pct"/>
          </w:tcPr>
          <w:p w:rsidR="000D5F9D" w:rsidRDefault="000D5F9D" w:rsidP="009D118D">
            <w:pPr>
              <w:pStyle w:val="af6"/>
            </w:pPr>
            <w:r>
              <w:rPr>
                <w:rFonts w:hint="eastAsia"/>
              </w:rPr>
              <w:t>C</w:t>
            </w:r>
            <w:r>
              <w:rPr>
                <w:rFonts w:hint="eastAsia"/>
              </w:rPr>
              <w:t>反应蛋白</w:t>
            </w:r>
          </w:p>
        </w:tc>
        <w:tc>
          <w:tcPr>
            <w:tcW w:w="521" w:type="pct"/>
          </w:tcPr>
          <w:p w:rsidR="000D5F9D" w:rsidRDefault="000D5F9D" w:rsidP="009D118D">
            <w:pPr>
              <w:pStyle w:val="af6"/>
            </w:pPr>
            <w:r>
              <w:rPr>
                <w:rFonts w:hint="eastAsia"/>
              </w:rPr>
              <w:t>NM</w:t>
            </w:r>
          </w:p>
        </w:tc>
        <w:tc>
          <w:tcPr>
            <w:tcW w:w="522" w:type="pct"/>
          </w:tcPr>
          <w:p w:rsidR="000D5F9D" w:rsidRPr="008563B0" w:rsidRDefault="000D5F9D" w:rsidP="009D118D">
            <w:pPr>
              <w:pStyle w:val="af6"/>
            </w:pPr>
            <w:r>
              <w:t>mg/L</w:t>
            </w:r>
          </w:p>
        </w:tc>
        <w:tc>
          <w:tcPr>
            <w:tcW w:w="893" w:type="pct"/>
          </w:tcPr>
          <w:p w:rsidR="000D5F9D" w:rsidRDefault="000D5F9D" w:rsidP="009D118D">
            <w:pPr>
              <w:pStyle w:val="af6"/>
            </w:pPr>
            <w:r w:rsidRPr="00186F47">
              <w:t>71426-1</w:t>
            </w:r>
          </w:p>
        </w:tc>
        <w:tc>
          <w:tcPr>
            <w:tcW w:w="596" w:type="pct"/>
          </w:tcPr>
          <w:p w:rsidR="000D5F9D" w:rsidRDefault="000D5F9D" w:rsidP="009D118D">
            <w:pPr>
              <w:pStyle w:val="af6"/>
            </w:pPr>
            <w:r>
              <w:t>CRP</w:t>
            </w:r>
          </w:p>
        </w:tc>
        <w:tc>
          <w:tcPr>
            <w:tcW w:w="1265" w:type="pct"/>
          </w:tcPr>
          <w:p w:rsidR="000D5F9D" w:rsidRDefault="000D5F9D" w:rsidP="009D118D">
            <w:pPr>
              <w:pStyle w:val="af6"/>
            </w:pPr>
            <w:r w:rsidRPr="00186F47">
              <w:t>71426-1</w:t>
            </w:r>
            <w:r w:rsidRPr="008563B0">
              <w:t>^</w:t>
            </w:r>
            <w:r>
              <w:t>CRP</w:t>
            </w:r>
            <w:r w:rsidRPr="008563B0">
              <w:t>^LN</w:t>
            </w:r>
          </w:p>
        </w:tc>
        <w:tc>
          <w:tcPr>
            <w:tcW w:w="476" w:type="pct"/>
          </w:tcPr>
          <w:p w:rsidR="000D5F9D" w:rsidRDefault="000D5F9D" w:rsidP="009D118D">
            <w:pPr>
              <w:pStyle w:val="af6"/>
            </w:pPr>
            <w:r>
              <w:rPr>
                <w:rFonts w:hint="eastAsia"/>
              </w:rPr>
              <w:t>CRP</w:t>
            </w:r>
          </w:p>
        </w:tc>
      </w:tr>
    </w:tbl>
    <w:p w:rsidR="00971AF3" w:rsidRDefault="00971AF3" w:rsidP="00971AF3">
      <w:bookmarkStart w:id="103" w:name="_Ref504652399"/>
      <w:bookmarkStart w:id="104" w:name="_Ref504652421"/>
    </w:p>
    <w:p w:rsidR="00971AF3" w:rsidRDefault="00971AF3" w:rsidP="00971AF3">
      <w:pPr>
        <w:rPr>
          <w:rFonts w:eastAsiaTheme="majorEastAsia"/>
          <w:sz w:val="30"/>
        </w:rPr>
      </w:pPr>
      <w:r>
        <w:br w:type="page"/>
      </w:r>
    </w:p>
    <w:p w:rsidR="00CB22C0" w:rsidRPr="00971AF3" w:rsidRDefault="00971AF3" w:rsidP="00E84AFE">
      <w:pPr>
        <w:pStyle w:val="a0"/>
        <w:numPr>
          <w:ilvl w:val="0"/>
          <w:numId w:val="0"/>
        </w:numPr>
        <w:rPr>
          <w:rFonts w:ascii="Palatino Linotype" w:hAnsi="Palatino Linotype"/>
          <w:szCs w:val="26"/>
        </w:rPr>
      </w:pPr>
      <w:bookmarkStart w:id="105" w:name="_Toc36470968"/>
      <w:bookmarkStart w:id="106" w:name="_Toc36472343"/>
      <w:bookmarkStart w:id="107" w:name="_Toc36473756"/>
      <w:r w:rsidRPr="00923A0F">
        <w:rPr>
          <w:rFonts w:ascii="Palatino Linotype" w:hAnsi="Palatino Linotype" w:hint="eastAsia"/>
          <w:szCs w:val="26"/>
        </w:rPr>
        <w:lastRenderedPageBreak/>
        <w:t>附录</w:t>
      </w:r>
      <w:r>
        <w:rPr>
          <w:rFonts w:ascii="Palatino Linotype" w:hAnsi="Palatino Linotype"/>
          <w:szCs w:val="26"/>
        </w:rPr>
        <w:t>C</w:t>
      </w:r>
      <w:r w:rsidRPr="00923A0F">
        <w:rPr>
          <w:rFonts w:ascii="Palatino Linotype" w:hAnsi="Palatino Linotype" w:hint="eastAsia"/>
          <w:szCs w:val="26"/>
        </w:rPr>
        <w:t>：</w:t>
      </w:r>
      <w:r w:rsidR="00D90370">
        <w:rPr>
          <w:rFonts w:hint="eastAsia"/>
        </w:rPr>
        <w:t>检验</w:t>
      </w:r>
      <w:r w:rsidR="00C2618E">
        <w:rPr>
          <w:rFonts w:hint="eastAsia"/>
        </w:rPr>
        <w:t>项目</w:t>
      </w:r>
      <w:r w:rsidR="00CB22C0">
        <w:t>单位</w:t>
      </w:r>
      <w:bookmarkEnd w:id="103"/>
      <w:bookmarkEnd w:id="104"/>
      <w:bookmarkEnd w:id="105"/>
      <w:bookmarkEnd w:id="106"/>
      <w:bookmarkEnd w:id="107"/>
    </w:p>
    <w:p w:rsidR="00D90370" w:rsidRPr="00D90370" w:rsidRDefault="00D90370" w:rsidP="001D1567">
      <w:pPr>
        <w:pStyle w:val="23"/>
      </w:pPr>
      <w:r>
        <w:rPr>
          <w:rFonts w:hint="eastAsia"/>
        </w:rPr>
        <w:t>检验</w:t>
      </w:r>
      <w:r w:rsidR="00C2618E">
        <w:rPr>
          <w:rFonts w:hint="eastAsia"/>
        </w:rPr>
        <w:t>项目</w:t>
      </w:r>
      <w:r>
        <w:t>单位以</w:t>
      </w:r>
      <w:r>
        <w:rPr>
          <w:rFonts w:hint="eastAsia"/>
        </w:rPr>
        <w:t>ISO</w:t>
      </w:r>
      <w:r>
        <w:rPr>
          <w:rFonts w:hint="eastAsia"/>
        </w:rPr>
        <w:t>国际</w:t>
      </w:r>
      <w:r>
        <w:t>标准单位表示。</w:t>
      </w:r>
    </w:p>
    <w:p w:rsidR="0099309B" w:rsidRDefault="0099309B" w:rsidP="0099309B">
      <w:pPr>
        <w:pStyle w:val="a9"/>
        <w:keepNext/>
      </w:pPr>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136D5">
        <w:rPr>
          <w:noProof/>
        </w:rPr>
        <w:t>14</w:t>
      </w:r>
      <w:r>
        <w:fldChar w:fldCharType="end"/>
      </w:r>
      <w:r>
        <w:t xml:space="preserve"> </w:t>
      </w:r>
      <w:r w:rsidR="00D90370">
        <w:rPr>
          <w:rFonts w:hint="eastAsia"/>
        </w:rPr>
        <w:t>检验</w:t>
      </w:r>
      <w:r w:rsidR="00C2618E">
        <w:rPr>
          <w:rFonts w:hint="eastAsia"/>
        </w:rPr>
        <w:t>项目</w:t>
      </w:r>
      <w:r>
        <w:rPr>
          <w:rFonts w:hint="eastAsia"/>
        </w:rPr>
        <w:t>单位</w:t>
      </w:r>
      <w:r>
        <w:t>表</w:t>
      </w:r>
    </w:p>
    <w:tbl>
      <w:tblPr>
        <w:tblStyle w:val="aff2"/>
        <w:tblW w:w="0" w:type="auto"/>
        <w:tblLook w:val="04A0" w:firstRow="1" w:lastRow="0" w:firstColumn="1" w:lastColumn="0" w:noHBand="0" w:noVBand="1"/>
      </w:tblPr>
      <w:tblGrid>
        <w:gridCol w:w="4264"/>
        <w:gridCol w:w="4264"/>
      </w:tblGrid>
      <w:tr w:rsidR="0099309B" w:rsidTr="0099309B">
        <w:tc>
          <w:tcPr>
            <w:tcW w:w="4264" w:type="dxa"/>
            <w:shd w:val="clear" w:color="auto" w:fill="BFBFBF" w:themeFill="background1" w:themeFillShade="BF"/>
          </w:tcPr>
          <w:p w:rsidR="0099309B" w:rsidRDefault="0099309B" w:rsidP="009D118D">
            <w:pPr>
              <w:pStyle w:val="af4"/>
            </w:pPr>
            <w:r>
              <w:rPr>
                <w:rFonts w:hint="eastAsia"/>
              </w:rPr>
              <w:t>软件</w:t>
            </w:r>
            <w:r>
              <w:t>界面显示参数单位</w:t>
            </w:r>
          </w:p>
        </w:tc>
        <w:tc>
          <w:tcPr>
            <w:tcW w:w="4264" w:type="dxa"/>
            <w:shd w:val="clear" w:color="auto" w:fill="BFBFBF" w:themeFill="background1" w:themeFillShade="BF"/>
          </w:tcPr>
          <w:p w:rsidR="0099309B" w:rsidRPr="0099309B" w:rsidRDefault="00C2618E" w:rsidP="009D118D">
            <w:pPr>
              <w:pStyle w:val="af4"/>
            </w:pPr>
            <w:r>
              <w:rPr>
                <w:rFonts w:hint="eastAsia"/>
              </w:rPr>
              <w:t>检验</w:t>
            </w:r>
            <w:r>
              <w:t>项目</w:t>
            </w:r>
            <w:r w:rsidR="0099309B">
              <w:t>单位（</w:t>
            </w:r>
            <w:r w:rsidR="0099309B">
              <w:rPr>
                <w:rFonts w:hint="eastAsia"/>
              </w:rPr>
              <w:t>OBX-6</w:t>
            </w:r>
            <w:r w:rsidR="0099309B">
              <w:t>）</w:t>
            </w:r>
          </w:p>
        </w:tc>
      </w:tr>
      <w:tr w:rsidR="0099309B" w:rsidTr="0099309B">
        <w:tc>
          <w:tcPr>
            <w:tcW w:w="4264" w:type="dxa"/>
          </w:tcPr>
          <w:p w:rsidR="0099309B" w:rsidRPr="0099309B" w:rsidRDefault="0099309B" w:rsidP="009D118D">
            <w:pPr>
              <w:pStyle w:val="af6"/>
            </w:pPr>
            <w:r>
              <w:t>10^12/L</w:t>
            </w:r>
          </w:p>
        </w:tc>
        <w:tc>
          <w:tcPr>
            <w:tcW w:w="4264" w:type="dxa"/>
          </w:tcPr>
          <w:p w:rsidR="0099309B" w:rsidRDefault="0099309B" w:rsidP="009D118D">
            <w:pPr>
              <w:pStyle w:val="af6"/>
            </w:pPr>
            <w:r>
              <w:rPr>
                <w:rFonts w:hint="eastAsia"/>
              </w:rPr>
              <w:t>10*12/L</w:t>
            </w:r>
          </w:p>
        </w:tc>
      </w:tr>
      <w:tr w:rsidR="0099309B" w:rsidTr="0099309B">
        <w:tc>
          <w:tcPr>
            <w:tcW w:w="4264" w:type="dxa"/>
          </w:tcPr>
          <w:p w:rsidR="0099309B" w:rsidRDefault="0099309B" w:rsidP="009D118D">
            <w:pPr>
              <w:pStyle w:val="af6"/>
            </w:pPr>
            <w:r>
              <w:rPr>
                <w:rFonts w:hint="eastAsia"/>
              </w:rPr>
              <w:t>10^9/L</w:t>
            </w:r>
          </w:p>
        </w:tc>
        <w:tc>
          <w:tcPr>
            <w:tcW w:w="4264" w:type="dxa"/>
          </w:tcPr>
          <w:p w:rsidR="0099309B" w:rsidRDefault="0099309B" w:rsidP="009D118D">
            <w:pPr>
              <w:pStyle w:val="af6"/>
            </w:pPr>
            <w:r>
              <w:rPr>
                <w:rFonts w:hint="eastAsia"/>
              </w:rPr>
              <w:t>10*9/L</w:t>
            </w:r>
          </w:p>
        </w:tc>
      </w:tr>
      <w:tr w:rsidR="0099309B" w:rsidTr="0099309B">
        <w:tc>
          <w:tcPr>
            <w:tcW w:w="4264" w:type="dxa"/>
          </w:tcPr>
          <w:p w:rsidR="0099309B" w:rsidRDefault="0099309B" w:rsidP="009D118D">
            <w:pPr>
              <w:pStyle w:val="af6"/>
            </w:pPr>
            <w:r>
              <w:rPr>
                <w:rFonts w:hint="eastAsia"/>
              </w:rPr>
              <w:t>10^6/uL</w:t>
            </w:r>
          </w:p>
        </w:tc>
        <w:tc>
          <w:tcPr>
            <w:tcW w:w="4264" w:type="dxa"/>
          </w:tcPr>
          <w:p w:rsidR="0099309B" w:rsidRDefault="0099309B" w:rsidP="009D118D">
            <w:pPr>
              <w:pStyle w:val="af6"/>
            </w:pPr>
            <w:r>
              <w:rPr>
                <w:rFonts w:hint="eastAsia"/>
              </w:rPr>
              <w:t>10*6/uL</w:t>
            </w:r>
          </w:p>
        </w:tc>
      </w:tr>
      <w:tr w:rsidR="0099309B" w:rsidTr="0099309B">
        <w:tc>
          <w:tcPr>
            <w:tcW w:w="4264" w:type="dxa"/>
          </w:tcPr>
          <w:p w:rsidR="0099309B" w:rsidRDefault="0099309B" w:rsidP="009D118D">
            <w:pPr>
              <w:pStyle w:val="af6"/>
            </w:pPr>
            <w:r>
              <w:rPr>
                <w:rFonts w:hint="eastAsia"/>
              </w:rPr>
              <w:t>10^4/uL</w:t>
            </w:r>
          </w:p>
        </w:tc>
        <w:tc>
          <w:tcPr>
            <w:tcW w:w="4264" w:type="dxa"/>
          </w:tcPr>
          <w:p w:rsidR="0099309B" w:rsidRDefault="0099309B" w:rsidP="009D118D">
            <w:pPr>
              <w:pStyle w:val="af6"/>
            </w:pPr>
            <w:r>
              <w:rPr>
                <w:rFonts w:hint="eastAsia"/>
              </w:rPr>
              <w:t>10*4/uL</w:t>
            </w:r>
          </w:p>
        </w:tc>
      </w:tr>
      <w:tr w:rsidR="0099309B" w:rsidTr="0099309B">
        <w:tc>
          <w:tcPr>
            <w:tcW w:w="4264" w:type="dxa"/>
          </w:tcPr>
          <w:p w:rsidR="0099309B" w:rsidRDefault="0099309B" w:rsidP="009D118D">
            <w:pPr>
              <w:pStyle w:val="af6"/>
            </w:pPr>
            <w:r>
              <w:rPr>
                <w:rFonts w:hint="eastAsia"/>
              </w:rPr>
              <w:t>10^3/uL</w:t>
            </w:r>
          </w:p>
        </w:tc>
        <w:tc>
          <w:tcPr>
            <w:tcW w:w="4264" w:type="dxa"/>
          </w:tcPr>
          <w:p w:rsidR="0099309B" w:rsidRDefault="0099309B" w:rsidP="009D118D">
            <w:pPr>
              <w:pStyle w:val="af6"/>
            </w:pPr>
            <w:r>
              <w:rPr>
                <w:rFonts w:hint="eastAsia"/>
              </w:rPr>
              <w:t>10*3/uL</w:t>
            </w:r>
          </w:p>
        </w:tc>
      </w:tr>
      <w:tr w:rsidR="0099309B" w:rsidTr="0099309B">
        <w:tc>
          <w:tcPr>
            <w:tcW w:w="4264" w:type="dxa"/>
          </w:tcPr>
          <w:p w:rsidR="0099309B" w:rsidRDefault="0099309B" w:rsidP="009D118D">
            <w:pPr>
              <w:pStyle w:val="af6"/>
            </w:pPr>
            <w:r>
              <w:rPr>
                <w:rFonts w:hint="eastAsia"/>
              </w:rPr>
              <w:t>10^2/uL</w:t>
            </w:r>
          </w:p>
        </w:tc>
        <w:tc>
          <w:tcPr>
            <w:tcW w:w="4264" w:type="dxa"/>
          </w:tcPr>
          <w:p w:rsidR="0099309B" w:rsidRDefault="0099309B" w:rsidP="009D118D">
            <w:pPr>
              <w:pStyle w:val="af6"/>
            </w:pPr>
            <w:r>
              <w:rPr>
                <w:rFonts w:hint="eastAsia"/>
              </w:rPr>
              <w:t>10*2/uL</w:t>
            </w:r>
          </w:p>
        </w:tc>
      </w:tr>
      <w:tr w:rsidR="0099309B" w:rsidTr="0099309B">
        <w:tc>
          <w:tcPr>
            <w:tcW w:w="4264" w:type="dxa"/>
          </w:tcPr>
          <w:p w:rsidR="0099309B" w:rsidRDefault="0099309B" w:rsidP="009D118D">
            <w:pPr>
              <w:pStyle w:val="af6"/>
            </w:pPr>
            <w:r>
              <w:rPr>
                <w:rFonts w:hint="eastAsia"/>
              </w:rPr>
              <w:t>mL/L</w:t>
            </w:r>
          </w:p>
        </w:tc>
        <w:tc>
          <w:tcPr>
            <w:tcW w:w="4264" w:type="dxa"/>
          </w:tcPr>
          <w:p w:rsidR="0099309B" w:rsidRDefault="0099309B" w:rsidP="009D118D">
            <w:pPr>
              <w:pStyle w:val="af6"/>
            </w:pPr>
            <w:r>
              <w:t>mL/L</w:t>
            </w:r>
          </w:p>
        </w:tc>
      </w:tr>
      <w:tr w:rsidR="0099309B" w:rsidTr="0099309B">
        <w:tc>
          <w:tcPr>
            <w:tcW w:w="4264" w:type="dxa"/>
          </w:tcPr>
          <w:p w:rsidR="0099309B" w:rsidRDefault="0099309B" w:rsidP="009D118D">
            <w:pPr>
              <w:pStyle w:val="af6"/>
            </w:pPr>
            <w:r>
              <w:rPr>
                <w:rFonts w:hint="eastAsia"/>
              </w:rPr>
              <w:t>/nL</w:t>
            </w:r>
          </w:p>
        </w:tc>
        <w:tc>
          <w:tcPr>
            <w:tcW w:w="4264" w:type="dxa"/>
          </w:tcPr>
          <w:p w:rsidR="0099309B" w:rsidRDefault="0099309B" w:rsidP="009D118D">
            <w:pPr>
              <w:pStyle w:val="af6"/>
            </w:pPr>
            <w:r>
              <w:rPr>
                <w:rFonts w:hint="eastAsia"/>
              </w:rPr>
              <w:t>/nL</w:t>
            </w:r>
          </w:p>
        </w:tc>
      </w:tr>
      <w:tr w:rsidR="0099309B" w:rsidTr="0099309B">
        <w:tc>
          <w:tcPr>
            <w:tcW w:w="4264" w:type="dxa"/>
          </w:tcPr>
          <w:p w:rsidR="0099309B" w:rsidRDefault="0099309B" w:rsidP="009D118D">
            <w:pPr>
              <w:pStyle w:val="af6"/>
            </w:pPr>
            <w:r>
              <w:rPr>
                <w:rFonts w:hint="eastAsia"/>
              </w:rPr>
              <w:t>/pL</w:t>
            </w:r>
          </w:p>
        </w:tc>
        <w:tc>
          <w:tcPr>
            <w:tcW w:w="4264" w:type="dxa"/>
          </w:tcPr>
          <w:p w:rsidR="0099309B" w:rsidRDefault="0099309B" w:rsidP="009D118D">
            <w:pPr>
              <w:pStyle w:val="af6"/>
            </w:pPr>
            <w:r>
              <w:rPr>
                <w:rFonts w:hint="eastAsia"/>
              </w:rPr>
              <w:t>/pL</w:t>
            </w:r>
          </w:p>
        </w:tc>
      </w:tr>
      <w:tr w:rsidR="0099309B" w:rsidTr="0099309B">
        <w:tc>
          <w:tcPr>
            <w:tcW w:w="4264" w:type="dxa"/>
          </w:tcPr>
          <w:p w:rsidR="0099309B" w:rsidRDefault="0099309B" w:rsidP="009D118D">
            <w:pPr>
              <w:pStyle w:val="af6"/>
            </w:pPr>
            <w:r>
              <w:rPr>
                <w:rFonts w:hint="eastAsia"/>
              </w:rPr>
              <w:t>g/L</w:t>
            </w:r>
          </w:p>
        </w:tc>
        <w:tc>
          <w:tcPr>
            <w:tcW w:w="4264" w:type="dxa"/>
          </w:tcPr>
          <w:p w:rsidR="0099309B" w:rsidRDefault="0099309B" w:rsidP="009D118D">
            <w:pPr>
              <w:pStyle w:val="af6"/>
            </w:pPr>
            <w:r>
              <w:rPr>
                <w:rFonts w:hint="eastAsia"/>
              </w:rPr>
              <w:t>g/L</w:t>
            </w:r>
          </w:p>
        </w:tc>
      </w:tr>
      <w:tr w:rsidR="0099309B" w:rsidTr="0099309B">
        <w:tc>
          <w:tcPr>
            <w:tcW w:w="4264" w:type="dxa"/>
          </w:tcPr>
          <w:p w:rsidR="0099309B" w:rsidRDefault="0099309B" w:rsidP="009D118D">
            <w:pPr>
              <w:pStyle w:val="af6"/>
            </w:pPr>
            <w:r>
              <w:rPr>
                <w:rFonts w:hint="eastAsia"/>
              </w:rPr>
              <w:t>g/dL</w:t>
            </w:r>
          </w:p>
        </w:tc>
        <w:tc>
          <w:tcPr>
            <w:tcW w:w="4264" w:type="dxa"/>
          </w:tcPr>
          <w:p w:rsidR="0099309B" w:rsidRDefault="0099309B" w:rsidP="009D118D">
            <w:pPr>
              <w:pStyle w:val="af6"/>
            </w:pPr>
            <w:r>
              <w:rPr>
                <w:rFonts w:hint="eastAsia"/>
              </w:rPr>
              <w:t>g/dL</w:t>
            </w:r>
          </w:p>
        </w:tc>
      </w:tr>
      <w:tr w:rsidR="0099309B" w:rsidTr="0099309B">
        <w:tc>
          <w:tcPr>
            <w:tcW w:w="4264" w:type="dxa"/>
          </w:tcPr>
          <w:p w:rsidR="0099309B" w:rsidRDefault="0099309B" w:rsidP="009D118D">
            <w:pPr>
              <w:pStyle w:val="af6"/>
            </w:pPr>
            <w:r>
              <w:rPr>
                <w:rFonts w:hint="eastAsia"/>
              </w:rPr>
              <w:t>L/L</w:t>
            </w:r>
          </w:p>
        </w:tc>
        <w:tc>
          <w:tcPr>
            <w:tcW w:w="4264" w:type="dxa"/>
          </w:tcPr>
          <w:p w:rsidR="0099309B" w:rsidRDefault="0099309B" w:rsidP="009D118D">
            <w:pPr>
              <w:pStyle w:val="af6"/>
            </w:pPr>
            <w:r>
              <w:rPr>
                <w:rFonts w:hint="eastAsia"/>
              </w:rPr>
              <w:t>L/L</w:t>
            </w:r>
          </w:p>
        </w:tc>
      </w:tr>
      <w:tr w:rsidR="0099309B" w:rsidTr="0099309B">
        <w:tc>
          <w:tcPr>
            <w:tcW w:w="4264" w:type="dxa"/>
          </w:tcPr>
          <w:p w:rsidR="0099309B" w:rsidRDefault="0099309B" w:rsidP="009D118D">
            <w:pPr>
              <w:pStyle w:val="af6"/>
            </w:pPr>
            <w:r>
              <w:t>m</w:t>
            </w:r>
            <w:r>
              <w:rPr>
                <w:rFonts w:hint="eastAsia"/>
              </w:rPr>
              <w:t>mol/</w:t>
            </w:r>
            <w:r>
              <w:t>L</w:t>
            </w:r>
          </w:p>
        </w:tc>
        <w:tc>
          <w:tcPr>
            <w:tcW w:w="4264" w:type="dxa"/>
          </w:tcPr>
          <w:p w:rsidR="0099309B" w:rsidRDefault="0099309B" w:rsidP="009D118D">
            <w:pPr>
              <w:pStyle w:val="af6"/>
            </w:pPr>
            <w:r>
              <w:t>m</w:t>
            </w:r>
            <w:r>
              <w:rPr>
                <w:rFonts w:hint="eastAsia"/>
              </w:rPr>
              <w:t>mol/</w:t>
            </w:r>
            <w:r>
              <w:t>L</w:t>
            </w:r>
          </w:p>
        </w:tc>
      </w:tr>
      <w:tr w:rsidR="0099309B" w:rsidTr="0099309B">
        <w:tc>
          <w:tcPr>
            <w:tcW w:w="4264" w:type="dxa"/>
          </w:tcPr>
          <w:p w:rsidR="0099309B" w:rsidRDefault="0099309B" w:rsidP="009D118D">
            <w:pPr>
              <w:pStyle w:val="af6"/>
            </w:pPr>
            <w:r>
              <w:rPr>
                <w:rFonts w:hint="eastAsia"/>
              </w:rPr>
              <w:t>%</w:t>
            </w:r>
          </w:p>
        </w:tc>
        <w:tc>
          <w:tcPr>
            <w:tcW w:w="4264" w:type="dxa"/>
          </w:tcPr>
          <w:p w:rsidR="0099309B" w:rsidRDefault="0099309B" w:rsidP="009D118D">
            <w:pPr>
              <w:pStyle w:val="af6"/>
            </w:pPr>
            <w:r>
              <w:rPr>
                <w:rFonts w:hint="eastAsia"/>
              </w:rPr>
              <w:t>%</w:t>
            </w:r>
          </w:p>
        </w:tc>
      </w:tr>
      <w:tr w:rsidR="0099309B" w:rsidTr="0099309B">
        <w:tc>
          <w:tcPr>
            <w:tcW w:w="4264" w:type="dxa"/>
          </w:tcPr>
          <w:p w:rsidR="0099309B" w:rsidRDefault="0099309B" w:rsidP="009D118D">
            <w:pPr>
              <w:pStyle w:val="af6"/>
            </w:pPr>
            <w:r>
              <w:rPr>
                <w:rFonts w:hint="eastAsia"/>
              </w:rPr>
              <w:t>fL</w:t>
            </w:r>
          </w:p>
        </w:tc>
        <w:tc>
          <w:tcPr>
            <w:tcW w:w="4264" w:type="dxa"/>
          </w:tcPr>
          <w:p w:rsidR="0099309B" w:rsidRDefault="0099309B" w:rsidP="009D118D">
            <w:pPr>
              <w:pStyle w:val="af6"/>
            </w:pPr>
            <w:r>
              <w:rPr>
                <w:rFonts w:hint="eastAsia"/>
              </w:rPr>
              <w:t>fL</w:t>
            </w:r>
          </w:p>
        </w:tc>
      </w:tr>
      <w:tr w:rsidR="0099309B" w:rsidTr="0099309B">
        <w:tc>
          <w:tcPr>
            <w:tcW w:w="4264" w:type="dxa"/>
          </w:tcPr>
          <w:p w:rsidR="0099309B" w:rsidRDefault="0099309B" w:rsidP="009D118D">
            <w:pPr>
              <w:pStyle w:val="af6"/>
            </w:pPr>
            <w:r>
              <w:t>u</w:t>
            </w:r>
            <w:r>
              <w:rPr>
                <w:rFonts w:hint="eastAsia"/>
              </w:rPr>
              <w:t>m^</w:t>
            </w:r>
            <w:r>
              <w:t>3</w:t>
            </w:r>
          </w:p>
        </w:tc>
        <w:tc>
          <w:tcPr>
            <w:tcW w:w="4264" w:type="dxa"/>
          </w:tcPr>
          <w:p w:rsidR="0099309B" w:rsidRDefault="0099309B" w:rsidP="009D118D">
            <w:pPr>
              <w:pStyle w:val="af6"/>
            </w:pPr>
            <w:r>
              <w:t>u</w:t>
            </w:r>
            <w:r>
              <w:rPr>
                <w:rFonts w:hint="eastAsia"/>
              </w:rPr>
              <w:t>m3</w:t>
            </w:r>
          </w:p>
        </w:tc>
      </w:tr>
      <w:tr w:rsidR="0099309B" w:rsidTr="0099309B">
        <w:tc>
          <w:tcPr>
            <w:tcW w:w="4264" w:type="dxa"/>
          </w:tcPr>
          <w:p w:rsidR="0099309B" w:rsidRDefault="0099309B" w:rsidP="009D118D">
            <w:pPr>
              <w:pStyle w:val="af6"/>
            </w:pPr>
            <w:r>
              <w:t>p</w:t>
            </w:r>
            <w:r>
              <w:rPr>
                <w:rFonts w:hint="eastAsia"/>
              </w:rPr>
              <w:t>g</w:t>
            </w:r>
          </w:p>
        </w:tc>
        <w:tc>
          <w:tcPr>
            <w:tcW w:w="4264" w:type="dxa"/>
          </w:tcPr>
          <w:p w:rsidR="0099309B" w:rsidRDefault="0099309B" w:rsidP="009D118D">
            <w:pPr>
              <w:pStyle w:val="af6"/>
            </w:pPr>
            <w:r>
              <w:rPr>
                <w:rFonts w:hint="eastAsia"/>
              </w:rPr>
              <w:t>pg</w:t>
            </w:r>
          </w:p>
        </w:tc>
      </w:tr>
      <w:tr w:rsidR="0099309B" w:rsidTr="0099309B">
        <w:tc>
          <w:tcPr>
            <w:tcW w:w="4264" w:type="dxa"/>
          </w:tcPr>
          <w:p w:rsidR="0099309B" w:rsidRDefault="0099309B" w:rsidP="009D118D">
            <w:pPr>
              <w:pStyle w:val="af6"/>
            </w:pPr>
            <w:r>
              <w:t>f</w:t>
            </w:r>
            <w:r>
              <w:rPr>
                <w:rFonts w:hint="eastAsia"/>
              </w:rPr>
              <w:t>mol</w:t>
            </w:r>
          </w:p>
        </w:tc>
        <w:tc>
          <w:tcPr>
            <w:tcW w:w="4264" w:type="dxa"/>
          </w:tcPr>
          <w:p w:rsidR="0099309B" w:rsidRDefault="0099309B" w:rsidP="009D118D">
            <w:pPr>
              <w:pStyle w:val="af6"/>
            </w:pPr>
            <w:r>
              <w:rPr>
                <w:rFonts w:hint="eastAsia"/>
              </w:rPr>
              <w:t>fmol</w:t>
            </w:r>
          </w:p>
        </w:tc>
      </w:tr>
      <w:tr w:rsidR="0099309B" w:rsidTr="0099309B">
        <w:tc>
          <w:tcPr>
            <w:tcW w:w="4264" w:type="dxa"/>
          </w:tcPr>
          <w:p w:rsidR="0099309B" w:rsidRDefault="0099309B" w:rsidP="009D118D">
            <w:pPr>
              <w:pStyle w:val="af6"/>
            </w:pPr>
            <w:r>
              <w:rPr>
                <w:rFonts w:hint="eastAsia"/>
              </w:rPr>
              <w:t>amol</w:t>
            </w:r>
          </w:p>
        </w:tc>
        <w:tc>
          <w:tcPr>
            <w:tcW w:w="4264" w:type="dxa"/>
          </w:tcPr>
          <w:p w:rsidR="0099309B" w:rsidRDefault="0099309B" w:rsidP="009D118D">
            <w:pPr>
              <w:pStyle w:val="af6"/>
            </w:pPr>
            <w:r>
              <w:rPr>
                <w:rFonts w:hint="eastAsia"/>
              </w:rPr>
              <w:t>amol</w:t>
            </w:r>
          </w:p>
        </w:tc>
      </w:tr>
      <w:tr w:rsidR="0099309B" w:rsidTr="0099309B">
        <w:tc>
          <w:tcPr>
            <w:tcW w:w="4264" w:type="dxa"/>
          </w:tcPr>
          <w:p w:rsidR="0099309B" w:rsidRDefault="0099309B" w:rsidP="009D118D">
            <w:pPr>
              <w:pStyle w:val="af6"/>
            </w:pPr>
            <w:r>
              <w:rPr>
                <w:rFonts w:hint="eastAsia"/>
              </w:rPr>
              <w:t>岁</w:t>
            </w:r>
            <w:r>
              <w:t>（</w:t>
            </w:r>
            <w:r>
              <w:rPr>
                <w:rFonts w:hint="eastAsia"/>
              </w:rPr>
              <w:t>年龄</w:t>
            </w:r>
            <w:r>
              <w:t>单位）</w:t>
            </w:r>
          </w:p>
        </w:tc>
        <w:tc>
          <w:tcPr>
            <w:tcW w:w="4264" w:type="dxa"/>
          </w:tcPr>
          <w:p w:rsidR="0099309B" w:rsidRDefault="0099309B" w:rsidP="009D118D">
            <w:pPr>
              <w:pStyle w:val="af6"/>
            </w:pPr>
            <w:r>
              <w:rPr>
                <w:rFonts w:hint="eastAsia"/>
              </w:rPr>
              <w:t>yr</w:t>
            </w:r>
          </w:p>
        </w:tc>
      </w:tr>
      <w:tr w:rsidR="0099309B" w:rsidTr="0099309B">
        <w:tc>
          <w:tcPr>
            <w:tcW w:w="4264" w:type="dxa"/>
          </w:tcPr>
          <w:p w:rsidR="0099309B" w:rsidRDefault="0099309B" w:rsidP="009D118D">
            <w:pPr>
              <w:pStyle w:val="af6"/>
            </w:pPr>
            <w:r>
              <w:rPr>
                <w:rFonts w:hint="eastAsia"/>
              </w:rPr>
              <w:t>月</w:t>
            </w:r>
            <w:r>
              <w:t>（</w:t>
            </w:r>
            <w:r>
              <w:rPr>
                <w:rFonts w:hint="eastAsia"/>
              </w:rPr>
              <w:t>年龄</w:t>
            </w:r>
            <w:r>
              <w:t>单位）</w:t>
            </w:r>
          </w:p>
        </w:tc>
        <w:tc>
          <w:tcPr>
            <w:tcW w:w="4264" w:type="dxa"/>
          </w:tcPr>
          <w:p w:rsidR="0099309B" w:rsidRDefault="0099309B" w:rsidP="009D118D">
            <w:pPr>
              <w:pStyle w:val="af6"/>
            </w:pPr>
            <w:r>
              <w:t>M</w:t>
            </w:r>
            <w:r>
              <w:rPr>
                <w:rFonts w:hint="eastAsia"/>
              </w:rPr>
              <w:t>o</w:t>
            </w:r>
          </w:p>
        </w:tc>
      </w:tr>
      <w:tr w:rsidR="0099309B" w:rsidTr="0099309B">
        <w:tc>
          <w:tcPr>
            <w:tcW w:w="4264" w:type="dxa"/>
          </w:tcPr>
          <w:p w:rsidR="0099309B" w:rsidRDefault="0099309B" w:rsidP="009D118D">
            <w:pPr>
              <w:pStyle w:val="af6"/>
            </w:pPr>
            <w:r>
              <w:rPr>
                <w:rFonts w:hint="eastAsia"/>
              </w:rPr>
              <w:t>天</w:t>
            </w:r>
            <w:r>
              <w:t>（</w:t>
            </w:r>
            <w:r>
              <w:rPr>
                <w:rFonts w:hint="eastAsia"/>
              </w:rPr>
              <w:t>年龄</w:t>
            </w:r>
            <w:r>
              <w:t>单位）</w:t>
            </w:r>
          </w:p>
        </w:tc>
        <w:tc>
          <w:tcPr>
            <w:tcW w:w="4264" w:type="dxa"/>
          </w:tcPr>
          <w:p w:rsidR="0099309B" w:rsidRDefault="0099309B" w:rsidP="009D118D">
            <w:pPr>
              <w:pStyle w:val="af6"/>
            </w:pPr>
            <w:r>
              <w:t>d</w:t>
            </w:r>
          </w:p>
        </w:tc>
      </w:tr>
      <w:tr w:rsidR="0099309B" w:rsidTr="0099309B">
        <w:tc>
          <w:tcPr>
            <w:tcW w:w="4264" w:type="dxa"/>
          </w:tcPr>
          <w:p w:rsidR="0099309B" w:rsidRDefault="0099309B" w:rsidP="009D118D">
            <w:pPr>
              <w:pStyle w:val="af6"/>
            </w:pPr>
            <w:r>
              <w:rPr>
                <w:rFonts w:hint="eastAsia"/>
              </w:rPr>
              <w:t>时（年龄</w:t>
            </w:r>
            <w:r>
              <w:t>单位</w:t>
            </w:r>
            <w:r>
              <w:rPr>
                <w:rFonts w:hint="eastAsia"/>
              </w:rPr>
              <w:t>）</w:t>
            </w:r>
          </w:p>
        </w:tc>
        <w:tc>
          <w:tcPr>
            <w:tcW w:w="4264" w:type="dxa"/>
          </w:tcPr>
          <w:p w:rsidR="0099309B" w:rsidRDefault="0099309B" w:rsidP="009D118D">
            <w:pPr>
              <w:pStyle w:val="af6"/>
            </w:pPr>
            <w:r>
              <w:rPr>
                <w:rFonts w:hint="eastAsia"/>
              </w:rPr>
              <w:t>hr</w:t>
            </w:r>
          </w:p>
        </w:tc>
      </w:tr>
    </w:tbl>
    <w:p w:rsidR="00971AF3" w:rsidRDefault="00971AF3" w:rsidP="00971AF3">
      <w:bookmarkStart w:id="108" w:name="_Ref22808628"/>
    </w:p>
    <w:p w:rsidR="00971AF3" w:rsidRDefault="00971AF3" w:rsidP="00971AF3">
      <w:pPr>
        <w:rPr>
          <w:rFonts w:eastAsiaTheme="majorEastAsia"/>
          <w:sz w:val="30"/>
        </w:rPr>
      </w:pPr>
      <w:r>
        <w:br w:type="page"/>
      </w:r>
    </w:p>
    <w:p w:rsidR="00560837" w:rsidRPr="00971AF3" w:rsidRDefault="00971AF3" w:rsidP="00E84AFE">
      <w:pPr>
        <w:pStyle w:val="a0"/>
        <w:numPr>
          <w:ilvl w:val="0"/>
          <w:numId w:val="0"/>
        </w:numPr>
        <w:rPr>
          <w:szCs w:val="26"/>
        </w:rPr>
      </w:pPr>
      <w:bookmarkStart w:id="109" w:name="_Toc36470969"/>
      <w:bookmarkStart w:id="110" w:name="_Toc36472344"/>
      <w:bookmarkStart w:id="111" w:name="_Toc36473757"/>
      <w:r w:rsidRPr="00971AF3">
        <w:rPr>
          <w:rFonts w:hint="eastAsia"/>
          <w:szCs w:val="26"/>
        </w:rPr>
        <w:lastRenderedPageBreak/>
        <w:t>附录</w:t>
      </w:r>
      <w:r>
        <w:rPr>
          <w:szCs w:val="26"/>
        </w:rPr>
        <w:t>D</w:t>
      </w:r>
      <w:r w:rsidRPr="00971AF3">
        <w:rPr>
          <w:rFonts w:hint="eastAsia"/>
          <w:szCs w:val="26"/>
        </w:rPr>
        <w:t>：</w:t>
      </w:r>
      <w:r w:rsidR="00CA614A" w:rsidRPr="00971AF3">
        <w:rPr>
          <w:rFonts w:hint="eastAsia"/>
        </w:rPr>
        <w:t>OBX</w:t>
      </w:r>
      <w:r w:rsidR="00CA614A" w:rsidRPr="00971AF3">
        <w:t>-5</w:t>
      </w:r>
      <w:r w:rsidR="00CA614A" w:rsidRPr="00971AF3">
        <w:rPr>
          <w:rFonts w:hint="eastAsia"/>
        </w:rPr>
        <w:t>检验结果数据</w:t>
      </w:r>
      <w:bookmarkEnd w:id="108"/>
      <w:bookmarkEnd w:id="109"/>
      <w:bookmarkEnd w:id="110"/>
      <w:bookmarkEnd w:id="111"/>
    </w:p>
    <w:p w:rsidR="00CA614A" w:rsidRPr="00CA614A" w:rsidRDefault="00CA614A" w:rsidP="00CA614A">
      <w:pPr>
        <w:pStyle w:val="23"/>
      </w:pPr>
      <w:r>
        <w:rPr>
          <w:rFonts w:hint="eastAsia"/>
        </w:rPr>
        <w:t>检验结果</w:t>
      </w:r>
      <w:r w:rsidRPr="00081613">
        <w:rPr>
          <w:rFonts w:hint="eastAsia"/>
        </w:rPr>
        <w:t>可以是数字、字符串、</w:t>
      </w:r>
      <w:r>
        <w:rPr>
          <w:rFonts w:hint="eastAsia"/>
        </w:rPr>
        <w:t>字节数组、图片</w:t>
      </w:r>
      <w:r w:rsidRPr="00081613">
        <w:rPr>
          <w:rFonts w:hint="eastAsia"/>
        </w:rPr>
        <w:t>等</w:t>
      </w:r>
      <w:r>
        <w:rPr>
          <w:rFonts w:hint="eastAsia"/>
        </w:rPr>
        <w:t>数据</w:t>
      </w:r>
      <w:r w:rsidR="00436100">
        <w:rPr>
          <w:rFonts w:hint="eastAsia"/>
        </w:rPr>
        <w:t>类型</w:t>
      </w:r>
      <w:r>
        <w:rPr>
          <w:rFonts w:hint="eastAsia"/>
        </w:rPr>
        <w:t>，下面各小节分别描述它们的格式。</w:t>
      </w:r>
    </w:p>
    <w:p w:rsidR="001C3B4C" w:rsidRPr="006E04D9" w:rsidRDefault="00740930" w:rsidP="00034B1F">
      <w:pPr>
        <w:pStyle w:val="affe"/>
        <w:numPr>
          <w:ilvl w:val="0"/>
          <w:numId w:val="12"/>
        </w:numPr>
        <w:ind w:firstLineChars="0"/>
        <w:rPr>
          <w:rFonts w:asciiTheme="minorEastAsia" w:eastAsiaTheme="minorEastAsia" w:hAnsiTheme="minorEastAsia"/>
          <w:b/>
        </w:rPr>
      </w:pPr>
      <w:r w:rsidRPr="006E04D9">
        <w:rPr>
          <w:rFonts w:asciiTheme="minorEastAsia" w:eastAsiaTheme="minorEastAsia" w:hAnsiTheme="minorEastAsia" w:hint="eastAsia"/>
          <w:b/>
        </w:rPr>
        <w:t>字节数组</w:t>
      </w:r>
    </w:p>
    <w:p w:rsidR="00560837" w:rsidRDefault="00A1425E" w:rsidP="003175A3">
      <w:pPr>
        <w:pStyle w:val="23"/>
      </w:pPr>
      <w:r w:rsidRPr="00A1425E">
        <w:rPr>
          <w:rFonts w:hint="eastAsia"/>
        </w:rPr>
        <w:t>OBX</w:t>
      </w:r>
      <w:r w:rsidR="003175A3">
        <w:rPr>
          <w:rFonts w:hint="eastAsia"/>
        </w:rPr>
        <w:t>-2</w:t>
      </w:r>
      <w:r w:rsidRPr="00A1425E">
        <w:rPr>
          <w:rFonts w:hint="eastAsia"/>
        </w:rPr>
        <w:t>消息段中的数据类型字段取值为“</w:t>
      </w:r>
      <w:r w:rsidRPr="00A1425E">
        <w:rPr>
          <w:rFonts w:hint="eastAsia"/>
        </w:rPr>
        <w:t>ED</w:t>
      </w:r>
      <w:r w:rsidRPr="00A1425E">
        <w:rPr>
          <w:rFonts w:hint="eastAsia"/>
        </w:rPr>
        <w:t>”，</w:t>
      </w:r>
      <w:r w:rsidR="003175A3">
        <w:rPr>
          <w:rFonts w:hint="eastAsia"/>
        </w:rPr>
        <w:t>OBX-5</w:t>
      </w:r>
      <w:r w:rsidRPr="00A1425E">
        <w:rPr>
          <w:rFonts w:hint="eastAsia"/>
        </w:rPr>
        <w:t>数据字段取值形如</w:t>
      </w:r>
      <w:r w:rsidR="003175A3" w:rsidRPr="00A1425E">
        <w:rPr>
          <w:rFonts w:hint="eastAsia"/>
        </w:rPr>
        <w:t>“</w:t>
      </w:r>
      <w:r w:rsidRPr="00A1425E">
        <w:rPr>
          <w:rFonts w:hint="eastAsia"/>
        </w:rPr>
        <w:t>^Application^Octer-stream^Base64^</w:t>
      </w:r>
      <w:r w:rsidRPr="00A1425E">
        <w:rPr>
          <w:rFonts w:hint="eastAsia"/>
        </w:rPr>
        <w:t>……</w:t>
      </w:r>
      <w:r w:rsidR="001C3B4C">
        <w:rPr>
          <w:rFonts w:hint="eastAsia"/>
        </w:rPr>
        <w:t>字节</w:t>
      </w:r>
      <w:r w:rsidR="00740930">
        <w:rPr>
          <w:rFonts w:hint="eastAsia"/>
        </w:rPr>
        <w:t>数组</w:t>
      </w:r>
      <w:r w:rsidRPr="00A1425E">
        <w:rPr>
          <w:rFonts w:hint="eastAsia"/>
        </w:rPr>
        <w:t>数据……”，</w:t>
      </w:r>
      <w:r w:rsidR="00101447">
        <w:rPr>
          <w:rFonts w:hint="eastAsia"/>
        </w:rPr>
        <w:t>其中</w:t>
      </w:r>
      <w:r w:rsidR="00101447" w:rsidRPr="00A1425E">
        <w:rPr>
          <w:rFonts w:hint="eastAsia"/>
        </w:rPr>
        <w:t>“</w:t>
      </w:r>
      <w:r w:rsidR="00101447" w:rsidRPr="00A1425E">
        <w:rPr>
          <w:rFonts w:hint="eastAsia"/>
        </w:rPr>
        <w:t>^Application^Octer-stream^Base64</w:t>
      </w:r>
      <w:r w:rsidR="00101447" w:rsidRPr="00A1425E">
        <w:rPr>
          <w:rFonts w:hint="eastAsia"/>
        </w:rPr>
        <w:t>”表示传送</w:t>
      </w:r>
      <w:r w:rsidR="00311207">
        <w:rPr>
          <w:rFonts w:hint="eastAsia"/>
        </w:rPr>
        <w:t>先经过</w:t>
      </w:r>
      <w:r w:rsidR="00311207">
        <w:rPr>
          <w:rFonts w:hint="eastAsia"/>
        </w:rPr>
        <w:t>gzip</w:t>
      </w:r>
      <w:r w:rsidR="00311207">
        <w:rPr>
          <w:rFonts w:hint="eastAsia"/>
        </w:rPr>
        <w:t>压缩，</w:t>
      </w:r>
      <w:r w:rsidR="007013B7">
        <w:rPr>
          <w:rFonts w:hint="eastAsia"/>
        </w:rPr>
        <w:t>再</w:t>
      </w:r>
      <w:r w:rsidR="00101447" w:rsidRPr="00A1425E">
        <w:rPr>
          <w:rFonts w:hint="eastAsia"/>
        </w:rPr>
        <w:t>经过</w:t>
      </w:r>
      <w:r w:rsidR="00101447" w:rsidRPr="00A1425E">
        <w:rPr>
          <w:rFonts w:hint="eastAsia"/>
        </w:rPr>
        <w:t>Base64</w:t>
      </w:r>
      <w:r w:rsidR="007013B7">
        <w:rPr>
          <w:rFonts w:hint="eastAsia"/>
        </w:rPr>
        <w:t>转码</w:t>
      </w:r>
      <w:r w:rsidR="00101447" w:rsidRPr="00A1425E">
        <w:rPr>
          <w:rFonts w:hint="eastAsia"/>
        </w:rPr>
        <w:t>的</w:t>
      </w:r>
      <w:r w:rsidR="00101447">
        <w:rPr>
          <w:rFonts w:hint="eastAsia"/>
        </w:rPr>
        <w:t>字节</w:t>
      </w:r>
      <w:r w:rsidR="00740930">
        <w:rPr>
          <w:rFonts w:hint="eastAsia"/>
        </w:rPr>
        <w:t>数组</w:t>
      </w:r>
      <w:r w:rsidR="00101447" w:rsidRPr="00A1425E">
        <w:rPr>
          <w:rFonts w:hint="eastAsia"/>
        </w:rPr>
        <w:t>数据。</w:t>
      </w:r>
    </w:p>
    <w:p w:rsidR="001C3B4C" w:rsidRDefault="00101447" w:rsidP="006E04D9">
      <w:r>
        <w:t>bmp</w:t>
      </w:r>
      <w:r>
        <w:rPr>
          <w:rFonts w:hint="eastAsia"/>
        </w:rPr>
        <w:t>图片</w:t>
      </w:r>
    </w:p>
    <w:p w:rsidR="00A1425E" w:rsidRDefault="00A1425E" w:rsidP="00A1425E">
      <w:pPr>
        <w:pStyle w:val="23"/>
      </w:pPr>
      <w:r w:rsidRPr="00A1425E">
        <w:rPr>
          <w:rFonts w:hint="eastAsia"/>
        </w:rPr>
        <w:t>OBX</w:t>
      </w:r>
      <w:r w:rsidR="00101447">
        <w:t>-2</w:t>
      </w:r>
      <w:r w:rsidRPr="00A1425E">
        <w:rPr>
          <w:rFonts w:hint="eastAsia"/>
        </w:rPr>
        <w:t>数据类型字段取值为“</w:t>
      </w:r>
      <w:r w:rsidRPr="00A1425E">
        <w:rPr>
          <w:rFonts w:hint="eastAsia"/>
        </w:rPr>
        <w:t>ED</w:t>
      </w:r>
      <w:r w:rsidRPr="00A1425E">
        <w:rPr>
          <w:rFonts w:hint="eastAsia"/>
        </w:rPr>
        <w:t>”，</w:t>
      </w:r>
      <w:r w:rsidR="00101447">
        <w:rPr>
          <w:rFonts w:hint="eastAsia"/>
        </w:rPr>
        <w:t>OBX-5</w:t>
      </w:r>
      <w:r w:rsidRPr="00A1425E">
        <w:rPr>
          <w:rFonts w:hint="eastAsia"/>
        </w:rPr>
        <w:t>数据字段取值形如“</w:t>
      </w:r>
      <w:r w:rsidRPr="00A1425E">
        <w:rPr>
          <w:rFonts w:hint="eastAsia"/>
        </w:rPr>
        <w:t>^Image^BMP^Base64^</w:t>
      </w:r>
      <w:r w:rsidR="00101447">
        <w:rPr>
          <w:rFonts w:hint="eastAsia"/>
        </w:rPr>
        <w:t>……</w:t>
      </w:r>
      <w:r w:rsidR="00101447">
        <w:rPr>
          <w:rFonts w:hint="eastAsia"/>
        </w:rPr>
        <w:t>bmp</w:t>
      </w:r>
      <w:r w:rsidR="00101447">
        <w:rPr>
          <w:rFonts w:hint="eastAsia"/>
        </w:rPr>
        <w:t>图片</w:t>
      </w:r>
      <w:r w:rsidRPr="00A1425E">
        <w:rPr>
          <w:rFonts w:hint="eastAsia"/>
        </w:rPr>
        <w:t>数据……”，</w:t>
      </w:r>
      <w:r w:rsidR="00101447">
        <w:rPr>
          <w:rFonts w:hint="eastAsia"/>
        </w:rPr>
        <w:t>其中</w:t>
      </w:r>
      <w:r w:rsidRPr="00A1425E">
        <w:rPr>
          <w:rFonts w:hint="eastAsia"/>
        </w:rPr>
        <w:t>“</w:t>
      </w:r>
      <w:r w:rsidR="00101447">
        <w:rPr>
          <w:rFonts w:hint="eastAsia"/>
        </w:rPr>
        <w:t>^</w:t>
      </w:r>
      <w:r w:rsidRPr="00A1425E">
        <w:rPr>
          <w:rFonts w:hint="eastAsia"/>
        </w:rPr>
        <w:t>Image^BMP^Base64</w:t>
      </w:r>
      <w:r w:rsidRPr="00A1425E">
        <w:rPr>
          <w:rFonts w:hint="eastAsia"/>
        </w:rPr>
        <w:t>”</w:t>
      </w:r>
      <w:r w:rsidR="00311207" w:rsidRPr="00311207">
        <w:rPr>
          <w:rFonts w:hint="eastAsia"/>
        </w:rPr>
        <w:t xml:space="preserve"> </w:t>
      </w:r>
      <w:r w:rsidR="00311207" w:rsidRPr="00A1425E">
        <w:rPr>
          <w:rFonts w:hint="eastAsia"/>
        </w:rPr>
        <w:t>表示传送</w:t>
      </w:r>
      <w:r w:rsidR="00311207">
        <w:rPr>
          <w:rFonts w:hint="eastAsia"/>
        </w:rPr>
        <w:t>先经过</w:t>
      </w:r>
      <w:r w:rsidR="00311207">
        <w:rPr>
          <w:rFonts w:hint="eastAsia"/>
        </w:rPr>
        <w:t>gzip</w:t>
      </w:r>
      <w:r w:rsidR="00311207">
        <w:rPr>
          <w:rFonts w:hint="eastAsia"/>
        </w:rPr>
        <w:t>压缩，</w:t>
      </w:r>
      <w:r w:rsidR="007013B7">
        <w:rPr>
          <w:rFonts w:hint="eastAsia"/>
        </w:rPr>
        <w:t>再</w:t>
      </w:r>
      <w:r w:rsidR="007013B7" w:rsidRPr="00A1425E">
        <w:rPr>
          <w:rFonts w:hint="eastAsia"/>
        </w:rPr>
        <w:t>经过</w:t>
      </w:r>
      <w:r w:rsidR="007013B7" w:rsidRPr="00A1425E">
        <w:rPr>
          <w:rFonts w:hint="eastAsia"/>
        </w:rPr>
        <w:t>Base64</w:t>
      </w:r>
      <w:r w:rsidR="007013B7">
        <w:rPr>
          <w:rFonts w:hint="eastAsia"/>
        </w:rPr>
        <w:t>转码</w:t>
      </w:r>
      <w:r w:rsidRPr="00A1425E">
        <w:rPr>
          <w:rFonts w:hint="eastAsia"/>
        </w:rPr>
        <w:t>的</w:t>
      </w:r>
      <w:r w:rsidR="001C3B4C">
        <w:t>bmp</w:t>
      </w:r>
      <w:r w:rsidR="00101447">
        <w:rPr>
          <w:rFonts w:hint="eastAsia"/>
        </w:rPr>
        <w:t>类型的图片</w:t>
      </w:r>
      <w:r w:rsidRPr="00A1425E">
        <w:rPr>
          <w:rFonts w:hint="eastAsia"/>
        </w:rPr>
        <w:t>数据。</w:t>
      </w:r>
    </w:p>
    <w:p w:rsidR="001C3B4C" w:rsidRPr="006E04D9" w:rsidRDefault="00101447" w:rsidP="00034B1F">
      <w:pPr>
        <w:pStyle w:val="affe"/>
        <w:numPr>
          <w:ilvl w:val="0"/>
          <w:numId w:val="12"/>
        </w:numPr>
        <w:ind w:firstLineChars="0"/>
        <w:rPr>
          <w:rFonts w:asciiTheme="minorEastAsia" w:eastAsiaTheme="minorEastAsia" w:hAnsiTheme="minorEastAsia"/>
          <w:b/>
        </w:rPr>
      </w:pPr>
      <w:r w:rsidRPr="006E04D9">
        <w:rPr>
          <w:rFonts w:asciiTheme="minorEastAsia" w:eastAsiaTheme="minorEastAsia" w:hAnsiTheme="minorEastAsia"/>
          <w:b/>
        </w:rPr>
        <w:t>j</w:t>
      </w:r>
      <w:r w:rsidRPr="006E04D9">
        <w:rPr>
          <w:rFonts w:asciiTheme="minorEastAsia" w:eastAsiaTheme="minorEastAsia" w:hAnsiTheme="minorEastAsia" w:hint="eastAsia"/>
          <w:b/>
        </w:rPr>
        <w:t>pg图片</w:t>
      </w:r>
    </w:p>
    <w:p w:rsidR="00101447" w:rsidRDefault="00101447" w:rsidP="00A1425E">
      <w:pPr>
        <w:pStyle w:val="23"/>
      </w:pPr>
      <w:r w:rsidRPr="00A1425E">
        <w:rPr>
          <w:rFonts w:hint="eastAsia"/>
        </w:rPr>
        <w:t>OBX</w:t>
      </w:r>
      <w:r>
        <w:t>-2</w:t>
      </w:r>
      <w:r w:rsidRPr="00A1425E">
        <w:rPr>
          <w:rFonts w:hint="eastAsia"/>
        </w:rPr>
        <w:t>数据类型字段取值为“</w:t>
      </w:r>
      <w:r w:rsidRPr="00A1425E">
        <w:rPr>
          <w:rFonts w:hint="eastAsia"/>
        </w:rPr>
        <w:t>ED</w:t>
      </w:r>
      <w:r w:rsidRPr="00A1425E">
        <w:rPr>
          <w:rFonts w:hint="eastAsia"/>
        </w:rPr>
        <w:t>”，</w:t>
      </w:r>
      <w:r>
        <w:rPr>
          <w:rFonts w:hint="eastAsia"/>
        </w:rPr>
        <w:t>OBX-5</w:t>
      </w:r>
      <w:r w:rsidRPr="00A1425E">
        <w:rPr>
          <w:rFonts w:hint="eastAsia"/>
        </w:rPr>
        <w:t>数据字段取值形如“</w:t>
      </w:r>
      <w:r>
        <w:rPr>
          <w:rFonts w:hint="eastAsia"/>
        </w:rPr>
        <w:t>^Image^JPG</w:t>
      </w:r>
      <w:r w:rsidRPr="00A1425E">
        <w:rPr>
          <w:rFonts w:hint="eastAsia"/>
        </w:rPr>
        <w:t>^Base64^</w:t>
      </w:r>
      <w:r>
        <w:rPr>
          <w:rFonts w:hint="eastAsia"/>
        </w:rPr>
        <w:t>……</w:t>
      </w:r>
      <w:r>
        <w:rPr>
          <w:rFonts w:hint="eastAsia"/>
        </w:rPr>
        <w:t>jp</w:t>
      </w:r>
      <w:r>
        <w:t>g</w:t>
      </w:r>
      <w:r>
        <w:rPr>
          <w:rFonts w:hint="eastAsia"/>
        </w:rPr>
        <w:t>图片</w:t>
      </w:r>
      <w:r w:rsidRPr="00A1425E">
        <w:rPr>
          <w:rFonts w:hint="eastAsia"/>
        </w:rPr>
        <w:t>数据……”，</w:t>
      </w:r>
      <w:r>
        <w:rPr>
          <w:rFonts w:hint="eastAsia"/>
        </w:rPr>
        <w:t>其中</w:t>
      </w:r>
      <w:r w:rsidRPr="00A1425E">
        <w:rPr>
          <w:rFonts w:hint="eastAsia"/>
        </w:rPr>
        <w:t>“</w:t>
      </w:r>
      <w:r>
        <w:rPr>
          <w:rFonts w:hint="eastAsia"/>
        </w:rPr>
        <w:t>^</w:t>
      </w:r>
      <w:r w:rsidRPr="00A1425E">
        <w:rPr>
          <w:rFonts w:hint="eastAsia"/>
        </w:rPr>
        <w:t>Image^</w:t>
      </w:r>
      <w:r>
        <w:rPr>
          <w:rFonts w:hint="eastAsia"/>
        </w:rPr>
        <w:t>JPG</w:t>
      </w:r>
      <w:r w:rsidRPr="00A1425E">
        <w:rPr>
          <w:rFonts w:hint="eastAsia"/>
        </w:rPr>
        <w:t>^Base64</w:t>
      </w:r>
      <w:r w:rsidR="00311207">
        <w:rPr>
          <w:rFonts w:hint="eastAsia"/>
        </w:rPr>
        <w:t>”</w:t>
      </w:r>
      <w:r w:rsidR="00311207" w:rsidRPr="00A1425E">
        <w:rPr>
          <w:rFonts w:hint="eastAsia"/>
        </w:rPr>
        <w:t>表示传送</w:t>
      </w:r>
      <w:r w:rsidR="00311207">
        <w:rPr>
          <w:rFonts w:hint="eastAsia"/>
        </w:rPr>
        <w:t>先经过</w:t>
      </w:r>
      <w:r w:rsidR="00311207">
        <w:rPr>
          <w:rFonts w:hint="eastAsia"/>
        </w:rPr>
        <w:t>gzip</w:t>
      </w:r>
      <w:r w:rsidR="00311207">
        <w:rPr>
          <w:rFonts w:hint="eastAsia"/>
        </w:rPr>
        <w:t>压缩，</w:t>
      </w:r>
      <w:r w:rsidR="007013B7">
        <w:rPr>
          <w:rFonts w:hint="eastAsia"/>
        </w:rPr>
        <w:t>再</w:t>
      </w:r>
      <w:r w:rsidR="007013B7" w:rsidRPr="00A1425E">
        <w:rPr>
          <w:rFonts w:hint="eastAsia"/>
        </w:rPr>
        <w:t>经过</w:t>
      </w:r>
      <w:r w:rsidR="007013B7" w:rsidRPr="00A1425E">
        <w:rPr>
          <w:rFonts w:hint="eastAsia"/>
        </w:rPr>
        <w:t>Base64</w:t>
      </w:r>
      <w:r w:rsidR="007013B7">
        <w:rPr>
          <w:rFonts w:hint="eastAsia"/>
        </w:rPr>
        <w:t>转码</w:t>
      </w:r>
      <w:r w:rsidRPr="00A1425E">
        <w:rPr>
          <w:rFonts w:hint="eastAsia"/>
        </w:rPr>
        <w:t>的</w:t>
      </w:r>
      <w:r>
        <w:rPr>
          <w:rFonts w:hint="eastAsia"/>
        </w:rPr>
        <w:t>jpg</w:t>
      </w:r>
      <w:r>
        <w:rPr>
          <w:rFonts w:hint="eastAsia"/>
        </w:rPr>
        <w:t>类型的图片</w:t>
      </w:r>
      <w:r w:rsidRPr="00A1425E">
        <w:rPr>
          <w:rFonts w:hint="eastAsia"/>
        </w:rPr>
        <w:t>数据。</w:t>
      </w:r>
    </w:p>
    <w:p w:rsidR="001C3B4C" w:rsidRPr="006E04D9" w:rsidRDefault="00101447" w:rsidP="00034B1F">
      <w:pPr>
        <w:pStyle w:val="affe"/>
        <w:numPr>
          <w:ilvl w:val="0"/>
          <w:numId w:val="12"/>
        </w:numPr>
        <w:ind w:firstLineChars="0"/>
        <w:rPr>
          <w:rFonts w:asciiTheme="minorEastAsia" w:eastAsiaTheme="minorEastAsia" w:hAnsiTheme="minorEastAsia"/>
          <w:b/>
        </w:rPr>
      </w:pPr>
      <w:r w:rsidRPr="006E04D9">
        <w:rPr>
          <w:rFonts w:asciiTheme="minorEastAsia" w:eastAsiaTheme="minorEastAsia" w:hAnsiTheme="minorEastAsia"/>
          <w:b/>
        </w:rPr>
        <w:t>png</w:t>
      </w:r>
      <w:r w:rsidRPr="006E04D9">
        <w:rPr>
          <w:rFonts w:asciiTheme="minorEastAsia" w:eastAsiaTheme="minorEastAsia" w:hAnsiTheme="minorEastAsia" w:hint="eastAsia"/>
          <w:b/>
        </w:rPr>
        <w:t>图片</w:t>
      </w:r>
    </w:p>
    <w:p w:rsidR="00101447" w:rsidRPr="00560837" w:rsidRDefault="00101447" w:rsidP="00A1425E">
      <w:pPr>
        <w:pStyle w:val="23"/>
      </w:pPr>
      <w:r w:rsidRPr="00A1425E">
        <w:rPr>
          <w:rFonts w:hint="eastAsia"/>
        </w:rPr>
        <w:t>OBX</w:t>
      </w:r>
      <w:r>
        <w:t>-2</w:t>
      </w:r>
      <w:r w:rsidRPr="00A1425E">
        <w:rPr>
          <w:rFonts w:hint="eastAsia"/>
        </w:rPr>
        <w:t>数据类型字段取值为“</w:t>
      </w:r>
      <w:r w:rsidRPr="00A1425E">
        <w:rPr>
          <w:rFonts w:hint="eastAsia"/>
        </w:rPr>
        <w:t>ED</w:t>
      </w:r>
      <w:r w:rsidRPr="00A1425E">
        <w:rPr>
          <w:rFonts w:hint="eastAsia"/>
        </w:rPr>
        <w:t>”，</w:t>
      </w:r>
      <w:r>
        <w:rPr>
          <w:rFonts w:hint="eastAsia"/>
        </w:rPr>
        <w:t>OBX-5</w:t>
      </w:r>
      <w:r w:rsidRPr="00A1425E">
        <w:rPr>
          <w:rFonts w:hint="eastAsia"/>
        </w:rPr>
        <w:t>数据字段取值形如“</w:t>
      </w:r>
      <w:r>
        <w:rPr>
          <w:rFonts w:hint="eastAsia"/>
        </w:rPr>
        <w:t>^Image^</w:t>
      </w:r>
      <w:r>
        <w:t>PNG</w:t>
      </w:r>
      <w:r w:rsidRPr="00A1425E">
        <w:rPr>
          <w:rFonts w:hint="eastAsia"/>
        </w:rPr>
        <w:t>^Base64^</w:t>
      </w:r>
      <w:r>
        <w:rPr>
          <w:rFonts w:hint="eastAsia"/>
        </w:rPr>
        <w:t>……</w:t>
      </w:r>
      <w:r>
        <w:rPr>
          <w:rFonts w:hint="eastAsia"/>
        </w:rPr>
        <w:t>png</w:t>
      </w:r>
      <w:r>
        <w:rPr>
          <w:rFonts w:hint="eastAsia"/>
        </w:rPr>
        <w:t>图片</w:t>
      </w:r>
      <w:r w:rsidRPr="00A1425E">
        <w:rPr>
          <w:rFonts w:hint="eastAsia"/>
        </w:rPr>
        <w:t>数据……”，</w:t>
      </w:r>
      <w:r>
        <w:rPr>
          <w:rFonts w:hint="eastAsia"/>
        </w:rPr>
        <w:t>其中</w:t>
      </w:r>
      <w:r w:rsidRPr="00A1425E">
        <w:rPr>
          <w:rFonts w:hint="eastAsia"/>
        </w:rPr>
        <w:t>“</w:t>
      </w:r>
      <w:r>
        <w:rPr>
          <w:rFonts w:hint="eastAsia"/>
        </w:rPr>
        <w:t>^</w:t>
      </w:r>
      <w:r w:rsidRPr="00A1425E">
        <w:rPr>
          <w:rFonts w:hint="eastAsia"/>
        </w:rPr>
        <w:t>Image^</w:t>
      </w:r>
      <w:r>
        <w:t>PNG</w:t>
      </w:r>
      <w:r w:rsidRPr="00A1425E">
        <w:rPr>
          <w:rFonts w:hint="eastAsia"/>
        </w:rPr>
        <w:t>^Base64</w:t>
      </w:r>
      <w:r w:rsidRPr="00A1425E">
        <w:rPr>
          <w:rFonts w:hint="eastAsia"/>
        </w:rPr>
        <w:t>”</w:t>
      </w:r>
      <w:r w:rsidR="00311207" w:rsidRPr="00311207">
        <w:rPr>
          <w:rFonts w:hint="eastAsia"/>
        </w:rPr>
        <w:t xml:space="preserve"> </w:t>
      </w:r>
      <w:r w:rsidR="00311207" w:rsidRPr="00A1425E">
        <w:rPr>
          <w:rFonts w:hint="eastAsia"/>
        </w:rPr>
        <w:t>表示传送</w:t>
      </w:r>
      <w:r w:rsidR="00311207">
        <w:rPr>
          <w:rFonts w:hint="eastAsia"/>
        </w:rPr>
        <w:t>先经过</w:t>
      </w:r>
      <w:r w:rsidR="00311207">
        <w:rPr>
          <w:rFonts w:hint="eastAsia"/>
        </w:rPr>
        <w:t>gzip</w:t>
      </w:r>
      <w:r w:rsidR="00311207">
        <w:rPr>
          <w:rFonts w:hint="eastAsia"/>
        </w:rPr>
        <w:t>压缩，</w:t>
      </w:r>
      <w:r w:rsidR="007013B7">
        <w:rPr>
          <w:rFonts w:hint="eastAsia"/>
        </w:rPr>
        <w:t>再</w:t>
      </w:r>
      <w:r w:rsidR="007013B7" w:rsidRPr="00A1425E">
        <w:rPr>
          <w:rFonts w:hint="eastAsia"/>
        </w:rPr>
        <w:t>经过</w:t>
      </w:r>
      <w:r w:rsidR="007013B7" w:rsidRPr="00A1425E">
        <w:rPr>
          <w:rFonts w:hint="eastAsia"/>
        </w:rPr>
        <w:t>Base64</w:t>
      </w:r>
      <w:r w:rsidR="007013B7">
        <w:rPr>
          <w:rFonts w:hint="eastAsia"/>
        </w:rPr>
        <w:t>转码</w:t>
      </w:r>
      <w:r w:rsidRPr="00A1425E">
        <w:rPr>
          <w:rFonts w:hint="eastAsia"/>
        </w:rPr>
        <w:t>的</w:t>
      </w:r>
      <w:r>
        <w:t>png</w:t>
      </w:r>
      <w:r>
        <w:rPr>
          <w:rFonts w:hint="eastAsia"/>
        </w:rPr>
        <w:t>类型的图片</w:t>
      </w:r>
      <w:r w:rsidRPr="00A1425E">
        <w:rPr>
          <w:rFonts w:hint="eastAsia"/>
        </w:rPr>
        <w:t>数据。</w:t>
      </w:r>
    </w:p>
    <w:p w:rsidR="00971AF3" w:rsidRDefault="00971AF3">
      <w:pPr>
        <w:rPr>
          <w:rFonts w:asciiTheme="majorEastAsia" w:eastAsiaTheme="majorEastAsia" w:hAnsiTheme="majorEastAsia"/>
          <w:b/>
          <w:kern w:val="44"/>
          <w:sz w:val="30"/>
          <w:szCs w:val="26"/>
        </w:rPr>
      </w:pPr>
      <w:bookmarkStart w:id="112" w:name="_Ref504639920"/>
      <w:r>
        <w:rPr>
          <w:rFonts w:asciiTheme="majorEastAsia" w:hAnsiTheme="majorEastAsia"/>
          <w:kern w:val="44"/>
          <w:szCs w:val="26"/>
        </w:rPr>
        <w:br w:type="page"/>
      </w:r>
    </w:p>
    <w:p w:rsidR="00060839" w:rsidRPr="00971AF3" w:rsidRDefault="00971AF3" w:rsidP="00E84AFE">
      <w:pPr>
        <w:pStyle w:val="a0"/>
        <w:numPr>
          <w:ilvl w:val="0"/>
          <w:numId w:val="0"/>
        </w:numPr>
        <w:rPr>
          <w:szCs w:val="26"/>
        </w:rPr>
      </w:pPr>
      <w:bookmarkStart w:id="113" w:name="_Toc36470970"/>
      <w:bookmarkStart w:id="114" w:name="_Toc36472345"/>
      <w:bookmarkStart w:id="115" w:name="_Toc36473758"/>
      <w:r w:rsidRPr="00971AF3">
        <w:rPr>
          <w:rFonts w:hint="eastAsia"/>
          <w:szCs w:val="26"/>
        </w:rPr>
        <w:lastRenderedPageBreak/>
        <w:t>附录</w:t>
      </w:r>
      <w:r w:rsidR="00B37A54">
        <w:rPr>
          <w:szCs w:val="26"/>
        </w:rPr>
        <w:t>E</w:t>
      </w:r>
      <w:r w:rsidRPr="00971AF3">
        <w:rPr>
          <w:rFonts w:hint="eastAsia"/>
          <w:szCs w:val="26"/>
        </w:rPr>
        <w:t>：</w:t>
      </w:r>
      <w:r w:rsidR="00060839" w:rsidRPr="00971AF3">
        <w:rPr>
          <w:rFonts w:hint="eastAsia"/>
        </w:rPr>
        <w:t>B</w:t>
      </w:r>
      <w:r w:rsidR="00060839" w:rsidRPr="00971AF3">
        <w:t>ase64</w:t>
      </w:r>
      <w:r w:rsidR="00060839" w:rsidRPr="00971AF3">
        <w:rPr>
          <w:rFonts w:hint="eastAsia"/>
        </w:rPr>
        <w:t>编码</w:t>
      </w:r>
      <w:r w:rsidR="00060839" w:rsidRPr="00971AF3">
        <w:t>流程</w:t>
      </w:r>
      <w:bookmarkEnd w:id="112"/>
      <w:bookmarkEnd w:id="113"/>
      <w:bookmarkEnd w:id="114"/>
      <w:bookmarkEnd w:id="115"/>
    </w:p>
    <w:p w:rsidR="00060839" w:rsidRPr="00060839" w:rsidRDefault="00254A68" w:rsidP="0019725B">
      <w:pPr>
        <w:pStyle w:val="23"/>
      </w:pPr>
      <w:r>
        <w:rPr>
          <w:rFonts w:hint="eastAsia"/>
        </w:rPr>
        <w:t>（</w:t>
      </w:r>
      <w:r>
        <w:rPr>
          <w:rFonts w:hint="eastAsia"/>
        </w:rPr>
        <w:t>1</w:t>
      </w:r>
      <w:r>
        <w:rPr>
          <w:rFonts w:hint="eastAsia"/>
        </w:rPr>
        <w:t>）</w:t>
      </w:r>
      <w:r w:rsidR="0019725B" w:rsidRPr="0019725B">
        <w:rPr>
          <w:rFonts w:hint="eastAsia"/>
        </w:rPr>
        <w:t>从数据流中取要编码的</w:t>
      </w:r>
      <w:r w:rsidR="0019725B" w:rsidRPr="0019725B">
        <w:rPr>
          <w:rFonts w:hint="eastAsia"/>
        </w:rPr>
        <w:t>3</w:t>
      </w:r>
      <w:r w:rsidR="0019725B" w:rsidRPr="0019725B">
        <w:rPr>
          <w:rFonts w:hint="eastAsia"/>
        </w:rPr>
        <w:t>个相邻字节（即</w:t>
      </w:r>
      <w:r w:rsidR="0019725B" w:rsidRPr="0019725B">
        <w:rPr>
          <w:rFonts w:hint="eastAsia"/>
        </w:rPr>
        <w:t>24bit</w:t>
      </w:r>
      <w:r w:rsidR="0019725B" w:rsidRPr="0019725B">
        <w:rPr>
          <w:rFonts w:hint="eastAsia"/>
        </w:rPr>
        <w:t>），按从左到右的顺序，划分为</w:t>
      </w:r>
      <w:r w:rsidR="0019725B" w:rsidRPr="0019725B">
        <w:rPr>
          <w:rFonts w:hint="eastAsia"/>
        </w:rPr>
        <w:t>4</w:t>
      </w:r>
      <w:r w:rsidR="0019725B" w:rsidRPr="0019725B">
        <w:rPr>
          <w:rFonts w:hint="eastAsia"/>
        </w:rPr>
        <w:t>个</w:t>
      </w:r>
      <w:r w:rsidR="0019725B" w:rsidRPr="0019725B">
        <w:rPr>
          <w:rFonts w:hint="eastAsia"/>
        </w:rPr>
        <w:t>6-bit</w:t>
      </w:r>
      <w:r w:rsidR="0019725B" w:rsidRPr="0019725B">
        <w:rPr>
          <w:rFonts w:hint="eastAsia"/>
        </w:rPr>
        <w:t>组，再按</w:t>
      </w:r>
      <w:r w:rsidR="002A3EFB">
        <w:rPr>
          <w:color w:val="FF0000"/>
        </w:rPr>
        <w:fldChar w:fldCharType="begin"/>
      </w:r>
      <w:r w:rsidR="002A3EFB">
        <w:instrText xml:space="preserve"> </w:instrText>
      </w:r>
      <w:r w:rsidR="002A3EFB">
        <w:rPr>
          <w:rFonts w:hint="eastAsia"/>
        </w:rPr>
        <w:instrText>REF _Ref504634954 \h</w:instrText>
      </w:r>
      <w:r w:rsidR="002A3EFB">
        <w:instrText xml:space="preserve"> </w:instrText>
      </w:r>
      <w:r w:rsidR="002A3EFB">
        <w:rPr>
          <w:color w:val="FF0000"/>
        </w:rPr>
      </w:r>
      <w:r w:rsidR="002A3EFB">
        <w:rPr>
          <w:color w:val="FF0000"/>
        </w:rPr>
        <w:fldChar w:fldCharType="separate"/>
      </w:r>
      <w:r w:rsidR="007136D5">
        <w:rPr>
          <w:rFonts w:hint="eastAsia"/>
        </w:rPr>
        <w:t>表</w:t>
      </w:r>
      <w:r w:rsidR="007136D5">
        <w:rPr>
          <w:noProof/>
        </w:rPr>
        <w:t>15</w:t>
      </w:r>
      <w:r w:rsidR="002A3EFB">
        <w:rPr>
          <w:color w:val="FF0000"/>
        </w:rPr>
        <w:fldChar w:fldCharType="end"/>
      </w:r>
      <w:r w:rsidR="0019725B" w:rsidRPr="0019725B">
        <w:rPr>
          <w:rFonts w:hint="eastAsia"/>
        </w:rPr>
        <w:t>映射得到对应的</w:t>
      </w:r>
      <w:r w:rsidR="0019725B" w:rsidRPr="0019725B">
        <w:rPr>
          <w:rFonts w:hint="eastAsia"/>
        </w:rPr>
        <w:t>ASCII</w:t>
      </w:r>
      <w:r w:rsidR="0019725B" w:rsidRPr="0019725B">
        <w:rPr>
          <w:rFonts w:hint="eastAsia"/>
        </w:rPr>
        <w:t>字符串。如下所示：</w:t>
      </w:r>
    </w:p>
    <w:p w:rsidR="009E0CF6" w:rsidRDefault="00D51008" w:rsidP="00CA6E64">
      <w:pPr>
        <w:pStyle w:val="23"/>
      </w:pPr>
      <w:r>
        <w:rPr>
          <w:rFonts w:hint="eastAsia"/>
        </w:rPr>
        <w:t>原始</w:t>
      </w:r>
      <w:r>
        <w:t>数据：</w:t>
      </w:r>
      <w:r>
        <w:tab/>
      </w:r>
      <w:r w:rsidR="002A3EFB">
        <w:tab/>
      </w:r>
      <w:r w:rsidR="002A3EFB">
        <w:tab/>
        <w:t xml:space="preserve"> </w:t>
      </w:r>
      <w:r>
        <w:rPr>
          <w:rFonts w:hint="eastAsia"/>
        </w:rPr>
        <w:t>0x15</w:t>
      </w:r>
      <w:r>
        <w:tab/>
      </w:r>
      <w:r w:rsidR="002A3EFB">
        <w:tab/>
      </w:r>
      <w:r>
        <w:t>0xA3</w:t>
      </w:r>
      <w:r>
        <w:tab/>
      </w:r>
      <w:r w:rsidR="002A3EFB">
        <w:tab/>
      </w:r>
      <w:r>
        <w:t>0x4B</w:t>
      </w:r>
    </w:p>
    <w:p w:rsidR="00D51008" w:rsidRDefault="00D51008" w:rsidP="00CA6E64">
      <w:pPr>
        <w:pStyle w:val="23"/>
      </w:pPr>
      <w:r>
        <w:rPr>
          <w:rFonts w:hint="eastAsia"/>
        </w:rPr>
        <w:t>二进制</w:t>
      </w:r>
      <w:r>
        <w:t>数据：</w:t>
      </w:r>
      <w:r w:rsidR="002A3EFB">
        <w:tab/>
      </w:r>
      <w:r w:rsidR="002A3EFB">
        <w:tab/>
        <w:t xml:space="preserve"> </w:t>
      </w:r>
      <w:r>
        <w:rPr>
          <w:rFonts w:hint="eastAsia"/>
        </w:rPr>
        <w:t>00010101</w:t>
      </w:r>
      <w:r w:rsidR="002A3EFB">
        <w:tab/>
      </w:r>
      <w:r>
        <w:t>10100011</w:t>
      </w:r>
      <w:r>
        <w:tab/>
      </w:r>
      <w:r w:rsidR="002A3EFB">
        <w:tab/>
      </w:r>
      <w:r>
        <w:t>01001011</w:t>
      </w:r>
    </w:p>
    <w:p w:rsidR="00D51008" w:rsidRDefault="00D51008" w:rsidP="00CA6E64">
      <w:pPr>
        <w:pStyle w:val="23"/>
      </w:pPr>
      <w:r>
        <w:rPr>
          <w:rFonts w:hint="eastAsia"/>
        </w:rPr>
        <w:t>划分</w:t>
      </w:r>
      <w:r>
        <w:t>后得到的</w:t>
      </w:r>
      <w:r>
        <w:rPr>
          <w:rFonts w:hint="eastAsia"/>
        </w:rPr>
        <w:t>6-bit</w:t>
      </w:r>
      <w:r>
        <w:rPr>
          <w:rFonts w:hint="eastAsia"/>
        </w:rPr>
        <w:t>组</w:t>
      </w:r>
      <w:r>
        <w:t>：</w:t>
      </w:r>
      <w:r>
        <w:rPr>
          <w:rFonts w:hint="eastAsia"/>
        </w:rPr>
        <w:t xml:space="preserve">000101    </w:t>
      </w:r>
      <w:r>
        <w:tab/>
      </w:r>
      <w:r>
        <w:rPr>
          <w:rFonts w:hint="eastAsia"/>
        </w:rPr>
        <w:t xml:space="preserve">011010    </w:t>
      </w:r>
      <w:r>
        <w:tab/>
      </w:r>
      <w:r>
        <w:rPr>
          <w:rFonts w:hint="eastAsia"/>
        </w:rPr>
        <w:t xml:space="preserve">001101    </w:t>
      </w:r>
      <w:r>
        <w:tab/>
      </w:r>
      <w:r>
        <w:rPr>
          <w:rFonts w:hint="eastAsia"/>
        </w:rPr>
        <w:t>001011</w:t>
      </w:r>
    </w:p>
    <w:p w:rsidR="00D51008" w:rsidRDefault="00D51008" w:rsidP="00CA6E64">
      <w:pPr>
        <w:pStyle w:val="23"/>
      </w:pPr>
      <w:r>
        <w:rPr>
          <w:rFonts w:hint="eastAsia"/>
        </w:rPr>
        <w:t>对应</w:t>
      </w:r>
      <w:r>
        <w:t>的编码值：</w:t>
      </w:r>
      <w:r>
        <w:tab/>
      </w:r>
      <w:r>
        <w:tab/>
        <w:t xml:space="preserve"> 0x05</w:t>
      </w:r>
      <w:r>
        <w:tab/>
      </w:r>
      <w:r>
        <w:tab/>
        <w:t>0x1A</w:t>
      </w:r>
      <w:r>
        <w:tab/>
      </w:r>
      <w:r>
        <w:tab/>
        <w:t>0x0D</w:t>
      </w:r>
      <w:r>
        <w:tab/>
      </w:r>
      <w:r>
        <w:tab/>
        <w:t>0x0B</w:t>
      </w:r>
    </w:p>
    <w:p w:rsidR="00D51008" w:rsidRDefault="00D51008" w:rsidP="00CA6E64">
      <w:pPr>
        <w:pStyle w:val="23"/>
      </w:pPr>
      <w:r>
        <w:rPr>
          <w:rFonts w:hint="eastAsia"/>
        </w:rPr>
        <w:t>对应</w:t>
      </w:r>
      <w:r>
        <w:t>的字符</w:t>
      </w:r>
      <w:r>
        <w:rPr>
          <w:rFonts w:hint="eastAsia"/>
        </w:rPr>
        <w:t>：</w:t>
      </w:r>
      <w:r>
        <w:tab/>
      </w:r>
      <w:r>
        <w:tab/>
        <w:t xml:space="preserve"> F</w:t>
      </w:r>
      <w:r>
        <w:tab/>
      </w:r>
      <w:r>
        <w:tab/>
      </w:r>
      <w:r>
        <w:tab/>
        <w:t>a</w:t>
      </w:r>
      <w:r>
        <w:tab/>
      </w:r>
      <w:r>
        <w:tab/>
      </w:r>
      <w:r>
        <w:tab/>
        <w:t>N</w:t>
      </w:r>
      <w:r>
        <w:tab/>
      </w:r>
      <w:r>
        <w:tab/>
      </w:r>
      <w:r>
        <w:tab/>
        <w:t>L</w:t>
      </w:r>
    </w:p>
    <w:p w:rsidR="00254A68" w:rsidRDefault="00254A68" w:rsidP="00254A68">
      <w:pPr>
        <w:pStyle w:val="a9"/>
        <w:keepNext/>
      </w:pPr>
      <w:bookmarkStart w:id="116" w:name="_Ref504634954"/>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136D5">
        <w:rPr>
          <w:noProof/>
        </w:rPr>
        <w:t>15</w:t>
      </w:r>
      <w:r>
        <w:fldChar w:fldCharType="end"/>
      </w:r>
      <w:bookmarkEnd w:id="116"/>
      <w:r>
        <w:t xml:space="preserve"> Base64</w:t>
      </w:r>
      <w:r>
        <w:rPr>
          <w:rFonts w:hint="eastAsia"/>
        </w:rPr>
        <w:t>映射</w:t>
      </w:r>
      <w:r>
        <w:t>表</w:t>
      </w:r>
    </w:p>
    <w:tbl>
      <w:tblPr>
        <w:tblStyle w:val="aff2"/>
        <w:tblW w:w="4877" w:type="pct"/>
        <w:tblInd w:w="108" w:type="dxa"/>
        <w:tblLook w:val="04A0" w:firstRow="1" w:lastRow="0" w:firstColumn="1" w:lastColumn="0" w:noHBand="0" w:noVBand="1"/>
      </w:tblPr>
      <w:tblGrid>
        <w:gridCol w:w="2071"/>
        <w:gridCol w:w="2181"/>
        <w:gridCol w:w="2181"/>
        <w:gridCol w:w="2072"/>
      </w:tblGrid>
      <w:tr w:rsidR="00254A68" w:rsidTr="00282888">
        <w:tc>
          <w:tcPr>
            <w:tcW w:w="1218" w:type="pct"/>
            <w:shd w:val="clear" w:color="auto" w:fill="BFBFBF" w:themeFill="background1" w:themeFillShade="BF"/>
          </w:tcPr>
          <w:p w:rsidR="00254A68" w:rsidRDefault="00254A68" w:rsidP="00CA6E64">
            <w:pPr>
              <w:pStyle w:val="23"/>
              <w:ind w:firstLine="0"/>
            </w:pPr>
            <w:r>
              <w:rPr>
                <w:rFonts w:hint="eastAsia"/>
              </w:rPr>
              <w:t>V</w:t>
            </w:r>
            <w:r>
              <w:t>alue/Code</w:t>
            </w:r>
          </w:p>
        </w:tc>
        <w:tc>
          <w:tcPr>
            <w:tcW w:w="1282" w:type="pct"/>
            <w:shd w:val="clear" w:color="auto" w:fill="BFBFBF" w:themeFill="background1" w:themeFillShade="BF"/>
          </w:tcPr>
          <w:p w:rsidR="00254A68" w:rsidRDefault="00254A68" w:rsidP="00CA6E64">
            <w:pPr>
              <w:pStyle w:val="23"/>
              <w:ind w:firstLine="0"/>
            </w:pPr>
            <w:r>
              <w:rPr>
                <w:rFonts w:hint="eastAsia"/>
              </w:rPr>
              <w:t>V</w:t>
            </w:r>
            <w:r>
              <w:t>alue/Code</w:t>
            </w:r>
          </w:p>
        </w:tc>
        <w:tc>
          <w:tcPr>
            <w:tcW w:w="1282" w:type="pct"/>
            <w:shd w:val="clear" w:color="auto" w:fill="BFBFBF" w:themeFill="background1" w:themeFillShade="BF"/>
          </w:tcPr>
          <w:p w:rsidR="00254A68" w:rsidRDefault="00254A68" w:rsidP="00CA6E64">
            <w:pPr>
              <w:pStyle w:val="23"/>
              <w:ind w:firstLine="0"/>
            </w:pPr>
            <w:r>
              <w:rPr>
                <w:rFonts w:hint="eastAsia"/>
              </w:rPr>
              <w:t>V</w:t>
            </w:r>
            <w:r>
              <w:t>alue/Code</w:t>
            </w:r>
          </w:p>
        </w:tc>
        <w:tc>
          <w:tcPr>
            <w:tcW w:w="1218" w:type="pct"/>
            <w:shd w:val="clear" w:color="auto" w:fill="BFBFBF" w:themeFill="background1" w:themeFillShade="BF"/>
          </w:tcPr>
          <w:p w:rsidR="00254A68" w:rsidRDefault="00254A68" w:rsidP="00CA6E64">
            <w:pPr>
              <w:pStyle w:val="23"/>
              <w:ind w:firstLine="0"/>
            </w:pPr>
            <w:r>
              <w:rPr>
                <w:rFonts w:hint="eastAsia"/>
              </w:rPr>
              <w:t>V</w:t>
            </w:r>
            <w:r>
              <w:t>alue/Code</w:t>
            </w:r>
          </w:p>
        </w:tc>
      </w:tr>
      <w:tr w:rsidR="00254A68" w:rsidTr="00282888">
        <w:tc>
          <w:tcPr>
            <w:tcW w:w="1218" w:type="pct"/>
          </w:tcPr>
          <w:p w:rsidR="00254A68" w:rsidRDefault="00254A68" w:rsidP="00CA6E64">
            <w:pPr>
              <w:pStyle w:val="23"/>
              <w:ind w:firstLine="0"/>
            </w:pPr>
            <w:r>
              <w:rPr>
                <w:rFonts w:hint="eastAsia"/>
              </w:rPr>
              <w:t>0</w:t>
            </w:r>
            <w:r>
              <w:t xml:space="preserve">    A</w:t>
            </w:r>
          </w:p>
        </w:tc>
        <w:tc>
          <w:tcPr>
            <w:tcW w:w="1282" w:type="pct"/>
          </w:tcPr>
          <w:p w:rsidR="00254A68" w:rsidRDefault="00254A68" w:rsidP="00CA6E64">
            <w:pPr>
              <w:pStyle w:val="23"/>
              <w:ind w:firstLine="0"/>
            </w:pPr>
            <w:r>
              <w:rPr>
                <w:rFonts w:hint="eastAsia"/>
              </w:rPr>
              <w:t>17   R</w:t>
            </w:r>
          </w:p>
        </w:tc>
        <w:tc>
          <w:tcPr>
            <w:tcW w:w="1282" w:type="pct"/>
          </w:tcPr>
          <w:p w:rsidR="00254A68" w:rsidRDefault="0084298D" w:rsidP="00CA6E64">
            <w:pPr>
              <w:pStyle w:val="23"/>
              <w:ind w:firstLine="0"/>
            </w:pPr>
            <w:r>
              <w:rPr>
                <w:rFonts w:hint="eastAsia"/>
              </w:rPr>
              <w:t>34   i</w:t>
            </w:r>
          </w:p>
        </w:tc>
        <w:tc>
          <w:tcPr>
            <w:tcW w:w="1218" w:type="pct"/>
          </w:tcPr>
          <w:p w:rsidR="00254A68" w:rsidRDefault="00254A68" w:rsidP="00CA6E64">
            <w:pPr>
              <w:pStyle w:val="23"/>
              <w:ind w:firstLine="0"/>
            </w:pPr>
            <w:r>
              <w:rPr>
                <w:rFonts w:hint="eastAsia"/>
              </w:rPr>
              <w:t>51   z</w:t>
            </w:r>
          </w:p>
        </w:tc>
      </w:tr>
      <w:tr w:rsidR="00254A68" w:rsidTr="00282888">
        <w:tc>
          <w:tcPr>
            <w:tcW w:w="1218" w:type="pct"/>
          </w:tcPr>
          <w:p w:rsidR="00254A68" w:rsidRDefault="00254A68" w:rsidP="00CA6E64">
            <w:pPr>
              <w:pStyle w:val="23"/>
              <w:ind w:firstLine="0"/>
            </w:pPr>
            <w:r>
              <w:rPr>
                <w:rFonts w:hint="eastAsia"/>
              </w:rPr>
              <w:t>1</w:t>
            </w:r>
            <w:r>
              <w:t xml:space="preserve">    </w:t>
            </w:r>
            <w:r>
              <w:rPr>
                <w:rFonts w:hint="eastAsia"/>
              </w:rPr>
              <w:t>B</w:t>
            </w:r>
          </w:p>
        </w:tc>
        <w:tc>
          <w:tcPr>
            <w:tcW w:w="1282" w:type="pct"/>
          </w:tcPr>
          <w:p w:rsidR="00254A68" w:rsidRDefault="00254A68" w:rsidP="00CA6E64">
            <w:pPr>
              <w:pStyle w:val="23"/>
              <w:ind w:firstLine="0"/>
            </w:pPr>
            <w:r>
              <w:rPr>
                <w:rFonts w:hint="eastAsia"/>
              </w:rPr>
              <w:t>18   S</w:t>
            </w:r>
          </w:p>
        </w:tc>
        <w:tc>
          <w:tcPr>
            <w:tcW w:w="1282" w:type="pct"/>
          </w:tcPr>
          <w:p w:rsidR="00254A68" w:rsidRDefault="0084298D" w:rsidP="00CA6E64">
            <w:pPr>
              <w:pStyle w:val="23"/>
              <w:ind w:firstLine="0"/>
            </w:pPr>
            <w:r>
              <w:rPr>
                <w:rFonts w:hint="eastAsia"/>
              </w:rPr>
              <w:t>35   j</w:t>
            </w:r>
          </w:p>
        </w:tc>
        <w:tc>
          <w:tcPr>
            <w:tcW w:w="1218" w:type="pct"/>
          </w:tcPr>
          <w:p w:rsidR="00254A68" w:rsidRDefault="0084298D" w:rsidP="00CA6E64">
            <w:pPr>
              <w:pStyle w:val="23"/>
              <w:ind w:firstLine="0"/>
            </w:pPr>
            <w:r>
              <w:rPr>
                <w:rFonts w:hint="eastAsia"/>
              </w:rPr>
              <w:t>52   0</w:t>
            </w:r>
          </w:p>
        </w:tc>
      </w:tr>
      <w:tr w:rsidR="00254A68" w:rsidTr="00282888">
        <w:tc>
          <w:tcPr>
            <w:tcW w:w="1218" w:type="pct"/>
          </w:tcPr>
          <w:p w:rsidR="00254A68" w:rsidRDefault="00254A68" w:rsidP="00CA6E64">
            <w:pPr>
              <w:pStyle w:val="23"/>
              <w:ind w:firstLine="0"/>
            </w:pPr>
            <w:r>
              <w:rPr>
                <w:rFonts w:hint="eastAsia"/>
              </w:rPr>
              <w:t>2    C</w:t>
            </w:r>
          </w:p>
        </w:tc>
        <w:tc>
          <w:tcPr>
            <w:tcW w:w="1282" w:type="pct"/>
          </w:tcPr>
          <w:p w:rsidR="00254A68" w:rsidRDefault="00254A68" w:rsidP="00CA6E64">
            <w:pPr>
              <w:pStyle w:val="23"/>
              <w:ind w:firstLine="0"/>
            </w:pPr>
            <w:r>
              <w:rPr>
                <w:rFonts w:hint="eastAsia"/>
              </w:rPr>
              <w:t>19   T</w:t>
            </w:r>
          </w:p>
        </w:tc>
        <w:tc>
          <w:tcPr>
            <w:tcW w:w="1282" w:type="pct"/>
          </w:tcPr>
          <w:p w:rsidR="00254A68" w:rsidRDefault="0084298D" w:rsidP="00CA6E64">
            <w:pPr>
              <w:pStyle w:val="23"/>
              <w:ind w:firstLine="0"/>
            </w:pPr>
            <w:r>
              <w:rPr>
                <w:rFonts w:hint="eastAsia"/>
              </w:rPr>
              <w:t>36   k</w:t>
            </w:r>
          </w:p>
        </w:tc>
        <w:tc>
          <w:tcPr>
            <w:tcW w:w="1218" w:type="pct"/>
          </w:tcPr>
          <w:p w:rsidR="00254A68" w:rsidRDefault="0084298D" w:rsidP="00CA6E64">
            <w:pPr>
              <w:pStyle w:val="23"/>
              <w:ind w:firstLine="0"/>
            </w:pPr>
            <w:r>
              <w:rPr>
                <w:rFonts w:hint="eastAsia"/>
              </w:rPr>
              <w:t>53   1</w:t>
            </w:r>
          </w:p>
        </w:tc>
      </w:tr>
      <w:tr w:rsidR="00254A68" w:rsidTr="00282888">
        <w:tc>
          <w:tcPr>
            <w:tcW w:w="1218" w:type="pct"/>
          </w:tcPr>
          <w:p w:rsidR="00254A68" w:rsidRDefault="00254A68" w:rsidP="00CA6E64">
            <w:pPr>
              <w:pStyle w:val="23"/>
              <w:ind w:firstLine="0"/>
            </w:pPr>
            <w:r>
              <w:rPr>
                <w:rFonts w:hint="eastAsia"/>
              </w:rPr>
              <w:t>3    D</w:t>
            </w:r>
          </w:p>
        </w:tc>
        <w:tc>
          <w:tcPr>
            <w:tcW w:w="1282" w:type="pct"/>
          </w:tcPr>
          <w:p w:rsidR="00254A68" w:rsidRDefault="00254A68" w:rsidP="00CA6E64">
            <w:pPr>
              <w:pStyle w:val="23"/>
              <w:ind w:firstLine="0"/>
            </w:pPr>
            <w:r>
              <w:rPr>
                <w:rFonts w:hint="eastAsia"/>
              </w:rPr>
              <w:t>20   U</w:t>
            </w:r>
          </w:p>
        </w:tc>
        <w:tc>
          <w:tcPr>
            <w:tcW w:w="1282" w:type="pct"/>
          </w:tcPr>
          <w:p w:rsidR="00254A68" w:rsidRDefault="0084298D" w:rsidP="00CA6E64">
            <w:pPr>
              <w:pStyle w:val="23"/>
              <w:ind w:firstLine="0"/>
            </w:pPr>
            <w:r>
              <w:rPr>
                <w:rFonts w:hint="eastAsia"/>
              </w:rPr>
              <w:t>37   l</w:t>
            </w:r>
          </w:p>
        </w:tc>
        <w:tc>
          <w:tcPr>
            <w:tcW w:w="1218" w:type="pct"/>
          </w:tcPr>
          <w:p w:rsidR="00254A68" w:rsidRDefault="0084298D" w:rsidP="00CA6E64">
            <w:pPr>
              <w:pStyle w:val="23"/>
              <w:ind w:firstLine="0"/>
            </w:pPr>
            <w:r>
              <w:rPr>
                <w:rFonts w:hint="eastAsia"/>
              </w:rPr>
              <w:t>54   2</w:t>
            </w:r>
          </w:p>
        </w:tc>
      </w:tr>
      <w:tr w:rsidR="00254A68" w:rsidTr="00282888">
        <w:tc>
          <w:tcPr>
            <w:tcW w:w="1218" w:type="pct"/>
          </w:tcPr>
          <w:p w:rsidR="00254A68" w:rsidRDefault="00254A68" w:rsidP="00CA6E64">
            <w:pPr>
              <w:pStyle w:val="23"/>
              <w:ind w:firstLine="0"/>
            </w:pPr>
            <w:r>
              <w:rPr>
                <w:rFonts w:hint="eastAsia"/>
              </w:rPr>
              <w:t>4    E</w:t>
            </w:r>
          </w:p>
        </w:tc>
        <w:tc>
          <w:tcPr>
            <w:tcW w:w="1282" w:type="pct"/>
          </w:tcPr>
          <w:p w:rsidR="00254A68" w:rsidRDefault="00254A68" w:rsidP="00CA6E64">
            <w:pPr>
              <w:pStyle w:val="23"/>
              <w:ind w:firstLine="0"/>
            </w:pPr>
            <w:r>
              <w:rPr>
                <w:rFonts w:hint="eastAsia"/>
              </w:rPr>
              <w:t>21   V</w:t>
            </w:r>
          </w:p>
        </w:tc>
        <w:tc>
          <w:tcPr>
            <w:tcW w:w="1282" w:type="pct"/>
          </w:tcPr>
          <w:p w:rsidR="00254A68" w:rsidRDefault="0084298D" w:rsidP="00CA6E64">
            <w:pPr>
              <w:pStyle w:val="23"/>
              <w:ind w:firstLine="0"/>
            </w:pPr>
            <w:r>
              <w:rPr>
                <w:rFonts w:hint="eastAsia"/>
              </w:rPr>
              <w:t>38   m</w:t>
            </w:r>
          </w:p>
        </w:tc>
        <w:tc>
          <w:tcPr>
            <w:tcW w:w="1218" w:type="pct"/>
          </w:tcPr>
          <w:p w:rsidR="00254A68" w:rsidRDefault="0084298D" w:rsidP="00CA6E64">
            <w:pPr>
              <w:pStyle w:val="23"/>
              <w:ind w:firstLine="0"/>
            </w:pPr>
            <w:r>
              <w:rPr>
                <w:rFonts w:hint="eastAsia"/>
              </w:rPr>
              <w:t>55   3</w:t>
            </w:r>
          </w:p>
        </w:tc>
      </w:tr>
      <w:tr w:rsidR="00254A68" w:rsidTr="00282888">
        <w:tc>
          <w:tcPr>
            <w:tcW w:w="1218" w:type="pct"/>
          </w:tcPr>
          <w:p w:rsidR="00254A68" w:rsidRDefault="00254A68" w:rsidP="00CA6E64">
            <w:pPr>
              <w:pStyle w:val="23"/>
              <w:ind w:firstLine="0"/>
            </w:pPr>
            <w:r>
              <w:rPr>
                <w:rFonts w:hint="eastAsia"/>
              </w:rPr>
              <w:t>5    F</w:t>
            </w:r>
          </w:p>
        </w:tc>
        <w:tc>
          <w:tcPr>
            <w:tcW w:w="1282" w:type="pct"/>
          </w:tcPr>
          <w:p w:rsidR="00254A68" w:rsidRDefault="00254A68" w:rsidP="00CA6E64">
            <w:pPr>
              <w:pStyle w:val="23"/>
              <w:ind w:firstLine="0"/>
            </w:pPr>
            <w:r>
              <w:rPr>
                <w:rFonts w:hint="eastAsia"/>
              </w:rPr>
              <w:t>22   W</w:t>
            </w:r>
          </w:p>
        </w:tc>
        <w:tc>
          <w:tcPr>
            <w:tcW w:w="1282" w:type="pct"/>
          </w:tcPr>
          <w:p w:rsidR="00254A68" w:rsidRDefault="0084298D" w:rsidP="00CA6E64">
            <w:pPr>
              <w:pStyle w:val="23"/>
              <w:ind w:firstLine="0"/>
            </w:pPr>
            <w:r>
              <w:rPr>
                <w:rFonts w:hint="eastAsia"/>
              </w:rPr>
              <w:t>39   n</w:t>
            </w:r>
          </w:p>
        </w:tc>
        <w:tc>
          <w:tcPr>
            <w:tcW w:w="1218" w:type="pct"/>
          </w:tcPr>
          <w:p w:rsidR="00254A68" w:rsidRDefault="0084298D" w:rsidP="00CA6E64">
            <w:pPr>
              <w:pStyle w:val="23"/>
              <w:ind w:firstLine="0"/>
            </w:pPr>
            <w:r>
              <w:rPr>
                <w:rFonts w:hint="eastAsia"/>
              </w:rPr>
              <w:t>56   4</w:t>
            </w:r>
          </w:p>
        </w:tc>
      </w:tr>
      <w:tr w:rsidR="00254A68" w:rsidTr="00282888">
        <w:tc>
          <w:tcPr>
            <w:tcW w:w="1218" w:type="pct"/>
          </w:tcPr>
          <w:p w:rsidR="00254A68" w:rsidRDefault="00254A68" w:rsidP="00CA6E64">
            <w:pPr>
              <w:pStyle w:val="23"/>
              <w:ind w:firstLine="0"/>
            </w:pPr>
            <w:r>
              <w:rPr>
                <w:rFonts w:hint="eastAsia"/>
              </w:rPr>
              <w:t>6    G</w:t>
            </w:r>
          </w:p>
        </w:tc>
        <w:tc>
          <w:tcPr>
            <w:tcW w:w="1282" w:type="pct"/>
          </w:tcPr>
          <w:p w:rsidR="00254A68" w:rsidRDefault="00254A68" w:rsidP="00CA6E64">
            <w:pPr>
              <w:pStyle w:val="23"/>
              <w:ind w:firstLine="0"/>
            </w:pPr>
            <w:r>
              <w:rPr>
                <w:rFonts w:hint="eastAsia"/>
              </w:rPr>
              <w:t>23   X</w:t>
            </w:r>
          </w:p>
        </w:tc>
        <w:tc>
          <w:tcPr>
            <w:tcW w:w="1282" w:type="pct"/>
          </w:tcPr>
          <w:p w:rsidR="00254A68" w:rsidRDefault="0084298D" w:rsidP="00CA6E64">
            <w:pPr>
              <w:pStyle w:val="23"/>
              <w:ind w:firstLine="0"/>
            </w:pPr>
            <w:r>
              <w:rPr>
                <w:rFonts w:hint="eastAsia"/>
              </w:rPr>
              <w:t>40   o</w:t>
            </w:r>
          </w:p>
        </w:tc>
        <w:tc>
          <w:tcPr>
            <w:tcW w:w="1218" w:type="pct"/>
          </w:tcPr>
          <w:p w:rsidR="00254A68" w:rsidRDefault="0084298D" w:rsidP="00CA6E64">
            <w:pPr>
              <w:pStyle w:val="23"/>
              <w:ind w:firstLine="0"/>
            </w:pPr>
            <w:r>
              <w:rPr>
                <w:rFonts w:hint="eastAsia"/>
              </w:rPr>
              <w:t>57   5</w:t>
            </w:r>
          </w:p>
        </w:tc>
      </w:tr>
      <w:tr w:rsidR="00254A68" w:rsidTr="00282888">
        <w:tc>
          <w:tcPr>
            <w:tcW w:w="1218" w:type="pct"/>
          </w:tcPr>
          <w:p w:rsidR="00254A68" w:rsidRDefault="00254A68" w:rsidP="00CA6E64">
            <w:pPr>
              <w:pStyle w:val="23"/>
              <w:ind w:firstLine="0"/>
            </w:pPr>
            <w:r>
              <w:rPr>
                <w:rFonts w:hint="eastAsia"/>
              </w:rPr>
              <w:t>7    H</w:t>
            </w:r>
          </w:p>
        </w:tc>
        <w:tc>
          <w:tcPr>
            <w:tcW w:w="1282" w:type="pct"/>
          </w:tcPr>
          <w:p w:rsidR="00254A68" w:rsidRDefault="00254A68" w:rsidP="00CA6E64">
            <w:pPr>
              <w:pStyle w:val="23"/>
              <w:ind w:firstLine="0"/>
            </w:pPr>
            <w:r>
              <w:rPr>
                <w:rFonts w:hint="eastAsia"/>
              </w:rPr>
              <w:t>24   Y</w:t>
            </w:r>
          </w:p>
        </w:tc>
        <w:tc>
          <w:tcPr>
            <w:tcW w:w="1282" w:type="pct"/>
          </w:tcPr>
          <w:p w:rsidR="00254A68" w:rsidRDefault="0084298D" w:rsidP="00CA6E64">
            <w:pPr>
              <w:pStyle w:val="23"/>
              <w:ind w:firstLine="0"/>
            </w:pPr>
            <w:r>
              <w:rPr>
                <w:rFonts w:hint="eastAsia"/>
              </w:rPr>
              <w:t>41   p</w:t>
            </w:r>
          </w:p>
        </w:tc>
        <w:tc>
          <w:tcPr>
            <w:tcW w:w="1218" w:type="pct"/>
          </w:tcPr>
          <w:p w:rsidR="00254A68" w:rsidRDefault="0084298D" w:rsidP="00CA6E64">
            <w:pPr>
              <w:pStyle w:val="23"/>
              <w:ind w:firstLine="0"/>
            </w:pPr>
            <w:r>
              <w:rPr>
                <w:rFonts w:hint="eastAsia"/>
              </w:rPr>
              <w:t>58   6</w:t>
            </w:r>
          </w:p>
        </w:tc>
      </w:tr>
      <w:tr w:rsidR="00254A68" w:rsidTr="00282888">
        <w:tc>
          <w:tcPr>
            <w:tcW w:w="1218" w:type="pct"/>
          </w:tcPr>
          <w:p w:rsidR="00254A68" w:rsidRDefault="00254A68" w:rsidP="00CA6E64">
            <w:pPr>
              <w:pStyle w:val="23"/>
              <w:ind w:firstLine="0"/>
            </w:pPr>
            <w:r>
              <w:rPr>
                <w:rFonts w:hint="eastAsia"/>
              </w:rPr>
              <w:t>8    I</w:t>
            </w:r>
          </w:p>
        </w:tc>
        <w:tc>
          <w:tcPr>
            <w:tcW w:w="1282" w:type="pct"/>
          </w:tcPr>
          <w:p w:rsidR="00254A68" w:rsidRDefault="00254A68" w:rsidP="00CA6E64">
            <w:pPr>
              <w:pStyle w:val="23"/>
              <w:ind w:firstLine="0"/>
            </w:pPr>
            <w:r>
              <w:rPr>
                <w:rFonts w:hint="eastAsia"/>
              </w:rPr>
              <w:t xml:space="preserve">25   </w:t>
            </w:r>
            <w:r w:rsidR="0084298D">
              <w:t>Z</w:t>
            </w:r>
          </w:p>
        </w:tc>
        <w:tc>
          <w:tcPr>
            <w:tcW w:w="1282" w:type="pct"/>
          </w:tcPr>
          <w:p w:rsidR="00254A68" w:rsidRDefault="0084298D" w:rsidP="00CA6E64">
            <w:pPr>
              <w:pStyle w:val="23"/>
              <w:ind w:firstLine="0"/>
            </w:pPr>
            <w:r>
              <w:rPr>
                <w:rFonts w:hint="eastAsia"/>
              </w:rPr>
              <w:t>42   q</w:t>
            </w:r>
          </w:p>
        </w:tc>
        <w:tc>
          <w:tcPr>
            <w:tcW w:w="1218" w:type="pct"/>
          </w:tcPr>
          <w:p w:rsidR="00254A68" w:rsidRDefault="0084298D" w:rsidP="00CA6E64">
            <w:pPr>
              <w:pStyle w:val="23"/>
              <w:ind w:firstLine="0"/>
            </w:pPr>
            <w:r>
              <w:rPr>
                <w:rFonts w:hint="eastAsia"/>
              </w:rPr>
              <w:t>59   7</w:t>
            </w:r>
          </w:p>
        </w:tc>
      </w:tr>
      <w:tr w:rsidR="00254A68" w:rsidTr="00282888">
        <w:tc>
          <w:tcPr>
            <w:tcW w:w="1218" w:type="pct"/>
          </w:tcPr>
          <w:p w:rsidR="00254A68" w:rsidRDefault="00254A68" w:rsidP="00CA6E64">
            <w:pPr>
              <w:pStyle w:val="23"/>
              <w:ind w:firstLine="0"/>
            </w:pPr>
            <w:r>
              <w:rPr>
                <w:rFonts w:hint="eastAsia"/>
              </w:rPr>
              <w:t>9</w:t>
            </w:r>
            <w:r>
              <w:t xml:space="preserve">    J</w:t>
            </w:r>
          </w:p>
        </w:tc>
        <w:tc>
          <w:tcPr>
            <w:tcW w:w="1282" w:type="pct"/>
          </w:tcPr>
          <w:p w:rsidR="00254A68" w:rsidRDefault="0084298D" w:rsidP="00CA6E64">
            <w:pPr>
              <w:pStyle w:val="23"/>
              <w:ind w:firstLine="0"/>
            </w:pPr>
            <w:r>
              <w:rPr>
                <w:rFonts w:hint="eastAsia"/>
              </w:rPr>
              <w:t>26   a</w:t>
            </w:r>
          </w:p>
        </w:tc>
        <w:tc>
          <w:tcPr>
            <w:tcW w:w="1282" w:type="pct"/>
          </w:tcPr>
          <w:p w:rsidR="00254A68" w:rsidRDefault="0084298D" w:rsidP="00CA6E64">
            <w:pPr>
              <w:pStyle w:val="23"/>
              <w:ind w:firstLine="0"/>
            </w:pPr>
            <w:r>
              <w:rPr>
                <w:rFonts w:hint="eastAsia"/>
              </w:rPr>
              <w:t>43   r</w:t>
            </w:r>
          </w:p>
        </w:tc>
        <w:tc>
          <w:tcPr>
            <w:tcW w:w="1218" w:type="pct"/>
          </w:tcPr>
          <w:p w:rsidR="00254A68" w:rsidRDefault="0084298D" w:rsidP="00CA6E64">
            <w:pPr>
              <w:pStyle w:val="23"/>
              <w:ind w:firstLine="0"/>
            </w:pPr>
            <w:r>
              <w:rPr>
                <w:rFonts w:hint="eastAsia"/>
              </w:rPr>
              <w:t>60   8</w:t>
            </w:r>
          </w:p>
        </w:tc>
      </w:tr>
      <w:tr w:rsidR="00254A68" w:rsidTr="00282888">
        <w:tc>
          <w:tcPr>
            <w:tcW w:w="1218" w:type="pct"/>
          </w:tcPr>
          <w:p w:rsidR="00254A68" w:rsidRDefault="00254A68" w:rsidP="00CA6E64">
            <w:pPr>
              <w:pStyle w:val="23"/>
              <w:ind w:firstLine="0"/>
            </w:pPr>
            <w:r>
              <w:rPr>
                <w:rFonts w:hint="eastAsia"/>
              </w:rPr>
              <w:t>10   K</w:t>
            </w:r>
          </w:p>
        </w:tc>
        <w:tc>
          <w:tcPr>
            <w:tcW w:w="1282" w:type="pct"/>
          </w:tcPr>
          <w:p w:rsidR="00254A68" w:rsidRDefault="0084298D" w:rsidP="00CA6E64">
            <w:pPr>
              <w:pStyle w:val="23"/>
              <w:ind w:firstLine="0"/>
            </w:pPr>
            <w:r>
              <w:rPr>
                <w:rFonts w:hint="eastAsia"/>
              </w:rPr>
              <w:t>27   b</w:t>
            </w:r>
          </w:p>
        </w:tc>
        <w:tc>
          <w:tcPr>
            <w:tcW w:w="1282" w:type="pct"/>
          </w:tcPr>
          <w:p w:rsidR="00254A68" w:rsidRDefault="0084298D" w:rsidP="00CA6E64">
            <w:pPr>
              <w:pStyle w:val="23"/>
              <w:ind w:firstLine="0"/>
            </w:pPr>
            <w:r>
              <w:rPr>
                <w:rFonts w:hint="eastAsia"/>
              </w:rPr>
              <w:t>44   s</w:t>
            </w:r>
          </w:p>
        </w:tc>
        <w:tc>
          <w:tcPr>
            <w:tcW w:w="1218" w:type="pct"/>
          </w:tcPr>
          <w:p w:rsidR="00254A68" w:rsidRDefault="0084298D" w:rsidP="00CA6E64">
            <w:pPr>
              <w:pStyle w:val="23"/>
              <w:ind w:firstLine="0"/>
            </w:pPr>
            <w:r>
              <w:rPr>
                <w:rFonts w:hint="eastAsia"/>
              </w:rPr>
              <w:t>61   9</w:t>
            </w:r>
          </w:p>
        </w:tc>
      </w:tr>
      <w:tr w:rsidR="00254A68" w:rsidTr="00282888">
        <w:tc>
          <w:tcPr>
            <w:tcW w:w="1218" w:type="pct"/>
          </w:tcPr>
          <w:p w:rsidR="00254A68" w:rsidRDefault="00254A68" w:rsidP="00CA6E64">
            <w:pPr>
              <w:pStyle w:val="23"/>
              <w:ind w:firstLine="0"/>
            </w:pPr>
            <w:r>
              <w:rPr>
                <w:rFonts w:hint="eastAsia"/>
              </w:rPr>
              <w:t>11   L</w:t>
            </w:r>
          </w:p>
        </w:tc>
        <w:tc>
          <w:tcPr>
            <w:tcW w:w="1282" w:type="pct"/>
          </w:tcPr>
          <w:p w:rsidR="00254A68" w:rsidRDefault="0084298D" w:rsidP="00CA6E64">
            <w:pPr>
              <w:pStyle w:val="23"/>
              <w:ind w:firstLine="0"/>
            </w:pPr>
            <w:r>
              <w:rPr>
                <w:rFonts w:hint="eastAsia"/>
              </w:rPr>
              <w:t>28   c</w:t>
            </w:r>
          </w:p>
        </w:tc>
        <w:tc>
          <w:tcPr>
            <w:tcW w:w="1282" w:type="pct"/>
          </w:tcPr>
          <w:p w:rsidR="00254A68" w:rsidRDefault="0084298D" w:rsidP="00CA6E64">
            <w:pPr>
              <w:pStyle w:val="23"/>
              <w:ind w:firstLine="0"/>
            </w:pPr>
            <w:r>
              <w:rPr>
                <w:rFonts w:hint="eastAsia"/>
              </w:rPr>
              <w:t>45   t</w:t>
            </w:r>
          </w:p>
        </w:tc>
        <w:tc>
          <w:tcPr>
            <w:tcW w:w="1218" w:type="pct"/>
          </w:tcPr>
          <w:p w:rsidR="00254A68" w:rsidRDefault="0084298D" w:rsidP="00CA6E64">
            <w:pPr>
              <w:pStyle w:val="23"/>
              <w:ind w:firstLine="0"/>
            </w:pPr>
            <w:r>
              <w:rPr>
                <w:rFonts w:hint="eastAsia"/>
              </w:rPr>
              <w:t>62   +</w:t>
            </w:r>
          </w:p>
        </w:tc>
      </w:tr>
      <w:tr w:rsidR="00254A68" w:rsidTr="00282888">
        <w:tc>
          <w:tcPr>
            <w:tcW w:w="1218" w:type="pct"/>
          </w:tcPr>
          <w:p w:rsidR="00254A68" w:rsidRDefault="00254A68" w:rsidP="00CA6E64">
            <w:pPr>
              <w:pStyle w:val="23"/>
              <w:ind w:firstLine="0"/>
            </w:pPr>
            <w:r>
              <w:rPr>
                <w:rFonts w:hint="eastAsia"/>
              </w:rPr>
              <w:lastRenderedPageBreak/>
              <w:t>12   M</w:t>
            </w:r>
          </w:p>
        </w:tc>
        <w:tc>
          <w:tcPr>
            <w:tcW w:w="1282" w:type="pct"/>
          </w:tcPr>
          <w:p w:rsidR="00254A68" w:rsidRDefault="0084298D" w:rsidP="00CA6E64">
            <w:pPr>
              <w:pStyle w:val="23"/>
              <w:ind w:firstLine="0"/>
            </w:pPr>
            <w:r>
              <w:rPr>
                <w:rFonts w:hint="eastAsia"/>
              </w:rPr>
              <w:t>29   d</w:t>
            </w:r>
          </w:p>
        </w:tc>
        <w:tc>
          <w:tcPr>
            <w:tcW w:w="1282" w:type="pct"/>
          </w:tcPr>
          <w:p w:rsidR="00254A68" w:rsidRDefault="0084298D" w:rsidP="00CA6E64">
            <w:pPr>
              <w:pStyle w:val="23"/>
              <w:ind w:firstLine="0"/>
            </w:pPr>
            <w:r>
              <w:rPr>
                <w:rFonts w:hint="eastAsia"/>
              </w:rPr>
              <w:t>46   u</w:t>
            </w:r>
          </w:p>
        </w:tc>
        <w:tc>
          <w:tcPr>
            <w:tcW w:w="1218" w:type="pct"/>
          </w:tcPr>
          <w:p w:rsidR="00254A68" w:rsidRDefault="0084298D" w:rsidP="00CA6E64">
            <w:pPr>
              <w:pStyle w:val="23"/>
              <w:ind w:firstLine="0"/>
            </w:pPr>
            <w:r>
              <w:rPr>
                <w:rFonts w:hint="eastAsia"/>
              </w:rPr>
              <w:t>63   /</w:t>
            </w:r>
          </w:p>
        </w:tc>
      </w:tr>
      <w:tr w:rsidR="00254A68" w:rsidTr="00282888">
        <w:tc>
          <w:tcPr>
            <w:tcW w:w="1218" w:type="pct"/>
          </w:tcPr>
          <w:p w:rsidR="00254A68" w:rsidRDefault="00254A68" w:rsidP="00CA6E64">
            <w:pPr>
              <w:pStyle w:val="23"/>
              <w:ind w:firstLine="0"/>
            </w:pPr>
            <w:r>
              <w:rPr>
                <w:rFonts w:hint="eastAsia"/>
              </w:rPr>
              <w:t>13   N</w:t>
            </w:r>
          </w:p>
        </w:tc>
        <w:tc>
          <w:tcPr>
            <w:tcW w:w="1282" w:type="pct"/>
          </w:tcPr>
          <w:p w:rsidR="00254A68" w:rsidRDefault="0084298D" w:rsidP="00CA6E64">
            <w:pPr>
              <w:pStyle w:val="23"/>
              <w:ind w:firstLine="0"/>
            </w:pPr>
            <w:r>
              <w:rPr>
                <w:rFonts w:hint="eastAsia"/>
              </w:rPr>
              <w:t>30   e</w:t>
            </w:r>
          </w:p>
        </w:tc>
        <w:tc>
          <w:tcPr>
            <w:tcW w:w="1282" w:type="pct"/>
          </w:tcPr>
          <w:p w:rsidR="00254A68" w:rsidRDefault="0084298D" w:rsidP="00CA6E64">
            <w:pPr>
              <w:pStyle w:val="23"/>
              <w:ind w:firstLine="0"/>
            </w:pPr>
            <w:r>
              <w:rPr>
                <w:rFonts w:hint="eastAsia"/>
              </w:rPr>
              <w:t>47   v</w:t>
            </w:r>
          </w:p>
        </w:tc>
        <w:tc>
          <w:tcPr>
            <w:tcW w:w="1218" w:type="pct"/>
          </w:tcPr>
          <w:p w:rsidR="00254A68" w:rsidRDefault="00254A68" w:rsidP="00CA6E64">
            <w:pPr>
              <w:pStyle w:val="23"/>
              <w:ind w:firstLine="0"/>
            </w:pPr>
          </w:p>
        </w:tc>
      </w:tr>
      <w:tr w:rsidR="00254A68" w:rsidTr="00282888">
        <w:tc>
          <w:tcPr>
            <w:tcW w:w="1218" w:type="pct"/>
          </w:tcPr>
          <w:p w:rsidR="00254A68" w:rsidRDefault="00254A68" w:rsidP="00CA6E64">
            <w:pPr>
              <w:pStyle w:val="23"/>
              <w:ind w:firstLine="0"/>
            </w:pPr>
            <w:r>
              <w:rPr>
                <w:rFonts w:hint="eastAsia"/>
              </w:rPr>
              <w:t>14   O</w:t>
            </w:r>
          </w:p>
        </w:tc>
        <w:tc>
          <w:tcPr>
            <w:tcW w:w="1282" w:type="pct"/>
          </w:tcPr>
          <w:p w:rsidR="00254A68" w:rsidRDefault="0084298D" w:rsidP="00CA6E64">
            <w:pPr>
              <w:pStyle w:val="23"/>
              <w:ind w:firstLine="0"/>
            </w:pPr>
            <w:r>
              <w:rPr>
                <w:rFonts w:hint="eastAsia"/>
              </w:rPr>
              <w:t>31   f</w:t>
            </w:r>
          </w:p>
        </w:tc>
        <w:tc>
          <w:tcPr>
            <w:tcW w:w="1282" w:type="pct"/>
          </w:tcPr>
          <w:p w:rsidR="00254A68" w:rsidRDefault="0084298D" w:rsidP="00CA6E64">
            <w:pPr>
              <w:pStyle w:val="23"/>
              <w:ind w:firstLine="0"/>
            </w:pPr>
            <w:r>
              <w:rPr>
                <w:rFonts w:hint="eastAsia"/>
              </w:rPr>
              <w:t>48   w</w:t>
            </w:r>
          </w:p>
        </w:tc>
        <w:tc>
          <w:tcPr>
            <w:tcW w:w="1218" w:type="pct"/>
          </w:tcPr>
          <w:p w:rsidR="00254A68" w:rsidRDefault="0084298D" w:rsidP="00CA6E64">
            <w:pPr>
              <w:pStyle w:val="23"/>
              <w:ind w:firstLine="0"/>
            </w:pPr>
            <w:r>
              <w:rPr>
                <w:rFonts w:hint="eastAsia"/>
              </w:rPr>
              <w:t>(</w:t>
            </w:r>
            <w:r>
              <w:t>pad</w:t>
            </w:r>
            <w:r>
              <w:rPr>
                <w:rFonts w:hint="eastAsia"/>
              </w:rPr>
              <w:t>)</w:t>
            </w:r>
            <w:r>
              <w:t xml:space="preserve"> =</w:t>
            </w:r>
          </w:p>
        </w:tc>
      </w:tr>
      <w:tr w:rsidR="00254A68" w:rsidTr="00282888">
        <w:tc>
          <w:tcPr>
            <w:tcW w:w="1218" w:type="pct"/>
          </w:tcPr>
          <w:p w:rsidR="00254A68" w:rsidRDefault="00254A68" w:rsidP="00CA6E64">
            <w:pPr>
              <w:pStyle w:val="23"/>
              <w:ind w:firstLine="0"/>
            </w:pPr>
            <w:r>
              <w:rPr>
                <w:rFonts w:hint="eastAsia"/>
              </w:rPr>
              <w:t>15   P</w:t>
            </w:r>
          </w:p>
        </w:tc>
        <w:tc>
          <w:tcPr>
            <w:tcW w:w="1282" w:type="pct"/>
          </w:tcPr>
          <w:p w:rsidR="00254A68" w:rsidRDefault="0084298D" w:rsidP="00CA6E64">
            <w:pPr>
              <w:pStyle w:val="23"/>
              <w:ind w:firstLine="0"/>
            </w:pPr>
            <w:r>
              <w:rPr>
                <w:rFonts w:hint="eastAsia"/>
              </w:rPr>
              <w:t>32   g</w:t>
            </w:r>
          </w:p>
        </w:tc>
        <w:tc>
          <w:tcPr>
            <w:tcW w:w="1282" w:type="pct"/>
          </w:tcPr>
          <w:p w:rsidR="00254A68" w:rsidRDefault="0084298D" w:rsidP="00CA6E64">
            <w:pPr>
              <w:pStyle w:val="23"/>
              <w:ind w:firstLine="0"/>
            </w:pPr>
            <w:r>
              <w:rPr>
                <w:rFonts w:hint="eastAsia"/>
              </w:rPr>
              <w:t>49   x</w:t>
            </w:r>
          </w:p>
        </w:tc>
        <w:tc>
          <w:tcPr>
            <w:tcW w:w="1218" w:type="pct"/>
          </w:tcPr>
          <w:p w:rsidR="00254A68" w:rsidRDefault="00254A68" w:rsidP="00CA6E64">
            <w:pPr>
              <w:pStyle w:val="23"/>
              <w:ind w:firstLine="0"/>
            </w:pPr>
          </w:p>
        </w:tc>
      </w:tr>
      <w:tr w:rsidR="00254A68" w:rsidTr="00282888">
        <w:tc>
          <w:tcPr>
            <w:tcW w:w="1218" w:type="pct"/>
          </w:tcPr>
          <w:p w:rsidR="00254A68" w:rsidRDefault="00254A68" w:rsidP="00CA6E64">
            <w:pPr>
              <w:pStyle w:val="23"/>
              <w:ind w:firstLine="0"/>
            </w:pPr>
            <w:r>
              <w:rPr>
                <w:rFonts w:hint="eastAsia"/>
              </w:rPr>
              <w:t>16   Q</w:t>
            </w:r>
          </w:p>
        </w:tc>
        <w:tc>
          <w:tcPr>
            <w:tcW w:w="1282" w:type="pct"/>
          </w:tcPr>
          <w:p w:rsidR="00254A68" w:rsidRDefault="0084298D" w:rsidP="00CA6E64">
            <w:pPr>
              <w:pStyle w:val="23"/>
              <w:ind w:firstLine="0"/>
            </w:pPr>
            <w:r>
              <w:rPr>
                <w:rFonts w:hint="eastAsia"/>
              </w:rPr>
              <w:t>33   h</w:t>
            </w:r>
          </w:p>
        </w:tc>
        <w:tc>
          <w:tcPr>
            <w:tcW w:w="1282" w:type="pct"/>
          </w:tcPr>
          <w:p w:rsidR="00254A68" w:rsidRDefault="0084298D" w:rsidP="00CA6E64">
            <w:pPr>
              <w:pStyle w:val="23"/>
              <w:ind w:firstLine="0"/>
            </w:pPr>
            <w:r>
              <w:rPr>
                <w:rFonts w:hint="eastAsia"/>
              </w:rPr>
              <w:t>50   y</w:t>
            </w:r>
          </w:p>
        </w:tc>
        <w:tc>
          <w:tcPr>
            <w:tcW w:w="1218" w:type="pct"/>
          </w:tcPr>
          <w:p w:rsidR="00254A68" w:rsidRDefault="00254A68" w:rsidP="00CA6E64">
            <w:pPr>
              <w:pStyle w:val="23"/>
              <w:ind w:firstLine="0"/>
            </w:pPr>
          </w:p>
        </w:tc>
      </w:tr>
    </w:tbl>
    <w:p w:rsidR="00D51008" w:rsidRDefault="00740FF4" w:rsidP="00CA6E64">
      <w:pPr>
        <w:pStyle w:val="23"/>
      </w:pPr>
      <w:r>
        <w:rPr>
          <w:rFonts w:hint="eastAsia"/>
        </w:rPr>
        <w:t>（</w:t>
      </w:r>
      <w:r>
        <w:rPr>
          <w:rFonts w:hint="eastAsia"/>
        </w:rPr>
        <w:t>2</w:t>
      </w:r>
      <w:r>
        <w:rPr>
          <w:rFonts w:hint="eastAsia"/>
        </w:rPr>
        <w:t>）不断</w:t>
      </w:r>
      <w:r>
        <w:t>重复步骤（</w:t>
      </w:r>
      <w:r>
        <w:rPr>
          <w:rFonts w:hint="eastAsia"/>
        </w:rPr>
        <w:t>1</w:t>
      </w:r>
      <w:r>
        <w:t>）</w:t>
      </w:r>
      <w:r>
        <w:rPr>
          <w:rFonts w:hint="eastAsia"/>
        </w:rPr>
        <w:t>编码</w:t>
      </w:r>
      <w:r>
        <w:t>，直至数据流编码完毕。</w:t>
      </w:r>
    </w:p>
    <w:p w:rsidR="00740FF4" w:rsidRDefault="00740FF4" w:rsidP="00CA6E64">
      <w:pPr>
        <w:pStyle w:val="23"/>
      </w:pPr>
      <w:r w:rsidRPr="00740FF4">
        <w:rPr>
          <w:rFonts w:hint="eastAsia"/>
        </w:rPr>
        <w:t>如果当最后剩余的数据不足</w:t>
      </w:r>
      <w:r w:rsidRPr="00740FF4">
        <w:rPr>
          <w:rFonts w:hint="eastAsia"/>
        </w:rPr>
        <w:t>3</w:t>
      </w:r>
      <w:r w:rsidRPr="00740FF4">
        <w:rPr>
          <w:rFonts w:hint="eastAsia"/>
        </w:rPr>
        <w:t>字节时，在右边填</w:t>
      </w:r>
      <w:r w:rsidRPr="00740FF4">
        <w:rPr>
          <w:rFonts w:hint="eastAsia"/>
        </w:rPr>
        <w:t>0</w:t>
      </w:r>
      <w:r w:rsidRPr="00740FF4">
        <w:rPr>
          <w:rFonts w:hint="eastAsia"/>
        </w:rPr>
        <w:t>来补齐，编码得到的</w:t>
      </w:r>
      <w:r w:rsidRPr="00740FF4">
        <w:rPr>
          <w:rFonts w:hint="eastAsia"/>
        </w:rPr>
        <w:t>6-bit</w:t>
      </w:r>
      <w:r w:rsidRPr="00740FF4">
        <w:rPr>
          <w:rFonts w:hint="eastAsia"/>
        </w:rPr>
        <w:t>组如果全部由填充位组成，则将其映射到‘</w:t>
      </w:r>
      <w:r w:rsidRPr="00740FF4">
        <w:rPr>
          <w:rFonts w:hint="eastAsia"/>
        </w:rPr>
        <w:t>=</w:t>
      </w:r>
      <w:r w:rsidRPr="00740FF4">
        <w:rPr>
          <w:rFonts w:hint="eastAsia"/>
        </w:rPr>
        <w:t>’字符。可以知道当数据最后剩余</w:t>
      </w:r>
      <w:r w:rsidRPr="00740FF4">
        <w:rPr>
          <w:rFonts w:hint="eastAsia"/>
        </w:rPr>
        <w:t>1</w:t>
      </w:r>
      <w:r w:rsidRPr="00740FF4">
        <w:rPr>
          <w:rFonts w:hint="eastAsia"/>
        </w:rPr>
        <w:t>个字节时，得到的编码字符串中有两个‘</w:t>
      </w:r>
      <w:r w:rsidRPr="00740FF4">
        <w:rPr>
          <w:rFonts w:hint="eastAsia"/>
        </w:rPr>
        <w:t>=</w:t>
      </w:r>
      <w:r w:rsidRPr="00740FF4">
        <w:rPr>
          <w:rFonts w:hint="eastAsia"/>
        </w:rPr>
        <w:t>’字符，当数据最后剩余</w:t>
      </w:r>
      <w:r w:rsidRPr="00740FF4">
        <w:rPr>
          <w:rFonts w:hint="eastAsia"/>
        </w:rPr>
        <w:t>2</w:t>
      </w:r>
      <w:r w:rsidRPr="00740FF4">
        <w:rPr>
          <w:rFonts w:hint="eastAsia"/>
        </w:rPr>
        <w:t>个字节时，得到的编码字符串中有一个‘</w:t>
      </w:r>
      <w:r w:rsidRPr="00740FF4">
        <w:rPr>
          <w:rFonts w:hint="eastAsia"/>
        </w:rPr>
        <w:t>=</w:t>
      </w:r>
      <w:r w:rsidRPr="00740FF4">
        <w:rPr>
          <w:rFonts w:hint="eastAsia"/>
        </w:rPr>
        <w:t>’字符。下面为这两种情况的示例：</w:t>
      </w:r>
    </w:p>
    <w:p w:rsidR="00740FF4" w:rsidRDefault="00740FF4" w:rsidP="00034B1F">
      <w:pPr>
        <w:pStyle w:val="23"/>
        <w:numPr>
          <w:ilvl w:val="0"/>
          <w:numId w:val="5"/>
        </w:numPr>
      </w:pPr>
      <w:r>
        <w:rPr>
          <w:rFonts w:hint="eastAsia"/>
        </w:rPr>
        <w:t>原始</w:t>
      </w:r>
      <w:r>
        <w:t>数据：</w:t>
      </w:r>
      <w:r>
        <w:tab/>
      </w:r>
      <w:r w:rsidR="002A3EFB">
        <w:tab/>
        <w:t xml:space="preserve"> </w:t>
      </w:r>
      <w:r>
        <w:t>0x0A</w:t>
      </w:r>
    </w:p>
    <w:p w:rsidR="00740FF4" w:rsidRDefault="00740FF4" w:rsidP="00CA6E64">
      <w:pPr>
        <w:pStyle w:val="23"/>
      </w:pPr>
      <w:r>
        <w:rPr>
          <w:rFonts w:hint="eastAsia"/>
        </w:rPr>
        <w:t>二进制</w:t>
      </w:r>
      <w:r>
        <w:t>数据：</w:t>
      </w:r>
      <w:r w:rsidR="002A3EFB">
        <w:tab/>
      </w:r>
      <w:r w:rsidR="002A3EFB">
        <w:tab/>
        <w:t xml:space="preserve"> </w:t>
      </w:r>
      <w:r>
        <w:rPr>
          <w:rFonts w:hint="eastAsia"/>
        </w:rPr>
        <w:t>00001010</w:t>
      </w:r>
    </w:p>
    <w:p w:rsidR="00740FF4" w:rsidRDefault="00740FF4" w:rsidP="00CA6E64">
      <w:pPr>
        <w:pStyle w:val="23"/>
      </w:pPr>
      <w:r>
        <w:rPr>
          <w:rFonts w:hint="eastAsia"/>
        </w:rPr>
        <w:t>填充</w:t>
      </w:r>
      <w:r>
        <w:t>得到的数据：</w:t>
      </w:r>
      <w:r>
        <w:tab/>
        <w:t xml:space="preserve"> </w:t>
      </w:r>
      <w:r>
        <w:rPr>
          <w:rFonts w:hint="eastAsia"/>
        </w:rPr>
        <w:t>00001010</w:t>
      </w:r>
      <w:r>
        <w:tab/>
        <w:t>00000000</w:t>
      </w:r>
      <w:r>
        <w:tab/>
        <w:t>00000000</w:t>
      </w:r>
    </w:p>
    <w:p w:rsidR="00740FF4" w:rsidRDefault="00740FF4" w:rsidP="00CA6E64">
      <w:pPr>
        <w:pStyle w:val="23"/>
      </w:pPr>
      <w:r>
        <w:rPr>
          <w:rFonts w:hint="eastAsia"/>
        </w:rPr>
        <w:t>划分</w:t>
      </w:r>
      <w:r>
        <w:t>后得到的</w:t>
      </w:r>
      <w:r>
        <w:rPr>
          <w:rFonts w:hint="eastAsia"/>
        </w:rPr>
        <w:t>6-bit</w:t>
      </w:r>
      <w:r>
        <w:rPr>
          <w:rFonts w:hint="eastAsia"/>
        </w:rPr>
        <w:t>组</w:t>
      </w:r>
      <w:r>
        <w:t>：</w:t>
      </w:r>
      <w:r>
        <w:rPr>
          <w:rFonts w:hint="eastAsia"/>
        </w:rPr>
        <w:t>000010</w:t>
      </w:r>
      <w:r>
        <w:rPr>
          <w:rFonts w:hint="eastAsia"/>
        </w:rPr>
        <w:tab/>
      </w:r>
      <w:r>
        <w:tab/>
        <w:t>100000</w:t>
      </w:r>
      <w:r>
        <w:tab/>
      </w:r>
      <w:r>
        <w:tab/>
        <w:t>000000</w:t>
      </w:r>
      <w:r>
        <w:tab/>
      </w:r>
      <w:r>
        <w:tab/>
        <w:t>000000</w:t>
      </w:r>
    </w:p>
    <w:p w:rsidR="00740FF4" w:rsidRDefault="00740FF4" w:rsidP="00CA6E64">
      <w:pPr>
        <w:pStyle w:val="23"/>
      </w:pPr>
      <w:r>
        <w:rPr>
          <w:rFonts w:hint="eastAsia"/>
        </w:rPr>
        <w:t>对应</w:t>
      </w:r>
      <w:r>
        <w:t>的编码值：</w:t>
      </w:r>
      <w:r>
        <w:tab/>
      </w:r>
      <w:r>
        <w:tab/>
        <w:t xml:space="preserve"> 0x02</w:t>
      </w:r>
      <w:r>
        <w:tab/>
      </w:r>
      <w:r>
        <w:tab/>
        <w:t>0x20</w:t>
      </w:r>
      <w:r>
        <w:tab/>
      </w:r>
      <w:r>
        <w:tab/>
        <w:t>0x00</w:t>
      </w:r>
      <w:r>
        <w:tab/>
      </w:r>
      <w:r>
        <w:tab/>
        <w:t>0x00</w:t>
      </w:r>
    </w:p>
    <w:p w:rsidR="00740FF4" w:rsidRDefault="00740FF4" w:rsidP="00CA6E64">
      <w:pPr>
        <w:pStyle w:val="23"/>
      </w:pPr>
      <w:r>
        <w:rPr>
          <w:rFonts w:hint="eastAsia"/>
        </w:rPr>
        <w:t>对应</w:t>
      </w:r>
      <w:r>
        <w:t>的字符</w:t>
      </w:r>
      <w:r>
        <w:rPr>
          <w:rFonts w:hint="eastAsia"/>
        </w:rPr>
        <w:t>：</w:t>
      </w:r>
      <w:r>
        <w:tab/>
      </w:r>
      <w:r>
        <w:tab/>
        <w:t xml:space="preserve"> C</w:t>
      </w:r>
      <w:r>
        <w:tab/>
      </w:r>
      <w:r>
        <w:tab/>
      </w:r>
      <w:r>
        <w:tab/>
        <w:t>g</w:t>
      </w:r>
      <w:r>
        <w:tab/>
      </w:r>
      <w:r>
        <w:tab/>
      </w:r>
      <w:r>
        <w:tab/>
        <w:t>=</w:t>
      </w:r>
      <w:r>
        <w:tab/>
      </w:r>
      <w:r>
        <w:tab/>
      </w:r>
      <w:r>
        <w:tab/>
        <w:t>=</w:t>
      </w:r>
    </w:p>
    <w:p w:rsidR="00345699" w:rsidRDefault="00345699" w:rsidP="00CA6E64">
      <w:pPr>
        <w:pStyle w:val="23"/>
      </w:pPr>
    </w:p>
    <w:p w:rsidR="00740FF4" w:rsidRDefault="00345699" w:rsidP="00034B1F">
      <w:pPr>
        <w:pStyle w:val="23"/>
        <w:numPr>
          <w:ilvl w:val="0"/>
          <w:numId w:val="5"/>
        </w:numPr>
      </w:pPr>
      <w:r>
        <w:rPr>
          <w:rFonts w:hint="eastAsia"/>
        </w:rPr>
        <w:t>原始</w:t>
      </w:r>
      <w:r>
        <w:t>数据：</w:t>
      </w:r>
      <w:r>
        <w:tab/>
      </w:r>
      <w:r w:rsidR="00131337">
        <w:tab/>
        <w:t xml:space="preserve"> </w:t>
      </w:r>
      <w:r>
        <w:t>0x0A</w:t>
      </w:r>
      <w:r>
        <w:tab/>
      </w:r>
      <w:r>
        <w:tab/>
        <w:t>0x0B</w:t>
      </w:r>
    </w:p>
    <w:p w:rsidR="00345699" w:rsidRDefault="00345699" w:rsidP="00CA6E64">
      <w:pPr>
        <w:pStyle w:val="23"/>
      </w:pPr>
      <w:r>
        <w:rPr>
          <w:rFonts w:hint="eastAsia"/>
        </w:rPr>
        <w:t>二进制</w:t>
      </w:r>
      <w:r>
        <w:t>数据：</w:t>
      </w:r>
      <w:r>
        <w:tab/>
      </w:r>
      <w:r w:rsidR="002A3EFB">
        <w:tab/>
        <w:t xml:space="preserve"> </w:t>
      </w:r>
      <w:r>
        <w:t>00001010</w:t>
      </w:r>
      <w:r>
        <w:tab/>
        <w:t>00001011</w:t>
      </w:r>
    </w:p>
    <w:p w:rsidR="00345699" w:rsidRDefault="00345699" w:rsidP="00CA6E64">
      <w:pPr>
        <w:pStyle w:val="23"/>
      </w:pPr>
      <w:r>
        <w:rPr>
          <w:rFonts w:hint="eastAsia"/>
        </w:rPr>
        <w:t>填充</w:t>
      </w:r>
      <w:r>
        <w:t>得到的数据：</w:t>
      </w:r>
      <w:r w:rsidR="002A3EFB">
        <w:tab/>
        <w:t xml:space="preserve"> </w:t>
      </w:r>
      <w:r>
        <w:rPr>
          <w:rFonts w:hint="eastAsia"/>
        </w:rPr>
        <w:t>00001010</w:t>
      </w:r>
      <w:r>
        <w:rPr>
          <w:rFonts w:hint="eastAsia"/>
        </w:rPr>
        <w:tab/>
        <w:t>00001011</w:t>
      </w:r>
      <w:r>
        <w:rPr>
          <w:rFonts w:hint="eastAsia"/>
        </w:rPr>
        <w:tab/>
      </w:r>
      <w:r>
        <w:rPr>
          <w:rFonts w:hint="eastAsia"/>
        </w:rPr>
        <w:tab/>
        <w:t>00000000</w:t>
      </w:r>
    </w:p>
    <w:p w:rsidR="00345699" w:rsidRDefault="00345699" w:rsidP="00CA6E64">
      <w:pPr>
        <w:pStyle w:val="23"/>
      </w:pPr>
      <w:r>
        <w:rPr>
          <w:rFonts w:hint="eastAsia"/>
        </w:rPr>
        <w:t>划分</w:t>
      </w:r>
      <w:r>
        <w:t>后得到的</w:t>
      </w:r>
      <w:r>
        <w:rPr>
          <w:rFonts w:hint="eastAsia"/>
        </w:rPr>
        <w:t>6-bit</w:t>
      </w:r>
      <w:r>
        <w:rPr>
          <w:rFonts w:hint="eastAsia"/>
        </w:rPr>
        <w:t>组</w:t>
      </w:r>
      <w:r>
        <w:t>：</w:t>
      </w:r>
      <w:r>
        <w:rPr>
          <w:rFonts w:hint="eastAsia"/>
        </w:rPr>
        <w:t>000010</w:t>
      </w:r>
      <w:r>
        <w:rPr>
          <w:rFonts w:hint="eastAsia"/>
        </w:rPr>
        <w:tab/>
      </w:r>
      <w:r w:rsidR="002A3EFB">
        <w:tab/>
      </w:r>
      <w:r>
        <w:rPr>
          <w:rFonts w:hint="eastAsia"/>
        </w:rPr>
        <w:t>100000</w:t>
      </w:r>
      <w:r>
        <w:rPr>
          <w:rFonts w:hint="eastAsia"/>
        </w:rPr>
        <w:tab/>
      </w:r>
      <w:r w:rsidR="002A3EFB">
        <w:tab/>
      </w:r>
      <w:r>
        <w:rPr>
          <w:rFonts w:hint="eastAsia"/>
        </w:rPr>
        <w:t>101100</w:t>
      </w:r>
      <w:r>
        <w:rPr>
          <w:rFonts w:hint="eastAsia"/>
        </w:rPr>
        <w:tab/>
      </w:r>
      <w:r w:rsidR="002A3EFB">
        <w:tab/>
      </w:r>
      <w:r>
        <w:rPr>
          <w:rFonts w:hint="eastAsia"/>
        </w:rPr>
        <w:t>000000</w:t>
      </w:r>
    </w:p>
    <w:p w:rsidR="00345699" w:rsidRDefault="00345699" w:rsidP="00CA6E64">
      <w:pPr>
        <w:pStyle w:val="23"/>
      </w:pPr>
      <w:r>
        <w:rPr>
          <w:rFonts w:hint="eastAsia"/>
        </w:rPr>
        <w:lastRenderedPageBreak/>
        <w:t>对应</w:t>
      </w:r>
      <w:r>
        <w:t>的编码值：</w:t>
      </w:r>
      <w:r>
        <w:tab/>
      </w:r>
      <w:r>
        <w:tab/>
        <w:t xml:space="preserve"> 0x02</w:t>
      </w:r>
      <w:r>
        <w:tab/>
      </w:r>
      <w:r w:rsidR="002A3EFB">
        <w:tab/>
      </w:r>
      <w:r>
        <w:t>0x20</w:t>
      </w:r>
      <w:r>
        <w:tab/>
      </w:r>
      <w:r w:rsidR="002A3EFB">
        <w:tab/>
      </w:r>
      <w:r>
        <w:t>0x2C</w:t>
      </w:r>
      <w:r>
        <w:tab/>
      </w:r>
      <w:r w:rsidR="002A3EFB">
        <w:tab/>
      </w:r>
      <w:r>
        <w:t>0x00</w:t>
      </w:r>
    </w:p>
    <w:p w:rsidR="00345699" w:rsidRPr="00740FF4" w:rsidRDefault="00345699" w:rsidP="00CA6E64">
      <w:pPr>
        <w:pStyle w:val="23"/>
      </w:pPr>
      <w:r>
        <w:rPr>
          <w:rFonts w:hint="eastAsia"/>
        </w:rPr>
        <w:t>对应</w:t>
      </w:r>
      <w:r>
        <w:t>的字符：</w:t>
      </w:r>
      <w:r>
        <w:tab/>
      </w:r>
      <w:r>
        <w:tab/>
        <w:t xml:space="preserve"> C</w:t>
      </w:r>
      <w:r>
        <w:tab/>
      </w:r>
      <w:r>
        <w:tab/>
      </w:r>
      <w:r w:rsidR="002A3EFB">
        <w:tab/>
      </w:r>
      <w:r>
        <w:t>g</w:t>
      </w:r>
      <w:r>
        <w:tab/>
      </w:r>
      <w:r>
        <w:tab/>
      </w:r>
      <w:r w:rsidR="002A3EFB">
        <w:tab/>
      </w:r>
      <w:r>
        <w:t>s</w:t>
      </w:r>
      <w:r>
        <w:tab/>
      </w:r>
      <w:r>
        <w:tab/>
      </w:r>
      <w:r w:rsidR="002A3EFB">
        <w:tab/>
      </w:r>
      <w:r>
        <w:t>=</w:t>
      </w:r>
    </w:p>
    <w:sectPr w:rsidR="00345699" w:rsidRPr="00740FF4" w:rsidSect="006377EC">
      <w:headerReference w:type="even" r:id="rId12"/>
      <w:headerReference w:type="default" r:id="rId13"/>
      <w:footerReference w:type="default" r:id="rId14"/>
      <w:pgSz w:w="11906" w:h="16838" w:code="9"/>
      <w:pgMar w:top="1191" w:right="1701" w:bottom="1191" w:left="1701" w:header="567" w:footer="709"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AE3" w:rsidRDefault="006F6AE3" w:rsidP="007B579A">
      <w:pPr>
        <w:spacing w:before="48" w:after="48"/>
      </w:pPr>
      <w:r>
        <w:separator/>
      </w:r>
    </w:p>
    <w:p w:rsidR="006F6AE3" w:rsidRDefault="006F6AE3" w:rsidP="007B579A">
      <w:pPr>
        <w:spacing w:before="48" w:after="48"/>
      </w:pPr>
    </w:p>
  </w:endnote>
  <w:endnote w:type="continuationSeparator" w:id="0">
    <w:p w:rsidR="006F6AE3" w:rsidRDefault="006F6AE3" w:rsidP="007B579A">
      <w:pPr>
        <w:spacing w:before="48" w:after="48"/>
      </w:pPr>
      <w:r>
        <w:continuationSeparator/>
      </w:r>
    </w:p>
    <w:p w:rsidR="006F6AE3" w:rsidRDefault="006F6AE3" w:rsidP="007B579A">
      <w:pPr>
        <w:spacing w:before="48" w:after="48"/>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楷体_GB2312">
    <w:altName w:val="楷体"/>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Gill Sans Std">
    <w:altName w:val="方正舒体"/>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 w:name="方正兰亭刊黑_GBK">
    <w:altName w:val="Arial Unicode MS"/>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1168163"/>
      <w:docPartObj>
        <w:docPartGallery w:val="Page Numbers (Bottom of Page)"/>
        <w:docPartUnique/>
      </w:docPartObj>
    </w:sdtPr>
    <w:sdtEndPr/>
    <w:sdtContent>
      <w:sdt>
        <w:sdtPr>
          <w:id w:val="-930198284"/>
          <w:docPartObj>
            <w:docPartGallery w:val="Page Numbers (Top of Page)"/>
            <w:docPartUnique/>
          </w:docPartObj>
        </w:sdtPr>
        <w:sdtEndPr/>
        <w:sdtContent>
          <w:p w:rsidR="00AD41EA" w:rsidRDefault="00AD41EA" w:rsidP="00923A0F">
            <w:pPr>
              <w:pStyle w:val="aff8"/>
              <w:pBdr>
                <w:top w:val="thinThickSmallGap" w:sz="12" w:space="1" w:color="auto"/>
              </w:pBdr>
              <w:spacing w:before="18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E46D12">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46D12">
              <w:rPr>
                <w:b/>
                <w:bCs/>
                <w:noProof/>
              </w:rPr>
              <w:t>60</w:t>
            </w:r>
            <w:r>
              <w:rPr>
                <w:b/>
                <w:bCs/>
                <w:sz w:val="24"/>
                <w:szCs w:val="24"/>
              </w:rPr>
              <w:fldChar w:fldCharType="end"/>
            </w:r>
          </w:p>
        </w:sdtContent>
      </w:sdt>
    </w:sdtContent>
  </w:sdt>
  <w:p w:rsidR="00AD41EA" w:rsidRDefault="00AD41EA" w:rsidP="00923A0F">
    <w:pPr>
      <w:pStyle w:val="aff8"/>
      <w:spacing w:before="18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168859"/>
      <w:docPartObj>
        <w:docPartGallery w:val="Page Numbers (Top of Page)"/>
        <w:docPartUnique/>
      </w:docPartObj>
    </w:sdtPr>
    <w:sdtEndPr/>
    <w:sdtContent>
      <w:p w:rsidR="00AD41EA" w:rsidRPr="0087480C" w:rsidRDefault="00AD41EA" w:rsidP="00AE7B8F">
        <w:pPr>
          <w:pStyle w:val="aff8"/>
          <w:pBdr>
            <w:top w:val="thinThickSmallGap" w:sz="12" w:space="1" w:color="auto"/>
          </w:pBdr>
          <w:spacing w:before="180"/>
          <w:jc w:val="right"/>
          <w:rPr>
            <w:rStyle w:val="af7"/>
            <w:rFonts w:eastAsia="微软雅黑"/>
            <w:sz w:val="18"/>
          </w:rPr>
        </w:pPr>
        <w:r>
          <w:rPr>
            <w:lang w:val="zh-CN"/>
          </w:rPr>
          <w:t xml:space="preserve"> </w:t>
        </w:r>
        <w:r>
          <w:rPr>
            <w:b/>
            <w:bCs/>
            <w:sz w:val="24"/>
            <w:szCs w:val="24"/>
          </w:rPr>
          <w:fldChar w:fldCharType="begin"/>
        </w:r>
        <w:r>
          <w:rPr>
            <w:b/>
            <w:bCs/>
          </w:rPr>
          <w:instrText>PAGE</w:instrText>
        </w:r>
        <w:r>
          <w:rPr>
            <w:b/>
            <w:bCs/>
            <w:sz w:val="24"/>
            <w:szCs w:val="24"/>
          </w:rPr>
          <w:fldChar w:fldCharType="separate"/>
        </w:r>
        <w:r w:rsidR="00E46D12">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46D12">
          <w:rPr>
            <w:b/>
            <w:bCs/>
            <w:noProof/>
          </w:rPr>
          <w:t>60</w:t>
        </w:r>
        <w:r>
          <w:rPr>
            <w:b/>
            <w:bCs/>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AE3" w:rsidRDefault="006F6AE3" w:rsidP="007B579A">
      <w:pPr>
        <w:spacing w:before="48" w:after="48"/>
      </w:pPr>
      <w:r>
        <w:separator/>
      </w:r>
    </w:p>
    <w:p w:rsidR="006F6AE3" w:rsidRDefault="006F6AE3" w:rsidP="007B579A">
      <w:pPr>
        <w:spacing w:before="48" w:after="48"/>
      </w:pPr>
    </w:p>
  </w:footnote>
  <w:footnote w:type="continuationSeparator" w:id="0">
    <w:p w:rsidR="006F6AE3" w:rsidRDefault="006F6AE3" w:rsidP="007B579A">
      <w:pPr>
        <w:spacing w:before="48" w:after="48"/>
      </w:pPr>
      <w:r>
        <w:continuationSeparator/>
      </w:r>
    </w:p>
    <w:p w:rsidR="006F6AE3" w:rsidRDefault="006F6AE3" w:rsidP="007B579A">
      <w:pPr>
        <w:spacing w:before="48" w:after="48"/>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1EA" w:rsidRDefault="00AD41EA" w:rsidP="00923A0F">
    <w:pPr>
      <w:pStyle w:val="affa"/>
      <w:pBdr>
        <w:bottom w:val="thickThinLargeGap" w:sz="8" w:space="1" w:color="auto"/>
      </w:pBdr>
      <w:tabs>
        <w:tab w:val="left" w:pos="1060"/>
        <w:tab w:val="right" w:pos="9747"/>
      </w:tabs>
      <w:spacing w:before="180"/>
      <w:jc w:val="right"/>
    </w:pPr>
    <w:r>
      <w:rPr>
        <w:rFonts w:hint="eastAsia"/>
      </w:rPr>
      <w:t xml:space="preserve">    </w:t>
    </w:r>
    <w:r>
      <w:t xml:space="preserve">             </w:t>
    </w:r>
    <w:r>
      <w:rPr>
        <w:rFonts w:hint="eastAsia"/>
      </w:rPr>
      <w:t xml:space="preserve">       </w:t>
    </w:r>
    <w:r>
      <w:rPr>
        <w:noProof/>
      </w:rPr>
      <w:drawing>
        <wp:inline distT="0" distB="0" distL="0" distR="0" wp14:anchorId="0EB2D460" wp14:editId="7D8A19F9">
          <wp:extent cx="1228725" cy="351155"/>
          <wp:effectExtent l="0" t="0" r="9525" b="0"/>
          <wp:docPr id="1" name="图片 1" descr="对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对内"/>
                  <pic:cNvPicPr>
                    <a:picLocks noChangeAspect="1" noChangeArrowheads="1"/>
                  </pic:cNvPicPr>
                </pic:nvPicPr>
                <pic:blipFill>
                  <a:blip r:embed="rId1">
                    <a:extLst>
                      <a:ext uri="{28A0092B-C50C-407E-A947-70E740481C1C}">
                        <a14:useLocalDpi xmlns:a14="http://schemas.microsoft.com/office/drawing/2010/main" val="0"/>
                      </a:ext>
                    </a:extLst>
                  </a:blip>
                  <a:srcRect l="78793" t="22665" b="21428"/>
                  <a:stretch>
                    <a:fillRect/>
                  </a:stretch>
                </pic:blipFill>
                <pic:spPr bwMode="auto">
                  <a:xfrm>
                    <a:off x="0" y="0"/>
                    <a:ext cx="1228725" cy="35115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1EA" w:rsidRDefault="00AD41EA" w:rsidP="007B579A">
    <w:pPr>
      <w:spacing w:before="48" w:after="4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1EA" w:rsidRPr="00434B4D" w:rsidRDefault="00AD41EA" w:rsidP="00923A0F">
    <w:pPr>
      <w:pStyle w:val="affa"/>
      <w:pBdr>
        <w:bottom w:val="thickThinLargeGap" w:sz="8" w:space="1" w:color="auto"/>
      </w:pBdr>
      <w:tabs>
        <w:tab w:val="left" w:pos="1060"/>
        <w:tab w:val="right" w:pos="9747"/>
      </w:tabs>
      <w:spacing w:before="180"/>
      <w:jc w:val="right"/>
    </w:pPr>
    <w:r>
      <w:rPr>
        <w:rFonts w:hint="eastAsia"/>
      </w:rPr>
      <w:t xml:space="preserve">    </w:t>
    </w:r>
    <w:r>
      <w:t xml:space="preserve">             </w:t>
    </w:r>
    <w:r>
      <w:rPr>
        <w:rFonts w:hint="eastAsia"/>
      </w:rPr>
      <w:t xml:space="preserve">       </w:t>
    </w:r>
    <w:r>
      <w:rPr>
        <w:noProof/>
      </w:rPr>
      <w:drawing>
        <wp:inline distT="0" distB="0" distL="0" distR="0" wp14:anchorId="18A14DA3" wp14:editId="7F2C3749">
          <wp:extent cx="1228725" cy="351155"/>
          <wp:effectExtent l="0" t="0" r="9525" b="0"/>
          <wp:docPr id="2" name="图片 2" descr="对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对内"/>
                  <pic:cNvPicPr>
                    <a:picLocks noChangeAspect="1" noChangeArrowheads="1"/>
                  </pic:cNvPicPr>
                </pic:nvPicPr>
                <pic:blipFill>
                  <a:blip r:embed="rId1">
                    <a:extLst>
                      <a:ext uri="{28A0092B-C50C-407E-A947-70E740481C1C}">
                        <a14:useLocalDpi xmlns:a14="http://schemas.microsoft.com/office/drawing/2010/main" val="0"/>
                      </a:ext>
                    </a:extLst>
                  </a:blip>
                  <a:srcRect l="78793" t="22665" b="21428"/>
                  <a:stretch>
                    <a:fillRect/>
                  </a:stretch>
                </pic:blipFill>
                <pic:spPr bwMode="auto">
                  <a:xfrm>
                    <a:off x="0" y="0"/>
                    <a:ext cx="1228725" cy="351155"/>
                  </a:xfrm>
                  <a:prstGeom prst="rect">
                    <a:avLst/>
                  </a:prstGeom>
                  <a:noFill/>
                  <a:ln>
                    <a:noFill/>
                  </a:ln>
                </pic:spPr>
              </pic:pic>
            </a:graphicData>
          </a:graphic>
        </wp:inline>
      </w:drawing>
    </w:r>
  </w:p>
  <w:p w:rsidR="00AD41EA" w:rsidRPr="00434B4D" w:rsidRDefault="00AD41EA" w:rsidP="00454430">
    <w:pPr>
      <w:pStyle w:val="32"/>
      <w:spacing w:before="48" w:after="4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multilevel"/>
    <w:tmpl w:val="00000009"/>
    <w:lvl w:ilvl="0">
      <w:start w:val="1"/>
      <w:numFmt w:val="bullet"/>
      <w:pStyle w:val="DOTText"/>
      <w:lvlText w:val=""/>
      <w:lvlJc w:val="left"/>
      <w:pPr>
        <w:tabs>
          <w:tab w:val="num" w:pos="840"/>
        </w:tabs>
        <w:ind w:left="840" w:hanging="420"/>
      </w:pPr>
      <w:rPr>
        <w:rFonts w:ascii="Symbol" w:hAnsi="Symbol" w:hint="default"/>
        <w:color w:val="auto"/>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00000D"/>
    <w:multiLevelType w:val="multilevel"/>
    <w:tmpl w:val="D83E6570"/>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1145"/>
        </w:tabs>
        <w:ind w:left="992" w:hanging="567"/>
      </w:pPr>
      <w:rPr>
        <w:rFonts w:hint="eastAsia"/>
      </w:rPr>
    </w:lvl>
    <w:lvl w:ilvl="2">
      <w:start w:val="1"/>
      <w:numFmt w:val="decimal"/>
      <w:pStyle w:val="3"/>
      <w:lvlText w:val="%1.%2.%3."/>
      <w:lvlJc w:val="left"/>
      <w:pPr>
        <w:tabs>
          <w:tab w:val="num" w:pos="1080"/>
        </w:tabs>
        <w:ind w:left="567" w:hanging="567"/>
      </w:pPr>
      <w:rPr>
        <w:rFonts w:ascii="微软雅黑" w:eastAsia="微软雅黑" w:hAnsi="微软雅黑"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2356"/>
        </w:tabs>
        <w:ind w:left="1843" w:hanging="567"/>
      </w:pPr>
      <w:rPr>
        <w:rFonts w:hint="eastAsia"/>
      </w:rPr>
    </w:lvl>
    <w:lvl w:ilvl="4">
      <w:start w:val="1"/>
      <w:numFmt w:val="decimal"/>
      <w:isLgl/>
      <w:lvlText w:val="%1.%2.%3.%4.%5."/>
      <w:lvlJc w:val="left"/>
      <w:pPr>
        <w:tabs>
          <w:tab w:val="num" w:pos="350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
    <w:nsid w:val="00000011"/>
    <w:multiLevelType w:val="singleLevel"/>
    <w:tmpl w:val="00000011"/>
    <w:lvl w:ilvl="0">
      <w:start w:val="1"/>
      <w:numFmt w:val="bullet"/>
      <w:pStyle w:val="5"/>
      <w:lvlText w:val=""/>
      <w:lvlJc w:val="left"/>
      <w:pPr>
        <w:tabs>
          <w:tab w:val="num" w:pos="425"/>
        </w:tabs>
        <w:ind w:left="425" w:hanging="425"/>
      </w:pPr>
      <w:rPr>
        <w:rFonts w:ascii="Wingdings" w:hAnsi="Wingdings" w:hint="default"/>
      </w:rPr>
    </w:lvl>
  </w:abstractNum>
  <w:abstractNum w:abstractNumId="3">
    <w:nsid w:val="00000018"/>
    <w:multiLevelType w:val="singleLevel"/>
    <w:tmpl w:val="00000018"/>
    <w:lvl w:ilvl="0">
      <w:start w:val="1"/>
      <w:numFmt w:val="bullet"/>
      <w:pStyle w:val="6"/>
      <w:lvlText w:val=""/>
      <w:lvlJc w:val="left"/>
      <w:pPr>
        <w:tabs>
          <w:tab w:val="num" w:pos="425"/>
        </w:tabs>
        <w:ind w:left="425" w:hanging="425"/>
      </w:pPr>
      <w:rPr>
        <w:rFonts w:ascii="Wingdings" w:hAnsi="Wingdings" w:hint="default"/>
      </w:rPr>
    </w:lvl>
  </w:abstractNum>
  <w:abstractNum w:abstractNumId="4">
    <w:nsid w:val="06971219"/>
    <w:multiLevelType w:val="multilevel"/>
    <w:tmpl w:val="DAC41606"/>
    <w:lvl w:ilvl="0">
      <w:start w:val="1"/>
      <w:numFmt w:val="decimal"/>
      <w:pStyle w:val="a"/>
      <w:lvlText w:val="第%1章"/>
      <w:lvlJc w:val="left"/>
      <w:pPr>
        <w:ind w:left="420" w:hanging="420"/>
      </w:pPr>
      <w:rPr>
        <w:rFonts w:asciiTheme="majorEastAsia" w:eastAsia="宋体" w:hAnsiTheme="majorEastAsia" w:hint="eastAsia"/>
      </w:rPr>
    </w:lvl>
    <w:lvl w:ilvl="1">
      <w:start w:val="1"/>
      <w:numFmt w:val="decimal"/>
      <w:pStyle w:val="a0"/>
      <w:lvlText w:val="%1.%2"/>
      <w:lvlJc w:val="left"/>
      <w:pPr>
        <w:ind w:left="851" w:hanging="851"/>
      </w:pPr>
      <w:rPr>
        <w:rFonts w:asciiTheme="majorEastAsia" w:eastAsia="宋体" w:hAnsiTheme="majorEastAsia" w:hint="eastAsia"/>
        <w:color w:val="auto"/>
      </w:rPr>
    </w:lvl>
    <w:lvl w:ilvl="2">
      <w:start w:val="1"/>
      <w:numFmt w:val="decimal"/>
      <w:pStyle w:val="a1"/>
      <w:lvlText w:val="%1.%2.%3"/>
      <w:lvlJc w:val="left"/>
      <w:pPr>
        <w:ind w:left="851" w:hanging="851"/>
      </w:pPr>
      <w:rPr>
        <w:rFonts w:asciiTheme="majorEastAsia" w:eastAsia="宋体" w:hAnsiTheme="majorEastAsia" w:hint="eastAsia"/>
        <w:b/>
        <w:sz w:val="28"/>
        <w:szCs w:val="28"/>
      </w:rPr>
    </w:lvl>
    <w:lvl w:ilvl="3">
      <w:start w:val="1"/>
      <w:numFmt w:val="decimal"/>
      <w:pStyle w:val="a2"/>
      <w:lvlText w:val="%1.%2.%3.%4"/>
      <w:lvlJc w:val="left"/>
      <w:pPr>
        <w:ind w:left="708" w:hanging="708"/>
      </w:pPr>
      <w:rPr>
        <w:rFonts w:ascii="微软雅黑" w:eastAsia="微软雅黑" w:hAnsi="微软雅黑" w:hint="eastAsia"/>
        <w:color w:val="000000" w:themeColor="text1"/>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19BB54C7"/>
    <w:multiLevelType w:val="hybridMultilevel"/>
    <w:tmpl w:val="4ECE8B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FE31088"/>
    <w:multiLevelType w:val="hybridMultilevel"/>
    <w:tmpl w:val="8D601172"/>
    <w:lvl w:ilvl="0" w:tplc="00B8EDD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B5529E1"/>
    <w:multiLevelType w:val="hybridMultilevel"/>
    <w:tmpl w:val="3EFA772A"/>
    <w:lvl w:ilvl="0" w:tplc="B29EC4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CC709F"/>
    <w:multiLevelType w:val="hybridMultilevel"/>
    <w:tmpl w:val="437AFDD8"/>
    <w:lvl w:ilvl="0" w:tplc="E0C212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2241894"/>
    <w:multiLevelType w:val="hybridMultilevel"/>
    <w:tmpl w:val="5BDA2E1E"/>
    <w:lvl w:ilvl="0" w:tplc="E0C212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6D7E1F"/>
    <w:multiLevelType w:val="hybridMultilevel"/>
    <w:tmpl w:val="A05C7CC2"/>
    <w:lvl w:ilvl="0" w:tplc="E2BCF42C">
      <w:start w:val="1"/>
      <w:numFmt w:val="decimal"/>
      <w:lvlText w:val="B.%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3B47993"/>
    <w:multiLevelType w:val="multilevel"/>
    <w:tmpl w:val="B6987B84"/>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59E90CCF"/>
    <w:multiLevelType w:val="multilevel"/>
    <w:tmpl w:val="FE767DE6"/>
    <w:lvl w:ilvl="0">
      <w:start w:val="1"/>
      <w:numFmt w:val="decimal"/>
      <w:suff w:val="space"/>
      <w:lvlText w:val="%1."/>
      <w:lvlJc w:val="left"/>
      <w:pPr>
        <w:ind w:left="0" w:firstLine="0"/>
      </w:pPr>
      <w:rPr>
        <w:rFonts w:ascii="Arial" w:hAnsi="Arial" w:hint="default"/>
        <w:b/>
        <w:i w:val="0"/>
        <w:caps w:val="0"/>
        <w:strike w:val="0"/>
        <w:dstrike w:val="0"/>
        <w:shadow w:val="0"/>
        <w:emboss w:val="0"/>
        <w:imprint w:val="0"/>
        <w:vanish w:val="0"/>
        <w:sz w:val="28"/>
        <w:szCs w:val="28"/>
        <w:vertAlign w:val="baseline"/>
      </w:rPr>
    </w:lvl>
    <w:lvl w:ilvl="1">
      <w:start w:val="1"/>
      <w:numFmt w:val="decimal"/>
      <w:suff w:val="space"/>
      <w:lvlText w:val="%1.%2"/>
      <w:lvlJc w:val="left"/>
      <w:pPr>
        <w:ind w:left="0" w:firstLine="0"/>
      </w:pPr>
      <w:rPr>
        <w:rFonts w:asciiTheme="majorEastAsia" w:eastAsiaTheme="majorEastAsia" w:hAnsiTheme="majorEastAsia" w:hint="default"/>
        <w:b/>
        <w:i w:val="0"/>
        <w:sz w:val="30"/>
        <w:szCs w:val="30"/>
      </w:rPr>
    </w:lvl>
    <w:lvl w:ilvl="2">
      <w:start w:val="1"/>
      <w:numFmt w:val="decimal"/>
      <w:suff w:val="space"/>
      <w:lvlText w:val="%1.%2.%3"/>
      <w:lvlJc w:val="left"/>
      <w:pPr>
        <w:ind w:left="0" w:firstLine="0"/>
      </w:pPr>
      <w:rPr>
        <w:rFonts w:ascii="Arial" w:hAnsi="Arial" w:hint="default"/>
        <w:b/>
        <w:i w:val="0"/>
        <w:sz w:val="21"/>
        <w:szCs w:val="21"/>
      </w:rPr>
    </w:lvl>
    <w:lvl w:ilvl="3">
      <w:start w:val="1"/>
      <w:numFmt w:val="decimal"/>
      <w:suff w:val="space"/>
      <w:lvlText w:val="%1.%2.%3.%4"/>
      <w:lvlJc w:val="left"/>
      <w:pPr>
        <w:ind w:left="0" w:firstLine="0"/>
      </w:pPr>
      <w:rPr>
        <w:rFonts w:ascii="Arial" w:hAnsi="Arial" w:hint="default"/>
        <w:b w:val="0"/>
        <w:i w:val="0"/>
        <w:sz w:val="21"/>
        <w:szCs w:val="21"/>
      </w:rPr>
    </w:lvl>
    <w:lvl w:ilvl="4">
      <w:start w:val="1"/>
      <w:numFmt w:val="decimal"/>
      <w:lvlText w:val="(%5)"/>
      <w:lvlJc w:val="left"/>
      <w:pPr>
        <w:ind w:left="0" w:firstLine="0"/>
      </w:pPr>
      <w:rPr>
        <w:rFonts w:hint="default"/>
      </w:rPr>
    </w:lvl>
    <w:lvl w:ilvl="5">
      <w:start w:val="1"/>
      <w:numFmt w:val="decimal"/>
      <w:lvlText w:val="%1.%2.%3.%4.%5.%6"/>
      <w:lvlJc w:val="left"/>
      <w:pPr>
        <w:tabs>
          <w:tab w:val="num" w:pos="4860"/>
        </w:tabs>
        <w:ind w:left="0" w:firstLine="0"/>
      </w:pPr>
      <w:rPr>
        <w:rFonts w:hint="default"/>
      </w:rPr>
    </w:lvl>
    <w:lvl w:ilvl="6">
      <w:start w:val="1"/>
      <w:numFmt w:val="decimal"/>
      <w:lvlRestart w:val="1"/>
      <w:suff w:val="space"/>
      <w:lvlText w:val="图%1.%7 "/>
      <w:lvlJc w:val="center"/>
      <w:pPr>
        <w:ind w:left="0" w:firstLine="0"/>
      </w:pPr>
      <w:rPr>
        <w:rFonts w:hint="default"/>
      </w:rPr>
    </w:lvl>
    <w:lvl w:ilvl="7">
      <w:start w:val="1"/>
      <w:numFmt w:val="decimal"/>
      <w:lvlRestart w:val="1"/>
      <w:suff w:val="space"/>
      <w:lvlText w:val="表%1.%8 "/>
      <w:lvlJc w:val="center"/>
      <w:pPr>
        <w:ind w:left="0" w:firstLine="0"/>
      </w:pPr>
      <w:rPr>
        <w:rFonts w:hint="default"/>
      </w:rPr>
    </w:lvl>
    <w:lvl w:ilvl="8">
      <w:start w:val="1"/>
      <w:numFmt w:val="decimal"/>
      <w:lvlRestart w:val="1"/>
      <w:suff w:val="space"/>
      <w:lvlText w:val="程序%1.%9 "/>
      <w:lvlJc w:val="center"/>
      <w:pPr>
        <w:ind w:left="0" w:firstLine="0"/>
      </w:pPr>
      <w:rPr>
        <w:rFonts w:hint="default"/>
      </w:rPr>
    </w:lvl>
  </w:abstractNum>
  <w:abstractNum w:abstractNumId="13">
    <w:nsid w:val="613A3975"/>
    <w:multiLevelType w:val="multilevel"/>
    <w:tmpl w:val="B3263982"/>
    <w:lvl w:ilvl="0">
      <w:start w:val="1"/>
      <w:numFmt w:val="decimal"/>
      <w:lvlText w:val="第%1章"/>
      <w:lvlJc w:val="left"/>
      <w:pPr>
        <w:ind w:left="420" w:hanging="420"/>
      </w:pPr>
      <w:rPr>
        <w:rFonts w:hint="eastAsia"/>
      </w:rPr>
    </w:lvl>
    <w:lvl w:ilvl="1">
      <w:start w:val="1"/>
      <w:numFmt w:val="decimal"/>
      <w:lvlText w:val="%1.%2"/>
      <w:lvlJc w:val="left"/>
      <w:pPr>
        <w:ind w:left="1275" w:hanging="1275"/>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
      <w:lvlJc w:val="left"/>
      <w:pPr>
        <w:ind w:left="1418" w:hanging="1418"/>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708" w:hanging="708"/>
      </w:pPr>
      <w:rPr>
        <w:rFonts w:asciiTheme="majorEastAsia" w:eastAsia="宋体" w:hAnsiTheme="majorEastAsia" w:hint="eastAsia"/>
        <w:color w:val="000000" w:themeColor="text1"/>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65E12EFC"/>
    <w:multiLevelType w:val="multilevel"/>
    <w:tmpl w:val="6B644752"/>
    <w:lvl w:ilvl="0">
      <w:start w:val="1"/>
      <w:numFmt w:val="upperLetter"/>
      <w:pStyle w:val="11"/>
      <w:suff w:val="space"/>
      <w:lvlText w:val="附录%1"/>
      <w:lvlJc w:val="center"/>
      <w:pPr>
        <w:ind w:left="0" w:firstLine="0"/>
      </w:pPr>
      <w:rPr>
        <w:rFonts w:ascii="Arial" w:eastAsia="黑体" w:hAnsi="Arial" w:hint="default"/>
        <w:b/>
        <w:i w:val="0"/>
        <w:sz w:val="28"/>
        <w:szCs w:val="28"/>
      </w:rPr>
    </w:lvl>
    <w:lvl w:ilvl="1">
      <w:start w:val="1"/>
      <w:numFmt w:val="decimal"/>
      <w:pStyle w:val="20"/>
      <w:lvlText w:val="%1.%2"/>
      <w:lvlJc w:val="left"/>
      <w:pPr>
        <w:tabs>
          <w:tab w:val="num" w:pos="578"/>
        </w:tabs>
        <w:ind w:left="0" w:firstLine="0"/>
      </w:pPr>
      <w:rPr>
        <w:rFonts w:ascii="Arial" w:eastAsia="黑体" w:hAnsi="Arial" w:hint="default"/>
        <w:b/>
        <w:i w:val="0"/>
        <w:sz w:val="24"/>
        <w:szCs w:val="24"/>
      </w:rPr>
    </w:lvl>
    <w:lvl w:ilvl="2">
      <w:start w:val="1"/>
      <w:numFmt w:val="decimal"/>
      <w:pStyle w:val="30"/>
      <w:lvlText w:val="%1.%2.%3"/>
      <w:lvlJc w:val="left"/>
      <w:pPr>
        <w:tabs>
          <w:tab w:val="num" w:pos="578"/>
        </w:tabs>
        <w:ind w:left="0" w:firstLine="0"/>
      </w:pPr>
      <w:rPr>
        <w:rFonts w:ascii="Arial" w:eastAsia="黑体" w:hAnsi="Arial" w:hint="default"/>
        <w:b/>
        <w:i w:val="0"/>
        <w:sz w:val="21"/>
        <w:szCs w:val="21"/>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15">
    <w:nsid w:val="73F83BE1"/>
    <w:multiLevelType w:val="hybridMultilevel"/>
    <w:tmpl w:val="D1648516"/>
    <w:lvl w:ilvl="0" w:tplc="D7962D1C">
      <w:start w:val="1"/>
      <w:numFmt w:val="decimal"/>
      <w:pStyle w:val="a3"/>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779602B4"/>
    <w:multiLevelType w:val="hybridMultilevel"/>
    <w:tmpl w:val="9EC6A352"/>
    <w:lvl w:ilvl="0" w:tplc="C63C8BE8">
      <w:start w:val="1"/>
      <w:numFmt w:val="decimal"/>
      <w:lvlText w:val="D.%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A7F3191"/>
    <w:multiLevelType w:val="hybridMultilevel"/>
    <w:tmpl w:val="80828D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4"/>
  </w:num>
  <w:num w:numId="2">
    <w:abstractNumId w:val="15"/>
  </w:num>
  <w:num w:numId="3">
    <w:abstractNumId w:val="12"/>
  </w:num>
  <w:num w:numId="4">
    <w:abstractNumId w:val="17"/>
  </w:num>
  <w:num w:numId="5">
    <w:abstractNumId w:val="6"/>
  </w:num>
  <w:num w:numId="6">
    <w:abstractNumId w:val="5"/>
  </w:num>
  <w:num w:numId="7">
    <w:abstractNumId w:val="7"/>
  </w:num>
  <w:num w:numId="8">
    <w:abstractNumId w:val="8"/>
  </w:num>
  <w:num w:numId="9">
    <w:abstractNumId w:val="9"/>
  </w:num>
  <w:num w:numId="10">
    <w:abstractNumId w:val="4"/>
  </w:num>
  <w:num w:numId="11">
    <w:abstractNumId w:val="10"/>
  </w:num>
  <w:num w:numId="12">
    <w:abstractNumId w:val="16"/>
  </w:num>
  <w:num w:numId="13">
    <w:abstractNumId w:val="13"/>
  </w:num>
  <w:num w:numId="14">
    <w:abstractNumId w:val="1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
  </w:num>
  <w:num w:numId="18">
    <w:abstractNumId w:val="1"/>
  </w:num>
  <w:num w:numId="19">
    <w:abstractNumId w:val="1"/>
  </w:num>
  <w:num w:numId="20">
    <w:abstractNumId w:val="1"/>
  </w:num>
  <w:num w:numId="21">
    <w:abstractNumId w:val="2"/>
  </w:num>
  <w:num w:numId="22">
    <w:abstractNumId w:val="3"/>
  </w:num>
  <w:num w:numId="23">
    <w:abstractNumId w:val="11"/>
  </w:num>
  <w:num w:numId="24">
    <w:abstractNumId w:val="4"/>
  </w:num>
  <w:num w:numId="25">
    <w:abstractNumId w:val="4"/>
  </w:num>
  <w:num w:numId="26">
    <w:abstractNumId w:val="4"/>
  </w:num>
  <w:num w:numId="27">
    <w:abstractNumId w:val="4"/>
  </w:num>
  <w:num w:numId="28">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025328,green,#490c6e,#6b44ba"/>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325FD"/>
    <w:rsid w:val="00000B49"/>
    <w:rsid w:val="00000BB8"/>
    <w:rsid w:val="000010CE"/>
    <w:rsid w:val="000014B6"/>
    <w:rsid w:val="00001735"/>
    <w:rsid w:val="000017A5"/>
    <w:rsid w:val="00001C1F"/>
    <w:rsid w:val="00001D2E"/>
    <w:rsid w:val="000020C8"/>
    <w:rsid w:val="0000225E"/>
    <w:rsid w:val="00002329"/>
    <w:rsid w:val="0000237E"/>
    <w:rsid w:val="00002C3F"/>
    <w:rsid w:val="00002E8E"/>
    <w:rsid w:val="00004532"/>
    <w:rsid w:val="0000460D"/>
    <w:rsid w:val="00005AF6"/>
    <w:rsid w:val="00005BFD"/>
    <w:rsid w:val="00005DC3"/>
    <w:rsid w:val="000062BA"/>
    <w:rsid w:val="0000656F"/>
    <w:rsid w:val="000065DC"/>
    <w:rsid w:val="000067EF"/>
    <w:rsid w:val="00006D35"/>
    <w:rsid w:val="0000763C"/>
    <w:rsid w:val="000076E6"/>
    <w:rsid w:val="00007C2A"/>
    <w:rsid w:val="00007C85"/>
    <w:rsid w:val="00010844"/>
    <w:rsid w:val="0001143E"/>
    <w:rsid w:val="000115B8"/>
    <w:rsid w:val="00011740"/>
    <w:rsid w:val="00011757"/>
    <w:rsid w:val="00011914"/>
    <w:rsid w:val="00011F64"/>
    <w:rsid w:val="00011FFD"/>
    <w:rsid w:val="00012129"/>
    <w:rsid w:val="000121BC"/>
    <w:rsid w:val="000121BD"/>
    <w:rsid w:val="0001286C"/>
    <w:rsid w:val="00012AC6"/>
    <w:rsid w:val="00012E93"/>
    <w:rsid w:val="000137B6"/>
    <w:rsid w:val="00013C93"/>
    <w:rsid w:val="000140CB"/>
    <w:rsid w:val="00014B1E"/>
    <w:rsid w:val="00014CD6"/>
    <w:rsid w:val="0001553D"/>
    <w:rsid w:val="0001563F"/>
    <w:rsid w:val="000156F1"/>
    <w:rsid w:val="000157DA"/>
    <w:rsid w:val="0001627A"/>
    <w:rsid w:val="00016E7C"/>
    <w:rsid w:val="00016F8A"/>
    <w:rsid w:val="000172C7"/>
    <w:rsid w:val="00017500"/>
    <w:rsid w:val="00017C5C"/>
    <w:rsid w:val="00020C73"/>
    <w:rsid w:val="0002114F"/>
    <w:rsid w:val="00021804"/>
    <w:rsid w:val="00022534"/>
    <w:rsid w:val="00022583"/>
    <w:rsid w:val="00022D8C"/>
    <w:rsid w:val="00023332"/>
    <w:rsid w:val="00023A50"/>
    <w:rsid w:val="000250A3"/>
    <w:rsid w:val="00025845"/>
    <w:rsid w:val="00025F13"/>
    <w:rsid w:val="00026337"/>
    <w:rsid w:val="000267BF"/>
    <w:rsid w:val="00026922"/>
    <w:rsid w:val="00026A15"/>
    <w:rsid w:val="00026EEE"/>
    <w:rsid w:val="00027171"/>
    <w:rsid w:val="0002733A"/>
    <w:rsid w:val="0002747E"/>
    <w:rsid w:val="00027561"/>
    <w:rsid w:val="00027BA6"/>
    <w:rsid w:val="00027BE7"/>
    <w:rsid w:val="00027D2F"/>
    <w:rsid w:val="00027D8E"/>
    <w:rsid w:val="000302A6"/>
    <w:rsid w:val="00030684"/>
    <w:rsid w:val="000306E0"/>
    <w:rsid w:val="00030E30"/>
    <w:rsid w:val="00030FC5"/>
    <w:rsid w:val="000310A8"/>
    <w:rsid w:val="000314EC"/>
    <w:rsid w:val="000315A5"/>
    <w:rsid w:val="000315C6"/>
    <w:rsid w:val="00031E45"/>
    <w:rsid w:val="00032078"/>
    <w:rsid w:val="00032644"/>
    <w:rsid w:val="000326D6"/>
    <w:rsid w:val="00032B9A"/>
    <w:rsid w:val="00032BF7"/>
    <w:rsid w:val="0003315A"/>
    <w:rsid w:val="000331CB"/>
    <w:rsid w:val="00033445"/>
    <w:rsid w:val="000336B8"/>
    <w:rsid w:val="00033C0C"/>
    <w:rsid w:val="000340AD"/>
    <w:rsid w:val="0003457E"/>
    <w:rsid w:val="0003462A"/>
    <w:rsid w:val="000347C8"/>
    <w:rsid w:val="00034AE7"/>
    <w:rsid w:val="00034B1F"/>
    <w:rsid w:val="00034BD0"/>
    <w:rsid w:val="00034E2D"/>
    <w:rsid w:val="00035F96"/>
    <w:rsid w:val="00036947"/>
    <w:rsid w:val="00037234"/>
    <w:rsid w:val="000378A5"/>
    <w:rsid w:val="000379D2"/>
    <w:rsid w:val="00037E48"/>
    <w:rsid w:val="000405B1"/>
    <w:rsid w:val="000408C3"/>
    <w:rsid w:val="00041A8E"/>
    <w:rsid w:val="00041C4E"/>
    <w:rsid w:val="00041D22"/>
    <w:rsid w:val="00041D30"/>
    <w:rsid w:val="00041E78"/>
    <w:rsid w:val="00042605"/>
    <w:rsid w:val="00042838"/>
    <w:rsid w:val="00042D3C"/>
    <w:rsid w:val="00043043"/>
    <w:rsid w:val="0004307F"/>
    <w:rsid w:val="00043B83"/>
    <w:rsid w:val="00043F3D"/>
    <w:rsid w:val="00044083"/>
    <w:rsid w:val="0004429E"/>
    <w:rsid w:val="00044501"/>
    <w:rsid w:val="000449ED"/>
    <w:rsid w:val="00044E00"/>
    <w:rsid w:val="000451FF"/>
    <w:rsid w:val="00045372"/>
    <w:rsid w:val="000456C4"/>
    <w:rsid w:val="0004583F"/>
    <w:rsid w:val="00045EF6"/>
    <w:rsid w:val="00046197"/>
    <w:rsid w:val="0004747B"/>
    <w:rsid w:val="00047C19"/>
    <w:rsid w:val="000501E1"/>
    <w:rsid w:val="0005087B"/>
    <w:rsid w:val="000509C6"/>
    <w:rsid w:val="00050BA3"/>
    <w:rsid w:val="00050E73"/>
    <w:rsid w:val="00050F60"/>
    <w:rsid w:val="00051054"/>
    <w:rsid w:val="00051062"/>
    <w:rsid w:val="00051170"/>
    <w:rsid w:val="0005189C"/>
    <w:rsid w:val="00051DE7"/>
    <w:rsid w:val="00051E50"/>
    <w:rsid w:val="00052050"/>
    <w:rsid w:val="0005213D"/>
    <w:rsid w:val="00052295"/>
    <w:rsid w:val="00052681"/>
    <w:rsid w:val="00052F1A"/>
    <w:rsid w:val="000534E4"/>
    <w:rsid w:val="0005371E"/>
    <w:rsid w:val="00053A0E"/>
    <w:rsid w:val="00053C5A"/>
    <w:rsid w:val="00053D12"/>
    <w:rsid w:val="00053E76"/>
    <w:rsid w:val="00054105"/>
    <w:rsid w:val="00054552"/>
    <w:rsid w:val="000545E5"/>
    <w:rsid w:val="0005522A"/>
    <w:rsid w:val="00055603"/>
    <w:rsid w:val="00055973"/>
    <w:rsid w:val="00055A65"/>
    <w:rsid w:val="00055C6E"/>
    <w:rsid w:val="0005653B"/>
    <w:rsid w:val="0005671A"/>
    <w:rsid w:val="00056B5A"/>
    <w:rsid w:val="00056CE7"/>
    <w:rsid w:val="00056EB8"/>
    <w:rsid w:val="00057123"/>
    <w:rsid w:val="000574BB"/>
    <w:rsid w:val="000579A1"/>
    <w:rsid w:val="00057B6A"/>
    <w:rsid w:val="00057C16"/>
    <w:rsid w:val="00057D47"/>
    <w:rsid w:val="000600DF"/>
    <w:rsid w:val="000601A3"/>
    <w:rsid w:val="00060300"/>
    <w:rsid w:val="00060328"/>
    <w:rsid w:val="00060394"/>
    <w:rsid w:val="00060839"/>
    <w:rsid w:val="00061182"/>
    <w:rsid w:val="00061A6B"/>
    <w:rsid w:val="00062601"/>
    <w:rsid w:val="000628B2"/>
    <w:rsid w:val="00062AA3"/>
    <w:rsid w:val="00062D21"/>
    <w:rsid w:val="000634B9"/>
    <w:rsid w:val="0006392B"/>
    <w:rsid w:val="00063939"/>
    <w:rsid w:val="00063A1B"/>
    <w:rsid w:val="00063BFF"/>
    <w:rsid w:val="0006435B"/>
    <w:rsid w:val="0006443C"/>
    <w:rsid w:val="0006496A"/>
    <w:rsid w:val="00064E0E"/>
    <w:rsid w:val="00065584"/>
    <w:rsid w:val="00065845"/>
    <w:rsid w:val="00065C48"/>
    <w:rsid w:val="00066A09"/>
    <w:rsid w:val="00066E09"/>
    <w:rsid w:val="00067A14"/>
    <w:rsid w:val="00067C5F"/>
    <w:rsid w:val="0007038B"/>
    <w:rsid w:val="00070C70"/>
    <w:rsid w:val="00070DA6"/>
    <w:rsid w:val="00070F02"/>
    <w:rsid w:val="00071AD6"/>
    <w:rsid w:val="00071E11"/>
    <w:rsid w:val="00072A34"/>
    <w:rsid w:val="00072A4A"/>
    <w:rsid w:val="00072ADE"/>
    <w:rsid w:val="00072DBB"/>
    <w:rsid w:val="0007366D"/>
    <w:rsid w:val="00073EB9"/>
    <w:rsid w:val="00074168"/>
    <w:rsid w:val="000743E7"/>
    <w:rsid w:val="00074EBF"/>
    <w:rsid w:val="00074FA7"/>
    <w:rsid w:val="00075677"/>
    <w:rsid w:val="00076360"/>
    <w:rsid w:val="000763BC"/>
    <w:rsid w:val="00076A41"/>
    <w:rsid w:val="000772A5"/>
    <w:rsid w:val="00077316"/>
    <w:rsid w:val="000773D2"/>
    <w:rsid w:val="00077751"/>
    <w:rsid w:val="000777EC"/>
    <w:rsid w:val="00077BB2"/>
    <w:rsid w:val="00077CD1"/>
    <w:rsid w:val="00077D62"/>
    <w:rsid w:val="000800D3"/>
    <w:rsid w:val="00081613"/>
    <w:rsid w:val="000818B9"/>
    <w:rsid w:val="000823E2"/>
    <w:rsid w:val="00082D4F"/>
    <w:rsid w:val="000831CE"/>
    <w:rsid w:val="00083498"/>
    <w:rsid w:val="000837D9"/>
    <w:rsid w:val="00083B21"/>
    <w:rsid w:val="00083BE3"/>
    <w:rsid w:val="000841DA"/>
    <w:rsid w:val="00084BB8"/>
    <w:rsid w:val="00084C17"/>
    <w:rsid w:val="00085639"/>
    <w:rsid w:val="0008596D"/>
    <w:rsid w:val="00085F7F"/>
    <w:rsid w:val="00086734"/>
    <w:rsid w:val="00086B2D"/>
    <w:rsid w:val="00086DC1"/>
    <w:rsid w:val="000870DF"/>
    <w:rsid w:val="000874D6"/>
    <w:rsid w:val="000874F4"/>
    <w:rsid w:val="0008756B"/>
    <w:rsid w:val="0008770A"/>
    <w:rsid w:val="00087C61"/>
    <w:rsid w:val="00087E8C"/>
    <w:rsid w:val="00090214"/>
    <w:rsid w:val="00090294"/>
    <w:rsid w:val="00090345"/>
    <w:rsid w:val="00090EDC"/>
    <w:rsid w:val="00090FA4"/>
    <w:rsid w:val="00090FAE"/>
    <w:rsid w:val="00091028"/>
    <w:rsid w:val="00091730"/>
    <w:rsid w:val="00091E2D"/>
    <w:rsid w:val="00092ED8"/>
    <w:rsid w:val="00092FC8"/>
    <w:rsid w:val="00093048"/>
    <w:rsid w:val="00093569"/>
    <w:rsid w:val="000935DC"/>
    <w:rsid w:val="00093633"/>
    <w:rsid w:val="00093699"/>
    <w:rsid w:val="0009389E"/>
    <w:rsid w:val="00093A96"/>
    <w:rsid w:val="00094429"/>
    <w:rsid w:val="000947D7"/>
    <w:rsid w:val="0009498D"/>
    <w:rsid w:val="00096103"/>
    <w:rsid w:val="00096BC1"/>
    <w:rsid w:val="00096D3A"/>
    <w:rsid w:val="000971D2"/>
    <w:rsid w:val="00097377"/>
    <w:rsid w:val="000976AC"/>
    <w:rsid w:val="000A0452"/>
    <w:rsid w:val="000A0B47"/>
    <w:rsid w:val="000A0B60"/>
    <w:rsid w:val="000A1360"/>
    <w:rsid w:val="000A1373"/>
    <w:rsid w:val="000A14C4"/>
    <w:rsid w:val="000A1905"/>
    <w:rsid w:val="000A2786"/>
    <w:rsid w:val="000A2D86"/>
    <w:rsid w:val="000A2DA8"/>
    <w:rsid w:val="000A2F76"/>
    <w:rsid w:val="000A375A"/>
    <w:rsid w:val="000A3885"/>
    <w:rsid w:val="000A4627"/>
    <w:rsid w:val="000A49A4"/>
    <w:rsid w:val="000A51D3"/>
    <w:rsid w:val="000A5363"/>
    <w:rsid w:val="000A5439"/>
    <w:rsid w:val="000A54EF"/>
    <w:rsid w:val="000A59E1"/>
    <w:rsid w:val="000A5E88"/>
    <w:rsid w:val="000A644C"/>
    <w:rsid w:val="000A6B9A"/>
    <w:rsid w:val="000A6D7B"/>
    <w:rsid w:val="000A7639"/>
    <w:rsid w:val="000A78E7"/>
    <w:rsid w:val="000A7F45"/>
    <w:rsid w:val="000A7F9C"/>
    <w:rsid w:val="000B0456"/>
    <w:rsid w:val="000B07A7"/>
    <w:rsid w:val="000B0E36"/>
    <w:rsid w:val="000B153A"/>
    <w:rsid w:val="000B1763"/>
    <w:rsid w:val="000B1D22"/>
    <w:rsid w:val="000B1EEF"/>
    <w:rsid w:val="000B243B"/>
    <w:rsid w:val="000B2443"/>
    <w:rsid w:val="000B2EF8"/>
    <w:rsid w:val="000B315B"/>
    <w:rsid w:val="000B32DF"/>
    <w:rsid w:val="000B3785"/>
    <w:rsid w:val="000B3AA8"/>
    <w:rsid w:val="000B3BF6"/>
    <w:rsid w:val="000B3D31"/>
    <w:rsid w:val="000B44A6"/>
    <w:rsid w:val="000B493D"/>
    <w:rsid w:val="000B4B13"/>
    <w:rsid w:val="000B646F"/>
    <w:rsid w:val="000B6E17"/>
    <w:rsid w:val="000B6E73"/>
    <w:rsid w:val="000B7105"/>
    <w:rsid w:val="000B774D"/>
    <w:rsid w:val="000B79AD"/>
    <w:rsid w:val="000B7C9B"/>
    <w:rsid w:val="000B7CD0"/>
    <w:rsid w:val="000B7E07"/>
    <w:rsid w:val="000C0045"/>
    <w:rsid w:val="000C01CD"/>
    <w:rsid w:val="000C098D"/>
    <w:rsid w:val="000C0A8C"/>
    <w:rsid w:val="000C0D55"/>
    <w:rsid w:val="000C1EC9"/>
    <w:rsid w:val="000C2AB8"/>
    <w:rsid w:val="000C2C00"/>
    <w:rsid w:val="000C3021"/>
    <w:rsid w:val="000C4432"/>
    <w:rsid w:val="000C4E69"/>
    <w:rsid w:val="000C5AB8"/>
    <w:rsid w:val="000C5D18"/>
    <w:rsid w:val="000C5E94"/>
    <w:rsid w:val="000C6019"/>
    <w:rsid w:val="000C6A94"/>
    <w:rsid w:val="000C6EFB"/>
    <w:rsid w:val="000C7057"/>
    <w:rsid w:val="000C73CA"/>
    <w:rsid w:val="000C78C0"/>
    <w:rsid w:val="000D0652"/>
    <w:rsid w:val="000D0795"/>
    <w:rsid w:val="000D0819"/>
    <w:rsid w:val="000D0DC2"/>
    <w:rsid w:val="000D1161"/>
    <w:rsid w:val="000D1A35"/>
    <w:rsid w:val="000D1CF1"/>
    <w:rsid w:val="000D1DED"/>
    <w:rsid w:val="000D2045"/>
    <w:rsid w:val="000D2188"/>
    <w:rsid w:val="000D2290"/>
    <w:rsid w:val="000D2700"/>
    <w:rsid w:val="000D29F4"/>
    <w:rsid w:val="000D2AC7"/>
    <w:rsid w:val="000D3596"/>
    <w:rsid w:val="000D3637"/>
    <w:rsid w:val="000D37CA"/>
    <w:rsid w:val="000D3895"/>
    <w:rsid w:val="000D3A92"/>
    <w:rsid w:val="000D3AF6"/>
    <w:rsid w:val="000D3BA7"/>
    <w:rsid w:val="000D3C4E"/>
    <w:rsid w:val="000D3E13"/>
    <w:rsid w:val="000D4263"/>
    <w:rsid w:val="000D4FC3"/>
    <w:rsid w:val="000D5747"/>
    <w:rsid w:val="000D5842"/>
    <w:rsid w:val="000D5F9D"/>
    <w:rsid w:val="000D6022"/>
    <w:rsid w:val="000D6426"/>
    <w:rsid w:val="000D649E"/>
    <w:rsid w:val="000D6728"/>
    <w:rsid w:val="000D69F4"/>
    <w:rsid w:val="000D7A17"/>
    <w:rsid w:val="000D7D72"/>
    <w:rsid w:val="000D7D77"/>
    <w:rsid w:val="000E03D3"/>
    <w:rsid w:val="000E04FC"/>
    <w:rsid w:val="000E0793"/>
    <w:rsid w:val="000E0EE4"/>
    <w:rsid w:val="000E1ADB"/>
    <w:rsid w:val="000E27B3"/>
    <w:rsid w:val="000E2950"/>
    <w:rsid w:val="000E2A04"/>
    <w:rsid w:val="000E2D41"/>
    <w:rsid w:val="000E327D"/>
    <w:rsid w:val="000E338C"/>
    <w:rsid w:val="000E33E9"/>
    <w:rsid w:val="000E3595"/>
    <w:rsid w:val="000E35B6"/>
    <w:rsid w:val="000E37EB"/>
    <w:rsid w:val="000E3DB3"/>
    <w:rsid w:val="000E45A6"/>
    <w:rsid w:val="000E4960"/>
    <w:rsid w:val="000E4A97"/>
    <w:rsid w:val="000E57DE"/>
    <w:rsid w:val="000E59D2"/>
    <w:rsid w:val="000E5CE0"/>
    <w:rsid w:val="000E5F01"/>
    <w:rsid w:val="000E6895"/>
    <w:rsid w:val="000E6E33"/>
    <w:rsid w:val="000E6EC9"/>
    <w:rsid w:val="000E6FAA"/>
    <w:rsid w:val="000E760C"/>
    <w:rsid w:val="000E797D"/>
    <w:rsid w:val="000E7C10"/>
    <w:rsid w:val="000E7F16"/>
    <w:rsid w:val="000F016C"/>
    <w:rsid w:val="000F03BA"/>
    <w:rsid w:val="000F1422"/>
    <w:rsid w:val="000F155C"/>
    <w:rsid w:val="000F1859"/>
    <w:rsid w:val="000F1871"/>
    <w:rsid w:val="000F1967"/>
    <w:rsid w:val="000F19FF"/>
    <w:rsid w:val="000F1A28"/>
    <w:rsid w:val="000F2142"/>
    <w:rsid w:val="000F26D9"/>
    <w:rsid w:val="000F2715"/>
    <w:rsid w:val="000F27C5"/>
    <w:rsid w:val="000F29E4"/>
    <w:rsid w:val="000F2ACB"/>
    <w:rsid w:val="000F2B2B"/>
    <w:rsid w:val="000F2B33"/>
    <w:rsid w:val="000F2C79"/>
    <w:rsid w:val="000F302C"/>
    <w:rsid w:val="000F3208"/>
    <w:rsid w:val="000F37F5"/>
    <w:rsid w:val="000F38B7"/>
    <w:rsid w:val="000F38E9"/>
    <w:rsid w:val="000F4801"/>
    <w:rsid w:val="000F4868"/>
    <w:rsid w:val="000F4BF4"/>
    <w:rsid w:val="000F529B"/>
    <w:rsid w:val="000F5439"/>
    <w:rsid w:val="000F55DA"/>
    <w:rsid w:val="000F5870"/>
    <w:rsid w:val="000F5B8A"/>
    <w:rsid w:val="000F5E49"/>
    <w:rsid w:val="000F65C9"/>
    <w:rsid w:val="000F6636"/>
    <w:rsid w:val="000F68E4"/>
    <w:rsid w:val="000F6CF5"/>
    <w:rsid w:val="000F6FB8"/>
    <w:rsid w:val="000F7405"/>
    <w:rsid w:val="000F7813"/>
    <w:rsid w:val="00100AB5"/>
    <w:rsid w:val="00101393"/>
    <w:rsid w:val="00101447"/>
    <w:rsid w:val="0010193F"/>
    <w:rsid w:val="00101ED7"/>
    <w:rsid w:val="00101F13"/>
    <w:rsid w:val="0010208F"/>
    <w:rsid w:val="00102241"/>
    <w:rsid w:val="00103598"/>
    <w:rsid w:val="0010369F"/>
    <w:rsid w:val="00103894"/>
    <w:rsid w:val="00103A8B"/>
    <w:rsid w:val="00104650"/>
    <w:rsid w:val="00104A39"/>
    <w:rsid w:val="00104ADA"/>
    <w:rsid w:val="00105780"/>
    <w:rsid w:val="00105BF0"/>
    <w:rsid w:val="00105F99"/>
    <w:rsid w:val="00106019"/>
    <w:rsid w:val="00106F39"/>
    <w:rsid w:val="00106F67"/>
    <w:rsid w:val="001073B6"/>
    <w:rsid w:val="001073DE"/>
    <w:rsid w:val="00107404"/>
    <w:rsid w:val="0010769B"/>
    <w:rsid w:val="0010791B"/>
    <w:rsid w:val="00107EB2"/>
    <w:rsid w:val="0011006C"/>
    <w:rsid w:val="00110817"/>
    <w:rsid w:val="00110D2E"/>
    <w:rsid w:val="001113E4"/>
    <w:rsid w:val="00111751"/>
    <w:rsid w:val="00111786"/>
    <w:rsid w:val="00111836"/>
    <w:rsid w:val="0011188E"/>
    <w:rsid w:val="0011190A"/>
    <w:rsid w:val="00112CDC"/>
    <w:rsid w:val="00112F11"/>
    <w:rsid w:val="00112F76"/>
    <w:rsid w:val="0011352A"/>
    <w:rsid w:val="00113579"/>
    <w:rsid w:val="00113FCE"/>
    <w:rsid w:val="001140E5"/>
    <w:rsid w:val="00114431"/>
    <w:rsid w:val="001144F6"/>
    <w:rsid w:val="001145BA"/>
    <w:rsid w:val="00114819"/>
    <w:rsid w:val="00114D51"/>
    <w:rsid w:val="00114F30"/>
    <w:rsid w:val="00115549"/>
    <w:rsid w:val="00115D85"/>
    <w:rsid w:val="00116055"/>
    <w:rsid w:val="0011663B"/>
    <w:rsid w:val="0011690F"/>
    <w:rsid w:val="00116A45"/>
    <w:rsid w:val="00117238"/>
    <w:rsid w:val="00117437"/>
    <w:rsid w:val="001174BB"/>
    <w:rsid w:val="0011790B"/>
    <w:rsid w:val="00117991"/>
    <w:rsid w:val="001179CF"/>
    <w:rsid w:val="00117B40"/>
    <w:rsid w:val="00117B81"/>
    <w:rsid w:val="00117C70"/>
    <w:rsid w:val="00117E18"/>
    <w:rsid w:val="00117E92"/>
    <w:rsid w:val="0012018F"/>
    <w:rsid w:val="0012032F"/>
    <w:rsid w:val="00120A06"/>
    <w:rsid w:val="00120B36"/>
    <w:rsid w:val="00120BB8"/>
    <w:rsid w:val="00120C13"/>
    <w:rsid w:val="00121575"/>
    <w:rsid w:val="00121C14"/>
    <w:rsid w:val="00121C4E"/>
    <w:rsid w:val="00121F16"/>
    <w:rsid w:val="00121F5F"/>
    <w:rsid w:val="00122144"/>
    <w:rsid w:val="00122147"/>
    <w:rsid w:val="00122A21"/>
    <w:rsid w:val="00122BE8"/>
    <w:rsid w:val="00122E31"/>
    <w:rsid w:val="0012387E"/>
    <w:rsid w:val="00123C9F"/>
    <w:rsid w:val="00123CD8"/>
    <w:rsid w:val="00124B9F"/>
    <w:rsid w:val="001254E8"/>
    <w:rsid w:val="00125520"/>
    <w:rsid w:val="00125BAE"/>
    <w:rsid w:val="00125D7B"/>
    <w:rsid w:val="00126049"/>
    <w:rsid w:val="001262ED"/>
    <w:rsid w:val="0012688F"/>
    <w:rsid w:val="00126D73"/>
    <w:rsid w:val="0012717E"/>
    <w:rsid w:val="00127435"/>
    <w:rsid w:val="00127692"/>
    <w:rsid w:val="00127FC5"/>
    <w:rsid w:val="001306AA"/>
    <w:rsid w:val="00130FE9"/>
    <w:rsid w:val="001312DE"/>
    <w:rsid w:val="00131337"/>
    <w:rsid w:val="00131719"/>
    <w:rsid w:val="00131757"/>
    <w:rsid w:val="00131842"/>
    <w:rsid w:val="0013229F"/>
    <w:rsid w:val="00132527"/>
    <w:rsid w:val="00132B1D"/>
    <w:rsid w:val="00132C77"/>
    <w:rsid w:val="001334A6"/>
    <w:rsid w:val="00133BD1"/>
    <w:rsid w:val="00133FE5"/>
    <w:rsid w:val="00134036"/>
    <w:rsid w:val="00134448"/>
    <w:rsid w:val="001346CA"/>
    <w:rsid w:val="0013477E"/>
    <w:rsid w:val="001353D3"/>
    <w:rsid w:val="0013586D"/>
    <w:rsid w:val="00135B4B"/>
    <w:rsid w:val="00135C17"/>
    <w:rsid w:val="00136366"/>
    <w:rsid w:val="00136A15"/>
    <w:rsid w:val="00136B44"/>
    <w:rsid w:val="00136C53"/>
    <w:rsid w:val="00136CF1"/>
    <w:rsid w:val="00137208"/>
    <w:rsid w:val="00137425"/>
    <w:rsid w:val="00137700"/>
    <w:rsid w:val="0013797A"/>
    <w:rsid w:val="00137A60"/>
    <w:rsid w:val="00140092"/>
    <w:rsid w:val="001402AD"/>
    <w:rsid w:val="0014070F"/>
    <w:rsid w:val="0014094D"/>
    <w:rsid w:val="00140CF2"/>
    <w:rsid w:val="00140FED"/>
    <w:rsid w:val="001413AF"/>
    <w:rsid w:val="00141BE0"/>
    <w:rsid w:val="00142B41"/>
    <w:rsid w:val="00143856"/>
    <w:rsid w:val="00143A72"/>
    <w:rsid w:val="0014410B"/>
    <w:rsid w:val="00144820"/>
    <w:rsid w:val="0014489E"/>
    <w:rsid w:val="00144B93"/>
    <w:rsid w:val="00144D3B"/>
    <w:rsid w:val="00144F79"/>
    <w:rsid w:val="001463B1"/>
    <w:rsid w:val="00146D27"/>
    <w:rsid w:val="00147022"/>
    <w:rsid w:val="0014723D"/>
    <w:rsid w:val="00147708"/>
    <w:rsid w:val="00147988"/>
    <w:rsid w:val="00150740"/>
    <w:rsid w:val="00150806"/>
    <w:rsid w:val="00150A63"/>
    <w:rsid w:val="00151687"/>
    <w:rsid w:val="00151B7C"/>
    <w:rsid w:val="00151C72"/>
    <w:rsid w:val="001520F1"/>
    <w:rsid w:val="001523F5"/>
    <w:rsid w:val="001526DF"/>
    <w:rsid w:val="001537A2"/>
    <w:rsid w:val="00153CFA"/>
    <w:rsid w:val="0015428A"/>
    <w:rsid w:val="00155248"/>
    <w:rsid w:val="00155362"/>
    <w:rsid w:val="001558CF"/>
    <w:rsid w:val="00155FB3"/>
    <w:rsid w:val="001564EA"/>
    <w:rsid w:val="001569D8"/>
    <w:rsid w:val="00156A88"/>
    <w:rsid w:val="00156CF0"/>
    <w:rsid w:val="0015765B"/>
    <w:rsid w:val="0015768A"/>
    <w:rsid w:val="00157C15"/>
    <w:rsid w:val="00161722"/>
    <w:rsid w:val="00161C31"/>
    <w:rsid w:val="001634D9"/>
    <w:rsid w:val="00163AC0"/>
    <w:rsid w:val="00163B0E"/>
    <w:rsid w:val="00164401"/>
    <w:rsid w:val="00164624"/>
    <w:rsid w:val="00164670"/>
    <w:rsid w:val="00164802"/>
    <w:rsid w:val="00164911"/>
    <w:rsid w:val="00164C59"/>
    <w:rsid w:val="00165350"/>
    <w:rsid w:val="001655FA"/>
    <w:rsid w:val="0016585F"/>
    <w:rsid w:val="001669CF"/>
    <w:rsid w:val="00166F14"/>
    <w:rsid w:val="00167058"/>
    <w:rsid w:val="001671F5"/>
    <w:rsid w:val="00167216"/>
    <w:rsid w:val="0016775B"/>
    <w:rsid w:val="00167C32"/>
    <w:rsid w:val="00167DA9"/>
    <w:rsid w:val="0017026A"/>
    <w:rsid w:val="001702A5"/>
    <w:rsid w:val="00170910"/>
    <w:rsid w:val="00170C75"/>
    <w:rsid w:val="00170E03"/>
    <w:rsid w:val="00170EB5"/>
    <w:rsid w:val="0017131D"/>
    <w:rsid w:val="001719E3"/>
    <w:rsid w:val="00171ADF"/>
    <w:rsid w:val="00171B78"/>
    <w:rsid w:val="00171D05"/>
    <w:rsid w:val="00171ECC"/>
    <w:rsid w:val="001724D4"/>
    <w:rsid w:val="00172C62"/>
    <w:rsid w:val="00172CD4"/>
    <w:rsid w:val="00172CF0"/>
    <w:rsid w:val="00172F20"/>
    <w:rsid w:val="001733D1"/>
    <w:rsid w:val="00173BEF"/>
    <w:rsid w:val="00173FDA"/>
    <w:rsid w:val="001741A6"/>
    <w:rsid w:val="0017460C"/>
    <w:rsid w:val="00174B5C"/>
    <w:rsid w:val="00175026"/>
    <w:rsid w:val="00175146"/>
    <w:rsid w:val="00176211"/>
    <w:rsid w:val="0017623D"/>
    <w:rsid w:val="001766DE"/>
    <w:rsid w:val="00176B8A"/>
    <w:rsid w:val="001770DB"/>
    <w:rsid w:val="001775B4"/>
    <w:rsid w:val="001775BC"/>
    <w:rsid w:val="00177D07"/>
    <w:rsid w:val="00180018"/>
    <w:rsid w:val="0018010D"/>
    <w:rsid w:val="00180327"/>
    <w:rsid w:val="00180482"/>
    <w:rsid w:val="00180EC1"/>
    <w:rsid w:val="001813A2"/>
    <w:rsid w:val="00181F05"/>
    <w:rsid w:val="001825F1"/>
    <w:rsid w:val="0018351E"/>
    <w:rsid w:val="00183BAF"/>
    <w:rsid w:val="00184210"/>
    <w:rsid w:val="001848E6"/>
    <w:rsid w:val="00184FFB"/>
    <w:rsid w:val="0018509F"/>
    <w:rsid w:val="0018587B"/>
    <w:rsid w:val="00185F23"/>
    <w:rsid w:val="001860B0"/>
    <w:rsid w:val="001863ED"/>
    <w:rsid w:val="0018641F"/>
    <w:rsid w:val="001864FA"/>
    <w:rsid w:val="00186546"/>
    <w:rsid w:val="00186DA9"/>
    <w:rsid w:val="001902BA"/>
    <w:rsid w:val="001907E9"/>
    <w:rsid w:val="00190B8D"/>
    <w:rsid w:val="00190D2C"/>
    <w:rsid w:val="0019167B"/>
    <w:rsid w:val="001920CC"/>
    <w:rsid w:val="001927DB"/>
    <w:rsid w:val="00192917"/>
    <w:rsid w:val="0019396A"/>
    <w:rsid w:val="00193C42"/>
    <w:rsid w:val="00194675"/>
    <w:rsid w:val="00194A66"/>
    <w:rsid w:val="00194CF5"/>
    <w:rsid w:val="0019506D"/>
    <w:rsid w:val="00195205"/>
    <w:rsid w:val="001955B7"/>
    <w:rsid w:val="001955DC"/>
    <w:rsid w:val="00196069"/>
    <w:rsid w:val="00196609"/>
    <w:rsid w:val="00197207"/>
    <w:rsid w:val="0019725B"/>
    <w:rsid w:val="00197A42"/>
    <w:rsid w:val="00197DE5"/>
    <w:rsid w:val="001A00DB"/>
    <w:rsid w:val="001A0210"/>
    <w:rsid w:val="001A0607"/>
    <w:rsid w:val="001A0F64"/>
    <w:rsid w:val="001A14A2"/>
    <w:rsid w:val="001A14C1"/>
    <w:rsid w:val="001A1B06"/>
    <w:rsid w:val="001A1CE6"/>
    <w:rsid w:val="001A2331"/>
    <w:rsid w:val="001A25EC"/>
    <w:rsid w:val="001A302C"/>
    <w:rsid w:val="001A35CD"/>
    <w:rsid w:val="001A3653"/>
    <w:rsid w:val="001A40C3"/>
    <w:rsid w:val="001A4572"/>
    <w:rsid w:val="001A4BA6"/>
    <w:rsid w:val="001A4BB1"/>
    <w:rsid w:val="001A4D2D"/>
    <w:rsid w:val="001A4DA3"/>
    <w:rsid w:val="001A5CAE"/>
    <w:rsid w:val="001A5CD1"/>
    <w:rsid w:val="001A5D64"/>
    <w:rsid w:val="001A6627"/>
    <w:rsid w:val="001A674B"/>
    <w:rsid w:val="001A6A2C"/>
    <w:rsid w:val="001A6E27"/>
    <w:rsid w:val="001A78B2"/>
    <w:rsid w:val="001A7F0E"/>
    <w:rsid w:val="001B017A"/>
    <w:rsid w:val="001B04BF"/>
    <w:rsid w:val="001B0880"/>
    <w:rsid w:val="001B0CA8"/>
    <w:rsid w:val="001B0DB9"/>
    <w:rsid w:val="001B0DF9"/>
    <w:rsid w:val="001B162A"/>
    <w:rsid w:val="001B21E4"/>
    <w:rsid w:val="001B22B0"/>
    <w:rsid w:val="001B2958"/>
    <w:rsid w:val="001B2B64"/>
    <w:rsid w:val="001B2C23"/>
    <w:rsid w:val="001B2CA5"/>
    <w:rsid w:val="001B2ED5"/>
    <w:rsid w:val="001B3323"/>
    <w:rsid w:val="001B34CB"/>
    <w:rsid w:val="001B3B15"/>
    <w:rsid w:val="001B3B99"/>
    <w:rsid w:val="001B3C5E"/>
    <w:rsid w:val="001B3CB6"/>
    <w:rsid w:val="001B436D"/>
    <w:rsid w:val="001B4AD9"/>
    <w:rsid w:val="001B4B28"/>
    <w:rsid w:val="001B5092"/>
    <w:rsid w:val="001B64C7"/>
    <w:rsid w:val="001B66E1"/>
    <w:rsid w:val="001B6C6C"/>
    <w:rsid w:val="001B7463"/>
    <w:rsid w:val="001C02DB"/>
    <w:rsid w:val="001C03EE"/>
    <w:rsid w:val="001C0503"/>
    <w:rsid w:val="001C082C"/>
    <w:rsid w:val="001C0D31"/>
    <w:rsid w:val="001C1710"/>
    <w:rsid w:val="001C1B52"/>
    <w:rsid w:val="001C1E3D"/>
    <w:rsid w:val="001C27DE"/>
    <w:rsid w:val="001C2E10"/>
    <w:rsid w:val="001C32E3"/>
    <w:rsid w:val="001C33C1"/>
    <w:rsid w:val="001C3957"/>
    <w:rsid w:val="001C39F0"/>
    <w:rsid w:val="001C3B4C"/>
    <w:rsid w:val="001C3BAE"/>
    <w:rsid w:val="001C3F96"/>
    <w:rsid w:val="001C4BB3"/>
    <w:rsid w:val="001C5316"/>
    <w:rsid w:val="001C688D"/>
    <w:rsid w:val="001C75E9"/>
    <w:rsid w:val="001C7D79"/>
    <w:rsid w:val="001D0A10"/>
    <w:rsid w:val="001D0EEB"/>
    <w:rsid w:val="001D108A"/>
    <w:rsid w:val="001D14DB"/>
    <w:rsid w:val="001D1548"/>
    <w:rsid w:val="001D1567"/>
    <w:rsid w:val="001D2A0C"/>
    <w:rsid w:val="001D2CE1"/>
    <w:rsid w:val="001D2DEA"/>
    <w:rsid w:val="001D2EF6"/>
    <w:rsid w:val="001D30AD"/>
    <w:rsid w:val="001D39A5"/>
    <w:rsid w:val="001D3EF9"/>
    <w:rsid w:val="001D3F7E"/>
    <w:rsid w:val="001D3FE5"/>
    <w:rsid w:val="001D4802"/>
    <w:rsid w:val="001D487E"/>
    <w:rsid w:val="001D49D6"/>
    <w:rsid w:val="001D4DB4"/>
    <w:rsid w:val="001D4DF1"/>
    <w:rsid w:val="001D4EB0"/>
    <w:rsid w:val="001D5126"/>
    <w:rsid w:val="001D60DD"/>
    <w:rsid w:val="001D644C"/>
    <w:rsid w:val="001D65B3"/>
    <w:rsid w:val="001D6694"/>
    <w:rsid w:val="001D6925"/>
    <w:rsid w:val="001D6D83"/>
    <w:rsid w:val="001D72C7"/>
    <w:rsid w:val="001D7733"/>
    <w:rsid w:val="001D7C67"/>
    <w:rsid w:val="001D7E78"/>
    <w:rsid w:val="001E017A"/>
    <w:rsid w:val="001E03F4"/>
    <w:rsid w:val="001E0509"/>
    <w:rsid w:val="001E05D4"/>
    <w:rsid w:val="001E06D0"/>
    <w:rsid w:val="001E084B"/>
    <w:rsid w:val="001E0E41"/>
    <w:rsid w:val="001E1CA7"/>
    <w:rsid w:val="001E1FED"/>
    <w:rsid w:val="001E23E8"/>
    <w:rsid w:val="001E2836"/>
    <w:rsid w:val="001E2EEC"/>
    <w:rsid w:val="001E353C"/>
    <w:rsid w:val="001E3654"/>
    <w:rsid w:val="001E3702"/>
    <w:rsid w:val="001E3A40"/>
    <w:rsid w:val="001E3B67"/>
    <w:rsid w:val="001E3C73"/>
    <w:rsid w:val="001E3E74"/>
    <w:rsid w:val="001E49DA"/>
    <w:rsid w:val="001E4AA6"/>
    <w:rsid w:val="001E52A4"/>
    <w:rsid w:val="001E58AD"/>
    <w:rsid w:val="001E598F"/>
    <w:rsid w:val="001E5A11"/>
    <w:rsid w:val="001E6078"/>
    <w:rsid w:val="001E61B5"/>
    <w:rsid w:val="001E6B45"/>
    <w:rsid w:val="001E6F70"/>
    <w:rsid w:val="001E72AE"/>
    <w:rsid w:val="001E74A6"/>
    <w:rsid w:val="001E765A"/>
    <w:rsid w:val="001F0588"/>
    <w:rsid w:val="001F07B2"/>
    <w:rsid w:val="001F0902"/>
    <w:rsid w:val="001F0BFE"/>
    <w:rsid w:val="001F1090"/>
    <w:rsid w:val="001F151E"/>
    <w:rsid w:val="001F1C37"/>
    <w:rsid w:val="001F1EAF"/>
    <w:rsid w:val="001F314F"/>
    <w:rsid w:val="001F42FB"/>
    <w:rsid w:val="001F47AA"/>
    <w:rsid w:val="001F4DA2"/>
    <w:rsid w:val="001F4EE5"/>
    <w:rsid w:val="001F523D"/>
    <w:rsid w:val="001F5536"/>
    <w:rsid w:val="001F5BC5"/>
    <w:rsid w:val="001F5D5A"/>
    <w:rsid w:val="001F5D9B"/>
    <w:rsid w:val="001F61FC"/>
    <w:rsid w:val="001F671E"/>
    <w:rsid w:val="001F695E"/>
    <w:rsid w:val="001F6CD8"/>
    <w:rsid w:val="001F750A"/>
    <w:rsid w:val="001F7B6D"/>
    <w:rsid w:val="001F7FE0"/>
    <w:rsid w:val="00200304"/>
    <w:rsid w:val="00200351"/>
    <w:rsid w:val="00200785"/>
    <w:rsid w:val="00200979"/>
    <w:rsid w:val="00201CCD"/>
    <w:rsid w:val="00201D79"/>
    <w:rsid w:val="00201E0E"/>
    <w:rsid w:val="00202711"/>
    <w:rsid w:val="002032B7"/>
    <w:rsid w:val="002038AB"/>
    <w:rsid w:val="00203D76"/>
    <w:rsid w:val="00203E64"/>
    <w:rsid w:val="0020406B"/>
    <w:rsid w:val="00204126"/>
    <w:rsid w:val="00204601"/>
    <w:rsid w:val="00204E07"/>
    <w:rsid w:val="002051BF"/>
    <w:rsid w:val="0020539E"/>
    <w:rsid w:val="00205749"/>
    <w:rsid w:val="00205A5B"/>
    <w:rsid w:val="0020625B"/>
    <w:rsid w:val="002066CC"/>
    <w:rsid w:val="002071C6"/>
    <w:rsid w:val="002073C8"/>
    <w:rsid w:val="002073DF"/>
    <w:rsid w:val="002074A8"/>
    <w:rsid w:val="002076B4"/>
    <w:rsid w:val="00207A9E"/>
    <w:rsid w:val="00207DAA"/>
    <w:rsid w:val="0021022B"/>
    <w:rsid w:val="00210741"/>
    <w:rsid w:val="00210D76"/>
    <w:rsid w:val="002110FF"/>
    <w:rsid w:val="00212560"/>
    <w:rsid w:val="002129B5"/>
    <w:rsid w:val="00213490"/>
    <w:rsid w:val="00213834"/>
    <w:rsid w:val="00213BBF"/>
    <w:rsid w:val="0021440E"/>
    <w:rsid w:val="00214798"/>
    <w:rsid w:val="002160D7"/>
    <w:rsid w:val="002164CE"/>
    <w:rsid w:val="00216BF6"/>
    <w:rsid w:val="00216EE3"/>
    <w:rsid w:val="0021708F"/>
    <w:rsid w:val="002171BB"/>
    <w:rsid w:val="002171E3"/>
    <w:rsid w:val="00217AF5"/>
    <w:rsid w:val="00217C42"/>
    <w:rsid w:val="00217D29"/>
    <w:rsid w:val="00217E22"/>
    <w:rsid w:val="00217F3A"/>
    <w:rsid w:val="0022053D"/>
    <w:rsid w:val="00220747"/>
    <w:rsid w:val="00221322"/>
    <w:rsid w:val="00221810"/>
    <w:rsid w:val="002219E2"/>
    <w:rsid w:val="00221A28"/>
    <w:rsid w:val="00221C40"/>
    <w:rsid w:val="00221EBA"/>
    <w:rsid w:val="00222023"/>
    <w:rsid w:val="00222077"/>
    <w:rsid w:val="002223CD"/>
    <w:rsid w:val="002224D7"/>
    <w:rsid w:val="0022262B"/>
    <w:rsid w:val="002226CF"/>
    <w:rsid w:val="00222CCA"/>
    <w:rsid w:val="00222CE9"/>
    <w:rsid w:val="00223DC4"/>
    <w:rsid w:val="00223F0B"/>
    <w:rsid w:val="00223F49"/>
    <w:rsid w:val="00224083"/>
    <w:rsid w:val="002240C7"/>
    <w:rsid w:val="00224198"/>
    <w:rsid w:val="00224874"/>
    <w:rsid w:val="00224E75"/>
    <w:rsid w:val="002254A5"/>
    <w:rsid w:val="0022664A"/>
    <w:rsid w:val="002267FB"/>
    <w:rsid w:val="00226819"/>
    <w:rsid w:val="0022682D"/>
    <w:rsid w:val="00226919"/>
    <w:rsid w:val="00226A38"/>
    <w:rsid w:val="00226C5B"/>
    <w:rsid w:val="00226EB3"/>
    <w:rsid w:val="002271AC"/>
    <w:rsid w:val="002274DB"/>
    <w:rsid w:val="00227C87"/>
    <w:rsid w:val="00230531"/>
    <w:rsid w:val="00230AA1"/>
    <w:rsid w:val="00230CA1"/>
    <w:rsid w:val="00230F60"/>
    <w:rsid w:val="002310F1"/>
    <w:rsid w:val="00231A7C"/>
    <w:rsid w:val="00231BF4"/>
    <w:rsid w:val="002321D4"/>
    <w:rsid w:val="002325FD"/>
    <w:rsid w:val="00232732"/>
    <w:rsid w:val="00232F6F"/>
    <w:rsid w:val="00233C25"/>
    <w:rsid w:val="00233F31"/>
    <w:rsid w:val="002342C9"/>
    <w:rsid w:val="002342E7"/>
    <w:rsid w:val="002345A3"/>
    <w:rsid w:val="00234D5C"/>
    <w:rsid w:val="002350D9"/>
    <w:rsid w:val="0023511B"/>
    <w:rsid w:val="00235557"/>
    <w:rsid w:val="002356EE"/>
    <w:rsid w:val="00235C89"/>
    <w:rsid w:val="00236653"/>
    <w:rsid w:val="00236D0B"/>
    <w:rsid w:val="00237025"/>
    <w:rsid w:val="00237532"/>
    <w:rsid w:val="0023766F"/>
    <w:rsid w:val="002378BF"/>
    <w:rsid w:val="00237A48"/>
    <w:rsid w:val="00237D9E"/>
    <w:rsid w:val="00240157"/>
    <w:rsid w:val="002401F4"/>
    <w:rsid w:val="00240401"/>
    <w:rsid w:val="0024050A"/>
    <w:rsid w:val="002407DF"/>
    <w:rsid w:val="002409C7"/>
    <w:rsid w:val="00240D5A"/>
    <w:rsid w:val="00241584"/>
    <w:rsid w:val="00241597"/>
    <w:rsid w:val="00241794"/>
    <w:rsid w:val="002421A1"/>
    <w:rsid w:val="002421DA"/>
    <w:rsid w:val="002425EB"/>
    <w:rsid w:val="0024292B"/>
    <w:rsid w:val="00242D57"/>
    <w:rsid w:val="00242ED5"/>
    <w:rsid w:val="00243DD7"/>
    <w:rsid w:val="002446D1"/>
    <w:rsid w:val="00244759"/>
    <w:rsid w:val="002449A8"/>
    <w:rsid w:val="00245011"/>
    <w:rsid w:val="00245185"/>
    <w:rsid w:val="00245903"/>
    <w:rsid w:val="00245B95"/>
    <w:rsid w:val="002460A5"/>
    <w:rsid w:val="00246784"/>
    <w:rsid w:val="0024693F"/>
    <w:rsid w:val="00246D3F"/>
    <w:rsid w:val="00246E4B"/>
    <w:rsid w:val="002472FC"/>
    <w:rsid w:val="002477B5"/>
    <w:rsid w:val="00247C23"/>
    <w:rsid w:val="00247EA6"/>
    <w:rsid w:val="0025002E"/>
    <w:rsid w:val="00250C9D"/>
    <w:rsid w:val="00251D50"/>
    <w:rsid w:val="00251DA4"/>
    <w:rsid w:val="002524EE"/>
    <w:rsid w:val="00252555"/>
    <w:rsid w:val="00252D60"/>
    <w:rsid w:val="002531A4"/>
    <w:rsid w:val="00254A68"/>
    <w:rsid w:val="00254C3D"/>
    <w:rsid w:val="00254EA2"/>
    <w:rsid w:val="00255728"/>
    <w:rsid w:val="00255E77"/>
    <w:rsid w:val="002563D3"/>
    <w:rsid w:val="002568DB"/>
    <w:rsid w:val="00257375"/>
    <w:rsid w:val="002576EB"/>
    <w:rsid w:val="00257AC3"/>
    <w:rsid w:val="00257DD6"/>
    <w:rsid w:val="0026011B"/>
    <w:rsid w:val="0026065A"/>
    <w:rsid w:val="002606C1"/>
    <w:rsid w:val="002609D7"/>
    <w:rsid w:val="00260CC5"/>
    <w:rsid w:val="00261187"/>
    <w:rsid w:val="002618C2"/>
    <w:rsid w:val="00261A3C"/>
    <w:rsid w:val="00261CA7"/>
    <w:rsid w:val="0026245C"/>
    <w:rsid w:val="0026269A"/>
    <w:rsid w:val="002626EB"/>
    <w:rsid w:val="00262742"/>
    <w:rsid w:val="00262B5B"/>
    <w:rsid w:val="00262BA5"/>
    <w:rsid w:val="00262C34"/>
    <w:rsid w:val="00262DB0"/>
    <w:rsid w:val="002635D5"/>
    <w:rsid w:val="002637CA"/>
    <w:rsid w:val="002639F3"/>
    <w:rsid w:val="00264098"/>
    <w:rsid w:val="002640D3"/>
    <w:rsid w:val="00264922"/>
    <w:rsid w:val="00264B04"/>
    <w:rsid w:val="00264B81"/>
    <w:rsid w:val="002651B3"/>
    <w:rsid w:val="0026593B"/>
    <w:rsid w:val="00265C22"/>
    <w:rsid w:val="002660E8"/>
    <w:rsid w:val="00266DD0"/>
    <w:rsid w:val="002670BE"/>
    <w:rsid w:val="002673CA"/>
    <w:rsid w:val="00267DDE"/>
    <w:rsid w:val="00267F0A"/>
    <w:rsid w:val="00270F5A"/>
    <w:rsid w:val="002710E1"/>
    <w:rsid w:val="002711E8"/>
    <w:rsid w:val="002712B9"/>
    <w:rsid w:val="00271345"/>
    <w:rsid w:val="00271375"/>
    <w:rsid w:val="00271779"/>
    <w:rsid w:val="00271905"/>
    <w:rsid w:val="00271A36"/>
    <w:rsid w:val="00271A87"/>
    <w:rsid w:val="00271B00"/>
    <w:rsid w:val="002722A4"/>
    <w:rsid w:val="002722EB"/>
    <w:rsid w:val="00272C5E"/>
    <w:rsid w:val="00272EFD"/>
    <w:rsid w:val="002730F1"/>
    <w:rsid w:val="00273427"/>
    <w:rsid w:val="00273DD4"/>
    <w:rsid w:val="00273DE4"/>
    <w:rsid w:val="00274191"/>
    <w:rsid w:val="0027425D"/>
    <w:rsid w:val="00274E52"/>
    <w:rsid w:val="00275074"/>
    <w:rsid w:val="00275242"/>
    <w:rsid w:val="00275671"/>
    <w:rsid w:val="00275DE8"/>
    <w:rsid w:val="00275F0C"/>
    <w:rsid w:val="0027601C"/>
    <w:rsid w:val="0027612C"/>
    <w:rsid w:val="00276152"/>
    <w:rsid w:val="002762C1"/>
    <w:rsid w:val="00276FA4"/>
    <w:rsid w:val="00277492"/>
    <w:rsid w:val="00277523"/>
    <w:rsid w:val="00277E13"/>
    <w:rsid w:val="00280051"/>
    <w:rsid w:val="002800E4"/>
    <w:rsid w:val="002802B8"/>
    <w:rsid w:val="0028053F"/>
    <w:rsid w:val="002805C7"/>
    <w:rsid w:val="0028068D"/>
    <w:rsid w:val="00281082"/>
    <w:rsid w:val="00281284"/>
    <w:rsid w:val="002813FF"/>
    <w:rsid w:val="002815A9"/>
    <w:rsid w:val="00281A5B"/>
    <w:rsid w:val="00281AF3"/>
    <w:rsid w:val="00281FE2"/>
    <w:rsid w:val="002822DD"/>
    <w:rsid w:val="00282832"/>
    <w:rsid w:val="00282888"/>
    <w:rsid w:val="00282DA2"/>
    <w:rsid w:val="00282E3C"/>
    <w:rsid w:val="00283E16"/>
    <w:rsid w:val="0028413E"/>
    <w:rsid w:val="002842A8"/>
    <w:rsid w:val="00284395"/>
    <w:rsid w:val="002844DB"/>
    <w:rsid w:val="0028463A"/>
    <w:rsid w:val="0028466D"/>
    <w:rsid w:val="00284675"/>
    <w:rsid w:val="00284960"/>
    <w:rsid w:val="00284A53"/>
    <w:rsid w:val="00284C65"/>
    <w:rsid w:val="00285190"/>
    <w:rsid w:val="00285642"/>
    <w:rsid w:val="00285910"/>
    <w:rsid w:val="00285B83"/>
    <w:rsid w:val="00285C62"/>
    <w:rsid w:val="00285FCA"/>
    <w:rsid w:val="002861C0"/>
    <w:rsid w:val="00286787"/>
    <w:rsid w:val="0028691D"/>
    <w:rsid w:val="00286B2E"/>
    <w:rsid w:val="00286DFD"/>
    <w:rsid w:val="0028714E"/>
    <w:rsid w:val="0028767F"/>
    <w:rsid w:val="002901E6"/>
    <w:rsid w:val="00290949"/>
    <w:rsid w:val="00290E7B"/>
    <w:rsid w:val="00291543"/>
    <w:rsid w:val="00291671"/>
    <w:rsid w:val="002917BE"/>
    <w:rsid w:val="00292212"/>
    <w:rsid w:val="00292240"/>
    <w:rsid w:val="00292B22"/>
    <w:rsid w:val="0029331E"/>
    <w:rsid w:val="0029404A"/>
    <w:rsid w:val="0029469D"/>
    <w:rsid w:val="00294900"/>
    <w:rsid w:val="00294AAF"/>
    <w:rsid w:val="00294CE2"/>
    <w:rsid w:val="00295109"/>
    <w:rsid w:val="00295699"/>
    <w:rsid w:val="00295C33"/>
    <w:rsid w:val="0029669F"/>
    <w:rsid w:val="0029696C"/>
    <w:rsid w:val="00296D09"/>
    <w:rsid w:val="00297139"/>
    <w:rsid w:val="00297550"/>
    <w:rsid w:val="002A0078"/>
    <w:rsid w:val="002A0BF5"/>
    <w:rsid w:val="002A1207"/>
    <w:rsid w:val="002A136E"/>
    <w:rsid w:val="002A1405"/>
    <w:rsid w:val="002A22AB"/>
    <w:rsid w:val="002A22AE"/>
    <w:rsid w:val="002A2710"/>
    <w:rsid w:val="002A2D71"/>
    <w:rsid w:val="002A3085"/>
    <w:rsid w:val="002A3EA8"/>
    <w:rsid w:val="002A3EFB"/>
    <w:rsid w:val="002A4323"/>
    <w:rsid w:val="002A486B"/>
    <w:rsid w:val="002A4AC0"/>
    <w:rsid w:val="002A4C27"/>
    <w:rsid w:val="002A4FC5"/>
    <w:rsid w:val="002A51EB"/>
    <w:rsid w:val="002A590E"/>
    <w:rsid w:val="002A5B11"/>
    <w:rsid w:val="002A5DB4"/>
    <w:rsid w:val="002A5F3A"/>
    <w:rsid w:val="002A6B82"/>
    <w:rsid w:val="002A723E"/>
    <w:rsid w:val="002A7BAC"/>
    <w:rsid w:val="002A7CE4"/>
    <w:rsid w:val="002B00ED"/>
    <w:rsid w:val="002B0674"/>
    <w:rsid w:val="002B142F"/>
    <w:rsid w:val="002B170D"/>
    <w:rsid w:val="002B1724"/>
    <w:rsid w:val="002B21A2"/>
    <w:rsid w:val="002B2943"/>
    <w:rsid w:val="002B2EA4"/>
    <w:rsid w:val="002B3446"/>
    <w:rsid w:val="002B3504"/>
    <w:rsid w:val="002B3632"/>
    <w:rsid w:val="002B3B3A"/>
    <w:rsid w:val="002B3B72"/>
    <w:rsid w:val="002B3E5C"/>
    <w:rsid w:val="002B44D7"/>
    <w:rsid w:val="002B4A22"/>
    <w:rsid w:val="002B4C70"/>
    <w:rsid w:val="002B4DE8"/>
    <w:rsid w:val="002B4E4A"/>
    <w:rsid w:val="002B4F51"/>
    <w:rsid w:val="002B5012"/>
    <w:rsid w:val="002B50C2"/>
    <w:rsid w:val="002B528B"/>
    <w:rsid w:val="002B57E2"/>
    <w:rsid w:val="002B59EB"/>
    <w:rsid w:val="002B5F29"/>
    <w:rsid w:val="002B64B3"/>
    <w:rsid w:val="002B6B78"/>
    <w:rsid w:val="002B6BC3"/>
    <w:rsid w:val="002B7016"/>
    <w:rsid w:val="002B7223"/>
    <w:rsid w:val="002B754F"/>
    <w:rsid w:val="002B7878"/>
    <w:rsid w:val="002B7954"/>
    <w:rsid w:val="002B797E"/>
    <w:rsid w:val="002B7D49"/>
    <w:rsid w:val="002B7F38"/>
    <w:rsid w:val="002C0091"/>
    <w:rsid w:val="002C01CC"/>
    <w:rsid w:val="002C037C"/>
    <w:rsid w:val="002C0824"/>
    <w:rsid w:val="002C0BE9"/>
    <w:rsid w:val="002C0EBC"/>
    <w:rsid w:val="002C16D8"/>
    <w:rsid w:val="002C1B46"/>
    <w:rsid w:val="002C1BAA"/>
    <w:rsid w:val="002C22E2"/>
    <w:rsid w:val="002C2370"/>
    <w:rsid w:val="002C2748"/>
    <w:rsid w:val="002C2B0D"/>
    <w:rsid w:val="002C2D5A"/>
    <w:rsid w:val="002C2F07"/>
    <w:rsid w:val="002C3032"/>
    <w:rsid w:val="002C3537"/>
    <w:rsid w:val="002C3839"/>
    <w:rsid w:val="002C3BD4"/>
    <w:rsid w:val="002C3FF7"/>
    <w:rsid w:val="002C41C5"/>
    <w:rsid w:val="002C425C"/>
    <w:rsid w:val="002C48F1"/>
    <w:rsid w:val="002C4B61"/>
    <w:rsid w:val="002C6651"/>
    <w:rsid w:val="002C69F6"/>
    <w:rsid w:val="002C72B1"/>
    <w:rsid w:val="002C78D1"/>
    <w:rsid w:val="002D0699"/>
    <w:rsid w:val="002D0F20"/>
    <w:rsid w:val="002D1BD8"/>
    <w:rsid w:val="002D1D1E"/>
    <w:rsid w:val="002D226F"/>
    <w:rsid w:val="002D2B04"/>
    <w:rsid w:val="002D2BA0"/>
    <w:rsid w:val="002D3AB9"/>
    <w:rsid w:val="002D3D08"/>
    <w:rsid w:val="002D43E6"/>
    <w:rsid w:val="002D4E73"/>
    <w:rsid w:val="002D500D"/>
    <w:rsid w:val="002D5248"/>
    <w:rsid w:val="002D5382"/>
    <w:rsid w:val="002D562A"/>
    <w:rsid w:val="002D60A9"/>
    <w:rsid w:val="002D61B0"/>
    <w:rsid w:val="002D64E0"/>
    <w:rsid w:val="002D6CD5"/>
    <w:rsid w:val="002D714B"/>
    <w:rsid w:val="002D716B"/>
    <w:rsid w:val="002D7457"/>
    <w:rsid w:val="002E009B"/>
    <w:rsid w:val="002E015E"/>
    <w:rsid w:val="002E08D2"/>
    <w:rsid w:val="002E095D"/>
    <w:rsid w:val="002E0A12"/>
    <w:rsid w:val="002E0AF1"/>
    <w:rsid w:val="002E0C43"/>
    <w:rsid w:val="002E14F1"/>
    <w:rsid w:val="002E17F0"/>
    <w:rsid w:val="002E20BF"/>
    <w:rsid w:val="002E243C"/>
    <w:rsid w:val="002E25C6"/>
    <w:rsid w:val="002E268D"/>
    <w:rsid w:val="002E2A10"/>
    <w:rsid w:val="002E2E21"/>
    <w:rsid w:val="002E33F0"/>
    <w:rsid w:val="002E33FD"/>
    <w:rsid w:val="002E3B2A"/>
    <w:rsid w:val="002E3D28"/>
    <w:rsid w:val="002E3F43"/>
    <w:rsid w:val="002E4434"/>
    <w:rsid w:val="002E4491"/>
    <w:rsid w:val="002E4E9F"/>
    <w:rsid w:val="002E52AE"/>
    <w:rsid w:val="002E55DA"/>
    <w:rsid w:val="002E587A"/>
    <w:rsid w:val="002E5DF3"/>
    <w:rsid w:val="002E62FF"/>
    <w:rsid w:val="002E65D1"/>
    <w:rsid w:val="002E665C"/>
    <w:rsid w:val="002E6BA3"/>
    <w:rsid w:val="002E6F58"/>
    <w:rsid w:val="002E737A"/>
    <w:rsid w:val="002E7647"/>
    <w:rsid w:val="002E7724"/>
    <w:rsid w:val="002E7A94"/>
    <w:rsid w:val="002E7C7B"/>
    <w:rsid w:val="002F0022"/>
    <w:rsid w:val="002F0777"/>
    <w:rsid w:val="002F1BEB"/>
    <w:rsid w:val="002F1D95"/>
    <w:rsid w:val="002F22B3"/>
    <w:rsid w:val="002F23BF"/>
    <w:rsid w:val="002F2519"/>
    <w:rsid w:val="002F2760"/>
    <w:rsid w:val="002F30FE"/>
    <w:rsid w:val="002F3CA8"/>
    <w:rsid w:val="002F4117"/>
    <w:rsid w:val="002F4285"/>
    <w:rsid w:val="002F433F"/>
    <w:rsid w:val="002F46C5"/>
    <w:rsid w:val="002F5D6A"/>
    <w:rsid w:val="002F5DBB"/>
    <w:rsid w:val="002F68A7"/>
    <w:rsid w:val="002F6BA7"/>
    <w:rsid w:val="002F6BB8"/>
    <w:rsid w:val="002F6CF0"/>
    <w:rsid w:val="002F6F16"/>
    <w:rsid w:val="002F71B4"/>
    <w:rsid w:val="002F7336"/>
    <w:rsid w:val="002F73FA"/>
    <w:rsid w:val="002F7675"/>
    <w:rsid w:val="002F78A3"/>
    <w:rsid w:val="00300A2C"/>
    <w:rsid w:val="00300A3B"/>
    <w:rsid w:val="00301D2C"/>
    <w:rsid w:val="00301DF3"/>
    <w:rsid w:val="00301DFC"/>
    <w:rsid w:val="00302059"/>
    <w:rsid w:val="00302485"/>
    <w:rsid w:val="0030249A"/>
    <w:rsid w:val="0030295E"/>
    <w:rsid w:val="00302C41"/>
    <w:rsid w:val="00302E86"/>
    <w:rsid w:val="00302FF5"/>
    <w:rsid w:val="0030320C"/>
    <w:rsid w:val="00303A23"/>
    <w:rsid w:val="00304352"/>
    <w:rsid w:val="00304BAF"/>
    <w:rsid w:val="00304F57"/>
    <w:rsid w:val="00305206"/>
    <w:rsid w:val="0030535A"/>
    <w:rsid w:val="003054CA"/>
    <w:rsid w:val="00305684"/>
    <w:rsid w:val="003059D8"/>
    <w:rsid w:val="003063F8"/>
    <w:rsid w:val="00306779"/>
    <w:rsid w:val="00306CAD"/>
    <w:rsid w:val="00307B00"/>
    <w:rsid w:val="00307E2B"/>
    <w:rsid w:val="00307EEB"/>
    <w:rsid w:val="0031002F"/>
    <w:rsid w:val="003100E6"/>
    <w:rsid w:val="003102FD"/>
    <w:rsid w:val="0031060D"/>
    <w:rsid w:val="00310826"/>
    <w:rsid w:val="00311207"/>
    <w:rsid w:val="003116E6"/>
    <w:rsid w:val="00311F20"/>
    <w:rsid w:val="003122C0"/>
    <w:rsid w:val="0031261B"/>
    <w:rsid w:val="00312A0C"/>
    <w:rsid w:val="00312CA7"/>
    <w:rsid w:val="00313894"/>
    <w:rsid w:val="00313908"/>
    <w:rsid w:val="003139DA"/>
    <w:rsid w:val="0031429A"/>
    <w:rsid w:val="0031433C"/>
    <w:rsid w:val="0031454D"/>
    <w:rsid w:val="003149B7"/>
    <w:rsid w:val="00314ABC"/>
    <w:rsid w:val="00314BFA"/>
    <w:rsid w:val="0031521D"/>
    <w:rsid w:val="00315341"/>
    <w:rsid w:val="0031584D"/>
    <w:rsid w:val="003158F9"/>
    <w:rsid w:val="00316174"/>
    <w:rsid w:val="00316320"/>
    <w:rsid w:val="003166DD"/>
    <w:rsid w:val="003167F0"/>
    <w:rsid w:val="003175A3"/>
    <w:rsid w:val="00317A38"/>
    <w:rsid w:val="00320619"/>
    <w:rsid w:val="0032087C"/>
    <w:rsid w:val="00320B23"/>
    <w:rsid w:val="00320FFB"/>
    <w:rsid w:val="0032194D"/>
    <w:rsid w:val="00321EF2"/>
    <w:rsid w:val="00322104"/>
    <w:rsid w:val="00322602"/>
    <w:rsid w:val="00322804"/>
    <w:rsid w:val="003228CB"/>
    <w:rsid w:val="00322C38"/>
    <w:rsid w:val="00322D64"/>
    <w:rsid w:val="00323550"/>
    <w:rsid w:val="0032355C"/>
    <w:rsid w:val="003236B9"/>
    <w:rsid w:val="003236D9"/>
    <w:rsid w:val="00323B39"/>
    <w:rsid w:val="00323F5F"/>
    <w:rsid w:val="003256DC"/>
    <w:rsid w:val="003261DD"/>
    <w:rsid w:val="00326572"/>
    <w:rsid w:val="00326953"/>
    <w:rsid w:val="00326C40"/>
    <w:rsid w:val="00326ED6"/>
    <w:rsid w:val="0032737F"/>
    <w:rsid w:val="003300EC"/>
    <w:rsid w:val="00330167"/>
    <w:rsid w:val="0033102A"/>
    <w:rsid w:val="0033137A"/>
    <w:rsid w:val="003318BE"/>
    <w:rsid w:val="00331A73"/>
    <w:rsid w:val="00331DD4"/>
    <w:rsid w:val="00332214"/>
    <w:rsid w:val="003326AD"/>
    <w:rsid w:val="003327E5"/>
    <w:rsid w:val="00332E6E"/>
    <w:rsid w:val="00334378"/>
    <w:rsid w:val="003343E7"/>
    <w:rsid w:val="00334680"/>
    <w:rsid w:val="0033558E"/>
    <w:rsid w:val="00335C8F"/>
    <w:rsid w:val="00335CEB"/>
    <w:rsid w:val="00335E98"/>
    <w:rsid w:val="00336023"/>
    <w:rsid w:val="003365E1"/>
    <w:rsid w:val="0033665D"/>
    <w:rsid w:val="00336CE6"/>
    <w:rsid w:val="00336E42"/>
    <w:rsid w:val="00336EEB"/>
    <w:rsid w:val="00337254"/>
    <w:rsid w:val="0033745F"/>
    <w:rsid w:val="00337880"/>
    <w:rsid w:val="00337AA2"/>
    <w:rsid w:val="00337C8F"/>
    <w:rsid w:val="00337D31"/>
    <w:rsid w:val="00337FFB"/>
    <w:rsid w:val="0034059B"/>
    <w:rsid w:val="00340A63"/>
    <w:rsid w:val="00341DCB"/>
    <w:rsid w:val="00341F41"/>
    <w:rsid w:val="00342044"/>
    <w:rsid w:val="003428F1"/>
    <w:rsid w:val="003435C6"/>
    <w:rsid w:val="00344074"/>
    <w:rsid w:val="00344241"/>
    <w:rsid w:val="0034454D"/>
    <w:rsid w:val="003448FC"/>
    <w:rsid w:val="003449F0"/>
    <w:rsid w:val="003451A0"/>
    <w:rsid w:val="00345699"/>
    <w:rsid w:val="00345C46"/>
    <w:rsid w:val="00345DD5"/>
    <w:rsid w:val="00346076"/>
    <w:rsid w:val="003461B2"/>
    <w:rsid w:val="00346300"/>
    <w:rsid w:val="00346494"/>
    <w:rsid w:val="003466DD"/>
    <w:rsid w:val="00347048"/>
    <w:rsid w:val="003472DA"/>
    <w:rsid w:val="003474FD"/>
    <w:rsid w:val="00347964"/>
    <w:rsid w:val="00347AC7"/>
    <w:rsid w:val="00347E2A"/>
    <w:rsid w:val="00350194"/>
    <w:rsid w:val="00350A36"/>
    <w:rsid w:val="00350B02"/>
    <w:rsid w:val="00350CD9"/>
    <w:rsid w:val="003510D2"/>
    <w:rsid w:val="003515B6"/>
    <w:rsid w:val="00351DF6"/>
    <w:rsid w:val="00351E28"/>
    <w:rsid w:val="00351F35"/>
    <w:rsid w:val="00352845"/>
    <w:rsid w:val="00352CF6"/>
    <w:rsid w:val="003535C2"/>
    <w:rsid w:val="00353A8D"/>
    <w:rsid w:val="00353F43"/>
    <w:rsid w:val="00353F60"/>
    <w:rsid w:val="00354044"/>
    <w:rsid w:val="003542F5"/>
    <w:rsid w:val="003548E9"/>
    <w:rsid w:val="00354DCA"/>
    <w:rsid w:val="00355292"/>
    <w:rsid w:val="00355735"/>
    <w:rsid w:val="003558D9"/>
    <w:rsid w:val="00355C2D"/>
    <w:rsid w:val="00355C74"/>
    <w:rsid w:val="00355F3F"/>
    <w:rsid w:val="0035712D"/>
    <w:rsid w:val="0035750A"/>
    <w:rsid w:val="00357C70"/>
    <w:rsid w:val="00357DF4"/>
    <w:rsid w:val="0036041D"/>
    <w:rsid w:val="00360679"/>
    <w:rsid w:val="00360DEE"/>
    <w:rsid w:val="0036115C"/>
    <w:rsid w:val="00361386"/>
    <w:rsid w:val="0036167F"/>
    <w:rsid w:val="0036199A"/>
    <w:rsid w:val="00361CA4"/>
    <w:rsid w:val="00361F33"/>
    <w:rsid w:val="0036207B"/>
    <w:rsid w:val="00362333"/>
    <w:rsid w:val="00362618"/>
    <w:rsid w:val="003626C9"/>
    <w:rsid w:val="003628C1"/>
    <w:rsid w:val="00362D10"/>
    <w:rsid w:val="00363188"/>
    <w:rsid w:val="003634B5"/>
    <w:rsid w:val="0036372C"/>
    <w:rsid w:val="00363CE9"/>
    <w:rsid w:val="00363EE3"/>
    <w:rsid w:val="00364488"/>
    <w:rsid w:val="003644CE"/>
    <w:rsid w:val="00364546"/>
    <w:rsid w:val="003645B5"/>
    <w:rsid w:val="00365F31"/>
    <w:rsid w:val="0036626F"/>
    <w:rsid w:val="00366648"/>
    <w:rsid w:val="00366C23"/>
    <w:rsid w:val="003673AA"/>
    <w:rsid w:val="003677EF"/>
    <w:rsid w:val="00367A9C"/>
    <w:rsid w:val="00367E0E"/>
    <w:rsid w:val="00367E16"/>
    <w:rsid w:val="00371951"/>
    <w:rsid w:val="00371AEC"/>
    <w:rsid w:val="00371C82"/>
    <w:rsid w:val="003722C2"/>
    <w:rsid w:val="00373134"/>
    <w:rsid w:val="00373738"/>
    <w:rsid w:val="00373DF6"/>
    <w:rsid w:val="00373F66"/>
    <w:rsid w:val="00374086"/>
    <w:rsid w:val="00374838"/>
    <w:rsid w:val="003749FF"/>
    <w:rsid w:val="00374D3F"/>
    <w:rsid w:val="00374E9F"/>
    <w:rsid w:val="00374FBE"/>
    <w:rsid w:val="0037544F"/>
    <w:rsid w:val="00376603"/>
    <w:rsid w:val="00376ACF"/>
    <w:rsid w:val="003770C1"/>
    <w:rsid w:val="00377DDD"/>
    <w:rsid w:val="00380107"/>
    <w:rsid w:val="00380C12"/>
    <w:rsid w:val="0038148F"/>
    <w:rsid w:val="003822CE"/>
    <w:rsid w:val="0038263D"/>
    <w:rsid w:val="00382821"/>
    <w:rsid w:val="00382A58"/>
    <w:rsid w:val="00383135"/>
    <w:rsid w:val="00383414"/>
    <w:rsid w:val="00383706"/>
    <w:rsid w:val="003839E7"/>
    <w:rsid w:val="00383A3E"/>
    <w:rsid w:val="00383B24"/>
    <w:rsid w:val="00383B7D"/>
    <w:rsid w:val="00383F01"/>
    <w:rsid w:val="00383FBB"/>
    <w:rsid w:val="003842F5"/>
    <w:rsid w:val="00384489"/>
    <w:rsid w:val="00384E2A"/>
    <w:rsid w:val="00384EFD"/>
    <w:rsid w:val="00385296"/>
    <w:rsid w:val="0038556E"/>
    <w:rsid w:val="00385B34"/>
    <w:rsid w:val="003862A2"/>
    <w:rsid w:val="0038687A"/>
    <w:rsid w:val="003869DF"/>
    <w:rsid w:val="00386C58"/>
    <w:rsid w:val="003873D2"/>
    <w:rsid w:val="003877D8"/>
    <w:rsid w:val="003877EF"/>
    <w:rsid w:val="00387AF8"/>
    <w:rsid w:val="00387E21"/>
    <w:rsid w:val="00390468"/>
    <w:rsid w:val="0039154E"/>
    <w:rsid w:val="0039174F"/>
    <w:rsid w:val="00391B6C"/>
    <w:rsid w:val="00392060"/>
    <w:rsid w:val="00392280"/>
    <w:rsid w:val="003922B7"/>
    <w:rsid w:val="00392523"/>
    <w:rsid w:val="00392902"/>
    <w:rsid w:val="0039354F"/>
    <w:rsid w:val="0039366F"/>
    <w:rsid w:val="00393966"/>
    <w:rsid w:val="00393E69"/>
    <w:rsid w:val="00394BB0"/>
    <w:rsid w:val="00394DCD"/>
    <w:rsid w:val="00395035"/>
    <w:rsid w:val="00395981"/>
    <w:rsid w:val="00395CB5"/>
    <w:rsid w:val="00395D84"/>
    <w:rsid w:val="003961B1"/>
    <w:rsid w:val="0039737F"/>
    <w:rsid w:val="00397526"/>
    <w:rsid w:val="00397E11"/>
    <w:rsid w:val="003A0DF1"/>
    <w:rsid w:val="003A10DC"/>
    <w:rsid w:val="003A13BB"/>
    <w:rsid w:val="003A2376"/>
    <w:rsid w:val="003A26E9"/>
    <w:rsid w:val="003A2D90"/>
    <w:rsid w:val="003A2F8C"/>
    <w:rsid w:val="003A31D6"/>
    <w:rsid w:val="003A3307"/>
    <w:rsid w:val="003A3358"/>
    <w:rsid w:val="003A49AA"/>
    <w:rsid w:val="003A5249"/>
    <w:rsid w:val="003A587F"/>
    <w:rsid w:val="003A657B"/>
    <w:rsid w:val="003A6DD9"/>
    <w:rsid w:val="003A7030"/>
    <w:rsid w:val="003A771D"/>
    <w:rsid w:val="003A7724"/>
    <w:rsid w:val="003A7A4B"/>
    <w:rsid w:val="003A7D04"/>
    <w:rsid w:val="003A7E48"/>
    <w:rsid w:val="003B0383"/>
    <w:rsid w:val="003B06E2"/>
    <w:rsid w:val="003B0A71"/>
    <w:rsid w:val="003B0AB9"/>
    <w:rsid w:val="003B0BAF"/>
    <w:rsid w:val="003B0BB6"/>
    <w:rsid w:val="003B0C17"/>
    <w:rsid w:val="003B0C3E"/>
    <w:rsid w:val="003B0D14"/>
    <w:rsid w:val="003B1850"/>
    <w:rsid w:val="003B1C67"/>
    <w:rsid w:val="003B2340"/>
    <w:rsid w:val="003B2786"/>
    <w:rsid w:val="003B3516"/>
    <w:rsid w:val="003B3AB7"/>
    <w:rsid w:val="003B3AC3"/>
    <w:rsid w:val="003B45F9"/>
    <w:rsid w:val="003B4AC4"/>
    <w:rsid w:val="003B5BD2"/>
    <w:rsid w:val="003B5C55"/>
    <w:rsid w:val="003B5D34"/>
    <w:rsid w:val="003B5F54"/>
    <w:rsid w:val="003B6713"/>
    <w:rsid w:val="003B6D13"/>
    <w:rsid w:val="003B6DAC"/>
    <w:rsid w:val="003B741A"/>
    <w:rsid w:val="003B7E03"/>
    <w:rsid w:val="003B7E28"/>
    <w:rsid w:val="003C004F"/>
    <w:rsid w:val="003C0429"/>
    <w:rsid w:val="003C096A"/>
    <w:rsid w:val="003C0CA1"/>
    <w:rsid w:val="003C0FD4"/>
    <w:rsid w:val="003C15B7"/>
    <w:rsid w:val="003C178B"/>
    <w:rsid w:val="003C1D93"/>
    <w:rsid w:val="003C1DD6"/>
    <w:rsid w:val="003C1E2D"/>
    <w:rsid w:val="003C1E58"/>
    <w:rsid w:val="003C2041"/>
    <w:rsid w:val="003C2943"/>
    <w:rsid w:val="003C2ADA"/>
    <w:rsid w:val="003C3104"/>
    <w:rsid w:val="003C3A21"/>
    <w:rsid w:val="003C40F5"/>
    <w:rsid w:val="003C41F0"/>
    <w:rsid w:val="003C4BC9"/>
    <w:rsid w:val="003C4D40"/>
    <w:rsid w:val="003C4ED0"/>
    <w:rsid w:val="003C4EDE"/>
    <w:rsid w:val="003C5667"/>
    <w:rsid w:val="003C6334"/>
    <w:rsid w:val="003C645E"/>
    <w:rsid w:val="003C6B04"/>
    <w:rsid w:val="003C6B7D"/>
    <w:rsid w:val="003C6DA9"/>
    <w:rsid w:val="003C75C6"/>
    <w:rsid w:val="003D001E"/>
    <w:rsid w:val="003D00D2"/>
    <w:rsid w:val="003D1948"/>
    <w:rsid w:val="003D26BA"/>
    <w:rsid w:val="003D26E3"/>
    <w:rsid w:val="003D2ADD"/>
    <w:rsid w:val="003D2B6E"/>
    <w:rsid w:val="003D3E1E"/>
    <w:rsid w:val="003D42EB"/>
    <w:rsid w:val="003D4322"/>
    <w:rsid w:val="003D49DA"/>
    <w:rsid w:val="003D4ABC"/>
    <w:rsid w:val="003D4BAC"/>
    <w:rsid w:val="003D557F"/>
    <w:rsid w:val="003D5AB5"/>
    <w:rsid w:val="003D5C00"/>
    <w:rsid w:val="003D5F92"/>
    <w:rsid w:val="003D6050"/>
    <w:rsid w:val="003D646F"/>
    <w:rsid w:val="003D7A86"/>
    <w:rsid w:val="003E00FC"/>
    <w:rsid w:val="003E08F1"/>
    <w:rsid w:val="003E0C8D"/>
    <w:rsid w:val="003E0F68"/>
    <w:rsid w:val="003E1149"/>
    <w:rsid w:val="003E1307"/>
    <w:rsid w:val="003E187C"/>
    <w:rsid w:val="003E2214"/>
    <w:rsid w:val="003E2678"/>
    <w:rsid w:val="003E2BA5"/>
    <w:rsid w:val="003E3542"/>
    <w:rsid w:val="003E3A48"/>
    <w:rsid w:val="003E4148"/>
    <w:rsid w:val="003E4420"/>
    <w:rsid w:val="003E479A"/>
    <w:rsid w:val="003E4BBC"/>
    <w:rsid w:val="003E578F"/>
    <w:rsid w:val="003E5BCE"/>
    <w:rsid w:val="003E5E09"/>
    <w:rsid w:val="003E5EC0"/>
    <w:rsid w:val="003E6AAF"/>
    <w:rsid w:val="003E6E70"/>
    <w:rsid w:val="003E72DD"/>
    <w:rsid w:val="003E76B0"/>
    <w:rsid w:val="003E7E28"/>
    <w:rsid w:val="003F0591"/>
    <w:rsid w:val="003F0BFC"/>
    <w:rsid w:val="003F0DAA"/>
    <w:rsid w:val="003F131D"/>
    <w:rsid w:val="003F18AF"/>
    <w:rsid w:val="003F18B2"/>
    <w:rsid w:val="003F18BD"/>
    <w:rsid w:val="003F1C27"/>
    <w:rsid w:val="003F1E8B"/>
    <w:rsid w:val="003F25FC"/>
    <w:rsid w:val="003F2F05"/>
    <w:rsid w:val="003F3127"/>
    <w:rsid w:val="003F3316"/>
    <w:rsid w:val="003F3CB6"/>
    <w:rsid w:val="003F4715"/>
    <w:rsid w:val="003F4963"/>
    <w:rsid w:val="003F52C4"/>
    <w:rsid w:val="003F5435"/>
    <w:rsid w:val="003F5700"/>
    <w:rsid w:val="003F57BC"/>
    <w:rsid w:val="003F5843"/>
    <w:rsid w:val="003F58C5"/>
    <w:rsid w:val="003F5C47"/>
    <w:rsid w:val="003F5E5E"/>
    <w:rsid w:val="003F615E"/>
    <w:rsid w:val="003F62D3"/>
    <w:rsid w:val="003F7BA3"/>
    <w:rsid w:val="004000B4"/>
    <w:rsid w:val="0040020F"/>
    <w:rsid w:val="00400619"/>
    <w:rsid w:val="00400A18"/>
    <w:rsid w:val="0040128C"/>
    <w:rsid w:val="004017C9"/>
    <w:rsid w:val="00401A31"/>
    <w:rsid w:val="00402035"/>
    <w:rsid w:val="004028DC"/>
    <w:rsid w:val="00402B32"/>
    <w:rsid w:val="00403082"/>
    <w:rsid w:val="004035F4"/>
    <w:rsid w:val="00404D0A"/>
    <w:rsid w:val="0040532B"/>
    <w:rsid w:val="00405D90"/>
    <w:rsid w:val="0040614C"/>
    <w:rsid w:val="0040630D"/>
    <w:rsid w:val="004079B4"/>
    <w:rsid w:val="0041040B"/>
    <w:rsid w:val="00410EBF"/>
    <w:rsid w:val="004125D0"/>
    <w:rsid w:val="0041270B"/>
    <w:rsid w:val="00412862"/>
    <w:rsid w:val="00412ABE"/>
    <w:rsid w:val="00412B3B"/>
    <w:rsid w:val="00412FC1"/>
    <w:rsid w:val="00413556"/>
    <w:rsid w:val="004136F9"/>
    <w:rsid w:val="0041375F"/>
    <w:rsid w:val="00413F36"/>
    <w:rsid w:val="00414010"/>
    <w:rsid w:val="00414944"/>
    <w:rsid w:val="004149D7"/>
    <w:rsid w:val="00414E1B"/>
    <w:rsid w:val="00414FC2"/>
    <w:rsid w:val="00415290"/>
    <w:rsid w:val="00415785"/>
    <w:rsid w:val="00415976"/>
    <w:rsid w:val="00415B0B"/>
    <w:rsid w:val="00415D2E"/>
    <w:rsid w:val="00416BD5"/>
    <w:rsid w:val="00416D37"/>
    <w:rsid w:val="004176BF"/>
    <w:rsid w:val="00417C79"/>
    <w:rsid w:val="0042026C"/>
    <w:rsid w:val="00420DD5"/>
    <w:rsid w:val="004215B5"/>
    <w:rsid w:val="00421785"/>
    <w:rsid w:val="00421B59"/>
    <w:rsid w:val="00421C43"/>
    <w:rsid w:val="00421D00"/>
    <w:rsid w:val="00421E03"/>
    <w:rsid w:val="00421F32"/>
    <w:rsid w:val="00422286"/>
    <w:rsid w:val="0042271C"/>
    <w:rsid w:val="004237EC"/>
    <w:rsid w:val="00423862"/>
    <w:rsid w:val="0042392D"/>
    <w:rsid w:val="00423D5F"/>
    <w:rsid w:val="00423E01"/>
    <w:rsid w:val="00423F0A"/>
    <w:rsid w:val="004249AC"/>
    <w:rsid w:val="00425F7D"/>
    <w:rsid w:val="004260AC"/>
    <w:rsid w:val="00426A4B"/>
    <w:rsid w:val="00426B4B"/>
    <w:rsid w:val="0042726F"/>
    <w:rsid w:val="0042755C"/>
    <w:rsid w:val="004276D9"/>
    <w:rsid w:val="004276DF"/>
    <w:rsid w:val="00427935"/>
    <w:rsid w:val="00427A13"/>
    <w:rsid w:val="00427D17"/>
    <w:rsid w:val="00427D48"/>
    <w:rsid w:val="00427F7E"/>
    <w:rsid w:val="004306CE"/>
    <w:rsid w:val="00430770"/>
    <w:rsid w:val="0043081D"/>
    <w:rsid w:val="004311D5"/>
    <w:rsid w:val="00431B67"/>
    <w:rsid w:val="00432117"/>
    <w:rsid w:val="00432360"/>
    <w:rsid w:val="004323AA"/>
    <w:rsid w:val="00432790"/>
    <w:rsid w:val="00433124"/>
    <w:rsid w:val="00433483"/>
    <w:rsid w:val="004334C8"/>
    <w:rsid w:val="004336ED"/>
    <w:rsid w:val="0043388F"/>
    <w:rsid w:val="00433B56"/>
    <w:rsid w:val="00433B7D"/>
    <w:rsid w:val="0043458F"/>
    <w:rsid w:val="00434A46"/>
    <w:rsid w:val="00434B4D"/>
    <w:rsid w:val="0043557A"/>
    <w:rsid w:val="00435B84"/>
    <w:rsid w:val="00435E71"/>
    <w:rsid w:val="00436100"/>
    <w:rsid w:val="004362FB"/>
    <w:rsid w:val="00436A08"/>
    <w:rsid w:val="00436A92"/>
    <w:rsid w:val="00436FF7"/>
    <w:rsid w:val="00437172"/>
    <w:rsid w:val="00437557"/>
    <w:rsid w:val="0043763D"/>
    <w:rsid w:val="004377E3"/>
    <w:rsid w:val="00437820"/>
    <w:rsid w:val="00437A29"/>
    <w:rsid w:val="00437A97"/>
    <w:rsid w:val="00437E70"/>
    <w:rsid w:val="00440C0C"/>
    <w:rsid w:val="00441026"/>
    <w:rsid w:val="0044126D"/>
    <w:rsid w:val="00441830"/>
    <w:rsid w:val="00441E7D"/>
    <w:rsid w:val="00442225"/>
    <w:rsid w:val="00442560"/>
    <w:rsid w:val="00442731"/>
    <w:rsid w:val="00442A17"/>
    <w:rsid w:val="0044301F"/>
    <w:rsid w:val="004430FC"/>
    <w:rsid w:val="00443919"/>
    <w:rsid w:val="00443E02"/>
    <w:rsid w:val="00444191"/>
    <w:rsid w:val="0044458C"/>
    <w:rsid w:val="0044472F"/>
    <w:rsid w:val="00444D7A"/>
    <w:rsid w:val="00444EA9"/>
    <w:rsid w:val="00444EC3"/>
    <w:rsid w:val="00445264"/>
    <w:rsid w:val="004452E8"/>
    <w:rsid w:val="00445308"/>
    <w:rsid w:val="00445825"/>
    <w:rsid w:val="004458F4"/>
    <w:rsid w:val="004459D7"/>
    <w:rsid w:val="004465F7"/>
    <w:rsid w:val="004467FF"/>
    <w:rsid w:val="00446F91"/>
    <w:rsid w:val="0044700D"/>
    <w:rsid w:val="00447278"/>
    <w:rsid w:val="0044757B"/>
    <w:rsid w:val="0044767A"/>
    <w:rsid w:val="00447D24"/>
    <w:rsid w:val="00450026"/>
    <w:rsid w:val="004502E8"/>
    <w:rsid w:val="004503C8"/>
    <w:rsid w:val="00450700"/>
    <w:rsid w:val="00450E3C"/>
    <w:rsid w:val="00451026"/>
    <w:rsid w:val="004512D8"/>
    <w:rsid w:val="004514F9"/>
    <w:rsid w:val="00451647"/>
    <w:rsid w:val="0045190C"/>
    <w:rsid w:val="00451D03"/>
    <w:rsid w:val="00452063"/>
    <w:rsid w:val="00452492"/>
    <w:rsid w:val="00452944"/>
    <w:rsid w:val="004529C1"/>
    <w:rsid w:val="00452AA3"/>
    <w:rsid w:val="00452EB1"/>
    <w:rsid w:val="00452FCD"/>
    <w:rsid w:val="0045338D"/>
    <w:rsid w:val="00453E77"/>
    <w:rsid w:val="00454275"/>
    <w:rsid w:val="00454430"/>
    <w:rsid w:val="00454DE8"/>
    <w:rsid w:val="00454F5D"/>
    <w:rsid w:val="004551A6"/>
    <w:rsid w:val="004553CC"/>
    <w:rsid w:val="004556EB"/>
    <w:rsid w:val="00455A97"/>
    <w:rsid w:val="00456730"/>
    <w:rsid w:val="00456B90"/>
    <w:rsid w:val="00457C03"/>
    <w:rsid w:val="004603E4"/>
    <w:rsid w:val="004611D9"/>
    <w:rsid w:val="0046184E"/>
    <w:rsid w:val="004618C6"/>
    <w:rsid w:val="00461AE5"/>
    <w:rsid w:val="00461DEB"/>
    <w:rsid w:val="0046237A"/>
    <w:rsid w:val="00462BB1"/>
    <w:rsid w:val="00463013"/>
    <w:rsid w:val="004634CB"/>
    <w:rsid w:val="00464A89"/>
    <w:rsid w:val="00464C98"/>
    <w:rsid w:val="00465156"/>
    <w:rsid w:val="00465B77"/>
    <w:rsid w:val="004660FB"/>
    <w:rsid w:val="004666B5"/>
    <w:rsid w:val="00466B8F"/>
    <w:rsid w:val="00466C2B"/>
    <w:rsid w:val="00467192"/>
    <w:rsid w:val="0046719D"/>
    <w:rsid w:val="004671F9"/>
    <w:rsid w:val="004674D6"/>
    <w:rsid w:val="00467EF3"/>
    <w:rsid w:val="004700F9"/>
    <w:rsid w:val="004704B9"/>
    <w:rsid w:val="00470652"/>
    <w:rsid w:val="004708FB"/>
    <w:rsid w:val="00470A86"/>
    <w:rsid w:val="00470E56"/>
    <w:rsid w:val="00471EA4"/>
    <w:rsid w:val="00471F82"/>
    <w:rsid w:val="00472237"/>
    <w:rsid w:val="0047262C"/>
    <w:rsid w:val="00472BC0"/>
    <w:rsid w:val="00472D1A"/>
    <w:rsid w:val="0047316F"/>
    <w:rsid w:val="00473357"/>
    <w:rsid w:val="00473868"/>
    <w:rsid w:val="00473EF6"/>
    <w:rsid w:val="00474782"/>
    <w:rsid w:val="00475141"/>
    <w:rsid w:val="00475189"/>
    <w:rsid w:val="004755AF"/>
    <w:rsid w:val="00476121"/>
    <w:rsid w:val="004763F7"/>
    <w:rsid w:val="0047641F"/>
    <w:rsid w:val="00476542"/>
    <w:rsid w:val="00476D24"/>
    <w:rsid w:val="0047759B"/>
    <w:rsid w:val="00477927"/>
    <w:rsid w:val="00477B99"/>
    <w:rsid w:val="00477CC9"/>
    <w:rsid w:val="00480387"/>
    <w:rsid w:val="00481730"/>
    <w:rsid w:val="00481D78"/>
    <w:rsid w:val="004820BC"/>
    <w:rsid w:val="004821BD"/>
    <w:rsid w:val="00482C3D"/>
    <w:rsid w:val="00482C83"/>
    <w:rsid w:val="00482E85"/>
    <w:rsid w:val="0048384C"/>
    <w:rsid w:val="0048418C"/>
    <w:rsid w:val="00484A1B"/>
    <w:rsid w:val="00484ACF"/>
    <w:rsid w:val="00484FFF"/>
    <w:rsid w:val="004857AE"/>
    <w:rsid w:val="00485988"/>
    <w:rsid w:val="00486213"/>
    <w:rsid w:val="004862F0"/>
    <w:rsid w:val="004866CF"/>
    <w:rsid w:val="0048702A"/>
    <w:rsid w:val="004870E3"/>
    <w:rsid w:val="0048711B"/>
    <w:rsid w:val="0048748F"/>
    <w:rsid w:val="00487AC7"/>
    <w:rsid w:val="00487D68"/>
    <w:rsid w:val="004901BD"/>
    <w:rsid w:val="004906DE"/>
    <w:rsid w:val="004908B1"/>
    <w:rsid w:val="00490D96"/>
    <w:rsid w:val="00491B73"/>
    <w:rsid w:val="00491DDD"/>
    <w:rsid w:val="00491E0D"/>
    <w:rsid w:val="004929B7"/>
    <w:rsid w:val="004929C4"/>
    <w:rsid w:val="00492E7C"/>
    <w:rsid w:val="004931CA"/>
    <w:rsid w:val="00493A0C"/>
    <w:rsid w:val="004945A3"/>
    <w:rsid w:val="004945E2"/>
    <w:rsid w:val="004949E1"/>
    <w:rsid w:val="00494E95"/>
    <w:rsid w:val="00494F97"/>
    <w:rsid w:val="00495274"/>
    <w:rsid w:val="004952AF"/>
    <w:rsid w:val="004952BE"/>
    <w:rsid w:val="00495354"/>
    <w:rsid w:val="0049557D"/>
    <w:rsid w:val="00495719"/>
    <w:rsid w:val="004958C2"/>
    <w:rsid w:val="00495ED9"/>
    <w:rsid w:val="00495FB5"/>
    <w:rsid w:val="0049655C"/>
    <w:rsid w:val="00496AE5"/>
    <w:rsid w:val="00496FDF"/>
    <w:rsid w:val="00496FEC"/>
    <w:rsid w:val="0049706C"/>
    <w:rsid w:val="0049751D"/>
    <w:rsid w:val="00497D83"/>
    <w:rsid w:val="004A0376"/>
    <w:rsid w:val="004A0E02"/>
    <w:rsid w:val="004A1472"/>
    <w:rsid w:val="004A1AED"/>
    <w:rsid w:val="004A1B07"/>
    <w:rsid w:val="004A1CB1"/>
    <w:rsid w:val="004A26B8"/>
    <w:rsid w:val="004A2E8B"/>
    <w:rsid w:val="004A3359"/>
    <w:rsid w:val="004A39DB"/>
    <w:rsid w:val="004A3AAA"/>
    <w:rsid w:val="004A3EBF"/>
    <w:rsid w:val="004A426E"/>
    <w:rsid w:val="004A4B55"/>
    <w:rsid w:val="004A4D06"/>
    <w:rsid w:val="004A50D5"/>
    <w:rsid w:val="004A52EA"/>
    <w:rsid w:val="004A53C6"/>
    <w:rsid w:val="004A5496"/>
    <w:rsid w:val="004A6757"/>
    <w:rsid w:val="004A76A0"/>
    <w:rsid w:val="004A78CE"/>
    <w:rsid w:val="004A794B"/>
    <w:rsid w:val="004A7BCB"/>
    <w:rsid w:val="004B0163"/>
    <w:rsid w:val="004B08C7"/>
    <w:rsid w:val="004B0C46"/>
    <w:rsid w:val="004B0D20"/>
    <w:rsid w:val="004B1130"/>
    <w:rsid w:val="004B1199"/>
    <w:rsid w:val="004B238F"/>
    <w:rsid w:val="004B2A4E"/>
    <w:rsid w:val="004B2FF4"/>
    <w:rsid w:val="004B3014"/>
    <w:rsid w:val="004B37C0"/>
    <w:rsid w:val="004B4A90"/>
    <w:rsid w:val="004B4BCE"/>
    <w:rsid w:val="004B5412"/>
    <w:rsid w:val="004B550D"/>
    <w:rsid w:val="004B5A39"/>
    <w:rsid w:val="004B5CCD"/>
    <w:rsid w:val="004B64BD"/>
    <w:rsid w:val="004B6519"/>
    <w:rsid w:val="004B6529"/>
    <w:rsid w:val="004B65E2"/>
    <w:rsid w:val="004B6784"/>
    <w:rsid w:val="004B6A32"/>
    <w:rsid w:val="004B6F21"/>
    <w:rsid w:val="004B72F1"/>
    <w:rsid w:val="004B777E"/>
    <w:rsid w:val="004B7ABB"/>
    <w:rsid w:val="004B7F77"/>
    <w:rsid w:val="004B7F84"/>
    <w:rsid w:val="004C010B"/>
    <w:rsid w:val="004C0277"/>
    <w:rsid w:val="004C0359"/>
    <w:rsid w:val="004C046F"/>
    <w:rsid w:val="004C0642"/>
    <w:rsid w:val="004C0BF5"/>
    <w:rsid w:val="004C0DA4"/>
    <w:rsid w:val="004C0F64"/>
    <w:rsid w:val="004C19B4"/>
    <w:rsid w:val="004C1D0D"/>
    <w:rsid w:val="004C1EE4"/>
    <w:rsid w:val="004C2044"/>
    <w:rsid w:val="004C20E9"/>
    <w:rsid w:val="004C20FF"/>
    <w:rsid w:val="004C22E8"/>
    <w:rsid w:val="004C235E"/>
    <w:rsid w:val="004C2CD1"/>
    <w:rsid w:val="004C33BE"/>
    <w:rsid w:val="004C376E"/>
    <w:rsid w:val="004C4498"/>
    <w:rsid w:val="004C47EA"/>
    <w:rsid w:val="004C48C6"/>
    <w:rsid w:val="004C55CC"/>
    <w:rsid w:val="004C63F5"/>
    <w:rsid w:val="004C6474"/>
    <w:rsid w:val="004C6A1D"/>
    <w:rsid w:val="004C6AFB"/>
    <w:rsid w:val="004C6B88"/>
    <w:rsid w:val="004C7859"/>
    <w:rsid w:val="004D00A3"/>
    <w:rsid w:val="004D098E"/>
    <w:rsid w:val="004D0DF4"/>
    <w:rsid w:val="004D0EC5"/>
    <w:rsid w:val="004D1135"/>
    <w:rsid w:val="004D1547"/>
    <w:rsid w:val="004D2004"/>
    <w:rsid w:val="004D21D1"/>
    <w:rsid w:val="004D334F"/>
    <w:rsid w:val="004D3587"/>
    <w:rsid w:val="004D3836"/>
    <w:rsid w:val="004D4098"/>
    <w:rsid w:val="004D40E1"/>
    <w:rsid w:val="004D421E"/>
    <w:rsid w:val="004D4396"/>
    <w:rsid w:val="004D4AAB"/>
    <w:rsid w:val="004D4B68"/>
    <w:rsid w:val="004D5ED9"/>
    <w:rsid w:val="004D6252"/>
    <w:rsid w:val="004D662D"/>
    <w:rsid w:val="004D6A34"/>
    <w:rsid w:val="004D6C0B"/>
    <w:rsid w:val="004D77CE"/>
    <w:rsid w:val="004E0306"/>
    <w:rsid w:val="004E058D"/>
    <w:rsid w:val="004E0A8A"/>
    <w:rsid w:val="004E1176"/>
    <w:rsid w:val="004E1366"/>
    <w:rsid w:val="004E1D30"/>
    <w:rsid w:val="004E266E"/>
    <w:rsid w:val="004E284E"/>
    <w:rsid w:val="004E2D5D"/>
    <w:rsid w:val="004E2F36"/>
    <w:rsid w:val="004E3809"/>
    <w:rsid w:val="004E38BA"/>
    <w:rsid w:val="004E3AAA"/>
    <w:rsid w:val="004E3E41"/>
    <w:rsid w:val="004E4040"/>
    <w:rsid w:val="004E45A6"/>
    <w:rsid w:val="004E4724"/>
    <w:rsid w:val="004E4B1C"/>
    <w:rsid w:val="004E4D10"/>
    <w:rsid w:val="004E647B"/>
    <w:rsid w:val="004E670F"/>
    <w:rsid w:val="004E68E9"/>
    <w:rsid w:val="004E6AC8"/>
    <w:rsid w:val="004E7031"/>
    <w:rsid w:val="004E70C8"/>
    <w:rsid w:val="004E77D2"/>
    <w:rsid w:val="004E7970"/>
    <w:rsid w:val="004E7CED"/>
    <w:rsid w:val="004F0131"/>
    <w:rsid w:val="004F0805"/>
    <w:rsid w:val="004F0BC0"/>
    <w:rsid w:val="004F0FE6"/>
    <w:rsid w:val="004F1233"/>
    <w:rsid w:val="004F14DE"/>
    <w:rsid w:val="004F15DF"/>
    <w:rsid w:val="004F1A7E"/>
    <w:rsid w:val="004F1DE9"/>
    <w:rsid w:val="004F1EA9"/>
    <w:rsid w:val="004F236B"/>
    <w:rsid w:val="004F23C1"/>
    <w:rsid w:val="004F23FC"/>
    <w:rsid w:val="004F25A8"/>
    <w:rsid w:val="004F261B"/>
    <w:rsid w:val="004F26E6"/>
    <w:rsid w:val="004F282C"/>
    <w:rsid w:val="004F2E2B"/>
    <w:rsid w:val="004F30A5"/>
    <w:rsid w:val="004F329D"/>
    <w:rsid w:val="004F3DB2"/>
    <w:rsid w:val="004F3EAD"/>
    <w:rsid w:val="004F40FA"/>
    <w:rsid w:val="004F4170"/>
    <w:rsid w:val="004F4424"/>
    <w:rsid w:val="004F44C9"/>
    <w:rsid w:val="004F4A39"/>
    <w:rsid w:val="004F4AFB"/>
    <w:rsid w:val="004F5247"/>
    <w:rsid w:val="004F5252"/>
    <w:rsid w:val="004F5C0B"/>
    <w:rsid w:val="004F5D21"/>
    <w:rsid w:val="004F6355"/>
    <w:rsid w:val="004F64B0"/>
    <w:rsid w:val="004F6D4F"/>
    <w:rsid w:val="004F78B2"/>
    <w:rsid w:val="004F7A9B"/>
    <w:rsid w:val="00500058"/>
    <w:rsid w:val="00500533"/>
    <w:rsid w:val="00500703"/>
    <w:rsid w:val="00500732"/>
    <w:rsid w:val="00500ACF"/>
    <w:rsid w:val="00500DC8"/>
    <w:rsid w:val="00500DF1"/>
    <w:rsid w:val="00501549"/>
    <w:rsid w:val="005017F5"/>
    <w:rsid w:val="00501C0D"/>
    <w:rsid w:val="00501CF9"/>
    <w:rsid w:val="0050226F"/>
    <w:rsid w:val="005023A4"/>
    <w:rsid w:val="00502D65"/>
    <w:rsid w:val="00504713"/>
    <w:rsid w:val="00504758"/>
    <w:rsid w:val="00505159"/>
    <w:rsid w:val="00505678"/>
    <w:rsid w:val="00505AF0"/>
    <w:rsid w:val="0050736B"/>
    <w:rsid w:val="00507A76"/>
    <w:rsid w:val="00507DED"/>
    <w:rsid w:val="00507E1A"/>
    <w:rsid w:val="00507F9E"/>
    <w:rsid w:val="00510737"/>
    <w:rsid w:val="00510B0E"/>
    <w:rsid w:val="00510CE8"/>
    <w:rsid w:val="00510FD6"/>
    <w:rsid w:val="005114A2"/>
    <w:rsid w:val="00512DA5"/>
    <w:rsid w:val="0051368A"/>
    <w:rsid w:val="00513DB8"/>
    <w:rsid w:val="005144F5"/>
    <w:rsid w:val="005149A7"/>
    <w:rsid w:val="00514B56"/>
    <w:rsid w:val="00514F7B"/>
    <w:rsid w:val="005150B6"/>
    <w:rsid w:val="00515729"/>
    <w:rsid w:val="00515DA3"/>
    <w:rsid w:val="00515FD0"/>
    <w:rsid w:val="00516860"/>
    <w:rsid w:val="00516C77"/>
    <w:rsid w:val="005172C4"/>
    <w:rsid w:val="00517908"/>
    <w:rsid w:val="005179B7"/>
    <w:rsid w:val="00517F47"/>
    <w:rsid w:val="00520258"/>
    <w:rsid w:val="005204D1"/>
    <w:rsid w:val="0052053E"/>
    <w:rsid w:val="00520608"/>
    <w:rsid w:val="00520B85"/>
    <w:rsid w:val="00520D5E"/>
    <w:rsid w:val="00521172"/>
    <w:rsid w:val="00521284"/>
    <w:rsid w:val="0052181D"/>
    <w:rsid w:val="00521AAB"/>
    <w:rsid w:val="00521CB9"/>
    <w:rsid w:val="00521D32"/>
    <w:rsid w:val="00522569"/>
    <w:rsid w:val="00522A09"/>
    <w:rsid w:val="00522FAB"/>
    <w:rsid w:val="0052354A"/>
    <w:rsid w:val="00523843"/>
    <w:rsid w:val="00523B43"/>
    <w:rsid w:val="00523DE6"/>
    <w:rsid w:val="005243CF"/>
    <w:rsid w:val="00525916"/>
    <w:rsid w:val="005259F9"/>
    <w:rsid w:val="00525E7B"/>
    <w:rsid w:val="0052610F"/>
    <w:rsid w:val="0052639E"/>
    <w:rsid w:val="0052686B"/>
    <w:rsid w:val="00526931"/>
    <w:rsid w:val="00526A5C"/>
    <w:rsid w:val="00527668"/>
    <w:rsid w:val="005277A2"/>
    <w:rsid w:val="0052794C"/>
    <w:rsid w:val="00527BA2"/>
    <w:rsid w:val="00527BB3"/>
    <w:rsid w:val="0053058B"/>
    <w:rsid w:val="005305C2"/>
    <w:rsid w:val="00531129"/>
    <w:rsid w:val="00532252"/>
    <w:rsid w:val="00532676"/>
    <w:rsid w:val="00532B75"/>
    <w:rsid w:val="00532BD7"/>
    <w:rsid w:val="00532C33"/>
    <w:rsid w:val="005331E6"/>
    <w:rsid w:val="005337E3"/>
    <w:rsid w:val="00533D56"/>
    <w:rsid w:val="00533E64"/>
    <w:rsid w:val="005347CD"/>
    <w:rsid w:val="005348E3"/>
    <w:rsid w:val="00534ED9"/>
    <w:rsid w:val="00534F24"/>
    <w:rsid w:val="00535A35"/>
    <w:rsid w:val="00535C52"/>
    <w:rsid w:val="005364CF"/>
    <w:rsid w:val="00536567"/>
    <w:rsid w:val="005365A6"/>
    <w:rsid w:val="005365EB"/>
    <w:rsid w:val="00536D45"/>
    <w:rsid w:val="00536ECB"/>
    <w:rsid w:val="0053775B"/>
    <w:rsid w:val="00537E69"/>
    <w:rsid w:val="00537EAE"/>
    <w:rsid w:val="0054012A"/>
    <w:rsid w:val="0054039E"/>
    <w:rsid w:val="005407FD"/>
    <w:rsid w:val="0054094E"/>
    <w:rsid w:val="00540BD0"/>
    <w:rsid w:val="00540CF3"/>
    <w:rsid w:val="00541067"/>
    <w:rsid w:val="005417B9"/>
    <w:rsid w:val="00541B6E"/>
    <w:rsid w:val="00541D07"/>
    <w:rsid w:val="00541EC3"/>
    <w:rsid w:val="00542C0D"/>
    <w:rsid w:val="00542CD2"/>
    <w:rsid w:val="00542D38"/>
    <w:rsid w:val="00543387"/>
    <w:rsid w:val="00543675"/>
    <w:rsid w:val="00544522"/>
    <w:rsid w:val="0054455D"/>
    <w:rsid w:val="0054458B"/>
    <w:rsid w:val="00544BC0"/>
    <w:rsid w:val="00545056"/>
    <w:rsid w:val="0054553D"/>
    <w:rsid w:val="005458AF"/>
    <w:rsid w:val="00545B01"/>
    <w:rsid w:val="00545C8D"/>
    <w:rsid w:val="00546459"/>
    <w:rsid w:val="00546762"/>
    <w:rsid w:val="0054683D"/>
    <w:rsid w:val="00546C90"/>
    <w:rsid w:val="00547083"/>
    <w:rsid w:val="00547159"/>
    <w:rsid w:val="0054769D"/>
    <w:rsid w:val="005502C5"/>
    <w:rsid w:val="00550325"/>
    <w:rsid w:val="0055064D"/>
    <w:rsid w:val="00550688"/>
    <w:rsid w:val="00550A15"/>
    <w:rsid w:val="00550EC3"/>
    <w:rsid w:val="00550F62"/>
    <w:rsid w:val="00550F67"/>
    <w:rsid w:val="00551D62"/>
    <w:rsid w:val="00551DF8"/>
    <w:rsid w:val="00551E37"/>
    <w:rsid w:val="005520D6"/>
    <w:rsid w:val="00552101"/>
    <w:rsid w:val="005523BF"/>
    <w:rsid w:val="005523E2"/>
    <w:rsid w:val="00552764"/>
    <w:rsid w:val="00552A46"/>
    <w:rsid w:val="00552D0D"/>
    <w:rsid w:val="00552E1B"/>
    <w:rsid w:val="0055326F"/>
    <w:rsid w:val="005535F6"/>
    <w:rsid w:val="00553A22"/>
    <w:rsid w:val="00554035"/>
    <w:rsid w:val="00554458"/>
    <w:rsid w:val="0055488F"/>
    <w:rsid w:val="00554ACD"/>
    <w:rsid w:val="00554D99"/>
    <w:rsid w:val="00555020"/>
    <w:rsid w:val="00555725"/>
    <w:rsid w:val="0055581B"/>
    <w:rsid w:val="0055581F"/>
    <w:rsid w:val="00555C69"/>
    <w:rsid w:val="00555ED1"/>
    <w:rsid w:val="005560B5"/>
    <w:rsid w:val="0055677F"/>
    <w:rsid w:val="00556C71"/>
    <w:rsid w:val="00556D29"/>
    <w:rsid w:val="00556EB3"/>
    <w:rsid w:val="00556F28"/>
    <w:rsid w:val="005574A5"/>
    <w:rsid w:val="00557A2B"/>
    <w:rsid w:val="00557AD1"/>
    <w:rsid w:val="00557EED"/>
    <w:rsid w:val="005603D9"/>
    <w:rsid w:val="005604C1"/>
    <w:rsid w:val="00560837"/>
    <w:rsid w:val="00560B76"/>
    <w:rsid w:val="00561080"/>
    <w:rsid w:val="005616D5"/>
    <w:rsid w:val="00561757"/>
    <w:rsid w:val="00561808"/>
    <w:rsid w:val="005620E9"/>
    <w:rsid w:val="00562145"/>
    <w:rsid w:val="00562458"/>
    <w:rsid w:val="00562A13"/>
    <w:rsid w:val="00564080"/>
    <w:rsid w:val="005645CA"/>
    <w:rsid w:val="00564620"/>
    <w:rsid w:val="00565277"/>
    <w:rsid w:val="00565565"/>
    <w:rsid w:val="00566425"/>
    <w:rsid w:val="00566730"/>
    <w:rsid w:val="005667CF"/>
    <w:rsid w:val="005668A3"/>
    <w:rsid w:val="005675C3"/>
    <w:rsid w:val="005679D5"/>
    <w:rsid w:val="00570733"/>
    <w:rsid w:val="00570884"/>
    <w:rsid w:val="00570C00"/>
    <w:rsid w:val="0057187F"/>
    <w:rsid w:val="00571B2D"/>
    <w:rsid w:val="00572602"/>
    <w:rsid w:val="0057283F"/>
    <w:rsid w:val="0057295C"/>
    <w:rsid w:val="00572C81"/>
    <w:rsid w:val="00573416"/>
    <w:rsid w:val="00573A94"/>
    <w:rsid w:val="00573AA7"/>
    <w:rsid w:val="00573AFD"/>
    <w:rsid w:val="005740BB"/>
    <w:rsid w:val="005750BB"/>
    <w:rsid w:val="005755A7"/>
    <w:rsid w:val="005758DA"/>
    <w:rsid w:val="00575A10"/>
    <w:rsid w:val="005764F1"/>
    <w:rsid w:val="0057691E"/>
    <w:rsid w:val="005769E7"/>
    <w:rsid w:val="00576C88"/>
    <w:rsid w:val="00576F63"/>
    <w:rsid w:val="0057766A"/>
    <w:rsid w:val="00577B83"/>
    <w:rsid w:val="00580067"/>
    <w:rsid w:val="005800FC"/>
    <w:rsid w:val="00580581"/>
    <w:rsid w:val="005805BD"/>
    <w:rsid w:val="00580CCC"/>
    <w:rsid w:val="00580DEC"/>
    <w:rsid w:val="00580ED7"/>
    <w:rsid w:val="00581035"/>
    <w:rsid w:val="00581817"/>
    <w:rsid w:val="00581BF9"/>
    <w:rsid w:val="005829DE"/>
    <w:rsid w:val="0058331C"/>
    <w:rsid w:val="00583AB4"/>
    <w:rsid w:val="005840E3"/>
    <w:rsid w:val="005840E7"/>
    <w:rsid w:val="00584406"/>
    <w:rsid w:val="0058519B"/>
    <w:rsid w:val="00585660"/>
    <w:rsid w:val="005856F7"/>
    <w:rsid w:val="0058584E"/>
    <w:rsid w:val="00585A45"/>
    <w:rsid w:val="00585BA5"/>
    <w:rsid w:val="00585D5F"/>
    <w:rsid w:val="00586039"/>
    <w:rsid w:val="0058617B"/>
    <w:rsid w:val="00586CD2"/>
    <w:rsid w:val="005870CA"/>
    <w:rsid w:val="005874DB"/>
    <w:rsid w:val="00587866"/>
    <w:rsid w:val="00587AFA"/>
    <w:rsid w:val="0059023C"/>
    <w:rsid w:val="0059084F"/>
    <w:rsid w:val="005909BD"/>
    <w:rsid w:val="00590A2C"/>
    <w:rsid w:val="00590DD4"/>
    <w:rsid w:val="00590E17"/>
    <w:rsid w:val="00590EA2"/>
    <w:rsid w:val="00591020"/>
    <w:rsid w:val="00591B03"/>
    <w:rsid w:val="0059224A"/>
    <w:rsid w:val="00592BD6"/>
    <w:rsid w:val="00592C8F"/>
    <w:rsid w:val="00594032"/>
    <w:rsid w:val="005940B3"/>
    <w:rsid w:val="00594B39"/>
    <w:rsid w:val="0059516B"/>
    <w:rsid w:val="005958F3"/>
    <w:rsid w:val="00595D5D"/>
    <w:rsid w:val="00596967"/>
    <w:rsid w:val="00597186"/>
    <w:rsid w:val="00597826"/>
    <w:rsid w:val="00597C87"/>
    <w:rsid w:val="005A077E"/>
    <w:rsid w:val="005A0BF0"/>
    <w:rsid w:val="005A0E47"/>
    <w:rsid w:val="005A1B11"/>
    <w:rsid w:val="005A24D8"/>
    <w:rsid w:val="005A3616"/>
    <w:rsid w:val="005A3B9E"/>
    <w:rsid w:val="005A45F9"/>
    <w:rsid w:val="005A4A7A"/>
    <w:rsid w:val="005A50B6"/>
    <w:rsid w:val="005A51F9"/>
    <w:rsid w:val="005A5694"/>
    <w:rsid w:val="005A5D37"/>
    <w:rsid w:val="005A5DF9"/>
    <w:rsid w:val="005A63B9"/>
    <w:rsid w:val="005A7BD0"/>
    <w:rsid w:val="005B043C"/>
    <w:rsid w:val="005B0468"/>
    <w:rsid w:val="005B08FB"/>
    <w:rsid w:val="005B0D47"/>
    <w:rsid w:val="005B126D"/>
    <w:rsid w:val="005B1D11"/>
    <w:rsid w:val="005B243F"/>
    <w:rsid w:val="005B2642"/>
    <w:rsid w:val="005B28B1"/>
    <w:rsid w:val="005B2B65"/>
    <w:rsid w:val="005B2E35"/>
    <w:rsid w:val="005B35CB"/>
    <w:rsid w:val="005B3631"/>
    <w:rsid w:val="005B38A6"/>
    <w:rsid w:val="005B3A40"/>
    <w:rsid w:val="005B3DE9"/>
    <w:rsid w:val="005B3FDA"/>
    <w:rsid w:val="005B407A"/>
    <w:rsid w:val="005B40CA"/>
    <w:rsid w:val="005B41A9"/>
    <w:rsid w:val="005B46AC"/>
    <w:rsid w:val="005B4ED5"/>
    <w:rsid w:val="005B4F32"/>
    <w:rsid w:val="005B4F36"/>
    <w:rsid w:val="005B51CC"/>
    <w:rsid w:val="005B5273"/>
    <w:rsid w:val="005B561B"/>
    <w:rsid w:val="005B5FCD"/>
    <w:rsid w:val="005B6209"/>
    <w:rsid w:val="005B6905"/>
    <w:rsid w:val="005B7201"/>
    <w:rsid w:val="005B72D3"/>
    <w:rsid w:val="005C0077"/>
    <w:rsid w:val="005C0698"/>
    <w:rsid w:val="005C0829"/>
    <w:rsid w:val="005C0B1B"/>
    <w:rsid w:val="005C0E1D"/>
    <w:rsid w:val="005C0F9C"/>
    <w:rsid w:val="005C0FA4"/>
    <w:rsid w:val="005C188A"/>
    <w:rsid w:val="005C19FB"/>
    <w:rsid w:val="005C2915"/>
    <w:rsid w:val="005C3353"/>
    <w:rsid w:val="005C3E2C"/>
    <w:rsid w:val="005C4793"/>
    <w:rsid w:val="005C52A9"/>
    <w:rsid w:val="005C55E6"/>
    <w:rsid w:val="005C561A"/>
    <w:rsid w:val="005C5B5F"/>
    <w:rsid w:val="005C5DD0"/>
    <w:rsid w:val="005C65F2"/>
    <w:rsid w:val="005C690D"/>
    <w:rsid w:val="005C74D6"/>
    <w:rsid w:val="005C77EA"/>
    <w:rsid w:val="005C7ACB"/>
    <w:rsid w:val="005D0CC6"/>
    <w:rsid w:val="005D0DF0"/>
    <w:rsid w:val="005D12FD"/>
    <w:rsid w:val="005D14DF"/>
    <w:rsid w:val="005D24F7"/>
    <w:rsid w:val="005D30E3"/>
    <w:rsid w:val="005D32A1"/>
    <w:rsid w:val="005D3327"/>
    <w:rsid w:val="005D3480"/>
    <w:rsid w:val="005D3A85"/>
    <w:rsid w:val="005D453E"/>
    <w:rsid w:val="005D4789"/>
    <w:rsid w:val="005D49D6"/>
    <w:rsid w:val="005D4D9B"/>
    <w:rsid w:val="005D4E1D"/>
    <w:rsid w:val="005D5012"/>
    <w:rsid w:val="005D5076"/>
    <w:rsid w:val="005D527A"/>
    <w:rsid w:val="005D5770"/>
    <w:rsid w:val="005D5790"/>
    <w:rsid w:val="005D5D9D"/>
    <w:rsid w:val="005D5EB8"/>
    <w:rsid w:val="005D62CD"/>
    <w:rsid w:val="005D6854"/>
    <w:rsid w:val="005D6935"/>
    <w:rsid w:val="005D6944"/>
    <w:rsid w:val="005D7013"/>
    <w:rsid w:val="005D748D"/>
    <w:rsid w:val="005D7661"/>
    <w:rsid w:val="005E0309"/>
    <w:rsid w:val="005E0BDC"/>
    <w:rsid w:val="005E0C78"/>
    <w:rsid w:val="005E1008"/>
    <w:rsid w:val="005E10F8"/>
    <w:rsid w:val="005E1191"/>
    <w:rsid w:val="005E12F0"/>
    <w:rsid w:val="005E17E3"/>
    <w:rsid w:val="005E1ADB"/>
    <w:rsid w:val="005E1CAF"/>
    <w:rsid w:val="005E2682"/>
    <w:rsid w:val="005E27E0"/>
    <w:rsid w:val="005E284A"/>
    <w:rsid w:val="005E3210"/>
    <w:rsid w:val="005E3B54"/>
    <w:rsid w:val="005E4458"/>
    <w:rsid w:val="005E4878"/>
    <w:rsid w:val="005E501B"/>
    <w:rsid w:val="005E56DE"/>
    <w:rsid w:val="005E573D"/>
    <w:rsid w:val="005E5994"/>
    <w:rsid w:val="005E63FB"/>
    <w:rsid w:val="005E659F"/>
    <w:rsid w:val="005E68EC"/>
    <w:rsid w:val="005E69E6"/>
    <w:rsid w:val="005E6A0B"/>
    <w:rsid w:val="005E6D88"/>
    <w:rsid w:val="005E744D"/>
    <w:rsid w:val="005E7CE0"/>
    <w:rsid w:val="005F052C"/>
    <w:rsid w:val="005F06CD"/>
    <w:rsid w:val="005F0C12"/>
    <w:rsid w:val="005F1886"/>
    <w:rsid w:val="005F1916"/>
    <w:rsid w:val="005F1F6D"/>
    <w:rsid w:val="005F287F"/>
    <w:rsid w:val="005F2A8C"/>
    <w:rsid w:val="005F2B11"/>
    <w:rsid w:val="005F2E58"/>
    <w:rsid w:val="005F30DB"/>
    <w:rsid w:val="005F318B"/>
    <w:rsid w:val="005F3319"/>
    <w:rsid w:val="005F39FD"/>
    <w:rsid w:val="005F3D7E"/>
    <w:rsid w:val="005F408F"/>
    <w:rsid w:val="005F41FD"/>
    <w:rsid w:val="005F42E3"/>
    <w:rsid w:val="005F445A"/>
    <w:rsid w:val="005F46EC"/>
    <w:rsid w:val="005F46FA"/>
    <w:rsid w:val="005F4E5B"/>
    <w:rsid w:val="005F5252"/>
    <w:rsid w:val="005F554A"/>
    <w:rsid w:val="005F5829"/>
    <w:rsid w:val="005F5877"/>
    <w:rsid w:val="005F59A0"/>
    <w:rsid w:val="005F5CD4"/>
    <w:rsid w:val="005F6B41"/>
    <w:rsid w:val="005F7377"/>
    <w:rsid w:val="005F7B0A"/>
    <w:rsid w:val="005F7D11"/>
    <w:rsid w:val="00600077"/>
    <w:rsid w:val="006001FA"/>
    <w:rsid w:val="0060041C"/>
    <w:rsid w:val="006007C9"/>
    <w:rsid w:val="00600A43"/>
    <w:rsid w:val="00600ABE"/>
    <w:rsid w:val="00600D6D"/>
    <w:rsid w:val="00602084"/>
    <w:rsid w:val="00602E46"/>
    <w:rsid w:val="0060314E"/>
    <w:rsid w:val="00603761"/>
    <w:rsid w:val="00603A9B"/>
    <w:rsid w:val="00603B9A"/>
    <w:rsid w:val="00604321"/>
    <w:rsid w:val="006050E6"/>
    <w:rsid w:val="0060512E"/>
    <w:rsid w:val="0060524B"/>
    <w:rsid w:val="00605274"/>
    <w:rsid w:val="00605CB6"/>
    <w:rsid w:val="00605F12"/>
    <w:rsid w:val="006063D2"/>
    <w:rsid w:val="00606B99"/>
    <w:rsid w:val="006071BE"/>
    <w:rsid w:val="0061012A"/>
    <w:rsid w:val="00610458"/>
    <w:rsid w:val="00610831"/>
    <w:rsid w:val="006108DB"/>
    <w:rsid w:val="00610B10"/>
    <w:rsid w:val="0061124B"/>
    <w:rsid w:val="00611406"/>
    <w:rsid w:val="006123BE"/>
    <w:rsid w:val="00612768"/>
    <w:rsid w:val="00612836"/>
    <w:rsid w:val="00612B77"/>
    <w:rsid w:val="00613347"/>
    <w:rsid w:val="00613441"/>
    <w:rsid w:val="006135D7"/>
    <w:rsid w:val="0061376A"/>
    <w:rsid w:val="00613DB4"/>
    <w:rsid w:val="00613E66"/>
    <w:rsid w:val="00613FF4"/>
    <w:rsid w:val="00614771"/>
    <w:rsid w:val="00614A3D"/>
    <w:rsid w:val="0061556E"/>
    <w:rsid w:val="00615948"/>
    <w:rsid w:val="006159C1"/>
    <w:rsid w:val="00615ADE"/>
    <w:rsid w:val="006161E0"/>
    <w:rsid w:val="0061739A"/>
    <w:rsid w:val="006176E3"/>
    <w:rsid w:val="006178DF"/>
    <w:rsid w:val="00617FF8"/>
    <w:rsid w:val="006201CE"/>
    <w:rsid w:val="00620704"/>
    <w:rsid w:val="00620F96"/>
    <w:rsid w:val="00622084"/>
    <w:rsid w:val="00622358"/>
    <w:rsid w:val="00623035"/>
    <w:rsid w:val="0062366C"/>
    <w:rsid w:val="00623919"/>
    <w:rsid w:val="00623ADA"/>
    <w:rsid w:val="00625046"/>
    <w:rsid w:val="00625CE7"/>
    <w:rsid w:val="006262B8"/>
    <w:rsid w:val="00626607"/>
    <w:rsid w:val="006266FC"/>
    <w:rsid w:val="006268A3"/>
    <w:rsid w:val="006268EE"/>
    <w:rsid w:val="0062713F"/>
    <w:rsid w:val="00627CA8"/>
    <w:rsid w:val="00627CE0"/>
    <w:rsid w:val="00627DFC"/>
    <w:rsid w:val="00627EBB"/>
    <w:rsid w:val="00627F1A"/>
    <w:rsid w:val="0063022C"/>
    <w:rsid w:val="0063033F"/>
    <w:rsid w:val="0063088A"/>
    <w:rsid w:val="00630DAD"/>
    <w:rsid w:val="0063182D"/>
    <w:rsid w:val="00631C48"/>
    <w:rsid w:val="0063271B"/>
    <w:rsid w:val="00632F2E"/>
    <w:rsid w:val="006337EE"/>
    <w:rsid w:val="006341C1"/>
    <w:rsid w:val="00634457"/>
    <w:rsid w:val="006346A1"/>
    <w:rsid w:val="00634C84"/>
    <w:rsid w:val="00634F88"/>
    <w:rsid w:val="00635010"/>
    <w:rsid w:val="0063553F"/>
    <w:rsid w:val="00635609"/>
    <w:rsid w:val="0063590B"/>
    <w:rsid w:val="00636162"/>
    <w:rsid w:val="00636590"/>
    <w:rsid w:val="00636654"/>
    <w:rsid w:val="00636C89"/>
    <w:rsid w:val="006372E2"/>
    <w:rsid w:val="006377EC"/>
    <w:rsid w:val="00637B5C"/>
    <w:rsid w:val="00637CFA"/>
    <w:rsid w:val="00641480"/>
    <w:rsid w:val="0064170D"/>
    <w:rsid w:val="00641849"/>
    <w:rsid w:val="00641AC6"/>
    <w:rsid w:val="00641DA1"/>
    <w:rsid w:val="006420FA"/>
    <w:rsid w:val="006420FF"/>
    <w:rsid w:val="00642353"/>
    <w:rsid w:val="00642D06"/>
    <w:rsid w:val="006431E4"/>
    <w:rsid w:val="006432BE"/>
    <w:rsid w:val="00643B23"/>
    <w:rsid w:val="00643F5A"/>
    <w:rsid w:val="00644175"/>
    <w:rsid w:val="0064445F"/>
    <w:rsid w:val="00644A05"/>
    <w:rsid w:val="00645D5F"/>
    <w:rsid w:val="00645F4B"/>
    <w:rsid w:val="0064639D"/>
    <w:rsid w:val="006469A2"/>
    <w:rsid w:val="00646C6F"/>
    <w:rsid w:val="00647085"/>
    <w:rsid w:val="0064727D"/>
    <w:rsid w:val="006473B1"/>
    <w:rsid w:val="0064747C"/>
    <w:rsid w:val="00647556"/>
    <w:rsid w:val="006479BE"/>
    <w:rsid w:val="00651170"/>
    <w:rsid w:val="0065165C"/>
    <w:rsid w:val="0065175F"/>
    <w:rsid w:val="00651879"/>
    <w:rsid w:val="00651D38"/>
    <w:rsid w:val="00652135"/>
    <w:rsid w:val="00653063"/>
    <w:rsid w:val="00653CAE"/>
    <w:rsid w:val="006540FC"/>
    <w:rsid w:val="0065448A"/>
    <w:rsid w:val="006545AE"/>
    <w:rsid w:val="00654612"/>
    <w:rsid w:val="00654724"/>
    <w:rsid w:val="00654E86"/>
    <w:rsid w:val="0065571F"/>
    <w:rsid w:val="00655A3F"/>
    <w:rsid w:val="00655FF8"/>
    <w:rsid w:val="00656124"/>
    <w:rsid w:val="00656375"/>
    <w:rsid w:val="006565A1"/>
    <w:rsid w:val="00656685"/>
    <w:rsid w:val="006568D1"/>
    <w:rsid w:val="0065693C"/>
    <w:rsid w:val="00656D05"/>
    <w:rsid w:val="00657071"/>
    <w:rsid w:val="00657779"/>
    <w:rsid w:val="00657DB5"/>
    <w:rsid w:val="00657E51"/>
    <w:rsid w:val="00660C7B"/>
    <w:rsid w:val="006610CA"/>
    <w:rsid w:val="006626C9"/>
    <w:rsid w:val="0066270D"/>
    <w:rsid w:val="00662C35"/>
    <w:rsid w:val="00662FBF"/>
    <w:rsid w:val="00663BFE"/>
    <w:rsid w:val="00664EB9"/>
    <w:rsid w:val="00664F0E"/>
    <w:rsid w:val="00665971"/>
    <w:rsid w:val="00665E41"/>
    <w:rsid w:val="00666233"/>
    <w:rsid w:val="006667F6"/>
    <w:rsid w:val="0066696D"/>
    <w:rsid w:val="006676E9"/>
    <w:rsid w:val="00667998"/>
    <w:rsid w:val="00667AAD"/>
    <w:rsid w:val="00667F25"/>
    <w:rsid w:val="00667F78"/>
    <w:rsid w:val="00671091"/>
    <w:rsid w:val="00671231"/>
    <w:rsid w:val="006714B0"/>
    <w:rsid w:val="00671509"/>
    <w:rsid w:val="0067187B"/>
    <w:rsid w:val="00671973"/>
    <w:rsid w:val="00672895"/>
    <w:rsid w:val="006737A2"/>
    <w:rsid w:val="0067393E"/>
    <w:rsid w:val="0067399E"/>
    <w:rsid w:val="00673F55"/>
    <w:rsid w:val="00674CBF"/>
    <w:rsid w:val="0067547D"/>
    <w:rsid w:val="006754DD"/>
    <w:rsid w:val="006759D3"/>
    <w:rsid w:val="00675A15"/>
    <w:rsid w:val="00675AFA"/>
    <w:rsid w:val="00676211"/>
    <w:rsid w:val="0067625A"/>
    <w:rsid w:val="006766E7"/>
    <w:rsid w:val="00676B37"/>
    <w:rsid w:val="00677A73"/>
    <w:rsid w:val="00677D10"/>
    <w:rsid w:val="00680140"/>
    <w:rsid w:val="006808C9"/>
    <w:rsid w:val="00680CB3"/>
    <w:rsid w:val="00680F71"/>
    <w:rsid w:val="00681190"/>
    <w:rsid w:val="00681541"/>
    <w:rsid w:val="006819BC"/>
    <w:rsid w:val="00681C29"/>
    <w:rsid w:val="00681D36"/>
    <w:rsid w:val="00682178"/>
    <w:rsid w:val="00682343"/>
    <w:rsid w:val="00682F04"/>
    <w:rsid w:val="00683453"/>
    <w:rsid w:val="00683D13"/>
    <w:rsid w:val="00684490"/>
    <w:rsid w:val="006847E4"/>
    <w:rsid w:val="00684858"/>
    <w:rsid w:val="006848C1"/>
    <w:rsid w:val="006848CE"/>
    <w:rsid w:val="00684A98"/>
    <w:rsid w:val="00684C50"/>
    <w:rsid w:val="0068557D"/>
    <w:rsid w:val="00685FBC"/>
    <w:rsid w:val="00685FC0"/>
    <w:rsid w:val="00686299"/>
    <w:rsid w:val="006869BB"/>
    <w:rsid w:val="00686A07"/>
    <w:rsid w:val="006870E4"/>
    <w:rsid w:val="0069014F"/>
    <w:rsid w:val="0069072E"/>
    <w:rsid w:val="00690995"/>
    <w:rsid w:val="00691481"/>
    <w:rsid w:val="00691950"/>
    <w:rsid w:val="00691A7D"/>
    <w:rsid w:val="00692A6D"/>
    <w:rsid w:val="00692C57"/>
    <w:rsid w:val="00692E59"/>
    <w:rsid w:val="00693207"/>
    <w:rsid w:val="006933BF"/>
    <w:rsid w:val="006934D9"/>
    <w:rsid w:val="0069376E"/>
    <w:rsid w:val="006940C2"/>
    <w:rsid w:val="0069439A"/>
    <w:rsid w:val="006945A7"/>
    <w:rsid w:val="00694F17"/>
    <w:rsid w:val="00695444"/>
    <w:rsid w:val="00695A07"/>
    <w:rsid w:val="00695AF3"/>
    <w:rsid w:val="00695E6F"/>
    <w:rsid w:val="00696110"/>
    <w:rsid w:val="00696F72"/>
    <w:rsid w:val="006975F0"/>
    <w:rsid w:val="00697A9F"/>
    <w:rsid w:val="006A0257"/>
    <w:rsid w:val="006A028D"/>
    <w:rsid w:val="006A0442"/>
    <w:rsid w:val="006A0698"/>
    <w:rsid w:val="006A0C8F"/>
    <w:rsid w:val="006A0E4E"/>
    <w:rsid w:val="006A0FCA"/>
    <w:rsid w:val="006A12EC"/>
    <w:rsid w:val="006A1543"/>
    <w:rsid w:val="006A191B"/>
    <w:rsid w:val="006A1C25"/>
    <w:rsid w:val="006A1EE8"/>
    <w:rsid w:val="006A21CD"/>
    <w:rsid w:val="006A2764"/>
    <w:rsid w:val="006A2DD4"/>
    <w:rsid w:val="006A3009"/>
    <w:rsid w:val="006A32F5"/>
    <w:rsid w:val="006A41F0"/>
    <w:rsid w:val="006A432D"/>
    <w:rsid w:val="006A4F39"/>
    <w:rsid w:val="006A4F59"/>
    <w:rsid w:val="006A5D9D"/>
    <w:rsid w:val="006A63DA"/>
    <w:rsid w:val="006A65DA"/>
    <w:rsid w:val="006A68A0"/>
    <w:rsid w:val="006A6D02"/>
    <w:rsid w:val="006A6F74"/>
    <w:rsid w:val="006A7090"/>
    <w:rsid w:val="006A794F"/>
    <w:rsid w:val="006A7B39"/>
    <w:rsid w:val="006A7C5E"/>
    <w:rsid w:val="006A7DC1"/>
    <w:rsid w:val="006B063E"/>
    <w:rsid w:val="006B0D06"/>
    <w:rsid w:val="006B0FBE"/>
    <w:rsid w:val="006B15C5"/>
    <w:rsid w:val="006B1E24"/>
    <w:rsid w:val="006B1F25"/>
    <w:rsid w:val="006B1FCC"/>
    <w:rsid w:val="006B22B8"/>
    <w:rsid w:val="006B22F3"/>
    <w:rsid w:val="006B239B"/>
    <w:rsid w:val="006B27C1"/>
    <w:rsid w:val="006B27E0"/>
    <w:rsid w:val="006B3237"/>
    <w:rsid w:val="006B325D"/>
    <w:rsid w:val="006B360D"/>
    <w:rsid w:val="006B38BD"/>
    <w:rsid w:val="006B41B2"/>
    <w:rsid w:val="006B4220"/>
    <w:rsid w:val="006B46E2"/>
    <w:rsid w:val="006B48BE"/>
    <w:rsid w:val="006B4A68"/>
    <w:rsid w:val="006B4BD4"/>
    <w:rsid w:val="006B4E59"/>
    <w:rsid w:val="006B510C"/>
    <w:rsid w:val="006B63A8"/>
    <w:rsid w:val="006B6696"/>
    <w:rsid w:val="006B72B5"/>
    <w:rsid w:val="006B7795"/>
    <w:rsid w:val="006C0671"/>
    <w:rsid w:val="006C0686"/>
    <w:rsid w:val="006C1E4F"/>
    <w:rsid w:val="006C1F5C"/>
    <w:rsid w:val="006C295F"/>
    <w:rsid w:val="006C2FC9"/>
    <w:rsid w:val="006C3C02"/>
    <w:rsid w:val="006C4477"/>
    <w:rsid w:val="006C4B16"/>
    <w:rsid w:val="006C4C7B"/>
    <w:rsid w:val="006C52C0"/>
    <w:rsid w:val="006C590A"/>
    <w:rsid w:val="006C5FE9"/>
    <w:rsid w:val="006C6396"/>
    <w:rsid w:val="006C6468"/>
    <w:rsid w:val="006C67D5"/>
    <w:rsid w:val="006C6DBC"/>
    <w:rsid w:val="006C7C9C"/>
    <w:rsid w:val="006C7ED5"/>
    <w:rsid w:val="006D05B2"/>
    <w:rsid w:val="006D0752"/>
    <w:rsid w:val="006D0AC6"/>
    <w:rsid w:val="006D137B"/>
    <w:rsid w:val="006D17FB"/>
    <w:rsid w:val="006D18F4"/>
    <w:rsid w:val="006D19DA"/>
    <w:rsid w:val="006D1B11"/>
    <w:rsid w:val="006D1BA9"/>
    <w:rsid w:val="006D2176"/>
    <w:rsid w:val="006D223E"/>
    <w:rsid w:val="006D2498"/>
    <w:rsid w:val="006D25D5"/>
    <w:rsid w:val="006D2B14"/>
    <w:rsid w:val="006D317F"/>
    <w:rsid w:val="006D3609"/>
    <w:rsid w:val="006D3A37"/>
    <w:rsid w:val="006D3B53"/>
    <w:rsid w:val="006D3B7C"/>
    <w:rsid w:val="006D3EF4"/>
    <w:rsid w:val="006D4005"/>
    <w:rsid w:val="006D45BC"/>
    <w:rsid w:val="006D47BB"/>
    <w:rsid w:val="006D4D0D"/>
    <w:rsid w:val="006D5208"/>
    <w:rsid w:val="006D548A"/>
    <w:rsid w:val="006D55E7"/>
    <w:rsid w:val="006D7159"/>
    <w:rsid w:val="006D7E0E"/>
    <w:rsid w:val="006E018D"/>
    <w:rsid w:val="006E04D9"/>
    <w:rsid w:val="006E070B"/>
    <w:rsid w:val="006E0D67"/>
    <w:rsid w:val="006E12D5"/>
    <w:rsid w:val="006E14D0"/>
    <w:rsid w:val="006E195A"/>
    <w:rsid w:val="006E2B75"/>
    <w:rsid w:val="006E2FBB"/>
    <w:rsid w:val="006E32A0"/>
    <w:rsid w:val="006E3831"/>
    <w:rsid w:val="006E38E7"/>
    <w:rsid w:val="006E3B40"/>
    <w:rsid w:val="006E3C76"/>
    <w:rsid w:val="006E4102"/>
    <w:rsid w:val="006E449E"/>
    <w:rsid w:val="006E46D6"/>
    <w:rsid w:val="006E474A"/>
    <w:rsid w:val="006E4A82"/>
    <w:rsid w:val="006E4BA2"/>
    <w:rsid w:val="006E53FF"/>
    <w:rsid w:val="006E55BF"/>
    <w:rsid w:val="006E575B"/>
    <w:rsid w:val="006E5A18"/>
    <w:rsid w:val="006E5E77"/>
    <w:rsid w:val="006E6512"/>
    <w:rsid w:val="006E664A"/>
    <w:rsid w:val="006E66D6"/>
    <w:rsid w:val="006E674A"/>
    <w:rsid w:val="006E732E"/>
    <w:rsid w:val="006E7645"/>
    <w:rsid w:val="006E7771"/>
    <w:rsid w:val="006E7991"/>
    <w:rsid w:val="006E7BB0"/>
    <w:rsid w:val="006E7CA2"/>
    <w:rsid w:val="006E7D1E"/>
    <w:rsid w:val="006F0001"/>
    <w:rsid w:val="006F0600"/>
    <w:rsid w:val="006F0673"/>
    <w:rsid w:val="006F079D"/>
    <w:rsid w:val="006F1FFD"/>
    <w:rsid w:val="006F2A98"/>
    <w:rsid w:val="006F2E64"/>
    <w:rsid w:val="006F3365"/>
    <w:rsid w:val="006F37B9"/>
    <w:rsid w:val="006F3924"/>
    <w:rsid w:val="006F3DF8"/>
    <w:rsid w:val="006F4266"/>
    <w:rsid w:val="006F42F3"/>
    <w:rsid w:val="006F430F"/>
    <w:rsid w:val="006F438A"/>
    <w:rsid w:val="006F444D"/>
    <w:rsid w:val="006F471F"/>
    <w:rsid w:val="006F47C7"/>
    <w:rsid w:val="006F4B5D"/>
    <w:rsid w:val="006F5D19"/>
    <w:rsid w:val="006F68A8"/>
    <w:rsid w:val="006F69EB"/>
    <w:rsid w:val="006F6AE3"/>
    <w:rsid w:val="006F7EA2"/>
    <w:rsid w:val="006F7F72"/>
    <w:rsid w:val="007006A9"/>
    <w:rsid w:val="0070085B"/>
    <w:rsid w:val="00700B6A"/>
    <w:rsid w:val="00700C84"/>
    <w:rsid w:val="00700CBA"/>
    <w:rsid w:val="00700FC2"/>
    <w:rsid w:val="007010EA"/>
    <w:rsid w:val="007012EF"/>
    <w:rsid w:val="007013B7"/>
    <w:rsid w:val="00701685"/>
    <w:rsid w:val="00701B4C"/>
    <w:rsid w:val="00701BE6"/>
    <w:rsid w:val="007020C7"/>
    <w:rsid w:val="00702517"/>
    <w:rsid w:val="00703039"/>
    <w:rsid w:val="007035E6"/>
    <w:rsid w:val="00704180"/>
    <w:rsid w:val="0070430B"/>
    <w:rsid w:val="0070433F"/>
    <w:rsid w:val="00704706"/>
    <w:rsid w:val="00704AB7"/>
    <w:rsid w:val="00704D8E"/>
    <w:rsid w:val="007056BA"/>
    <w:rsid w:val="00705CD4"/>
    <w:rsid w:val="00705DA8"/>
    <w:rsid w:val="00706126"/>
    <w:rsid w:val="007062A3"/>
    <w:rsid w:val="00707060"/>
    <w:rsid w:val="00707116"/>
    <w:rsid w:val="0070737F"/>
    <w:rsid w:val="00707CB2"/>
    <w:rsid w:val="00707D40"/>
    <w:rsid w:val="00707DCC"/>
    <w:rsid w:val="007106C0"/>
    <w:rsid w:val="00710D5C"/>
    <w:rsid w:val="0071107E"/>
    <w:rsid w:val="007113A3"/>
    <w:rsid w:val="0071144D"/>
    <w:rsid w:val="00711629"/>
    <w:rsid w:val="007117A2"/>
    <w:rsid w:val="007118DA"/>
    <w:rsid w:val="00711B15"/>
    <w:rsid w:val="00711D25"/>
    <w:rsid w:val="00711EF1"/>
    <w:rsid w:val="00712282"/>
    <w:rsid w:val="00712AC0"/>
    <w:rsid w:val="00712B15"/>
    <w:rsid w:val="00713061"/>
    <w:rsid w:val="00713149"/>
    <w:rsid w:val="007132BA"/>
    <w:rsid w:val="007136D5"/>
    <w:rsid w:val="00713A16"/>
    <w:rsid w:val="00713D6F"/>
    <w:rsid w:val="0071433B"/>
    <w:rsid w:val="00714741"/>
    <w:rsid w:val="00714805"/>
    <w:rsid w:val="00714DB6"/>
    <w:rsid w:val="00714F2E"/>
    <w:rsid w:val="007152A6"/>
    <w:rsid w:val="0071557B"/>
    <w:rsid w:val="00715726"/>
    <w:rsid w:val="00716223"/>
    <w:rsid w:val="0071623C"/>
    <w:rsid w:val="0071781C"/>
    <w:rsid w:val="00717A3C"/>
    <w:rsid w:val="0072008F"/>
    <w:rsid w:val="00720096"/>
    <w:rsid w:val="007205FE"/>
    <w:rsid w:val="0072144C"/>
    <w:rsid w:val="007220ED"/>
    <w:rsid w:val="007223A8"/>
    <w:rsid w:val="007224E7"/>
    <w:rsid w:val="007224EE"/>
    <w:rsid w:val="007227A9"/>
    <w:rsid w:val="00722898"/>
    <w:rsid w:val="007229A5"/>
    <w:rsid w:val="00723753"/>
    <w:rsid w:val="00723BCB"/>
    <w:rsid w:val="00724151"/>
    <w:rsid w:val="007243E4"/>
    <w:rsid w:val="0072472A"/>
    <w:rsid w:val="00724D7D"/>
    <w:rsid w:val="007255CE"/>
    <w:rsid w:val="00725643"/>
    <w:rsid w:val="0072571F"/>
    <w:rsid w:val="00725955"/>
    <w:rsid w:val="007259ED"/>
    <w:rsid w:val="00725B63"/>
    <w:rsid w:val="00725D93"/>
    <w:rsid w:val="00725DFD"/>
    <w:rsid w:val="0072604B"/>
    <w:rsid w:val="0072631A"/>
    <w:rsid w:val="007268D6"/>
    <w:rsid w:val="00726BD0"/>
    <w:rsid w:val="007272FD"/>
    <w:rsid w:val="007274F7"/>
    <w:rsid w:val="00727518"/>
    <w:rsid w:val="0072770E"/>
    <w:rsid w:val="007277A4"/>
    <w:rsid w:val="007278C5"/>
    <w:rsid w:val="00727A84"/>
    <w:rsid w:val="00727C8E"/>
    <w:rsid w:val="0073024E"/>
    <w:rsid w:val="0073059A"/>
    <w:rsid w:val="00730BD1"/>
    <w:rsid w:val="00730D50"/>
    <w:rsid w:val="00731180"/>
    <w:rsid w:val="007314C5"/>
    <w:rsid w:val="00731717"/>
    <w:rsid w:val="00731955"/>
    <w:rsid w:val="00731BD1"/>
    <w:rsid w:val="00731E17"/>
    <w:rsid w:val="00731FB8"/>
    <w:rsid w:val="00732170"/>
    <w:rsid w:val="00732AD0"/>
    <w:rsid w:val="0073360B"/>
    <w:rsid w:val="0073365D"/>
    <w:rsid w:val="00733742"/>
    <w:rsid w:val="00734023"/>
    <w:rsid w:val="00734257"/>
    <w:rsid w:val="00734FE3"/>
    <w:rsid w:val="007356A8"/>
    <w:rsid w:val="00735AF3"/>
    <w:rsid w:val="0073689F"/>
    <w:rsid w:val="007370D8"/>
    <w:rsid w:val="0073719E"/>
    <w:rsid w:val="007376A2"/>
    <w:rsid w:val="00737F23"/>
    <w:rsid w:val="00740930"/>
    <w:rsid w:val="00740FF4"/>
    <w:rsid w:val="007410DB"/>
    <w:rsid w:val="00741397"/>
    <w:rsid w:val="00741894"/>
    <w:rsid w:val="00741B43"/>
    <w:rsid w:val="00741F87"/>
    <w:rsid w:val="007427E8"/>
    <w:rsid w:val="00742ABE"/>
    <w:rsid w:val="00742D18"/>
    <w:rsid w:val="00742F6B"/>
    <w:rsid w:val="00743370"/>
    <w:rsid w:val="0074384A"/>
    <w:rsid w:val="00744006"/>
    <w:rsid w:val="007440F6"/>
    <w:rsid w:val="007442BB"/>
    <w:rsid w:val="007442D5"/>
    <w:rsid w:val="00744499"/>
    <w:rsid w:val="00744582"/>
    <w:rsid w:val="00744BC6"/>
    <w:rsid w:val="00744DBF"/>
    <w:rsid w:val="00744DF3"/>
    <w:rsid w:val="00744E0D"/>
    <w:rsid w:val="007451FF"/>
    <w:rsid w:val="0074543C"/>
    <w:rsid w:val="0074564A"/>
    <w:rsid w:val="00745827"/>
    <w:rsid w:val="00745B5E"/>
    <w:rsid w:val="0074617D"/>
    <w:rsid w:val="007464D1"/>
    <w:rsid w:val="00746832"/>
    <w:rsid w:val="00746854"/>
    <w:rsid w:val="00746AC7"/>
    <w:rsid w:val="007474CF"/>
    <w:rsid w:val="007475A9"/>
    <w:rsid w:val="00750102"/>
    <w:rsid w:val="0075012F"/>
    <w:rsid w:val="007502E9"/>
    <w:rsid w:val="007502FC"/>
    <w:rsid w:val="00750441"/>
    <w:rsid w:val="00750A33"/>
    <w:rsid w:val="00750AD1"/>
    <w:rsid w:val="00750ECC"/>
    <w:rsid w:val="007512F8"/>
    <w:rsid w:val="0075184D"/>
    <w:rsid w:val="00751BD0"/>
    <w:rsid w:val="00752290"/>
    <w:rsid w:val="00752482"/>
    <w:rsid w:val="0075273E"/>
    <w:rsid w:val="007529BD"/>
    <w:rsid w:val="00752C9A"/>
    <w:rsid w:val="007537C2"/>
    <w:rsid w:val="0075386E"/>
    <w:rsid w:val="007540B1"/>
    <w:rsid w:val="00754587"/>
    <w:rsid w:val="0075530A"/>
    <w:rsid w:val="007553F4"/>
    <w:rsid w:val="00755435"/>
    <w:rsid w:val="00755514"/>
    <w:rsid w:val="007555E3"/>
    <w:rsid w:val="00755B01"/>
    <w:rsid w:val="00755CC6"/>
    <w:rsid w:val="00755FF2"/>
    <w:rsid w:val="007562FE"/>
    <w:rsid w:val="00756584"/>
    <w:rsid w:val="007565D9"/>
    <w:rsid w:val="007567F3"/>
    <w:rsid w:val="0075691D"/>
    <w:rsid w:val="00756CA7"/>
    <w:rsid w:val="00757190"/>
    <w:rsid w:val="00757D35"/>
    <w:rsid w:val="007600F0"/>
    <w:rsid w:val="00760199"/>
    <w:rsid w:val="00760BED"/>
    <w:rsid w:val="00760D48"/>
    <w:rsid w:val="00760E63"/>
    <w:rsid w:val="00761061"/>
    <w:rsid w:val="0076108E"/>
    <w:rsid w:val="007611F7"/>
    <w:rsid w:val="00761473"/>
    <w:rsid w:val="007614C9"/>
    <w:rsid w:val="00761B8A"/>
    <w:rsid w:val="007621A2"/>
    <w:rsid w:val="007621E4"/>
    <w:rsid w:val="0076269E"/>
    <w:rsid w:val="0076347F"/>
    <w:rsid w:val="00763579"/>
    <w:rsid w:val="00763C02"/>
    <w:rsid w:val="00764893"/>
    <w:rsid w:val="007648A6"/>
    <w:rsid w:val="00764930"/>
    <w:rsid w:val="00764B60"/>
    <w:rsid w:val="007651FC"/>
    <w:rsid w:val="0076543D"/>
    <w:rsid w:val="007656FF"/>
    <w:rsid w:val="00765956"/>
    <w:rsid w:val="00765D59"/>
    <w:rsid w:val="00765D61"/>
    <w:rsid w:val="00765F42"/>
    <w:rsid w:val="00765F74"/>
    <w:rsid w:val="007664E0"/>
    <w:rsid w:val="00766711"/>
    <w:rsid w:val="0076683A"/>
    <w:rsid w:val="007668FE"/>
    <w:rsid w:val="00766BC3"/>
    <w:rsid w:val="00766C05"/>
    <w:rsid w:val="00767443"/>
    <w:rsid w:val="007676A4"/>
    <w:rsid w:val="00770E63"/>
    <w:rsid w:val="00771248"/>
    <w:rsid w:val="00771D01"/>
    <w:rsid w:val="00771E46"/>
    <w:rsid w:val="007721F0"/>
    <w:rsid w:val="00772537"/>
    <w:rsid w:val="007725BB"/>
    <w:rsid w:val="00772C28"/>
    <w:rsid w:val="00772C96"/>
    <w:rsid w:val="00773145"/>
    <w:rsid w:val="007735E2"/>
    <w:rsid w:val="00773C47"/>
    <w:rsid w:val="0077420C"/>
    <w:rsid w:val="00774CF8"/>
    <w:rsid w:val="007752B5"/>
    <w:rsid w:val="00775B4D"/>
    <w:rsid w:val="00776555"/>
    <w:rsid w:val="00777084"/>
    <w:rsid w:val="0077723D"/>
    <w:rsid w:val="0077788F"/>
    <w:rsid w:val="00777B73"/>
    <w:rsid w:val="00780376"/>
    <w:rsid w:val="00780622"/>
    <w:rsid w:val="00780BBC"/>
    <w:rsid w:val="00780CBB"/>
    <w:rsid w:val="00781324"/>
    <w:rsid w:val="00781348"/>
    <w:rsid w:val="00781939"/>
    <w:rsid w:val="00781D97"/>
    <w:rsid w:val="00781EC7"/>
    <w:rsid w:val="0078216E"/>
    <w:rsid w:val="00782251"/>
    <w:rsid w:val="00782295"/>
    <w:rsid w:val="007825A4"/>
    <w:rsid w:val="007827BB"/>
    <w:rsid w:val="00782969"/>
    <w:rsid w:val="00782D30"/>
    <w:rsid w:val="007834C1"/>
    <w:rsid w:val="00783589"/>
    <w:rsid w:val="0078388B"/>
    <w:rsid w:val="007838C9"/>
    <w:rsid w:val="0078397D"/>
    <w:rsid w:val="00783BEA"/>
    <w:rsid w:val="00784219"/>
    <w:rsid w:val="0078451B"/>
    <w:rsid w:val="00784869"/>
    <w:rsid w:val="007848FC"/>
    <w:rsid w:val="00784979"/>
    <w:rsid w:val="00784A86"/>
    <w:rsid w:val="00784F16"/>
    <w:rsid w:val="00785881"/>
    <w:rsid w:val="007858B7"/>
    <w:rsid w:val="00785909"/>
    <w:rsid w:val="00785A36"/>
    <w:rsid w:val="00785E0D"/>
    <w:rsid w:val="00786DAD"/>
    <w:rsid w:val="007877DC"/>
    <w:rsid w:val="00787AC1"/>
    <w:rsid w:val="0079056A"/>
    <w:rsid w:val="00790766"/>
    <w:rsid w:val="0079092A"/>
    <w:rsid w:val="007910FC"/>
    <w:rsid w:val="007912B6"/>
    <w:rsid w:val="00791B80"/>
    <w:rsid w:val="00792947"/>
    <w:rsid w:val="00792E4F"/>
    <w:rsid w:val="00792E7C"/>
    <w:rsid w:val="00793339"/>
    <w:rsid w:val="0079343D"/>
    <w:rsid w:val="00793AA2"/>
    <w:rsid w:val="00793AD1"/>
    <w:rsid w:val="00793CC3"/>
    <w:rsid w:val="00794394"/>
    <w:rsid w:val="007948C1"/>
    <w:rsid w:val="00794FFB"/>
    <w:rsid w:val="00795903"/>
    <w:rsid w:val="00795DA3"/>
    <w:rsid w:val="0079696B"/>
    <w:rsid w:val="007969DA"/>
    <w:rsid w:val="00796F3A"/>
    <w:rsid w:val="007974B9"/>
    <w:rsid w:val="00797539"/>
    <w:rsid w:val="00797737"/>
    <w:rsid w:val="007977FF"/>
    <w:rsid w:val="00797814"/>
    <w:rsid w:val="00797A26"/>
    <w:rsid w:val="00797C59"/>
    <w:rsid w:val="007A003E"/>
    <w:rsid w:val="007A0307"/>
    <w:rsid w:val="007A0808"/>
    <w:rsid w:val="007A1036"/>
    <w:rsid w:val="007A15E4"/>
    <w:rsid w:val="007A1F87"/>
    <w:rsid w:val="007A2140"/>
    <w:rsid w:val="007A2287"/>
    <w:rsid w:val="007A2504"/>
    <w:rsid w:val="007A2CF0"/>
    <w:rsid w:val="007A2DCE"/>
    <w:rsid w:val="007A3032"/>
    <w:rsid w:val="007A352F"/>
    <w:rsid w:val="007A367C"/>
    <w:rsid w:val="007A38C5"/>
    <w:rsid w:val="007A3982"/>
    <w:rsid w:val="007A3D6C"/>
    <w:rsid w:val="007A3EBB"/>
    <w:rsid w:val="007A46CF"/>
    <w:rsid w:val="007A48C0"/>
    <w:rsid w:val="007A54A9"/>
    <w:rsid w:val="007A5D36"/>
    <w:rsid w:val="007A6307"/>
    <w:rsid w:val="007A696E"/>
    <w:rsid w:val="007B01AA"/>
    <w:rsid w:val="007B0407"/>
    <w:rsid w:val="007B0921"/>
    <w:rsid w:val="007B0BAB"/>
    <w:rsid w:val="007B0CCB"/>
    <w:rsid w:val="007B0D97"/>
    <w:rsid w:val="007B10A6"/>
    <w:rsid w:val="007B1BC5"/>
    <w:rsid w:val="007B23CD"/>
    <w:rsid w:val="007B2808"/>
    <w:rsid w:val="007B2D61"/>
    <w:rsid w:val="007B2ED6"/>
    <w:rsid w:val="007B2F6E"/>
    <w:rsid w:val="007B32EE"/>
    <w:rsid w:val="007B3C89"/>
    <w:rsid w:val="007B3DFB"/>
    <w:rsid w:val="007B4475"/>
    <w:rsid w:val="007B4874"/>
    <w:rsid w:val="007B4CD1"/>
    <w:rsid w:val="007B4CE4"/>
    <w:rsid w:val="007B4D4B"/>
    <w:rsid w:val="007B51BC"/>
    <w:rsid w:val="007B5205"/>
    <w:rsid w:val="007B5261"/>
    <w:rsid w:val="007B579A"/>
    <w:rsid w:val="007B5A0C"/>
    <w:rsid w:val="007B5A2B"/>
    <w:rsid w:val="007B5A39"/>
    <w:rsid w:val="007B5DB5"/>
    <w:rsid w:val="007B6437"/>
    <w:rsid w:val="007B6897"/>
    <w:rsid w:val="007B68B3"/>
    <w:rsid w:val="007B6954"/>
    <w:rsid w:val="007B77F8"/>
    <w:rsid w:val="007B7ACE"/>
    <w:rsid w:val="007B7FB7"/>
    <w:rsid w:val="007C00F6"/>
    <w:rsid w:val="007C0305"/>
    <w:rsid w:val="007C0805"/>
    <w:rsid w:val="007C08FC"/>
    <w:rsid w:val="007C0FEA"/>
    <w:rsid w:val="007C1366"/>
    <w:rsid w:val="007C1F7B"/>
    <w:rsid w:val="007C20B8"/>
    <w:rsid w:val="007C2E82"/>
    <w:rsid w:val="007C2EE1"/>
    <w:rsid w:val="007C36A0"/>
    <w:rsid w:val="007C3D3B"/>
    <w:rsid w:val="007C3FE2"/>
    <w:rsid w:val="007C45E5"/>
    <w:rsid w:val="007C491F"/>
    <w:rsid w:val="007C4AB8"/>
    <w:rsid w:val="007C4F9E"/>
    <w:rsid w:val="007C54B6"/>
    <w:rsid w:val="007C5C9D"/>
    <w:rsid w:val="007C5F25"/>
    <w:rsid w:val="007C5F31"/>
    <w:rsid w:val="007C6029"/>
    <w:rsid w:val="007C6222"/>
    <w:rsid w:val="007C6410"/>
    <w:rsid w:val="007C6767"/>
    <w:rsid w:val="007C6B5C"/>
    <w:rsid w:val="007C6D18"/>
    <w:rsid w:val="007C7247"/>
    <w:rsid w:val="007C75CE"/>
    <w:rsid w:val="007C7BC8"/>
    <w:rsid w:val="007D02AE"/>
    <w:rsid w:val="007D0409"/>
    <w:rsid w:val="007D09DE"/>
    <w:rsid w:val="007D0C97"/>
    <w:rsid w:val="007D0EDF"/>
    <w:rsid w:val="007D1548"/>
    <w:rsid w:val="007D1704"/>
    <w:rsid w:val="007D1B37"/>
    <w:rsid w:val="007D1CAB"/>
    <w:rsid w:val="007D1D15"/>
    <w:rsid w:val="007D1F2A"/>
    <w:rsid w:val="007D1FAE"/>
    <w:rsid w:val="007D2287"/>
    <w:rsid w:val="007D2520"/>
    <w:rsid w:val="007D310C"/>
    <w:rsid w:val="007D3614"/>
    <w:rsid w:val="007D4129"/>
    <w:rsid w:val="007D42F5"/>
    <w:rsid w:val="007D4731"/>
    <w:rsid w:val="007D4E26"/>
    <w:rsid w:val="007D51BF"/>
    <w:rsid w:val="007D559B"/>
    <w:rsid w:val="007D5684"/>
    <w:rsid w:val="007D583A"/>
    <w:rsid w:val="007D638C"/>
    <w:rsid w:val="007D65E2"/>
    <w:rsid w:val="007D6721"/>
    <w:rsid w:val="007D6953"/>
    <w:rsid w:val="007D6E01"/>
    <w:rsid w:val="007D6E59"/>
    <w:rsid w:val="007D786E"/>
    <w:rsid w:val="007D78DD"/>
    <w:rsid w:val="007E074F"/>
    <w:rsid w:val="007E0A3B"/>
    <w:rsid w:val="007E0C14"/>
    <w:rsid w:val="007E11EF"/>
    <w:rsid w:val="007E1B27"/>
    <w:rsid w:val="007E1C8D"/>
    <w:rsid w:val="007E2227"/>
    <w:rsid w:val="007E2374"/>
    <w:rsid w:val="007E2CE5"/>
    <w:rsid w:val="007E393F"/>
    <w:rsid w:val="007E468F"/>
    <w:rsid w:val="007E497A"/>
    <w:rsid w:val="007E4FFE"/>
    <w:rsid w:val="007E5D7B"/>
    <w:rsid w:val="007E60E6"/>
    <w:rsid w:val="007E61F3"/>
    <w:rsid w:val="007E677B"/>
    <w:rsid w:val="007E691B"/>
    <w:rsid w:val="007E69A5"/>
    <w:rsid w:val="007E6A07"/>
    <w:rsid w:val="007E6B90"/>
    <w:rsid w:val="007E6D14"/>
    <w:rsid w:val="007E735F"/>
    <w:rsid w:val="007E7611"/>
    <w:rsid w:val="007E7936"/>
    <w:rsid w:val="007E7F6C"/>
    <w:rsid w:val="007E7F76"/>
    <w:rsid w:val="007F02D4"/>
    <w:rsid w:val="007F0EE8"/>
    <w:rsid w:val="007F0FCA"/>
    <w:rsid w:val="007F1557"/>
    <w:rsid w:val="007F1B09"/>
    <w:rsid w:val="007F1E20"/>
    <w:rsid w:val="007F1FD9"/>
    <w:rsid w:val="007F2656"/>
    <w:rsid w:val="007F26B1"/>
    <w:rsid w:val="007F2FEE"/>
    <w:rsid w:val="007F3485"/>
    <w:rsid w:val="007F3BB8"/>
    <w:rsid w:val="007F3D67"/>
    <w:rsid w:val="007F3F59"/>
    <w:rsid w:val="007F474C"/>
    <w:rsid w:val="007F484E"/>
    <w:rsid w:val="007F4852"/>
    <w:rsid w:val="007F485A"/>
    <w:rsid w:val="007F509D"/>
    <w:rsid w:val="007F5DDE"/>
    <w:rsid w:val="007F6067"/>
    <w:rsid w:val="007F6642"/>
    <w:rsid w:val="007F6700"/>
    <w:rsid w:val="007F672E"/>
    <w:rsid w:val="007F6AE3"/>
    <w:rsid w:val="007F6CE2"/>
    <w:rsid w:val="007F7521"/>
    <w:rsid w:val="007F7850"/>
    <w:rsid w:val="007F7902"/>
    <w:rsid w:val="007F7DCD"/>
    <w:rsid w:val="00800425"/>
    <w:rsid w:val="0080072A"/>
    <w:rsid w:val="0080152B"/>
    <w:rsid w:val="00801984"/>
    <w:rsid w:val="00801B37"/>
    <w:rsid w:val="008023EC"/>
    <w:rsid w:val="008024CF"/>
    <w:rsid w:val="00802500"/>
    <w:rsid w:val="008027A8"/>
    <w:rsid w:val="008028E0"/>
    <w:rsid w:val="008029F0"/>
    <w:rsid w:val="008030B5"/>
    <w:rsid w:val="008040DE"/>
    <w:rsid w:val="00805129"/>
    <w:rsid w:val="00805380"/>
    <w:rsid w:val="00805B43"/>
    <w:rsid w:val="00805FD4"/>
    <w:rsid w:val="0080699D"/>
    <w:rsid w:val="00806D3B"/>
    <w:rsid w:val="00806F88"/>
    <w:rsid w:val="00807146"/>
    <w:rsid w:val="008073B1"/>
    <w:rsid w:val="008078DA"/>
    <w:rsid w:val="00807EE5"/>
    <w:rsid w:val="00807FF9"/>
    <w:rsid w:val="008100B1"/>
    <w:rsid w:val="00810291"/>
    <w:rsid w:val="008107EA"/>
    <w:rsid w:val="00811178"/>
    <w:rsid w:val="00811466"/>
    <w:rsid w:val="0081185E"/>
    <w:rsid w:val="008128D1"/>
    <w:rsid w:val="00813277"/>
    <w:rsid w:val="00813326"/>
    <w:rsid w:val="0081349D"/>
    <w:rsid w:val="008137EF"/>
    <w:rsid w:val="00813836"/>
    <w:rsid w:val="00813904"/>
    <w:rsid w:val="00813C52"/>
    <w:rsid w:val="00813FDB"/>
    <w:rsid w:val="00814408"/>
    <w:rsid w:val="00814657"/>
    <w:rsid w:val="008148EF"/>
    <w:rsid w:val="0081586A"/>
    <w:rsid w:val="00815B7D"/>
    <w:rsid w:val="00815EE1"/>
    <w:rsid w:val="00815F88"/>
    <w:rsid w:val="008163DF"/>
    <w:rsid w:val="00816404"/>
    <w:rsid w:val="008164CA"/>
    <w:rsid w:val="00816D12"/>
    <w:rsid w:val="00816FC5"/>
    <w:rsid w:val="00817023"/>
    <w:rsid w:val="008175B8"/>
    <w:rsid w:val="00817843"/>
    <w:rsid w:val="00817A3F"/>
    <w:rsid w:val="00817E73"/>
    <w:rsid w:val="00817F00"/>
    <w:rsid w:val="00817F01"/>
    <w:rsid w:val="008204A8"/>
    <w:rsid w:val="008205DA"/>
    <w:rsid w:val="00821023"/>
    <w:rsid w:val="00821052"/>
    <w:rsid w:val="008212E1"/>
    <w:rsid w:val="0082160C"/>
    <w:rsid w:val="0082198D"/>
    <w:rsid w:val="00821E0E"/>
    <w:rsid w:val="0082281E"/>
    <w:rsid w:val="008229F7"/>
    <w:rsid w:val="00822DB3"/>
    <w:rsid w:val="008231E4"/>
    <w:rsid w:val="0082324D"/>
    <w:rsid w:val="008237C5"/>
    <w:rsid w:val="00823CAB"/>
    <w:rsid w:val="00823FC5"/>
    <w:rsid w:val="008247B4"/>
    <w:rsid w:val="008247D2"/>
    <w:rsid w:val="00825CEA"/>
    <w:rsid w:val="0082632D"/>
    <w:rsid w:val="008267AE"/>
    <w:rsid w:val="0082700C"/>
    <w:rsid w:val="008270EC"/>
    <w:rsid w:val="0082739C"/>
    <w:rsid w:val="00830C6A"/>
    <w:rsid w:val="00830D67"/>
    <w:rsid w:val="00831162"/>
    <w:rsid w:val="00831A53"/>
    <w:rsid w:val="00831ADB"/>
    <w:rsid w:val="00831BAC"/>
    <w:rsid w:val="00831CC4"/>
    <w:rsid w:val="00831D52"/>
    <w:rsid w:val="00831FD9"/>
    <w:rsid w:val="00832ADC"/>
    <w:rsid w:val="008337E8"/>
    <w:rsid w:val="00834757"/>
    <w:rsid w:val="008348B6"/>
    <w:rsid w:val="00834CF5"/>
    <w:rsid w:val="008351E7"/>
    <w:rsid w:val="0083524E"/>
    <w:rsid w:val="00835271"/>
    <w:rsid w:val="0083553F"/>
    <w:rsid w:val="00835598"/>
    <w:rsid w:val="008358AD"/>
    <w:rsid w:val="00835C6E"/>
    <w:rsid w:val="00835F77"/>
    <w:rsid w:val="00836511"/>
    <w:rsid w:val="008367F4"/>
    <w:rsid w:val="00836A1B"/>
    <w:rsid w:val="00836DDB"/>
    <w:rsid w:val="0083727C"/>
    <w:rsid w:val="00837CD7"/>
    <w:rsid w:val="00837ECB"/>
    <w:rsid w:val="00837F4A"/>
    <w:rsid w:val="00840AF4"/>
    <w:rsid w:val="008411BD"/>
    <w:rsid w:val="00841400"/>
    <w:rsid w:val="00842187"/>
    <w:rsid w:val="0084248C"/>
    <w:rsid w:val="0084263D"/>
    <w:rsid w:val="0084298D"/>
    <w:rsid w:val="00842CF2"/>
    <w:rsid w:val="008434B0"/>
    <w:rsid w:val="008441C7"/>
    <w:rsid w:val="0084423E"/>
    <w:rsid w:val="00844489"/>
    <w:rsid w:val="008446D5"/>
    <w:rsid w:val="008447C7"/>
    <w:rsid w:val="00844E7B"/>
    <w:rsid w:val="00845453"/>
    <w:rsid w:val="008454E9"/>
    <w:rsid w:val="008454F6"/>
    <w:rsid w:val="00845884"/>
    <w:rsid w:val="0084590E"/>
    <w:rsid w:val="00846129"/>
    <w:rsid w:val="00846599"/>
    <w:rsid w:val="008466EC"/>
    <w:rsid w:val="00846DC9"/>
    <w:rsid w:val="00847136"/>
    <w:rsid w:val="0084715E"/>
    <w:rsid w:val="0084781B"/>
    <w:rsid w:val="00847C7D"/>
    <w:rsid w:val="00847D7F"/>
    <w:rsid w:val="00847DE7"/>
    <w:rsid w:val="00847E73"/>
    <w:rsid w:val="00850347"/>
    <w:rsid w:val="008507BC"/>
    <w:rsid w:val="0085112F"/>
    <w:rsid w:val="0085123F"/>
    <w:rsid w:val="008512C6"/>
    <w:rsid w:val="008513D4"/>
    <w:rsid w:val="0085144F"/>
    <w:rsid w:val="008515C0"/>
    <w:rsid w:val="00851614"/>
    <w:rsid w:val="00851BE1"/>
    <w:rsid w:val="00852060"/>
    <w:rsid w:val="0085218E"/>
    <w:rsid w:val="00852563"/>
    <w:rsid w:val="00852832"/>
    <w:rsid w:val="008528DC"/>
    <w:rsid w:val="00852AAA"/>
    <w:rsid w:val="00853346"/>
    <w:rsid w:val="00854035"/>
    <w:rsid w:val="00854202"/>
    <w:rsid w:val="0085424C"/>
    <w:rsid w:val="00854432"/>
    <w:rsid w:val="0085480D"/>
    <w:rsid w:val="008548B9"/>
    <w:rsid w:val="008553D3"/>
    <w:rsid w:val="00855639"/>
    <w:rsid w:val="008559C5"/>
    <w:rsid w:val="0085611E"/>
    <w:rsid w:val="008563A7"/>
    <w:rsid w:val="008563B0"/>
    <w:rsid w:val="008563B5"/>
    <w:rsid w:val="00856FBB"/>
    <w:rsid w:val="008570CE"/>
    <w:rsid w:val="00857153"/>
    <w:rsid w:val="008574CE"/>
    <w:rsid w:val="008575E8"/>
    <w:rsid w:val="00857AAD"/>
    <w:rsid w:val="00857CD4"/>
    <w:rsid w:val="0086019F"/>
    <w:rsid w:val="00860D14"/>
    <w:rsid w:val="00860F97"/>
    <w:rsid w:val="008612ED"/>
    <w:rsid w:val="00861754"/>
    <w:rsid w:val="008620AF"/>
    <w:rsid w:val="008625E5"/>
    <w:rsid w:val="00862660"/>
    <w:rsid w:val="008626B1"/>
    <w:rsid w:val="0086302B"/>
    <w:rsid w:val="008632BA"/>
    <w:rsid w:val="00863484"/>
    <w:rsid w:val="00863540"/>
    <w:rsid w:val="0086382B"/>
    <w:rsid w:val="00863E0A"/>
    <w:rsid w:val="008645F7"/>
    <w:rsid w:val="00864EF4"/>
    <w:rsid w:val="00864F04"/>
    <w:rsid w:val="008652C3"/>
    <w:rsid w:val="008654D2"/>
    <w:rsid w:val="00865710"/>
    <w:rsid w:val="00865792"/>
    <w:rsid w:val="008659DA"/>
    <w:rsid w:val="00865AF4"/>
    <w:rsid w:val="00865F3A"/>
    <w:rsid w:val="00865FAB"/>
    <w:rsid w:val="0086607E"/>
    <w:rsid w:val="0086631D"/>
    <w:rsid w:val="0086650C"/>
    <w:rsid w:val="00866A03"/>
    <w:rsid w:val="00866B0F"/>
    <w:rsid w:val="00866B64"/>
    <w:rsid w:val="008675F7"/>
    <w:rsid w:val="00867D07"/>
    <w:rsid w:val="00867F3C"/>
    <w:rsid w:val="008709FC"/>
    <w:rsid w:val="00870D44"/>
    <w:rsid w:val="008710E9"/>
    <w:rsid w:val="00871480"/>
    <w:rsid w:val="008715E8"/>
    <w:rsid w:val="00871671"/>
    <w:rsid w:val="00871DEE"/>
    <w:rsid w:val="0087202B"/>
    <w:rsid w:val="00872128"/>
    <w:rsid w:val="00872451"/>
    <w:rsid w:val="00872800"/>
    <w:rsid w:val="00872A5C"/>
    <w:rsid w:val="00872B8F"/>
    <w:rsid w:val="00872CD7"/>
    <w:rsid w:val="00872CD9"/>
    <w:rsid w:val="00872E0D"/>
    <w:rsid w:val="00873026"/>
    <w:rsid w:val="0087350E"/>
    <w:rsid w:val="00873533"/>
    <w:rsid w:val="00873AA4"/>
    <w:rsid w:val="00873BF8"/>
    <w:rsid w:val="00873FD4"/>
    <w:rsid w:val="008743EF"/>
    <w:rsid w:val="008745C1"/>
    <w:rsid w:val="0087480C"/>
    <w:rsid w:val="0087565B"/>
    <w:rsid w:val="00875735"/>
    <w:rsid w:val="00875848"/>
    <w:rsid w:val="0087593E"/>
    <w:rsid w:val="00875D1D"/>
    <w:rsid w:val="0087604E"/>
    <w:rsid w:val="0087646C"/>
    <w:rsid w:val="0087653B"/>
    <w:rsid w:val="00876572"/>
    <w:rsid w:val="0087661F"/>
    <w:rsid w:val="0087662F"/>
    <w:rsid w:val="00876977"/>
    <w:rsid w:val="00876C75"/>
    <w:rsid w:val="008772DD"/>
    <w:rsid w:val="00877420"/>
    <w:rsid w:val="00877648"/>
    <w:rsid w:val="00877939"/>
    <w:rsid w:val="00877CA7"/>
    <w:rsid w:val="008800C9"/>
    <w:rsid w:val="00880496"/>
    <w:rsid w:val="0088097A"/>
    <w:rsid w:val="00880E51"/>
    <w:rsid w:val="008811BA"/>
    <w:rsid w:val="0088136C"/>
    <w:rsid w:val="00881AC8"/>
    <w:rsid w:val="00881E60"/>
    <w:rsid w:val="00882461"/>
    <w:rsid w:val="008826E2"/>
    <w:rsid w:val="00882737"/>
    <w:rsid w:val="00882873"/>
    <w:rsid w:val="00882BAA"/>
    <w:rsid w:val="00882EEC"/>
    <w:rsid w:val="00883802"/>
    <w:rsid w:val="0088383B"/>
    <w:rsid w:val="0088426E"/>
    <w:rsid w:val="0088452B"/>
    <w:rsid w:val="00884CF8"/>
    <w:rsid w:val="00884F4B"/>
    <w:rsid w:val="008850C0"/>
    <w:rsid w:val="0088536E"/>
    <w:rsid w:val="008855D2"/>
    <w:rsid w:val="00885820"/>
    <w:rsid w:val="008858B3"/>
    <w:rsid w:val="00885EAA"/>
    <w:rsid w:val="00885ED7"/>
    <w:rsid w:val="00886143"/>
    <w:rsid w:val="00886421"/>
    <w:rsid w:val="00886603"/>
    <w:rsid w:val="00886CB1"/>
    <w:rsid w:val="00886FB7"/>
    <w:rsid w:val="0088706C"/>
    <w:rsid w:val="00887792"/>
    <w:rsid w:val="00887B48"/>
    <w:rsid w:val="00890CDA"/>
    <w:rsid w:val="00890FE5"/>
    <w:rsid w:val="008910D1"/>
    <w:rsid w:val="0089120B"/>
    <w:rsid w:val="0089221A"/>
    <w:rsid w:val="008924B7"/>
    <w:rsid w:val="00892EEF"/>
    <w:rsid w:val="00893155"/>
    <w:rsid w:val="0089328D"/>
    <w:rsid w:val="00893336"/>
    <w:rsid w:val="00893372"/>
    <w:rsid w:val="00893D85"/>
    <w:rsid w:val="00893E71"/>
    <w:rsid w:val="00893EE1"/>
    <w:rsid w:val="0089401D"/>
    <w:rsid w:val="00894ED9"/>
    <w:rsid w:val="008953A5"/>
    <w:rsid w:val="008959F0"/>
    <w:rsid w:val="00895F07"/>
    <w:rsid w:val="0089684E"/>
    <w:rsid w:val="0089751E"/>
    <w:rsid w:val="008976D2"/>
    <w:rsid w:val="00897F48"/>
    <w:rsid w:val="008A02C4"/>
    <w:rsid w:val="008A0D90"/>
    <w:rsid w:val="008A0EBE"/>
    <w:rsid w:val="008A0F55"/>
    <w:rsid w:val="008A1441"/>
    <w:rsid w:val="008A18DC"/>
    <w:rsid w:val="008A1C64"/>
    <w:rsid w:val="008A2DD5"/>
    <w:rsid w:val="008A2FB5"/>
    <w:rsid w:val="008A34B7"/>
    <w:rsid w:val="008A380E"/>
    <w:rsid w:val="008A3997"/>
    <w:rsid w:val="008A39BE"/>
    <w:rsid w:val="008A4AE0"/>
    <w:rsid w:val="008A4C11"/>
    <w:rsid w:val="008A4F7F"/>
    <w:rsid w:val="008A586E"/>
    <w:rsid w:val="008A5E69"/>
    <w:rsid w:val="008A5FF7"/>
    <w:rsid w:val="008A62F8"/>
    <w:rsid w:val="008A70DD"/>
    <w:rsid w:val="008B00CB"/>
    <w:rsid w:val="008B06D2"/>
    <w:rsid w:val="008B0867"/>
    <w:rsid w:val="008B0B4E"/>
    <w:rsid w:val="008B140F"/>
    <w:rsid w:val="008B1B17"/>
    <w:rsid w:val="008B1D4A"/>
    <w:rsid w:val="008B242F"/>
    <w:rsid w:val="008B2AF5"/>
    <w:rsid w:val="008B2BA4"/>
    <w:rsid w:val="008B2BE2"/>
    <w:rsid w:val="008B2E08"/>
    <w:rsid w:val="008B2E9F"/>
    <w:rsid w:val="008B306E"/>
    <w:rsid w:val="008B362F"/>
    <w:rsid w:val="008B36D6"/>
    <w:rsid w:val="008B39CB"/>
    <w:rsid w:val="008B3C71"/>
    <w:rsid w:val="008B4355"/>
    <w:rsid w:val="008B43A6"/>
    <w:rsid w:val="008B4A2F"/>
    <w:rsid w:val="008B4D8B"/>
    <w:rsid w:val="008B59D1"/>
    <w:rsid w:val="008B61EE"/>
    <w:rsid w:val="008B6B79"/>
    <w:rsid w:val="008B7328"/>
    <w:rsid w:val="008B7F65"/>
    <w:rsid w:val="008C05C0"/>
    <w:rsid w:val="008C12C4"/>
    <w:rsid w:val="008C1555"/>
    <w:rsid w:val="008C1989"/>
    <w:rsid w:val="008C1DEA"/>
    <w:rsid w:val="008C2677"/>
    <w:rsid w:val="008C293A"/>
    <w:rsid w:val="008C2C79"/>
    <w:rsid w:val="008C2E33"/>
    <w:rsid w:val="008C2FD7"/>
    <w:rsid w:val="008C33F9"/>
    <w:rsid w:val="008C35CA"/>
    <w:rsid w:val="008C3658"/>
    <w:rsid w:val="008C399F"/>
    <w:rsid w:val="008C3CC1"/>
    <w:rsid w:val="008C3F75"/>
    <w:rsid w:val="008C41D1"/>
    <w:rsid w:val="008C4ADA"/>
    <w:rsid w:val="008C4C2D"/>
    <w:rsid w:val="008C4E61"/>
    <w:rsid w:val="008C50E7"/>
    <w:rsid w:val="008C538A"/>
    <w:rsid w:val="008C5D64"/>
    <w:rsid w:val="008C5F6D"/>
    <w:rsid w:val="008C656B"/>
    <w:rsid w:val="008C66BF"/>
    <w:rsid w:val="008C7361"/>
    <w:rsid w:val="008C73F4"/>
    <w:rsid w:val="008C77C2"/>
    <w:rsid w:val="008C7E37"/>
    <w:rsid w:val="008D02BE"/>
    <w:rsid w:val="008D1474"/>
    <w:rsid w:val="008D1710"/>
    <w:rsid w:val="008D1FB3"/>
    <w:rsid w:val="008D21BA"/>
    <w:rsid w:val="008D2226"/>
    <w:rsid w:val="008D2955"/>
    <w:rsid w:val="008D344C"/>
    <w:rsid w:val="008D34E1"/>
    <w:rsid w:val="008D41C5"/>
    <w:rsid w:val="008D48E9"/>
    <w:rsid w:val="008D4D1F"/>
    <w:rsid w:val="008D4DE6"/>
    <w:rsid w:val="008D5078"/>
    <w:rsid w:val="008D50AC"/>
    <w:rsid w:val="008D54D2"/>
    <w:rsid w:val="008D59BA"/>
    <w:rsid w:val="008D6499"/>
    <w:rsid w:val="008D6F9A"/>
    <w:rsid w:val="008D7295"/>
    <w:rsid w:val="008D771F"/>
    <w:rsid w:val="008D77C1"/>
    <w:rsid w:val="008E05B3"/>
    <w:rsid w:val="008E0740"/>
    <w:rsid w:val="008E0A7A"/>
    <w:rsid w:val="008E0B0A"/>
    <w:rsid w:val="008E14CF"/>
    <w:rsid w:val="008E183E"/>
    <w:rsid w:val="008E1CFA"/>
    <w:rsid w:val="008E1E44"/>
    <w:rsid w:val="008E1EAE"/>
    <w:rsid w:val="008E238A"/>
    <w:rsid w:val="008E32A2"/>
    <w:rsid w:val="008E3795"/>
    <w:rsid w:val="008E3FB5"/>
    <w:rsid w:val="008E417B"/>
    <w:rsid w:val="008E446A"/>
    <w:rsid w:val="008E4787"/>
    <w:rsid w:val="008E513D"/>
    <w:rsid w:val="008E5689"/>
    <w:rsid w:val="008E5ECE"/>
    <w:rsid w:val="008E62DC"/>
    <w:rsid w:val="008E671F"/>
    <w:rsid w:val="008E68EF"/>
    <w:rsid w:val="008E6A79"/>
    <w:rsid w:val="008E7E32"/>
    <w:rsid w:val="008F00B6"/>
    <w:rsid w:val="008F071F"/>
    <w:rsid w:val="008F0804"/>
    <w:rsid w:val="008F10A4"/>
    <w:rsid w:val="008F1289"/>
    <w:rsid w:val="008F166E"/>
    <w:rsid w:val="008F17C2"/>
    <w:rsid w:val="008F1E96"/>
    <w:rsid w:val="008F22B3"/>
    <w:rsid w:val="008F23AC"/>
    <w:rsid w:val="008F2C76"/>
    <w:rsid w:val="008F2DF9"/>
    <w:rsid w:val="008F2E92"/>
    <w:rsid w:val="008F3427"/>
    <w:rsid w:val="008F39F4"/>
    <w:rsid w:val="008F3C14"/>
    <w:rsid w:val="008F3E6A"/>
    <w:rsid w:val="008F4769"/>
    <w:rsid w:val="008F4A2A"/>
    <w:rsid w:val="008F4DB7"/>
    <w:rsid w:val="008F6012"/>
    <w:rsid w:val="008F644D"/>
    <w:rsid w:val="008F67D5"/>
    <w:rsid w:val="008F6B90"/>
    <w:rsid w:val="008F6F9B"/>
    <w:rsid w:val="008F7070"/>
    <w:rsid w:val="008F7233"/>
    <w:rsid w:val="008F787E"/>
    <w:rsid w:val="008F7C45"/>
    <w:rsid w:val="008F7D14"/>
    <w:rsid w:val="00900024"/>
    <w:rsid w:val="009004A8"/>
    <w:rsid w:val="009005EB"/>
    <w:rsid w:val="00900E13"/>
    <w:rsid w:val="00900E85"/>
    <w:rsid w:val="0090181E"/>
    <w:rsid w:val="00901E94"/>
    <w:rsid w:val="00902349"/>
    <w:rsid w:val="009023C3"/>
    <w:rsid w:val="00902525"/>
    <w:rsid w:val="00902811"/>
    <w:rsid w:val="00903078"/>
    <w:rsid w:val="00903AA4"/>
    <w:rsid w:val="00903ECC"/>
    <w:rsid w:val="009046EE"/>
    <w:rsid w:val="0090501B"/>
    <w:rsid w:val="0090587B"/>
    <w:rsid w:val="0090639E"/>
    <w:rsid w:val="00906755"/>
    <w:rsid w:val="009073EA"/>
    <w:rsid w:val="00907FC0"/>
    <w:rsid w:val="0091122E"/>
    <w:rsid w:val="009112AA"/>
    <w:rsid w:val="009113A4"/>
    <w:rsid w:val="0091162B"/>
    <w:rsid w:val="00911B8A"/>
    <w:rsid w:val="00912382"/>
    <w:rsid w:val="009124AD"/>
    <w:rsid w:val="00912565"/>
    <w:rsid w:val="0091263E"/>
    <w:rsid w:val="00912685"/>
    <w:rsid w:val="00912B96"/>
    <w:rsid w:val="00912EEB"/>
    <w:rsid w:val="009130F6"/>
    <w:rsid w:val="00913228"/>
    <w:rsid w:val="00913B1F"/>
    <w:rsid w:val="00913D46"/>
    <w:rsid w:val="0091424B"/>
    <w:rsid w:val="009149D6"/>
    <w:rsid w:val="0091556D"/>
    <w:rsid w:val="00915D11"/>
    <w:rsid w:val="00915DB6"/>
    <w:rsid w:val="00915FF8"/>
    <w:rsid w:val="009163DD"/>
    <w:rsid w:val="00916F86"/>
    <w:rsid w:val="0092046D"/>
    <w:rsid w:val="00920534"/>
    <w:rsid w:val="009209CD"/>
    <w:rsid w:val="00920A66"/>
    <w:rsid w:val="00920FA2"/>
    <w:rsid w:val="009216A3"/>
    <w:rsid w:val="00921E7C"/>
    <w:rsid w:val="00922369"/>
    <w:rsid w:val="009226B9"/>
    <w:rsid w:val="009226D6"/>
    <w:rsid w:val="00922960"/>
    <w:rsid w:val="00922AF2"/>
    <w:rsid w:val="009235B2"/>
    <w:rsid w:val="009235B4"/>
    <w:rsid w:val="00923A0F"/>
    <w:rsid w:val="00923D47"/>
    <w:rsid w:val="00923FA6"/>
    <w:rsid w:val="009240C3"/>
    <w:rsid w:val="00924896"/>
    <w:rsid w:val="00924C2C"/>
    <w:rsid w:val="00925A59"/>
    <w:rsid w:val="0092617F"/>
    <w:rsid w:val="009267F7"/>
    <w:rsid w:val="00926C08"/>
    <w:rsid w:val="00926D89"/>
    <w:rsid w:val="0092770A"/>
    <w:rsid w:val="00927722"/>
    <w:rsid w:val="0092783C"/>
    <w:rsid w:val="00930A0B"/>
    <w:rsid w:val="00931092"/>
    <w:rsid w:val="00931E37"/>
    <w:rsid w:val="009321BE"/>
    <w:rsid w:val="00932D28"/>
    <w:rsid w:val="00933534"/>
    <w:rsid w:val="0093371A"/>
    <w:rsid w:val="00933A94"/>
    <w:rsid w:val="00933AA2"/>
    <w:rsid w:val="0093497A"/>
    <w:rsid w:val="00934FDE"/>
    <w:rsid w:val="0093516C"/>
    <w:rsid w:val="009359BF"/>
    <w:rsid w:val="00935A3F"/>
    <w:rsid w:val="00937D16"/>
    <w:rsid w:val="00940138"/>
    <w:rsid w:val="00940316"/>
    <w:rsid w:val="0094051B"/>
    <w:rsid w:val="00940BD5"/>
    <w:rsid w:val="0094176A"/>
    <w:rsid w:val="00941B8A"/>
    <w:rsid w:val="00942034"/>
    <w:rsid w:val="0094251E"/>
    <w:rsid w:val="00942815"/>
    <w:rsid w:val="0094281C"/>
    <w:rsid w:val="0094312F"/>
    <w:rsid w:val="00943F17"/>
    <w:rsid w:val="009447AD"/>
    <w:rsid w:val="00945040"/>
    <w:rsid w:val="00945A9A"/>
    <w:rsid w:val="00945FE5"/>
    <w:rsid w:val="00946110"/>
    <w:rsid w:val="009461CD"/>
    <w:rsid w:val="009464B9"/>
    <w:rsid w:val="0094652B"/>
    <w:rsid w:val="00946AF5"/>
    <w:rsid w:val="00946BA6"/>
    <w:rsid w:val="00946DAA"/>
    <w:rsid w:val="00947579"/>
    <w:rsid w:val="009478C4"/>
    <w:rsid w:val="00947914"/>
    <w:rsid w:val="00947C2D"/>
    <w:rsid w:val="00947DC7"/>
    <w:rsid w:val="00947F5B"/>
    <w:rsid w:val="00950D86"/>
    <w:rsid w:val="00951551"/>
    <w:rsid w:val="00951E12"/>
    <w:rsid w:val="0095246D"/>
    <w:rsid w:val="00952EBA"/>
    <w:rsid w:val="00953706"/>
    <w:rsid w:val="00953760"/>
    <w:rsid w:val="00954309"/>
    <w:rsid w:val="00954FBC"/>
    <w:rsid w:val="00954FCC"/>
    <w:rsid w:val="009554C8"/>
    <w:rsid w:val="009557B4"/>
    <w:rsid w:val="009557F9"/>
    <w:rsid w:val="00956BD1"/>
    <w:rsid w:val="00956D09"/>
    <w:rsid w:val="00956F76"/>
    <w:rsid w:val="0096120F"/>
    <w:rsid w:val="00961361"/>
    <w:rsid w:val="00961859"/>
    <w:rsid w:val="00961937"/>
    <w:rsid w:val="0096281A"/>
    <w:rsid w:val="00962ADB"/>
    <w:rsid w:val="00963657"/>
    <w:rsid w:val="00963766"/>
    <w:rsid w:val="0096388D"/>
    <w:rsid w:val="00963942"/>
    <w:rsid w:val="00963A2F"/>
    <w:rsid w:val="00963FD8"/>
    <w:rsid w:val="009641DC"/>
    <w:rsid w:val="0096534E"/>
    <w:rsid w:val="00965457"/>
    <w:rsid w:val="00965984"/>
    <w:rsid w:val="00966150"/>
    <w:rsid w:val="0096666C"/>
    <w:rsid w:val="00966A17"/>
    <w:rsid w:val="00966E87"/>
    <w:rsid w:val="00966F8A"/>
    <w:rsid w:val="00970696"/>
    <w:rsid w:val="0097096F"/>
    <w:rsid w:val="00970B38"/>
    <w:rsid w:val="00970D82"/>
    <w:rsid w:val="00970D92"/>
    <w:rsid w:val="009710BB"/>
    <w:rsid w:val="00971334"/>
    <w:rsid w:val="00971351"/>
    <w:rsid w:val="00971418"/>
    <w:rsid w:val="00971AF3"/>
    <w:rsid w:val="00972195"/>
    <w:rsid w:val="0097245A"/>
    <w:rsid w:val="00972949"/>
    <w:rsid w:val="009732F8"/>
    <w:rsid w:val="00973A28"/>
    <w:rsid w:val="00973ED3"/>
    <w:rsid w:val="00974277"/>
    <w:rsid w:val="009745AB"/>
    <w:rsid w:val="009748C9"/>
    <w:rsid w:val="00974C90"/>
    <w:rsid w:val="00974EF3"/>
    <w:rsid w:val="00975229"/>
    <w:rsid w:val="009752E6"/>
    <w:rsid w:val="0097575D"/>
    <w:rsid w:val="009758ED"/>
    <w:rsid w:val="00975BC6"/>
    <w:rsid w:val="009762B3"/>
    <w:rsid w:val="009767DA"/>
    <w:rsid w:val="00976876"/>
    <w:rsid w:val="00976991"/>
    <w:rsid w:val="00976DE8"/>
    <w:rsid w:val="00976E71"/>
    <w:rsid w:val="009773F0"/>
    <w:rsid w:val="00977475"/>
    <w:rsid w:val="009775D7"/>
    <w:rsid w:val="00977743"/>
    <w:rsid w:val="00977762"/>
    <w:rsid w:val="00977999"/>
    <w:rsid w:val="00977DA5"/>
    <w:rsid w:val="00980139"/>
    <w:rsid w:val="009804F4"/>
    <w:rsid w:val="00980743"/>
    <w:rsid w:val="009810E0"/>
    <w:rsid w:val="0098156B"/>
    <w:rsid w:val="009816F2"/>
    <w:rsid w:val="00981ADA"/>
    <w:rsid w:val="00981D41"/>
    <w:rsid w:val="009820EC"/>
    <w:rsid w:val="0098241E"/>
    <w:rsid w:val="00982BC3"/>
    <w:rsid w:val="00982F20"/>
    <w:rsid w:val="0098308E"/>
    <w:rsid w:val="009836FF"/>
    <w:rsid w:val="00983A1B"/>
    <w:rsid w:val="00983B2E"/>
    <w:rsid w:val="0098438A"/>
    <w:rsid w:val="00985020"/>
    <w:rsid w:val="00985751"/>
    <w:rsid w:val="00985A77"/>
    <w:rsid w:val="00985E71"/>
    <w:rsid w:val="00986082"/>
    <w:rsid w:val="009864DD"/>
    <w:rsid w:val="00986DD8"/>
    <w:rsid w:val="00987166"/>
    <w:rsid w:val="00987334"/>
    <w:rsid w:val="009875C0"/>
    <w:rsid w:val="00987771"/>
    <w:rsid w:val="00987985"/>
    <w:rsid w:val="00987991"/>
    <w:rsid w:val="00987D59"/>
    <w:rsid w:val="00991AD1"/>
    <w:rsid w:val="00991D5C"/>
    <w:rsid w:val="00992004"/>
    <w:rsid w:val="00992030"/>
    <w:rsid w:val="009926F2"/>
    <w:rsid w:val="009927CD"/>
    <w:rsid w:val="009927D4"/>
    <w:rsid w:val="0099309B"/>
    <w:rsid w:val="0099382B"/>
    <w:rsid w:val="00993E5B"/>
    <w:rsid w:val="00993EE0"/>
    <w:rsid w:val="009941C5"/>
    <w:rsid w:val="0099425A"/>
    <w:rsid w:val="00995038"/>
    <w:rsid w:val="009960F1"/>
    <w:rsid w:val="00996285"/>
    <w:rsid w:val="009964F6"/>
    <w:rsid w:val="0099699F"/>
    <w:rsid w:val="00996BB9"/>
    <w:rsid w:val="00997228"/>
    <w:rsid w:val="0099735D"/>
    <w:rsid w:val="00997607"/>
    <w:rsid w:val="00997DAF"/>
    <w:rsid w:val="009A0620"/>
    <w:rsid w:val="009A0EB0"/>
    <w:rsid w:val="009A1626"/>
    <w:rsid w:val="009A1B2B"/>
    <w:rsid w:val="009A21D7"/>
    <w:rsid w:val="009A25E5"/>
    <w:rsid w:val="009A2723"/>
    <w:rsid w:val="009A2DFF"/>
    <w:rsid w:val="009A2FFB"/>
    <w:rsid w:val="009A33D8"/>
    <w:rsid w:val="009A340C"/>
    <w:rsid w:val="009A34CF"/>
    <w:rsid w:val="009A3BCE"/>
    <w:rsid w:val="009A3CEE"/>
    <w:rsid w:val="009A42B2"/>
    <w:rsid w:val="009A4664"/>
    <w:rsid w:val="009A4812"/>
    <w:rsid w:val="009A4840"/>
    <w:rsid w:val="009A4986"/>
    <w:rsid w:val="009A4E3E"/>
    <w:rsid w:val="009A4F8D"/>
    <w:rsid w:val="009A507C"/>
    <w:rsid w:val="009A5B42"/>
    <w:rsid w:val="009A646D"/>
    <w:rsid w:val="009A73F2"/>
    <w:rsid w:val="009A777A"/>
    <w:rsid w:val="009A77E9"/>
    <w:rsid w:val="009A7B1C"/>
    <w:rsid w:val="009B0A2D"/>
    <w:rsid w:val="009B0C84"/>
    <w:rsid w:val="009B16B0"/>
    <w:rsid w:val="009B1CAA"/>
    <w:rsid w:val="009B1E01"/>
    <w:rsid w:val="009B1FA3"/>
    <w:rsid w:val="009B2983"/>
    <w:rsid w:val="009B2ACB"/>
    <w:rsid w:val="009B2AE1"/>
    <w:rsid w:val="009B2C7A"/>
    <w:rsid w:val="009B34CB"/>
    <w:rsid w:val="009B38C8"/>
    <w:rsid w:val="009B3953"/>
    <w:rsid w:val="009B3AEB"/>
    <w:rsid w:val="009B4320"/>
    <w:rsid w:val="009B4627"/>
    <w:rsid w:val="009B4A21"/>
    <w:rsid w:val="009B4CBE"/>
    <w:rsid w:val="009B5486"/>
    <w:rsid w:val="009B55E4"/>
    <w:rsid w:val="009B58F8"/>
    <w:rsid w:val="009B5F2A"/>
    <w:rsid w:val="009B6774"/>
    <w:rsid w:val="009B698A"/>
    <w:rsid w:val="009B6A51"/>
    <w:rsid w:val="009B7CD0"/>
    <w:rsid w:val="009B7DB4"/>
    <w:rsid w:val="009C0128"/>
    <w:rsid w:val="009C0326"/>
    <w:rsid w:val="009C072D"/>
    <w:rsid w:val="009C0A62"/>
    <w:rsid w:val="009C0AAB"/>
    <w:rsid w:val="009C0D57"/>
    <w:rsid w:val="009C19E8"/>
    <w:rsid w:val="009C1C1E"/>
    <w:rsid w:val="009C2340"/>
    <w:rsid w:val="009C2C17"/>
    <w:rsid w:val="009C3050"/>
    <w:rsid w:val="009C338E"/>
    <w:rsid w:val="009C3582"/>
    <w:rsid w:val="009C392F"/>
    <w:rsid w:val="009C418F"/>
    <w:rsid w:val="009C423E"/>
    <w:rsid w:val="009C4C9D"/>
    <w:rsid w:val="009C4E3F"/>
    <w:rsid w:val="009C593D"/>
    <w:rsid w:val="009C63C7"/>
    <w:rsid w:val="009C6DFA"/>
    <w:rsid w:val="009C7129"/>
    <w:rsid w:val="009C797B"/>
    <w:rsid w:val="009C7CF3"/>
    <w:rsid w:val="009D0188"/>
    <w:rsid w:val="009D0512"/>
    <w:rsid w:val="009D0DB4"/>
    <w:rsid w:val="009D118D"/>
    <w:rsid w:val="009D1355"/>
    <w:rsid w:val="009D1B9B"/>
    <w:rsid w:val="009D1C03"/>
    <w:rsid w:val="009D1E17"/>
    <w:rsid w:val="009D226C"/>
    <w:rsid w:val="009D2405"/>
    <w:rsid w:val="009D2A02"/>
    <w:rsid w:val="009D3206"/>
    <w:rsid w:val="009D4649"/>
    <w:rsid w:val="009D4B9B"/>
    <w:rsid w:val="009D4F01"/>
    <w:rsid w:val="009D4F49"/>
    <w:rsid w:val="009D531F"/>
    <w:rsid w:val="009D5D59"/>
    <w:rsid w:val="009D6482"/>
    <w:rsid w:val="009D665B"/>
    <w:rsid w:val="009D6B33"/>
    <w:rsid w:val="009D6C68"/>
    <w:rsid w:val="009D7353"/>
    <w:rsid w:val="009D7B90"/>
    <w:rsid w:val="009D7D9F"/>
    <w:rsid w:val="009E083F"/>
    <w:rsid w:val="009E098F"/>
    <w:rsid w:val="009E09AD"/>
    <w:rsid w:val="009E0CF6"/>
    <w:rsid w:val="009E1092"/>
    <w:rsid w:val="009E1880"/>
    <w:rsid w:val="009E1915"/>
    <w:rsid w:val="009E2329"/>
    <w:rsid w:val="009E2395"/>
    <w:rsid w:val="009E26C6"/>
    <w:rsid w:val="009E2A5E"/>
    <w:rsid w:val="009E3669"/>
    <w:rsid w:val="009E3BBF"/>
    <w:rsid w:val="009E4438"/>
    <w:rsid w:val="009E447C"/>
    <w:rsid w:val="009E45C0"/>
    <w:rsid w:val="009E4D0C"/>
    <w:rsid w:val="009E53DD"/>
    <w:rsid w:val="009E589B"/>
    <w:rsid w:val="009E5D94"/>
    <w:rsid w:val="009E628B"/>
    <w:rsid w:val="009E6F15"/>
    <w:rsid w:val="009E703B"/>
    <w:rsid w:val="009E713B"/>
    <w:rsid w:val="009E73D9"/>
    <w:rsid w:val="009E7ABA"/>
    <w:rsid w:val="009E7D9A"/>
    <w:rsid w:val="009F015F"/>
    <w:rsid w:val="009F02FB"/>
    <w:rsid w:val="009F0A26"/>
    <w:rsid w:val="009F0F21"/>
    <w:rsid w:val="009F1C2F"/>
    <w:rsid w:val="009F1F52"/>
    <w:rsid w:val="009F202F"/>
    <w:rsid w:val="009F2355"/>
    <w:rsid w:val="009F240B"/>
    <w:rsid w:val="009F2904"/>
    <w:rsid w:val="009F3010"/>
    <w:rsid w:val="009F359C"/>
    <w:rsid w:val="009F36D5"/>
    <w:rsid w:val="009F3A47"/>
    <w:rsid w:val="009F3AB2"/>
    <w:rsid w:val="009F4024"/>
    <w:rsid w:val="009F4118"/>
    <w:rsid w:val="009F440A"/>
    <w:rsid w:val="009F47B7"/>
    <w:rsid w:val="009F4B24"/>
    <w:rsid w:val="009F4E49"/>
    <w:rsid w:val="009F4EA6"/>
    <w:rsid w:val="009F50FC"/>
    <w:rsid w:val="009F513B"/>
    <w:rsid w:val="009F516B"/>
    <w:rsid w:val="009F5521"/>
    <w:rsid w:val="009F58B9"/>
    <w:rsid w:val="009F5D25"/>
    <w:rsid w:val="009F6831"/>
    <w:rsid w:val="009F686C"/>
    <w:rsid w:val="00A00300"/>
    <w:rsid w:val="00A006F7"/>
    <w:rsid w:val="00A007C4"/>
    <w:rsid w:val="00A00816"/>
    <w:rsid w:val="00A00C23"/>
    <w:rsid w:val="00A00E66"/>
    <w:rsid w:val="00A00FB4"/>
    <w:rsid w:val="00A01270"/>
    <w:rsid w:val="00A012FA"/>
    <w:rsid w:val="00A01456"/>
    <w:rsid w:val="00A01EDA"/>
    <w:rsid w:val="00A02027"/>
    <w:rsid w:val="00A02378"/>
    <w:rsid w:val="00A02528"/>
    <w:rsid w:val="00A025A7"/>
    <w:rsid w:val="00A02781"/>
    <w:rsid w:val="00A02C12"/>
    <w:rsid w:val="00A02D5D"/>
    <w:rsid w:val="00A02E59"/>
    <w:rsid w:val="00A032F0"/>
    <w:rsid w:val="00A03A5A"/>
    <w:rsid w:val="00A03BD5"/>
    <w:rsid w:val="00A03D06"/>
    <w:rsid w:val="00A04829"/>
    <w:rsid w:val="00A052F6"/>
    <w:rsid w:val="00A05EDC"/>
    <w:rsid w:val="00A068C2"/>
    <w:rsid w:val="00A06955"/>
    <w:rsid w:val="00A069EC"/>
    <w:rsid w:val="00A06CE4"/>
    <w:rsid w:val="00A07762"/>
    <w:rsid w:val="00A07C26"/>
    <w:rsid w:val="00A10182"/>
    <w:rsid w:val="00A10440"/>
    <w:rsid w:val="00A105C4"/>
    <w:rsid w:val="00A10667"/>
    <w:rsid w:val="00A106E5"/>
    <w:rsid w:val="00A1116A"/>
    <w:rsid w:val="00A1166F"/>
    <w:rsid w:val="00A12296"/>
    <w:rsid w:val="00A12477"/>
    <w:rsid w:val="00A125E3"/>
    <w:rsid w:val="00A12936"/>
    <w:rsid w:val="00A12F8B"/>
    <w:rsid w:val="00A1316F"/>
    <w:rsid w:val="00A132E1"/>
    <w:rsid w:val="00A1345F"/>
    <w:rsid w:val="00A137A1"/>
    <w:rsid w:val="00A13847"/>
    <w:rsid w:val="00A13C0A"/>
    <w:rsid w:val="00A14013"/>
    <w:rsid w:val="00A1425E"/>
    <w:rsid w:val="00A14CED"/>
    <w:rsid w:val="00A15613"/>
    <w:rsid w:val="00A1605B"/>
    <w:rsid w:val="00A161C5"/>
    <w:rsid w:val="00A169CF"/>
    <w:rsid w:val="00A16DCF"/>
    <w:rsid w:val="00A17BA7"/>
    <w:rsid w:val="00A2003F"/>
    <w:rsid w:val="00A201ED"/>
    <w:rsid w:val="00A205FF"/>
    <w:rsid w:val="00A207F5"/>
    <w:rsid w:val="00A20F46"/>
    <w:rsid w:val="00A211BD"/>
    <w:rsid w:val="00A216AB"/>
    <w:rsid w:val="00A21777"/>
    <w:rsid w:val="00A21CC2"/>
    <w:rsid w:val="00A21E73"/>
    <w:rsid w:val="00A2253A"/>
    <w:rsid w:val="00A23871"/>
    <w:rsid w:val="00A23878"/>
    <w:rsid w:val="00A23A06"/>
    <w:rsid w:val="00A23C9D"/>
    <w:rsid w:val="00A23DF0"/>
    <w:rsid w:val="00A2506B"/>
    <w:rsid w:val="00A25182"/>
    <w:rsid w:val="00A255BE"/>
    <w:rsid w:val="00A25805"/>
    <w:rsid w:val="00A25F5F"/>
    <w:rsid w:val="00A26391"/>
    <w:rsid w:val="00A26417"/>
    <w:rsid w:val="00A26F08"/>
    <w:rsid w:val="00A27E05"/>
    <w:rsid w:val="00A30326"/>
    <w:rsid w:val="00A30557"/>
    <w:rsid w:val="00A30882"/>
    <w:rsid w:val="00A31468"/>
    <w:rsid w:val="00A314EA"/>
    <w:rsid w:val="00A317D3"/>
    <w:rsid w:val="00A31E92"/>
    <w:rsid w:val="00A3263B"/>
    <w:rsid w:val="00A32938"/>
    <w:rsid w:val="00A32E13"/>
    <w:rsid w:val="00A32FA5"/>
    <w:rsid w:val="00A332FD"/>
    <w:rsid w:val="00A33303"/>
    <w:rsid w:val="00A337EA"/>
    <w:rsid w:val="00A33922"/>
    <w:rsid w:val="00A33A93"/>
    <w:rsid w:val="00A33B1D"/>
    <w:rsid w:val="00A33F8E"/>
    <w:rsid w:val="00A34A5C"/>
    <w:rsid w:val="00A34BA9"/>
    <w:rsid w:val="00A34FA3"/>
    <w:rsid w:val="00A353C8"/>
    <w:rsid w:val="00A357A4"/>
    <w:rsid w:val="00A35EB2"/>
    <w:rsid w:val="00A360C4"/>
    <w:rsid w:val="00A36128"/>
    <w:rsid w:val="00A3639D"/>
    <w:rsid w:val="00A368F6"/>
    <w:rsid w:val="00A37040"/>
    <w:rsid w:val="00A378E3"/>
    <w:rsid w:val="00A3791E"/>
    <w:rsid w:val="00A3798B"/>
    <w:rsid w:val="00A37FBD"/>
    <w:rsid w:val="00A40376"/>
    <w:rsid w:val="00A406DC"/>
    <w:rsid w:val="00A40F99"/>
    <w:rsid w:val="00A412BB"/>
    <w:rsid w:val="00A41780"/>
    <w:rsid w:val="00A421BE"/>
    <w:rsid w:val="00A4257D"/>
    <w:rsid w:val="00A42863"/>
    <w:rsid w:val="00A429E8"/>
    <w:rsid w:val="00A435FD"/>
    <w:rsid w:val="00A43C1C"/>
    <w:rsid w:val="00A43E74"/>
    <w:rsid w:val="00A44141"/>
    <w:rsid w:val="00A448A3"/>
    <w:rsid w:val="00A44A0E"/>
    <w:rsid w:val="00A44B7B"/>
    <w:rsid w:val="00A44C37"/>
    <w:rsid w:val="00A44DAB"/>
    <w:rsid w:val="00A45237"/>
    <w:rsid w:val="00A45397"/>
    <w:rsid w:val="00A4557C"/>
    <w:rsid w:val="00A45893"/>
    <w:rsid w:val="00A45C30"/>
    <w:rsid w:val="00A45E15"/>
    <w:rsid w:val="00A464FE"/>
    <w:rsid w:val="00A46D40"/>
    <w:rsid w:val="00A47154"/>
    <w:rsid w:val="00A47193"/>
    <w:rsid w:val="00A47E71"/>
    <w:rsid w:val="00A504B8"/>
    <w:rsid w:val="00A506F6"/>
    <w:rsid w:val="00A50B08"/>
    <w:rsid w:val="00A50C98"/>
    <w:rsid w:val="00A50F33"/>
    <w:rsid w:val="00A51F3B"/>
    <w:rsid w:val="00A5289C"/>
    <w:rsid w:val="00A534B3"/>
    <w:rsid w:val="00A53B99"/>
    <w:rsid w:val="00A546A9"/>
    <w:rsid w:val="00A5475E"/>
    <w:rsid w:val="00A54A01"/>
    <w:rsid w:val="00A555F6"/>
    <w:rsid w:val="00A55738"/>
    <w:rsid w:val="00A55DE4"/>
    <w:rsid w:val="00A5613E"/>
    <w:rsid w:val="00A56237"/>
    <w:rsid w:val="00A57180"/>
    <w:rsid w:val="00A574CD"/>
    <w:rsid w:val="00A579E0"/>
    <w:rsid w:val="00A57BF8"/>
    <w:rsid w:val="00A57E9E"/>
    <w:rsid w:val="00A60C9E"/>
    <w:rsid w:val="00A6106A"/>
    <w:rsid w:val="00A612FC"/>
    <w:rsid w:val="00A61455"/>
    <w:rsid w:val="00A615C6"/>
    <w:rsid w:val="00A61864"/>
    <w:rsid w:val="00A61AEA"/>
    <w:rsid w:val="00A61F94"/>
    <w:rsid w:val="00A62010"/>
    <w:rsid w:val="00A62313"/>
    <w:rsid w:val="00A62537"/>
    <w:rsid w:val="00A62DA2"/>
    <w:rsid w:val="00A63257"/>
    <w:rsid w:val="00A6358E"/>
    <w:rsid w:val="00A63DA0"/>
    <w:rsid w:val="00A63E58"/>
    <w:rsid w:val="00A64130"/>
    <w:rsid w:val="00A64224"/>
    <w:rsid w:val="00A64227"/>
    <w:rsid w:val="00A64295"/>
    <w:rsid w:val="00A6445C"/>
    <w:rsid w:val="00A64980"/>
    <w:rsid w:val="00A651BB"/>
    <w:rsid w:val="00A65216"/>
    <w:rsid w:val="00A653C0"/>
    <w:rsid w:val="00A655EF"/>
    <w:rsid w:val="00A65668"/>
    <w:rsid w:val="00A65BDB"/>
    <w:rsid w:val="00A65DE4"/>
    <w:rsid w:val="00A6617B"/>
    <w:rsid w:val="00A667DD"/>
    <w:rsid w:val="00A66A67"/>
    <w:rsid w:val="00A678FE"/>
    <w:rsid w:val="00A67C1F"/>
    <w:rsid w:val="00A67C52"/>
    <w:rsid w:val="00A70193"/>
    <w:rsid w:val="00A707E7"/>
    <w:rsid w:val="00A70D39"/>
    <w:rsid w:val="00A713DB"/>
    <w:rsid w:val="00A71F9D"/>
    <w:rsid w:val="00A72088"/>
    <w:rsid w:val="00A7218A"/>
    <w:rsid w:val="00A723CE"/>
    <w:rsid w:val="00A73607"/>
    <w:rsid w:val="00A73C4D"/>
    <w:rsid w:val="00A74044"/>
    <w:rsid w:val="00A74106"/>
    <w:rsid w:val="00A74CDF"/>
    <w:rsid w:val="00A754D9"/>
    <w:rsid w:val="00A755FE"/>
    <w:rsid w:val="00A7599B"/>
    <w:rsid w:val="00A759F3"/>
    <w:rsid w:val="00A75FFB"/>
    <w:rsid w:val="00A7634B"/>
    <w:rsid w:val="00A76491"/>
    <w:rsid w:val="00A7658B"/>
    <w:rsid w:val="00A76F24"/>
    <w:rsid w:val="00A76F2D"/>
    <w:rsid w:val="00A773A7"/>
    <w:rsid w:val="00A776FE"/>
    <w:rsid w:val="00A777CE"/>
    <w:rsid w:val="00A778EE"/>
    <w:rsid w:val="00A806B2"/>
    <w:rsid w:val="00A81314"/>
    <w:rsid w:val="00A81A1D"/>
    <w:rsid w:val="00A81A34"/>
    <w:rsid w:val="00A81B40"/>
    <w:rsid w:val="00A8239F"/>
    <w:rsid w:val="00A82428"/>
    <w:rsid w:val="00A82441"/>
    <w:rsid w:val="00A827BD"/>
    <w:rsid w:val="00A82808"/>
    <w:rsid w:val="00A835CE"/>
    <w:rsid w:val="00A83BA9"/>
    <w:rsid w:val="00A83E99"/>
    <w:rsid w:val="00A84408"/>
    <w:rsid w:val="00A847A2"/>
    <w:rsid w:val="00A85352"/>
    <w:rsid w:val="00A85497"/>
    <w:rsid w:val="00A85B4B"/>
    <w:rsid w:val="00A862DD"/>
    <w:rsid w:val="00A86D4A"/>
    <w:rsid w:val="00A8714C"/>
    <w:rsid w:val="00A8714E"/>
    <w:rsid w:val="00A87528"/>
    <w:rsid w:val="00A875BB"/>
    <w:rsid w:val="00A877E4"/>
    <w:rsid w:val="00A87AA9"/>
    <w:rsid w:val="00A90127"/>
    <w:rsid w:val="00A90FCD"/>
    <w:rsid w:val="00A91101"/>
    <w:rsid w:val="00A9180B"/>
    <w:rsid w:val="00A919F0"/>
    <w:rsid w:val="00A91A97"/>
    <w:rsid w:val="00A91DC4"/>
    <w:rsid w:val="00A9204B"/>
    <w:rsid w:val="00A9255D"/>
    <w:rsid w:val="00A92D82"/>
    <w:rsid w:val="00A92F99"/>
    <w:rsid w:val="00A938F4"/>
    <w:rsid w:val="00A93E82"/>
    <w:rsid w:val="00A93F3E"/>
    <w:rsid w:val="00A94C5B"/>
    <w:rsid w:val="00A95326"/>
    <w:rsid w:val="00A953CE"/>
    <w:rsid w:val="00A95707"/>
    <w:rsid w:val="00A959A7"/>
    <w:rsid w:val="00A95C71"/>
    <w:rsid w:val="00A95E00"/>
    <w:rsid w:val="00A960EC"/>
    <w:rsid w:val="00A96964"/>
    <w:rsid w:val="00A9699E"/>
    <w:rsid w:val="00A96FED"/>
    <w:rsid w:val="00A9741D"/>
    <w:rsid w:val="00A97B79"/>
    <w:rsid w:val="00A97D2D"/>
    <w:rsid w:val="00AA0953"/>
    <w:rsid w:val="00AA0E4D"/>
    <w:rsid w:val="00AA0E88"/>
    <w:rsid w:val="00AA1290"/>
    <w:rsid w:val="00AA181C"/>
    <w:rsid w:val="00AA2030"/>
    <w:rsid w:val="00AA2B8B"/>
    <w:rsid w:val="00AA2D55"/>
    <w:rsid w:val="00AA2D7A"/>
    <w:rsid w:val="00AA3723"/>
    <w:rsid w:val="00AA379D"/>
    <w:rsid w:val="00AA3BF1"/>
    <w:rsid w:val="00AA4752"/>
    <w:rsid w:val="00AA4E8A"/>
    <w:rsid w:val="00AA4F51"/>
    <w:rsid w:val="00AA5430"/>
    <w:rsid w:val="00AA572A"/>
    <w:rsid w:val="00AA58A7"/>
    <w:rsid w:val="00AA58E5"/>
    <w:rsid w:val="00AA5C10"/>
    <w:rsid w:val="00AA66F7"/>
    <w:rsid w:val="00AA670E"/>
    <w:rsid w:val="00AA7B0D"/>
    <w:rsid w:val="00AA7BAB"/>
    <w:rsid w:val="00AB03DA"/>
    <w:rsid w:val="00AB0584"/>
    <w:rsid w:val="00AB0958"/>
    <w:rsid w:val="00AB0A94"/>
    <w:rsid w:val="00AB0DAD"/>
    <w:rsid w:val="00AB1152"/>
    <w:rsid w:val="00AB1808"/>
    <w:rsid w:val="00AB18EB"/>
    <w:rsid w:val="00AB1909"/>
    <w:rsid w:val="00AB1CC7"/>
    <w:rsid w:val="00AB1DA6"/>
    <w:rsid w:val="00AB2201"/>
    <w:rsid w:val="00AB230B"/>
    <w:rsid w:val="00AB272A"/>
    <w:rsid w:val="00AB2E56"/>
    <w:rsid w:val="00AB3856"/>
    <w:rsid w:val="00AB3C3A"/>
    <w:rsid w:val="00AB479D"/>
    <w:rsid w:val="00AB4B72"/>
    <w:rsid w:val="00AB4D09"/>
    <w:rsid w:val="00AB5655"/>
    <w:rsid w:val="00AB6858"/>
    <w:rsid w:val="00AB75B5"/>
    <w:rsid w:val="00AB7AC5"/>
    <w:rsid w:val="00AB7C96"/>
    <w:rsid w:val="00AB7E60"/>
    <w:rsid w:val="00AC0580"/>
    <w:rsid w:val="00AC0616"/>
    <w:rsid w:val="00AC07C6"/>
    <w:rsid w:val="00AC0C08"/>
    <w:rsid w:val="00AC0C0E"/>
    <w:rsid w:val="00AC1217"/>
    <w:rsid w:val="00AC19C5"/>
    <w:rsid w:val="00AC204E"/>
    <w:rsid w:val="00AC22F5"/>
    <w:rsid w:val="00AC24E5"/>
    <w:rsid w:val="00AC268C"/>
    <w:rsid w:val="00AC2DBF"/>
    <w:rsid w:val="00AC3330"/>
    <w:rsid w:val="00AC3555"/>
    <w:rsid w:val="00AC40B1"/>
    <w:rsid w:val="00AC4298"/>
    <w:rsid w:val="00AC44C1"/>
    <w:rsid w:val="00AC4791"/>
    <w:rsid w:val="00AC4999"/>
    <w:rsid w:val="00AC4DE1"/>
    <w:rsid w:val="00AC54C8"/>
    <w:rsid w:val="00AC55F6"/>
    <w:rsid w:val="00AC5615"/>
    <w:rsid w:val="00AC594E"/>
    <w:rsid w:val="00AC619C"/>
    <w:rsid w:val="00AC6376"/>
    <w:rsid w:val="00AC6C7F"/>
    <w:rsid w:val="00AC7329"/>
    <w:rsid w:val="00AC7413"/>
    <w:rsid w:val="00AC7442"/>
    <w:rsid w:val="00AC78E5"/>
    <w:rsid w:val="00AC7D33"/>
    <w:rsid w:val="00AC7E19"/>
    <w:rsid w:val="00AD0694"/>
    <w:rsid w:val="00AD0E80"/>
    <w:rsid w:val="00AD137E"/>
    <w:rsid w:val="00AD139E"/>
    <w:rsid w:val="00AD15D6"/>
    <w:rsid w:val="00AD15DD"/>
    <w:rsid w:val="00AD1725"/>
    <w:rsid w:val="00AD19C3"/>
    <w:rsid w:val="00AD1A72"/>
    <w:rsid w:val="00AD1BB3"/>
    <w:rsid w:val="00AD1EC7"/>
    <w:rsid w:val="00AD217B"/>
    <w:rsid w:val="00AD2455"/>
    <w:rsid w:val="00AD28E8"/>
    <w:rsid w:val="00AD29C5"/>
    <w:rsid w:val="00AD2EA0"/>
    <w:rsid w:val="00AD2FCA"/>
    <w:rsid w:val="00AD32C2"/>
    <w:rsid w:val="00AD32DF"/>
    <w:rsid w:val="00AD360A"/>
    <w:rsid w:val="00AD389A"/>
    <w:rsid w:val="00AD3C10"/>
    <w:rsid w:val="00AD4074"/>
    <w:rsid w:val="00AD41EA"/>
    <w:rsid w:val="00AD41F8"/>
    <w:rsid w:val="00AD4604"/>
    <w:rsid w:val="00AD4669"/>
    <w:rsid w:val="00AD54DD"/>
    <w:rsid w:val="00AD5BB8"/>
    <w:rsid w:val="00AD5DD3"/>
    <w:rsid w:val="00AD6269"/>
    <w:rsid w:val="00AD6E70"/>
    <w:rsid w:val="00AD7223"/>
    <w:rsid w:val="00AD7595"/>
    <w:rsid w:val="00AD7768"/>
    <w:rsid w:val="00AD7AC2"/>
    <w:rsid w:val="00AD7D79"/>
    <w:rsid w:val="00AD7EED"/>
    <w:rsid w:val="00AD7F9A"/>
    <w:rsid w:val="00AE00AF"/>
    <w:rsid w:val="00AE0726"/>
    <w:rsid w:val="00AE0A33"/>
    <w:rsid w:val="00AE0C7E"/>
    <w:rsid w:val="00AE0EEB"/>
    <w:rsid w:val="00AE1208"/>
    <w:rsid w:val="00AE1665"/>
    <w:rsid w:val="00AE2295"/>
    <w:rsid w:val="00AE23AB"/>
    <w:rsid w:val="00AE27AB"/>
    <w:rsid w:val="00AE287C"/>
    <w:rsid w:val="00AE3294"/>
    <w:rsid w:val="00AE36FB"/>
    <w:rsid w:val="00AE3796"/>
    <w:rsid w:val="00AE3891"/>
    <w:rsid w:val="00AE39F0"/>
    <w:rsid w:val="00AE3EFC"/>
    <w:rsid w:val="00AE43D7"/>
    <w:rsid w:val="00AE4687"/>
    <w:rsid w:val="00AE486A"/>
    <w:rsid w:val="00AE4B1C"/>
    <w:rsid w:val="00AE5A1A"/>
    <w:rsid w:val="00AE5B95"/>
    <w:rsid w:val="00AE5E56"/>
    <w:rsid w:val="00AE609E"/>
    <w:rsid w:val="00AE6759"/>
    <w:rsid w:val="00AE6A81"/>
    <w:rsid w:val="00AE6B49"/>
    <w:rsid w:val="00AE6D24"/>
    <w:rsid w:val="00AE6E26"/>
    <w:rsid w:val="00AE73D9"/>
    <w:rsid w:val="00AE7B8F"/>
    <w:rsid w:val="00AE7E58"/>
    <w:rsid w:val="00AF0A91"/>
    <w:rsid w:val="00AF0F16"/>
    <w:rsid w:val="00AF1056"/>
    <w:rsid w:val="00AF130A"/>
    <w:rsid w:val="00AF1580"/>
    <w:rsid w:val="00AF16E9"/>
    <w:rsid w:val="00AF1895"/>
    <w:rsid w:val="00AF19E0"/>
    <w:rsid w:val="00AF2163"/>
    <w:rsid w:val="00AF21BC"/>
    <w:rsid w:val="00AF28A0"/>
    <w:rsid w:val="00AF3312"/>
    <w:rsid w:val="00AF3869"/>
    <w:rsid w:val="00AF390D"/>
    <w:rsid w:val="00AF40DD"/>
    <w:rsid w:val="00AF45CA"/>
    <w:rsid w:val="00AF4D59"/>
    <w:rsid w:val="00AF5212"/>
    <w:rsid w:val="00AF5CC0"/>
    <w:rsid w:val="00AF6176"/>
    <w:rsid w:val="00AF6335"/>
    <w:rsid w:val="00AF66A1"/>
    <w:rsid w:val="00AF675F"/>
    <w:rsid w:val="00AF6AF7"/>
    <w:rsid w:val="00AF6B40"/>
    <w:rsid w:val="00AF6D78"/>
    <w:rsid w:val="00AF6DF5"/>
    <w:rsid w:val="00AF6F5F"/>
    <w:rsid w:val="00AF730A"/>
    <w:rsid w:val="00AF7605"/>
    <w:rsid w:val="00AF7A6B"/>
    <w:rsid w:val="00AF7AB9"/>
    <w:rsid w:val="00AF7B5F"/>
    <w:rsid w:val="00AF7C7C"/>
    <w:rsid w:val="00B00777"/>
    <w:rsid w:val="00B00ADF"/>
    <w:rsid w:val="00B01098"/>
    <w:rsid w:val="00B014E5"/>
    <w:rsid w:val="00B01636"/>
    <w:rsid w:val="00B0166F"/>
    <w:rsid w:val="00B0179C"/>
    <w:rsid w:val="00B018F9"/>
    <w:rsid w:val="00B019A0"/>
    <w:rsid w:val="00B01D60"/>
    <w:rsid w:val="00B0206B"/>
    <w:rsid w:val="00B020CD"/>
    <w:rsid w:val="00B0281F"/>
    <w:rsid w:val="00B02C3F"/>
    <w:rsid w:val="00B03AF1"/>
    <w:rsid w:val="00B03E3C"/>
    <w:rsid w:val="00B042BA"/>
    <w:rsid w:val="00B0530D"/>
    <w:rsid w:val="00B0556B"/>
    <w:rsid w:val="00B058F8"/>
    <w:rsid w:val="00B05EDC"/>
    <w:rsid w:val="00B06013"/>
    <w:rsid w:val="00B061B5"/>
    <w:rsid w:val="00B067B1"/>
    <w:rsid w:val="00B0741E"/>
    <w:rsid w:val="00B07913"/>
    <w:rsid w:val="00B07A3A"/>
    <w:rsid w:val="00B1075F"/>
    <w:rsid w:val="00B10A01"/>
    <w:rsid w:val="00B10D3A"/>
    <w:rsid w:val="00B10DD3"/>
    <w:rsid w:val="00B10FEE"/>
    <w:rsid w:val="00B11A2B"/>
    <w:rsid w:val="00B11A77"/>
    <w:rsid w:val="00B12966"/>
    <w:rsid w:val="00B12CE3"/>
    <w:rsid w:val="00B1306F"/>
    <w:rsid w:val="00B13070"/>
    <w:rsid w:val="00B13972"/>
    <w:rsid w:val="00B139A1"/>
    <w:rsid w:val="00B13C5F"/>
    <w:rsid w:val="00B13C95"/>
    <w:rsid w:val="00B14C1D"/>
    <w:rsid w:val="00B15927"/>
    <w:rsid w:val="00B16183"/>
    <w:rsid w:val="00B16545"/>
    <w:rsid w:val="00B16997"/>
    <w:rsid w:val="00B16F8D"/>
    <w:rsid w:val="00B17A73"/>
    <w:rsid w:val="00B17B69"/>
    <w:rsid w:val="00B17DA6"/>
    <w:rsid w:val="00B17E08"/>
    <w:rsid w:val="00B20356"/>
    <w:rsid w:val="00B20D42"/>
    <w:rsid w:val="00B20DC7"/>
    <w:rsid w:val="00B20FD5"/>
    <w:rsid w:val="00B21029"/>
    <w:rsid w:val="00B21342"/>
    <w:rsid w:val="00B2170A"/>
    <w:rsid w:val="00B21C73"/>
    <w:rsid w:val="00B220D1"/>
    <w:rsid w:val="00B2223F"/>
    <w:rsid w:val="00B2297E"/>
    <w:rsid w:val="00B22BCB"/>
    <w:rsid w:val="00B22C02"/>
    <w:rsid w:val="00B232A2"/>
    <w:rsid w:val="00B2391B"/>
    <w:rsid w:val="00B23B0C"/>
    <w:rsid w:val="00B23E31"/>
    <w:rsid w:val="00B24160"/>
    <w:rsid w:val="00B24185"/>
    <w:rsid w:val="00B246E5"/>
    <w:rsid w:val="00B2480D"/>
    <w:rsid w:val="00B2571E"/>
    <w:rsid w:val="00B258E0"/>
    <w:rsid w:val="00B25ABB"/>
    <w:rsid w:val="00B25CDB"/>
    <w:rsid w:val="00B263F0"/>
    <w:rsid w:val="00B2663A"/>
    <w:rsid w:val="00B27CA6"/>
    <w:rsid w:val="00B30697"/>
    <w:rsid w:val="00B3088E"/>
    <w:rsid w:val="00B31136"/>
    <w:rsid w:val="00B31791"/>
    <w:rsid w:val="00B326C5"/>
    <w:rsid w:val="00B3288E"/>
    <w:rsid w:val="00B33361"/>
    <w:rsid w:val="00B33A3A"/>
    <w:rsid w:val="00B33EF5"/>
    <w:rsid w:val="00B33FAA"/>
    <w:rsid w:val="00B34627"/>
    <w:rsid w:val="00B3505A"/>
    <w:rsid w:val="00B35840"/>
    <w:rsid w:val="00B35C21"/>
    <w:rsid w:val="00B3634D"/>
    <w:rsid w:val="00B363C7"/>
    <w:rsid w:val="00B36481"/>
    <w:rsid w:val="00B36654"/>
    <w:rsid w:val="00B36A93"/>
    <w:rsid w:val="00B372A7"/>
    <w:rsid w:val="00B37A54"/>
    <w:rsid w:val="00B37D56"/>
    <w:rsid w:val="00B40D37"/>
    <w:rsid w:val="00B40ED5"/>
    <w:rsid w:val="00B41222"/>
    <w:rsid w:val="00B413F1"/>
    <w:rsid w:val="00B419C6"/>
    <w:rsid w:val="00B4205E"/>
    <w:rsid w:val="00B424E3"/>
    <w:rsid w:val="00B4267C"/>
    <w:rsid w:val="00B428E7"/>
    <w:rsid w:val="00B43377"/>
    <w:rsid w:val="00B43405"/>
    <w:rsid w:val="00B43988"/>
    <w:rsid w:val="00B43A7F"/>
    <w:rsid w:val="00B4403E"/>
    <w:rsid w:val="00B4543E"/>
    <w:rsid w:val="00B45468"/>
    <w:rsid w:val="00B454F1"/>
    <w:rsid w:val="00B45BED"/>
    <w:rsid w:val="00B462B4"/>
    <w:rsid w:val="00B46B20"/>
    <w:rsid w:val="00B4716F"/>
    <w:rsid w:val="00B473C8"/>
    <w:rsid w:val="00B475CF"/>
    <w:rsid w:val="00B476A3"/>
    <w:rsid w:val="00B47880"/>
    <w:rsid w:val="00B47F56"/>
    <w:rsid w:val="00B5020E"/>
    <w:rsid w:val="00B50832"/>
    <w:rsid w:val="00B50D09"/>
    <w:rsid w:val="00B50E56"/>
    <w:rsid w:val="00B5138C"/>
    <w:rsid w:val="00B51D06"/>
    <w:rsid w:val="00B51EA0"/>
    <w:rsid w:val="00B521CD"/>
    <w:rsid w:val="00B52330"/>
    <w:rsid w:val="00B5293A"/>
    <w:rsid w:val="00B535E6"/>
    <w:rsid w:val="00B53888"/>
    <w:rsid w:val="00B53FA0"/>
    <w:rsid w:val="00B54105"/>
    <w:rsid w:val="00B54219"/>
    <w:rsid w:val="00B543B6"/>
    <w:rsid w:val="00B545DA"/>
    <w:rsid w:val="00B54721"/>
    <w:rsid w:val="00B549ED"/>
    <w:rsid w:val="00B54B6F"/>
    <w:rsid w:val="00B54B9D"/>
    <w:rsid w:val="00B550BA"/>
    <w:rsid w:val="00B551CF"/>
    <w:rsid w:val="00B5585D"/>
    <w:rsid w:val="00B55DA9"/>
    <w:rsid w:val="00B56637"/>
    <w:rsid w:val="00B5687F"/>
    <w:rsid w:val="00B56A40"/>
    <w:rsid w:val="00B56A5B"/>
    <w:rsid w:val="00B56FBF"/>
    <w:rsid w:val="00B579DE"/>
    <w:rsid w:val="00B57DA7"/>
    <w:rsid w:val="00B57F7C"/>
    <w:rsid w:val="00B57FC8"/>
    <w:rsid w:val="00B60336"/>
    <w:rsid w:val="00B60548"/>
    <w:rsid w:val="00B60B6A"/>
    <w:rsid w:val="00B61231"/>
    <w:rsid w:val="00B6135A"/>
    <w:rsid w:val="00B61416"/>
    <w:rsid w:val="00B615B6"/>
    <w:rsid w:val="00B615C3"/>
    <w:rsid w:val="00B6161A"/>
    <w:rsid w:val="00B61BC5"/>
    <w:rsid w:val="00B623D2"/>
    <w:rsid w:val="00B637BB"/>
    <w:rsid w:val="00B63C5C"/>
    <w:rsid w:val="00B645BF"/>
    <w:rsid w:val="00B64625"/>
    <w:rsid w:val="00B653C4"/>
    <w:rsid w:val="00B658E3"/>
    <w:rsid w:val="00B65953"/>
    <w:rsid w:val="00B65C21"/>
    <w:rsid w:val="00B663F1"/>
    <w:rsid w:val="00B666C1"/>
    <w:rsid w:val="00B6697B"/>
    <w:rsid w:val="00B66995"/>
    <w:rsid w:val="00B6719E"/>
    <w:rsid w:val="00B678BC"/>
    <w:rsid w:val="00B7029A"/>
    <w:rsid w:val="00B7030D"/>
    <w:rsid w:val="00B70924"/>
    <w:rsid w:val="00B715FA"/>
    <w:rsid w:val="00B72107"/>
    <w:rsid w:val="00B72852"/>
    <w:rsid w:val="00B72D3E"/>
    <w:rsid w:val="00B72E52"/>
    <w:rsid w:val="00B72FDC"/>
    <w:rsid w:val="00B73290"/>
    <w:rsid w:val="00B73F77"/>
    <w:rsid w:val="00B748A3"/>
    <w:rsid w:val="00B75172"/>
    <w:rsid w:val="00B75A73"/>
    <w:rsid w:val="00B75A87"/>
    <w:rsid w:val="00B75AD9"/>
    <w:rsid w:val="00B762A0"/>
    <w:rsid w:val="00B77105"/>
    <w:rsid w:val="00B771D8"/>
    <w:rsid w:val="00B7733A"/>
    <w:rsid w:val="00B773F4"/>
    <w:rsid w:val="00B77F7D"/>
    <w:rsid w:val="00B80D95"/>
    <w:rsid w:val="00B80F53"/>
    <w:rsid w:val="00B8150F"/>
    <w:rsid w:val="00B81708"/>
    <w:rsid w:val="00B81DF8"/>
    <w:rsid w:val="00B8204F"/>
    <w:rsid w:val="00B8223B"/>
    <w:rsid w:val="00B824B2"/>
    <w:rsid w:val="00B82772"/>
    <w:rsid w:val="00B82BFC"/>
    <w:rsid w:val="00B83039"/>
    <w:rsid w:val="00B83C25"/>
    <w:rsid w:val="00B84672"/>
    <w:rsid w:val="00B84B01"/>
    <w:rsid w:val="00B84BD2"/>
    <w:rsid w:val="00B85695"/>
    <w:rsid w:val="00B85745"/>
    <w:rsid w:val="00B85B3A"/>
    <w:rsid w:val="00B85E02"/>
    <w:rsid w:val="00B85ED2"/>
    <w:rsid w:val="00B8655C"/>
    <w:rsid w:val="00B86B71"/>
    <w:rsid w:val="00B86EA0"/>
    <w:rsid w:val="00B87248"/>
    <w:rsid w:val="00B8790B"/>
    <w:rsid w:val="00B87925"/>
    <w:rsid w:val="00B87A96"/>
    <w:rsid w:val="00B87E0E"/>
    <w:rsid w:val="00B87FD0"/>
    <w:rsid w:val="00B9043D"/>
    <w:rsid w:val="00B91134"/>
    <w:rsid w:val="00B919A0"/>
    <w:rsid w:val="00B91F9A"/>
    <w:rsid w:val="00B920DA"/>
    <w:rsid w:val="00B9235A"/>
    <w:rsid w:val="00B924A0"/>
    <w:rsid w:val="00B926CD"/>
    <w:rsid w:val="00B928DD"/>
    <w:rsid w:val="00B9333A"/>
    <w:rsid w:val="00B93485"/>
    <w:rsid w:val="00B93742"/>
    <w:rsid w:val="00B93B90"/>
    <w:rsid w:val="00B94067"/>
    <w:rsid w:val="00B941CF"/>
    <w:rsid w:val="00B94319"/>
    <w:rsid w:val="00B94411"/>
    <w:rsid w:val="00B9454E"/>
    <w:rsid w:val="00B947D7"/>
    <w:rsid w:val="00B94ACF"/>
    <w:rsid w:val="00B94E92"/>
    <w:rsid w:val="00B95144"/>
    <w:rsid w:val="00B9544D"/>
    <w:rsid w:val="00B95BDD"/>
    <w:rsid w:val="00B95D05"/>
    <w:rsid w:val="00B95F05"/>
    <w:rsid w:val="00B9631E"/>
    <w:rsid w:val="00B96619"/>
    <w:rsid w:val="00B967DF"/>
    <w:rsid w:val="00B96D9E"/>
    <w:rsid w:val="00B9702D"/>
    <w:rsid w:val="00B9752D"/>
    <w:rsid w:val="00BA0B0E"/>
    <w:rsid w:val="00BA0B43"/>
    <w:rsid w:val="00BA0B7E"/>
    <w:rsid w:val="00BA135C"/>
    <w:rsid w:val="00BA16B2"/>
    <w:rsid w:val="00BA1771"/>
    <w:rsid w:val="00BA1841"/>
    <w:rsid w:val="00BA1AE8"/>
    <w:rsid w:val="00BA23AA"/>
    <w:rsid w:val="00BA2A9C"/>
    <w:rsid w:val="00BA2AC7"/>
    <w:rsid w:val="00BA2FF6"/>
    <w:rsid w:val="00BA3F4F"/>
    <w:rsid w:val="00BA45E4"/>
    <w:rsid w:val="00BA48C4"/>
    <w:rsid w:val="00BA4DDC"/>
    <w:rsid w:val="00BA531A"/>
    <w:rsid w:val="00BA5F5B"/>
    <w:rsid w:val="00BA6212"/>
    <w:rsid w:val="00BA635B"/>
    <w:rsid w:val="00BA6580"/>
    <w:rsid w:val="00BA6A1F"/>
    <w:rsid w:val="00BA6EBA"/>
    <w:rsid w:val="00BA7AF1"/>
    <w:rsid w:val="00BB0159"/>
    <w:rsid w:val="00BB0168"/>
    <w:rsid w:val="00BB0571"/>
    <w:rsid w:val="00BB066D"/>
    <w:rsid w:val="00BB1D58"/>
    <w:rsid w:val="00BB2017"/>
    <w:rsid w:val="00BB2170"/>
    <w:rsid w:val="00BB24ED"/>
    <w:rsid w:val="00BB2504"/>
    <w:rsid w:val="00BB27C3"/>
    <w:rsid w:val="00BB280A"/>
    <w:rsid w:val="00BB2861"/>
    <w:rsid w:val="00BB3055"/>
    <w:rsid w:val="00BB3160"/>
    <w:rsid w:val="00BB34E9"/>
    <w:rsid w:val="00BB3551"/>
    <w:rsid w:val="00BB36E8"/>
    <w:rsid w:val="00BB4046"/>
    <w:rsid w:val="00BB41F1"/>
    <w:rsid w:val="00BB498C"/>
    <w:rsid w:val="00BB4A7F"/>
    <w:rsid w:val="00BB4B71"/>
    <w:rsid w:val="00BB51B9"/>
    <w:rsid w:val="00BB5A0B"/>
    <w:rsid w:val="00BB5AE7"/>
    <w:rsid w:val="00BB5E6C"/>
    <w:rsid w:val="00BB603B"/>
    <w:rsid w:val="00BB610A"/>
    <w:rsid w:val="00BB6762"/>
    <w:rsid w:val="00BB6841"/>
    <w:rsid w:val="00BB6AB6"/>
    <w:rsid w:val="00BB6C8A"/>
    <w:rsid w:val="00BB6CDE"/>
    <w:rsid w:val="00BB7430"/>
    <w:rsid w:val="00BB78AC"/>
    <w:rsid w:val="00BB7B1E"/>
    <w:rsid w:val="00BC0EA7"/>
    <w:rsid w:val="00BC1780"/>
    <w:rsid w:val="00BC1ED0"/>
    <w:rsid w:val="00BC2037"/>
    <w:rsid w:val="00BC251F"/>
    <w:rsid w:val="00BC2793"/>
    <w:rsid w:val="00BC2A40"/>
    <w:rsid w:val="00BC3705"/>
    <w:rsid w:val="00BC373D"/>
    <w:rsid w:val="00BC3B8E"/>
    <w:rsid w:val="00BC3D3D"/>
    <w:rsid w:val="00BC4CAD"/>
    <w:rsid w:val="00BC4FB2"/>
    <w:rsid w:val="00BC5065"/>
    <w:rsid w:val="00BC53C9"/>
    <w:rsid w:val="00BC53CD"/>
    <w:rsid w:val="00BC588A"/>
    <w:rsid w:val="00BC632F"/>
    <w:rsid w:val="00BC6593"/>
    <w:rsid w:val="00BC6F9C"/>
    <w:rsid w:val="00BC785D"/>
    <w:rsid w:val="00BC7BFE"/>
    <w:rsid w:val="00BC7E10"/>
    <w:rsid w:val="00BC7EA8"/>
    <w:rsid w:val="00BD06CA"/>
    <w:rsid w:val="00BD07B7"/>
    <w:rsid w:val="00BD0FAA"/>
    <w:rsid w:val="00BD1005"/>
    <w:rsid w:val="00BD10BA"/>
    <w:rsid w:val="00BD21B4"/>
    <w:rsid w:val="00BD2663"/>
    <w:rsid w:val="00BD31FF"/>
    <w:rsid w:val="00BD34C4"/>
    <w:rsid w:val="00BD3506"/>
    <w:rsid w:val="00BD3BDE"/>
    <w:rsid w:val="00BD40A4"/>
    <w:rsid w:val="00BD44CF"/>
    <w:rsid w:val="00BD54AE"/>
    <w:rsid w:val="00BD5552"/>
    <w:rsid w:val="00BD5C12"/>
    <w:rsid w:val="00BD5FF3"/>
    <w:rsid w:val="00BD5FFD"/>
    <w:rsid w:val="00BD60AC"/>
    <w:rsid w:val="00BD615D"/>
    <w:rsid w:val="00BD63FC"/>
    <w:rsid w:val="00BD648A"/>
    <w:rsid w:val="00BD70E6"/>
    <w:rsid w:val="00BD73EF"/>
    <w:rsid w:val="00BD7507"/>
    <w:rsid w:val="00BE02D9"/>
    <w:rsid w:val="00BE0B49"/>
    <w:rsid w:val="00BE1513"/>
    <w:rsid w:val="00BE15DB"/>
    <w:rsid w:val="00BE1644"/>
    <w:rsid w:val="00BE1B18"/>
    <w:rsid w:val="00BE1E1D"/>
    <w:rsid w:val="00BE2473"/>
    <w:rsid w:val="00BE2904"/>
    <w:rsid w:val="00BE2D37"/>
    <w:rsid w:val="00BE2DE4"/>
    <w:rsid w:val="00BE2EBB"/>
    <w:rsid w:val="00BE3355"/>
    <w:rsid w:val="00BE347E"/>
    <w:rsid w:val="00BE37AE"/>
    <w:rsid w:val="00BE3B89"/>
    <w:rsid w:val="00BE4606"/>
    <w:rsid w:val="00BE4ECE"/>
    <w:rsid w:val="00BE53B1"/>
    <w:rsid w:val="00BE5642"/>
    <w:rsid w:val="00BE60BB"/>
    <w:rsid w:val="00BE745E"/>
    <w:rsid w:val="00BE7D5F"/>
    <w:rsid w:val="00BE7DF9"/>
    <w:rsid w:val="00BE7E51"/>
    <w:rsid w:val="00BF038F"/>
    <w:rsid w:val="00BF049F"/>
    <w:rsid w:val="00BF0D1F"/>
    <w:rsid w:val="00BF121E"/>
    <w:rsid w:val="00BF15D8"/>
    <w:rsid w:val="00BF1BCD"/>
    <w:rsid w:val="00BF22BB"/>
    <w:rsid w:val="00BF2401"/>
    <w:rsid w:val="00BF2770"/>
    <w:rsid w:val="00BF2C17"/>
    <w:rsid w:val="00BF30E2"/>
    <w:rsid w:val="00BF3BD8"/>
    <w:rsid w:val="00BF3C5B"/>
    <w:rsid w:val="00BF402D"/>
    <w:rsid w:val="00BF4423"/>
    <w:rsid w:val="00BF5125"/>
    <w:rsid w:val="00BF5A81"/>
    <w:rsid w:val="00BF695B"/>
    <w:rsid w:val="00BF6B5C"/>
    <w:rsid w:val="00BF7D94"/>
    <w:rsid w:val="00BF7F55"/>
    <w:rsid w:val="00BF7FA6"/>
    <w:rsid w:val="00C00017"/>
    <w:rsid w:val="00C000BE"/>
    <w:rsid w:val="00C00172"/>
    <w:rsid w:val="00C00721"/>
    <w:rsid w:val="00C00C9D"/>
    <w:rsid w:val="00C00D8A"/>
    <w:rsid w:val="00C010F2"/>
    <w:rsid w:val="00C0137E"/>
    <w:rsid w:val="00C018D5"/>
    <w:rsid w:val="00C01959"/>
    <w:rsid w:val="00C019B9"/>
    <w:rsid w:val="00C01D50"/>
    <w:rsid w:val="00C02366"/>
    <w:rsid w:val="00C023FA"/>
    <w:rsid w:val="00C02736"/>
    <w:rsid w:val="00C02D9F"/>
    <w:rsid w:val="00C037A7"/>
    <w:rsid w:val="00C04017"/>
    <w:rsid w:val="00C040CA"/>
    <w:rsid w:val="00C04218"/>
    <w:rsid w:val="00C049F7"/>
    <w:rsid w:val="00C04A0E"/>
    <w:rsid w:val="00C04C20"/>
    <w:rsid w:val="00C04E49"/>
    <w:rsid w:val="00C05193"/>
    <w:rsid w:val="00C052E1"/>
    <w:rsid w:val="00C055EC"/>
    <w:rsid w:val="00C055F3"/>
    <w:rsid w:val="00C055F6"/>
    <w:rsid w:val="00C05609"/>
    <w:rsid w:val="00C056AF"/>
    <w:rsid w:val="00C05C61"/>
    <w:rsid w:val="00C061DC"/>
    <w:rsid w:val="00C06331"/>
    <w:rsid w:val="00C0656F"/>
    <w:rsid w:val="00C0683F"/>
    <w:rsid w:val="00C06B40"/>
    <w:rsid w:val="00C06BB7"/>
    <w:rsid w:val="00C06BCC"/>
    <w:rsid w:val="00C07294"/>
    <w:rsid w:val="00C072FF"/>
    <w:rsid w:val="00C0737A"/>
    <w:rsid w:val="00C07480"/>
    <w:rsid w:val="00C07FE3"/>
    <w:rsid w:val="00C10AFA"/>
    <w:rsid w:val="00C10D4E"/>
    <w:rsid w:val="00C11EEC"/>
    <w:rsid w:val="00C1206A"/>
    <w:rsid w:val="00C122A7"/>
    <w:rsid w:val="00C128C8"/>
    <w:rsid w:val="00C130D3"/>
    <w:rsid w:val="00C131BC"/>
    <w:rsid w:val="00C137D3"/>
    <w:rsid w:val="00C13A13"/>
    <w:rsid w:val="00C13E89"/>
    <w:rsid w:val="00C14050"/>
    <w:rsid w:val="00C14055"/>
    <w:rsid w:val="00C1591D"/>
    <w:rsid w:val="00C16232"/>
    <w:rsid w:val="00C16249"/>
    <w:rsid w:val="00C16DE0"/>
    <w:rsid w:val="00C16E75"/>
    <w:rsid w:val="00C17156"/>
    <w:rsid w:val="00C20D76"/>
    <w:rsid w:val="00C21180"/>
    <w:rsid w:val="00C212AF"/>
    <w:rsid w:val="00C21414"/>
    <w:rsid w:val="00C217C0"/>
    <w:rsid w:val="00C224DF"/>
    <w:rsid w:val="00C2273D"/>
    <w:rsid w:val="00C2284E"/>
    <w:rsid w:val="00C22889"/>
    <w:rsid w:val="00C22F39"/>
    <w:rsid w:val="00C23E48"/>
    <w:rsid w:val="00C2561F"/>
    <w:rsid w:val="00C25A4A"/>
    <w:rsid w:val="00C25B31"/>
    <w:rsid w:val="00C25B73"/>
    <w:rsid w:val="00C2618E"/>
    <w:rsid w:val="00C261B4"/>
    <w:rsid w:val="00C2667C"/>
    <w:rsid w:val="00C2681E"/>
    <w:rsid w:val="00C27554"/>
    <w:rsid w:val="00C2755C"/>
    <w:rsid w:val="00C2757D"/>
    <w:rsid w:val="00C27E35"/>
    <w:rsid w:val="00C27EB5"/>
    <w:rsid w:val="00C300AF"/>
    <w:rsid w:val="00C301EE"/>
    <w:rsid w:val="00C30504"/>
    <w:rsid w:val="00C30600"/>
    <w:rsid w:val="00C30A2C"/>
    <w:rsid w:val="00C3116E"/>
    <w:rsid w:val="00C31442"/>
    <w:rsid w:val="00C31594"/>
    <w:rsid w:val="00C32716"/>
    <w:rsid w:val="00C33189"/>
    <w:rsid w:val="00C331BD"/>
    <w:rsid w:val="00C338E5"/>
    <w:rsid w:val="00C33C90"/>
    <w:rsid w:val="00C34E8B"/>
    <w:rsid w:val="00C36444"/>
    <w:rsid w:val="00C364F9"/>
    <w:rsid w:val="00C36D4A"/>
    <w:rsid w:val="00C37BF8"/>
    <w:rsid w:val="00C40716"/>
    <w:rsid w:val="00C4073E"/>
    <w:rsid w:val="00C40B83"/>
    <w:rsid w:val="00C40F38"/>
    <w:rsid w:val="00C41215"/>
    <w:rsid w:val="00C412B2"/>
    <w:rsid w:val="00C416C1"/>
    <w:rsid w:val="00C41A67"/>
    <w:rsid w:val="00C41EB1"/>
    <w:rsid w:val="00C4215C"/>
    <w:rsid w:val="00C4218C"/>
    <w:rsid w:val="00C42299"/>
    <w:rsid w:val="00C4236B"/>
    <w:rsid w:val="00C425D5"/>
    <w:rsid w:val="00C425F4"/>
    <w:rsid w:val="00C42779"/>
    <w:rsid w:val="00C42862"/>
    <w:rsid w:val="00C42A3E"/>
    <w:rsid w:val="00C42AC3"/>
    <w:rsid w:val="00C42EC4"/>
    <w:rsid w:val="00C4361C"/>
    <w:rsid w:val="00C43A8C"/>
    <w:rsid w:val="00C4406C"/>
    <w:rsid w:val="00C4407B"/>
    <w:rsid w:val="00C44BF5"/>
    <w:rsid w:val="00C44FA3"/>
    <w:rsid w:val="00C4509D"/>
    <w:rsid w:val="00C4513A"/>
    <w:rsid w:val="00C4529D"/>
    <w:rsid w:val="00C4533E"/>
    <w:rsid w:val="00C45FBF"/>
    <w:rsid w:val="00C46497"/>
    <w:rsid w:val="00C474A5"/>
    <w:rsid w:val="00C474CB"/>
    <w:rsid w:val="00C474EA"/>
    <w:rsid w:val="00C47539"/>
    <w:rsid w:val="00C47821"/>
    <w:rsid w:val="00C47C19"/>
    <w:rsid w:val="00C47EDD"/>
    <w:rsid w:val="00C50365"/>
    <w:rsid w:val="00C5060A"/>
    <w:rsid w:val="00C5076B"/>
    <w:rsid w:val="00C50CDA"/>
    <w:rsid w:val="00C50F66"/>
    <w:rsid w:val="00C51001"/>
    <w:rsid w:val="00C518F8"/>
    <w:rsid w:val="00C51BCC"/>
    <w:rsid w:val="00C52014"/>
    <w:rsid w:val="00C52072"/>
    <w:rsid w:val="00C52524"/>
    <w:rsid w:val="00C529E4"/>
    <w:rsid w:val="00C52D21"/>
    <w:rsid w:val="00C52D4F"/>
    <w:rsid w:val="00C530A7"/>
    <w:rsid w:val="00C5441C"/>
    <w:rsid w:val="00C54ED4"/>
    <w:rsid w:val="00C5577F"/>
    <w:rsid w:val="00C55B3F"/>
    <w:rsid w:val="00C56389"/>
    <w:rsid w:val="00C56FDC"/>
    <w:rsid w:val="00C576AC"/>
    <w:rsid w:val="00C578DA"/>
    <w:rsid w:val="00C60433"/>
    <w:rsid w:val="00C606B0"/>
    <w:rsid w:val="00C6074D"/>
    <w:rsid w:val="00C60BC5"/>
    <w:rsid w:val="00C60D0A"/>
    <w:rsid w:val="00C60E2B"/>
    <w:rsid w:val="00C60E9E"/>
    <w:rsid w:val="00C610A9"/>
    <w:rsid w:val="00C61138"/>
    <w:rsid w:val="00C618E5"/>
    <w:rsid w:val="00C61BA6"/>
    <w:rsid w:val="00C62410"/>
    <w:rsid w:val="00C6268E"/>
    <w:rsid w:val="00C62DA5"/>
    <w:rsid w:val="00C630BB"/>
    <w:rsid w:val="00C6382B"/>
    <w:rsid w:val="00C649AA"/>
    <w:rsid w:val="00C64E42"/>
    <w:rsid w:val="00C64FD2"/>
    <w:rsid w:val="00C653D3"/>
    <w:rsid w:val="00C6582C"/>
    <w:rsid w:val="00C65A7F"/>
    <w:rsid w:val="00C65A80"/>
    <w:rsid w:val="00C65DBA"/>
    <w:rsid w:val="00C65F6A"/>
    <w:rsid w:val="00C6638C"/>
    <w:rsid w:val="00C66457"/>
    <w:rsid w:val="00C6674B"/>
    <w:rsid w:val="00C66F70"/>
    <w:rsid w:val="00C670F4"/>
    <w:rsid w:val="00C671A5"/>
    <w:rsid w:val="00C6720F"/>
    <w:rsid w:val="00C6744B"/>
    <w:rsid w:val="00C701AC"/>
    <w:rsid w:val="00C7059B"/>
    <w:rsid w:val="00C70BF7"/>
    <w:rsid w:val="00C70D1A"/>
    <w:rsid w:val="00C71237"/>
    <w:rsid w:val="00C717E9"/>
    <w:rsid w:val="00C718B4"/>
    <w:rsid w:val="00C71BDA"/>
    <w:rsid w:val="00C71D0C"/>
    <w:rsid w:val="00C72072"/>
    <w:rsid w:val="00C72803"/>
    <w:rsid w:val="00C7329A"/>
    <w:rsid w:val="00C738B9"/>
    <w:rsid w:val="00C740E9"/>
    <w:rsid w:val="00C7525C"/>
    <w:rsid w:val="00C75939"/>
    <w:rsid w:val="00C76B0C"/>
    <w:rsid w:val="00C773A2"/>
    <w:rsid w:val="00C7741F"/>
    <w:rsid w:val="00C7766D"/>
    <w:rsid w:val="00C77AFB"/>
    <w:rsid w:val="00C80714"/>
    <w:rsid w:val="00C80D8A"/>
    <w:rsid w:val="00C80EFE"/>
    <w:rsid w:val="00C81096"/>
    <w:rsid w:val="00C81439"/>
    <w:rsid w:val="00C81B37"/>
    <w:rsid w:val="00C81BF6"/>
    <w:rsid w:val="00C81D65"/>
    <w:rsid w:val="00C81DD8"/>
    <w:rsid w:val="00C82EC8"/>
    <w:rsid w:val="00C83561"/>
    <w:rsid w:val="00C837BA"/>
    <w:rsid w:val="00C839F2"/>
    <w:rsid w:val="00C83C45"/>
    <w:rsid w:val="00C854B8"/>
    <w:rsid w:val="00C8593F"/>
    <w:rsid w:val="00C85F14"/>
    <w:rsid w:val="00C86467"/>
    <w:rsid w:val="00C86F2A"/>
    <w:rsid w:val="00C87000"/>
    <w:rsid w:val="00C87397"/>
    <w:rsid w:val="00C87688"/>
    <w:rsid w:val="00C87F2C"/>
    <w:rsid w:val="00C9008B"/>
    <w:rsid w:val="00C9042D"/>
    <w:rsid w:val="00C90440"/>
    <w:rsid w:val="00C90B21"/>
    <w:rsid w:val="00C90C70"/>
    <w:rsid w:val="00C90D5B"/>
    <w:rsid w:val="00C90FB6"/>
    <w:rsid w:val="00C90FC8"/>
    <w:rsid w:val="00C91503"/>
    <w:rsid w:val="00C91645"/>
    <w:rsid w:val="00C916A3"/>
    <w:rsid w:val="00C917F5"/>
    <w:rsid w:val="00C91901"/>
    <w:rsid w:val="00C91A67"/>
    <w:rsid w:val="00C91BC0"/>
    <w:rsid w:val="00C91F16"/>
    <w:rsid w:val="00C925B6"/>
    <w:rsid w:val="00C92ABD"/>
    <w:rsid w:val="00C93518"/>
    <w:rsid w:val="00C93989"/>
    <w:rsid w:val="00C9411B"/>
    <w:rsid w:val="00C9456E"/>
    <w:rsid w:val="00C94749"/>
    <w:rsid w:val="00C949C5"/>
    <w:rsid w:val="00C950F3"/>
    <w:rsid w:val="00C952AA"/>
    <w:rsid w:val="00C95992"/>
    <w:rsid w:val="00C95C85"/>
    <w:rsid w:val="00C95F95"/>
    <w:rsid w:val="00C960CF"/>
    <w:rsid w:val="00C96260"/>
    <w:rsid w:val="00C96293"/>
    <w:rsid w:val="00C965B0"/>
    <w:rsid w:val="00C9665C"/>
    <w:rsid w:val="00C96A09"/>
    <w:rsid w:val="00C97262"/>
    <w:rsid w:val="00C973EE"/>
    <w:rsid w:val="00C9762C"/>
    <w:rsid w:val="00C97D21"/>
    <w:rsid w:val="00CA0619"/>
    <w:rsid w:val="00CA0A3D"/>
    <w:rsid w:val="00CA15CF"/>
    <w:rsid w:val="00CA15F5"/>
    <w:rsid w:val="00CA18F4"/>
    <w:rsid w:val="00CA1CC3"/>
    <w:rsid w:val="00CA2184"/>
    <w:rsid w:val="00CA24B0"/>
    <w:rsid w:val="00CA2505"/>
    <w:rsid w:val="00CA25E0"/>
    <w:rsid w:val="00CA2BC3"/>
    <w:rsid w:val="00CA2DAD"/>
    <w:rsid w:val="00CA2E94"/>
    <w:rsid w:val="00CA30AF"/>
    <w:rsid w:val="00CA410B"/>
    <w:rsid w:val="00CA50AA"/>
    <w:rsid w:val="00CA5422"/>
    <w:rsid w:val="00CA59BC"/>
    <w:rsid w:val="00CA5A81"/>
    <w:rsid w:val="00CA5AD2"/>
    <w:rsid w:val="00CA5CCF"/>
    <w:rsid w:val="00CA614A"/>
    <w:rsid w:val="00CA614B"/>
    <w:rsid w:val="00CA6520"/>
    <w:rsid w:val="00CA6E64"/>
    <w:rsid w:val="00CA72FE"/>
    <w:rsid w:val="00CA764F"/>
    <w:rsid w:val="00CA79B4"/>
    <w:rsid w:val="00CA7DDC"/>
    <w:rsid w:val="00CB0001"/>
    <w:rsid w:val="00CB0014"/>
    <w:rsid w:val="00CB04AD"/>
    <w:rsid w:val="00CB05D6"/>
    <w:rsid w:val="00CB0DBC"/>
    <w:rsid w:val="00CB138C"/>
    <w:rsid w:val="00CB1720"/>
    <w:rsid w:val="00CB1C47"/>
    <w:rsid w:val="00CB1C48"/>
    <w:rsid w:val="00CB20F4"/>
    <w:rsid w:val="00CB214D"/>
    <w:rsid w:val="00CB22C0"/>
    <w:rsid w:val="00CB2F2E"/>
    <w:rsid w:val="00CB32B4"/>
    <w:rsid w:val="00CB36AA"/>
    <w:rsid w:val="00CB3B78"/>
    <w:rsid w:val="00CB4216"/>
    <w:rsid w:val="00CB4CDF"/>
    <w:rsid w:val="00CB4DF4"/>
    <w:rsid w:val="00CB4E53"/>
    <w:rsid w:val="00CB5553"/>
    <w:rsid w:val="00CB5673"/>
    <w:rsid w:val="00CB5DF0"/>
    <w:rsid w:val="00CB604B"/>
    <w:rsid w:val="00CB646D"/>
    <w:rsid w:val="00CB694C"/>
    <w:rsid w:val="00CB69F4"/>
    <w:rsid w:val="00CB6C34"/>
    <w:rsid w:val="00CB73EA"/>
    <w:rsid w:val="00CB7F11"/>
    <w:rsid w:val="00CC05C3"/>
    <w:rsid w:val="00CC08AE"/>
    <w:rsid w:val="00CC0904"/>
    <w:rsid w:val="00CC2C5A"/>
    <w:rsid w:val="00CC352A"/>
    <w:rsid w:val="00CC3ABF"/>
    <w:rsid w:val="00CC3CAB"/>
    <w:rsid w:val="00CC3D0E"/>
    <w:rsid w:val="00CC400E"/>
    <w:rsid w:val="00CC4B17"/>
    <w:rsid w:val="00CC4B5B"/>
    <w:rsid w:val="00CC4CA7"/>
    <w:rsid w:val="00CC51DB"/>
    <w:rsid w:val="00CC5D2D"/>
    <w:rsid w:val="00CC5FFE"/>
    <w:rsid w:val="00CC60DF"/>
    <w:rsid w:val="00CC6B8E"/>
    <w:rsid w:val="00CC74B1"/>
    <w:rsid w:val="00CC74EB"/>
    <w:rsid w:val="00CC786F"/>
    <w:rsid w:val="00CC7E23"/>
    <w:rsid w:val="00CC7F0B"/>
    <w:rsid w:val="00CD0C83"/>
    <w:rsid w:val="00CD0D70"/>
    <w:rsid w:val="00CD0DFD"/>
    <w:rsid w:val="00CD1797"/>
    <w:rsid w:val="00CD2169"/>
    <w:rsid w:val="00CD23C9"/>
    <w:rsid w:val="00CD3259"/>
    <w:rsid w:val="00CD3348"/>
    <w:rsid w:val="00CD3A9C"/>
    <w:rsid w:val="00CD3D3D"/>
    <w:rsid w:val="00CD43F2"/>
    <w:rsid w:val="00CD49CE"/>
    <w:rsid w:val="00CD4D4A"/>
    <w:rsid w:val="00CD5072"/>
    <w:rsid w:val="00CD5337"/>
    <w:rsid w:val="00CD5E97"/>
    <w:rsid w:val="00CD5F73"/>
    <w:rsid w:val="00CD5FBB"/>
    <w:rsid w:val="00CD612A"/>
    <w:rsid w:val="00CD66E4"/>
    <w:rsid w:val="00CD6DA5"/>
    <w:rsid w:val="00CD6F9A"/>
    <w:rsid w:val="00CD71CC"/>
    <w:rsid w:val="00CD71D2"/>
    <w:rsid w:val="00CD7B44"/>
    <w:rsid w:val="00CE093A"/>
    <w:rsid w:val="00CE0CB0"/>
    <w:rsid w:val="00CE0E48"/>
    <w:rsid w:val="00CE19F0"/>
    <w:rsid w:val="00CE1C37"/>
    <w:rsid w:val="00CE2054"/>
    <w:rsid w:val="00CE235B"/>
    <w:rsid w:val="00CE2571"/>
    <w:rsid w:val="00CE387E"/>
    <w:rsid w:val="00CE3C77"/>
    <w:rsid w:val="00CE3C93"/>
    <w:rsid w:val="00CE4235"/>
    <w:rsid w:val="00CE4328"/>
    <w:rsid w:val="00CE4417"/>
    <w:rsid w:val="00CE45F4"/>
    <w:rsid w:val="00CE4F2D"/>
    <w:rsid w:val="00CE539B"/>
    <w:rsid w:val="00CE559F"/>
    <w:rsid w:val="00CE56B7"/>
    <w:rsid w:val="00CE5C53"/>
    <w:rsid w:val="00CE5C5C"/>
    <w:rsid w:val="00CE688E"/>
    <w:rsid w:val="00CE6A14"/>
    <w:rsid w:val="00CE6D39"/>
    <w:rsid w:val="00CE6FD9"/>
    <w:rsid w:val="00CE779C"/>
    <w:rsid w:val="00CE79FA"/>
    <w:rsid w:val="00CE7E05"/>
    <w:rsid w:val="00CE7EAE"/>
    <w:rsid w:val="00CF0614"/>
    <w:rsid w:val="00CF0618"/>
    <w:rsid w:val="00CF0916"/>
    <w:rsid w:val="00CF0AA4"/>
    <w:rsid w:val="00CF0BBE"/>
    <w:rsid w:val="00CF0C88"/>
    <w:rsid w:val="00CF11EE"/>
    <w:rsid w:val="00CF130D"/>
    <w:rsid w:val="00CF135B"/>
    <w:rsid w:val="00CF1B60"/>
    <w:rsid w:val="00CF1BBE"/>
    <w:rsid w:val="00CF371F"/>
    <w:rsid w:val="00CF423B"/>
    <w:rsid w:val="00CF4280"/>
    <w:rsid w:val="00CF44A0"/>
    <w:rsid w:val="00CF4695"/>
    <w:rsid w:val="00CF46D0"/>
    <w:rsid w:val="00CF4A76"/>
    <w:rsid w:val="00CF4B22"/>
    <w:rsid w:val="00CF4B67"/>
    <w:rsid w:val="00CF4C50"/>
    <w:rsid w:val="00CF50EF"/>
    <w:rsid w:val="00CF5108"/>
    <w:rsid w:val="00CF5A40"/>
    <w:rsid w:val="00CF5DA4"/>
    <w:rsid w:val="00CF6AB3"/>
    <w:rsid w:val="00CF7292"/>
    <w:rsid w:val="00CF74C1"/>
    <w:rsid w:val="00CF77DA"/>
    <w:rsid w:val="00CF7B3A"/>
    <w:rsid w:val="00CF7D7A"/>
    <w:rsid w:val="00CF7E93"/>
    <w:rsid w:val="00D00183"/>
    <w:rsid w:val="00D004EC"/>
    <w:rsid w:val="00D00525"/>
    <w:rsid w:val="00D00E6B"/>
    <w:rsid w:val="00D019A4"/>
    <w:rsid w:val="00D01C13"/>
    <w:rsid w:val="00D02283"/>
    <w:rsid w:val="00D025AC"/>
    <w:rsid w:val="00D025D9"/>
    <w:rsid w:val="00D02A5B"/>
    <w:rsid w:val="00D02D3A"/>
    <w:rsid w:val="00D02F0D"/>
    <w:rsid w:val="00D02F42"/>
    <w:rsid w:val="00D030FD"/>
    <w:rsid w:val="00D03D0C"/>
    <w:rsid w:val="00D03E41"/>
    <w:rsid w:val="00D03F93"/>
    <w:rsid w:val="00D042B5"/>
    <w:rsid w:val="00D0446C"/>
    <w:rsid w:val="00D0580C"/>
    <w:rsid w:val="00D0599B"/>
    <w:rsid w:val="00D05CC1"/>
    <w:rsid w:val="00D0661C"/>
    <w:rsid w:val="00D06620"/>
    <w:rsid w:val="00D068D0"/>
    <w:rsid w:val="00D07307"/>
    <w:rsid w:val="00D078FA"/>
    <w:rsid w:val="00D07B9F"/>
    <w:rsid w:val="00D07EB3"/>
    <w:rsid w:val="00D10F32"/>
    <w:rsid w:val="00D11BD4"/>
    <w:rsid w:val="00D1273A"/>
    <w:rsid w:val="00D12ADA"/>
    <w:rsid w:val="00D134B7"/>
    <w:rsid w:val="00D13930"/>
    <w:rsid w:val="00D13A87"/>
    <w:rsid w:val="00D13D17"/>
    <w:rsid w:val="00D1474B"/>
    <w:rsid w:val="00D14DB0"/>
    <w:rsid w:val="00D14F9D"/>
    <w:rsid w:val="00D158E4"/>
    <w:rsid w:val="00D15E9C"/>
    <w:rsid w:val="00D164F9"/>
    <w:rsid w:val="00D16EF9"/>
    <w:rsid w:val="00D175F2"/>
    <w:rsid w:val="00D17DC9"/>
    <w:rsid w:val="00D17E6A"/>
    <w:rsid w:val="00D2064A"/>
    <w:rsid w:val="00D20E5F"/>
    <w:rsid w:val="00D21155"/>
    <w:rsid w:val="00D21CF3"/>
    <w:rsid w:val="00D22038"/>
    <w:rsid w:val="00D22159"/>
    <w:rsid w:val="00D223B7"/>
    <w:rsid w:val="00D225F6"/>
    <w:rsid w:val="00D22EF6"/>
    <w:rsid w:val="00D233E4"/>
    <w:rsid w:val="00D23E4E"/>
    <w:rsid w:val="00D23F8E"/>
    <w:rsid w:val="00D2415D"/>
    <w:rsid w:val="00D248A0"/>
    <w:rsid w:val="00D25277"/>
    <w:rsid w:val="00D25644"/>
    <w:rsid w:val="00D25B64"/>
    <w:rsid w:val="00D25C3F"/>
    <w:rsid w:val="00D25F5B"/>
    <w:rsid w:val="00D2684D"/>
    <w:rsid w:val="00D26A1C"/>
    <w:rsid w:val="00D26DA4"/>
    <w:rsid w:val="00D273D1"/>
    <w:rsid w:val="00D278AC"/>
    <w:rsid w:val="00D27CF7"/>
    <w:rsid w:val="00D3001E"/>
    <w:rsid w:val="00D30252"/>
    <w:rsid w:val="00D30A54"/>
    <w:rsid w:val="00D30ACC"/>
    <w:rsid w:val="00D30E46"/>
    <w:rsid w:val="00D3108F"/>
    <w:rsid w:val="00D311AA"/>
    <w:rsid w:val="00D311F9"/>
    <w:rsid w:val="00D312CC"/>
    <w:rsid w:val="00D31398"/>
    <w:rsid w:val="00D31B0D"/>
    <w:rsid w:val="00D31EE9"/>
    <w:rsid w:val="00D31F08"/>
    <w:rsid w:val="00D324A1"/>
    <w:rsid w:val="00D3292E"/>
    <w:rsid w:val="00D32A80"/>
    <w:rsid w:val="00D32BC6"/>
    <w:rsid w:val="00D334CB"/>
    <w:rsid w:val="00D33AE5"/>
    <w:rsid w:val="00D33DF8"/>
    <w:rsid w:val="00D3421B"/>
    <w:rsid w:val="00D350D1"/>
    <w:rsid w:val="00D35963"/>
    <w:rsid w:val="00D35CD7"/>
    <w:rsid w:val="00D35F86"/>
    <w:rsid w:val="00D360D9"/>
    <w:rsid w:val="00D366E5"/>
    <w:rsid w:val="00D3710D"/>
    <w:rsid w:val="00D3734E"/>
    <w:rsid w:val="00D37B9B"/>
    <w:rsid w:val="00D4022C"/>
    <w:rsid w:val="00D40610"/>
    <w:rsid w:val="00D40CC4"/>
    <w:rsid w:val="00D40D64"/>
    <w:rsid w:val="00D4162F"/>
    <w:rsid w:val="00D42848"/>
    <w:rsid w:val="00D42CA6"/>
    <w:rsid w:val="00D43119"/>
    <w:rsid w:val="00D432C7"/>
    <w:rsid w:val="00D435AB"/>
    <w:rsid w:val="00D44DEA"/>
    <w:rsid w:val="00D451FB"/>
    <w:rsid w:val="00D453DE"/>
    <w:rsid w:val="00D46279"/>
    <w:rsid w:val="00D467BD"/>
    <w:rsid w:val="00D46A15"/>
    <w:rsid w:val="00D46F27"/>
    <w:rsid w:val="00D47076"/>
    <w:rsid w:val="00D47CB1"/>
    <w:rsid w:val="00D50D52"/>
    <w:rsid w:val="00D50DDE"/>
    <w:rsid w:val="00D50FBE"/>
    <w:rsid w:val="00D50FEC"/>
    <w:rsid w:val="00D51008"/>
    <w:rsid w:val="00D52F6B"/>
    <w:rsid w:val="00D541AE"/>
    <w:rsid w:val="00D54A18"/>
    <w:rsid w:val="00D550EF"/>
    <w:rsid w:val="00D552AA"/>
    <w:rsid w:val="00D556B4"/>
    <w:rsid w:val="00D557FB"/>
    <w:rsid w:val="00D55B62"/>
    <w:rsid w:val="00D560D7"/>
    <w:rsid w:val="00D56837"/>
    <w:rsid w:val="00D56968"/>
    <w:rsid w:val="00D56E35"/>
    <w:rsid w:val="00D5704A"/>
    <w:rsid w:val="00D571C9"/>
    <w:rsid w:val="00D57958"/>
    <w:rsid w:val="00D5797B"/>
    <w:rsid w:val="00D57D5B"/>
    <w:rsid w:val="00D6044A"/>
    <w:rsid w:val="00D60726"/>
    <w:rsid w:val="00D6085F"/>
    <w:rsid w:val="00D60BA6"/>
    <w:rsid w:val="00D60C2B"/>
    <w:rsid w:val="00D616DA"/>
    <w:rsid w:val="00D6218C"/>
    <w:rsid w:val="00D6281D"/>
    <w:rsid w:val="00D6284E"/>
    <w:rsid w:val="00D632BD"/>
    <w:rsid w:val="00D6387B"/>
    <w:rsid w:val="00D6388E"/>
    <w:rsid w:val="00D63E0C"/>
    <w:rsid w:val="00D63E7A"/>
    <w:rsid w:val="00D642BB"/>
    <w:rsid w:val="00D64613"/>
    <w:rsid w:val="00D64C9F"/>
    <w:rsid w:val="00D64EC4"/>
    <w:rsid w:val="00D65439"/>
    <w:rsid w:val="00D65F94"/>
    <w:rsid w:val="00D66051"/>
    <w:rsid w:val="00D66093"/>
    <w:rsid w:val="00D66EEB"/>
    <w:rsid w:val="00D67C20"/>
    <w:rsid w:val="00D67D02"/>
    <w:rsid w:val="00D67FAC"/>
    <w:rsid w:val="00D70137"/>
    <w:rsid w:val="00D7032E"/>
    <w:rsid w:val="00D70C6A"/>
    <w:rsid w:val="00D70D00"/>
    <w:rsid w:val="00D70FE7"/>
    <w:rsid w:val="00D710D8"/>
    <w:rsid w:val="00D712E9"/>
    <w:rsid w:val="00D71707"/>
    <w:rsid w:val="00D71C0D"/>
    <w:rsid w:val="00D71E2B"/>
    <w:rsid w:val="00D71F6A"/>
    <w:rsid w:val="00D73177"/>
    <w:rsid w:val="00D737C2"/>
    <w:rsid w:val="00D7392A"/>
    <w:rsid w:val="00D74060"/>
    <w:rsid w:val="00D747DF"/>
    <w:rsid w:val="00D74C16"/>
    <w:rsid w:val="00D74DF3"/>
    <w:rsid w:val="00D74ED5"/>
    <w:rsid w:val="00D75195"/>
    <w:rsid w:val="00D75854"/>
    <w:rsid w:val="00D758C1"/>
    <w:rsid w:val="00D75959"/>
    <w:rsid w:val="00D75FCC"/>
    <w:rsid w:val="00D761B4"/>
    <w:rsid w:val="00D7623E"/>
    <w:rsid w:val="00D76702"/>
    <w:rsid w:val="00D76897"/>
    <w:rsid w:val="00D76E1A"/>
    <w:rsid w:val="00D774C0"/>
    <w:rsid w:val="00D77783"/>
    <w:rsid w:val="00D77BC9"/>
    <w:rsid w:val="00D77C94"/>
    <w:rsid w:val="00D805AB"/>
    <w:rsid w:val="00D8061C"/>
    <w:rsid w:val="00D80842"/>
    <w:rsid w:val="00D80C75"/>
    <w:rsid w:val="00D80EE5"/>
    <w:rsid w:val="00D812DA"/>
    <w:rsid w:val="00D81552"/>
    <w:rsid w:val="00D81A20"/>
    <w:rsid w:val="00D81EE5"/>
    <w:rsid w:val="00D8231E"/>
    <w:rsid w:val="00D823C3"/>
    <w:rsid w:val="00D824FC"/>
    <w:rsid w:val="00D825E7"/>
    <w:rsid w:val="00D82993"/>
    <w:rsid w:val="00D82E5F"/>
    <w:rsid w:val="00D82EEB"/>
    <w:rsid w:val="00D82FD5"/>
    <w:rsid w:val="00D831CF"/>
    <w:rsid w:val="00D83306"/>
    <w:rsid w:val="00D834BF"/>
    <w:rsid w:val="00D83630"/>
    <w:rsid w:val="00D83B93"/>
    <w:rsid w:val="00D83C32"/>
    <w:rsid w:val="00D83E58"/>
    <w:rsid w:val="00D840BD"/>
    <w:rsid w:val="00D842F1"/>
    <w:rsid w:val="00D844F1"/>
    <w:rsid w:val="00D8469F"/>
    <w:rsid w:val="00D84ACA"/>
    <w:rsid w:val="00D85080"/>
    <w:rsid w:val="00D8515A"/>
    <w:rsid w:val="00D85400"/>
    <w:rsid w:val="00D85A6F"/>
    <w:rsid w:val="00D861F3"/>
    <w:rsid w:val="00D863F7"/>
    <w:rsid w:val="00D867C7"/>
    <w:rsid w:val="00D867DD"/>
    <w:rsid w:val="00D869CA"/>
    <w:rsid w:val="00D86B51"/>
    <w:rsid w:val="00D86EDD"/>
    <w:rsid w:val="00D87A2F"/>
    <w:rsid w:val="00D87BAC"/>
    <w:rsid w:val="00D90068"/>
    <w:rsid w:val="00D90370"/>
    <w:rsid w:val="00D90899"/>
    <w:rsid w:val="00D9092A"/>
    <w:rsid w:val="00D90B10"/>
    <w:rsid w:val="00D90C9A"/>
    <w:rsid w:val="00D917FC"/>
    <w:rsid w:val="00D930E1"/>
    <w:rsid w:val="00D936A9"/>
    <w:rsid w:val="00D93C83"/>
    <w:rsid w:val="00D93CE4"/>
    <w:rsid w:val="00D94533"/>
    <w:rsid w:val="00D9464A"/>
    <w:rsid w:val="00D94755"/>
    <w:rsid w:val="00D949C2"/>
    <w:rsid w:val="00D94CE1"/>
    <w:rsid w:val="00D94F05"/>
    <w:rsid w:val="00D94F90"/>
    <w:rsid w:val="00D950DD"/>
    <w:rsid w:val="00D952C7"/>
    <w:rsid w:val="00D95DCE"/>
    <w:rsid w:val="00D966A0"/>
    <w:rsid w:val="00D967C2"/>
    <w:rsid w:val="00D972D7"/>
    <w:rsid w:val="00D977C7"/>
    <w:rsid w:val="00DA057F"/>
    <w:rsid w:val="00DA071E"/>
    <w:rsid w:val="00DA0C53"/>
    <w:rsid w:val="00DA0F48"/>
    <w:rsid w:val="00DA0F56"/>
    <w:rsid w:val="00DA10AA"/>
    <w:rsid w:val="00DA1744"/>
    <w:rsid w:val="00DA19DA"/>
    <w:rsid w:val="00DA1A29"/>
    <w:rsid w:val="00DA22CC"/>
    <w:rsid w:val="00DA25F9"/>
    <w:rsid w:val="00DA2B37"/>
    <w:rsid w:val="00DA2EFD"/>
    <w:rsid w:val="00DA2F96"/>
    <w:rsid w:val="00DA3205"/>
    <w:rsid w:val="00DA35EC"/>
    <w:rsid w:val="00DA379A"/>
    <w:rsid w:val="00DA37D5"/>
    <w:rsid w:val="00DA3FDE"/>
    <w:rsid w:val="00DA44BC"/>
    <w:rsid w:val="00DA4537"/>
    <w:rsid w:val="00DA4C9B"/>
    <w:rsid w:val="00DA5463"/>
    <w:rsid w:val="00DA54BA"/>
    <w:rsid w:val="00DA5515"/>
    <w:rsid w:val="00DA5770"/>
    <w:rsid w:val="00DA58A2"/>
    <w:rsid w:val="00DA597E"/>
    <w:rsid w:val="00DA5A7D"/>
    <w:rsid w:val="00DA5F62"/>
    <w:rsid w:val="00DA5F72"/>
    <w:rsid w:val="00DA5F8B"/>
    <w:rsid w:val="00DA6317"/>
    <w:rsid w:val="00DA6336"/>
    <w:rsid w:val="00DA7000"/>
    <w:rsid w:val="00DA7564"/>
    <w:rsid w:val="00DA76EF"/>
    <w:rsid w:val="00DA7A9C"/>
    <w:rsid w:val="00DA7AB6"/>
    <w:rsid w:val="00DA7FA3"/>
    <w:rsid w:val="00DB055B"/>
    <w:rsid w:val="00DB0CAD"/>
    <w:rsid w:val="00DB1911"/>
    <w:rsid w:val="00DB1A75"/>
    <w:rsid w:val="00DB1EE3"/>
    <w:rsid w:val="00DB2432"/>
    <w:rsid w:val="00DB2742"/>
    <w:rsid w:val="00DB2A8A"/>
    <w:rsid w:val="00DB2BD1"/>
    <w:rsid w:val="00DB2CC9"/>
    <w:rsid w:val="00DB2F4E"/>
    <w:rsid w:val="00DB30D1"/>
    <w:rsid w:val="00DB37F2"/>
    <w:rsid w:val="00DB38C1"/>
    <w:rsid w:val="00DB40B7"/>
    <w:rsid w:val="00DB415F"/>
    <w:rsid w:val="00DB5155"/>
    <w:rsid w:val="00DB515E"/>
    <w:rsid w:val="00DB5317"/>
    <w:rsid w:val="00DB5916"/>
    <w:rsid w:val="00DB5FED"/>
    <w:rsid w:val="00DB62A5"/>
    <w:rsid w:val="00DB62CB"/>
    <w:rsid w:val="00DB6838"/>
    <w:rsid w:val="00DB6ECB"/>
    <w:rsid w:val="00DB7125"/>
    <w:rsid w:val="00DB726A"/>
    <w:rsid w:val="00DB7C3C"/>
    <w:rsid w:val="00DC084E"/>
    <w:rsid w:val="00DC0ADF"/>
    <w:rsid w:val="00DC1019"/>
    <w:rsid w:val="00DC13D9"/>
    <w:rsid w:val="00DC20C7"/>
    <w:rsid w:val="00DC20FE"/>
    <w:rsid w:val="00DC2208"/>
    <w:rsid w:val="00DC2403"/>
    <w:rsid w:val="00DC2540"/>
    <w:rsid w:val="00DC257B"/>
    <w:rsid w:val="00DC263C"/>
    <w:rsid w:val="00DC2D57"/>
    <w:rsid w:val="00DC32BC"/>
    <w:rsid w:val="00DC33F5"/>
    <w:rsid w:val="00DC344E"/>
    <w:rsid w:val="00DC378A"/>
    <w:rsid w:val="00DC39AF"/>
    <w:rsid w:val="00DC3A60"/>
    <w:rsid w:val="00DC454F"/>
    <w:rsid w:val="00DC46D9"/>
    <w:rsid w:val="00DC4813"/>
    <w:rsid w:val="00DC4893"/>
    <w:rsid w:val="00DC509E"/>
    <w:rsid w:val="00DC5341"/>
    <w:rsid w:val="00DC5B63"/>
    <w:rsid w:val="00DC5E8F"/>
    <w:rsid w:val="00DC69FD"/>
    <w:rsid w:val="00DC6B25"/>
    <w:rsid w:val="00DD1671"/>
    <w:rsid w:val="00DD17CC"/>
    <w:rsid w:val="00DD1868"/>
    <w:rsid w:val="00DD1F11"/>
    <w:rsid w:val="00DD1F47"/>
    <w:rsid w:val="00DD2037"/>
    <w:rsid w:val="00DD267C"/>
    <w:rsid w:val="00DD2781"/>
    <w:rsid w:val="00DD27A5"/>
    <w:rsid w:val="00DD2AA4"/>
    <w:rsid w:val="00DD2AEE"/>
    <w:rsid w:val="00DD2B23"/>
    <w:rsid w:val="00DD32AD"/>
    <w:rsid w:val="00DD3382"/>
    <w:rsid w:val="00DD3446"/>
    <w:rsid w:val="00DD373F"/>
    <w:rsid w:val="00DD430E"/>
    <w:rsid w:val="00DD4841"/>
    <w:rsid w:val="00DD4A65"/>
    <w:rsid w:val="00DD5622"/>
    <w:rsid w:val="00DD5635"/>
    <w:rsid w:val="00DD5E2F"/>
    <w:rsid w:val="00DD5E83"/>
    <w:rsid w:val="00DD61C3"/>
    <w:rsid w:val="00DD61E9"/>
    <w:rsid w:val="00DD64B3"/>
    <w:rsid w:val="00DD6A64"/>
    <w:rsid w:val="00DD6A8A"/>
    <w:rsid w:val="00DD6CBC"/>
    <w:rsid w:val="00DD79AF"/>
    <w:rsid w:val="00DD7B09"/>
    <w:rsid w:val="00DE06B4"/>
    <w:rsid w:val="00DE0D87"/>
    <w:rsid w:val="00DE0E2E"/>
    <w:rsid w:val="00DE15D1"/>
    <w:rsid w:val="00DE1945"/>
    <w:rsid w:val="00DE1B24"/>
    <w:rsid w:val="00DE1E8C"/>
    <w:rsid w:val="00DE291D"/>
    <w:rsid w:val="00DE2A3E"/>
    <w:rsid w:val="00DE32CD"/>
    <w:rsid w:val="00DE3633"/>
    <w:rsid w:val="00DE3BFB"/>
    <w:rsid w:val="00DE484B"/>
    <w:rsid w:val="00DE5861"/>
    <w:rsid w:val="00DE5ED7"/>
    <w:rsid w:val="00DE6035"/>
    <w:rsid w:val="00DE6F41"/>
    <w:rsid w:val="00DE7784"/>
    <w:rsid w:val="00DE7D60"/>
    <w:rsid w:val="00DE7F4E"/>
    <w:rsid w:val="00DF028D"/>
    <w:rsid w:val="00DF098C"/>
    <w:rsid w:val="00DF13A8"/>
    <w:rsid w:val="00DF13BB"/>
    <w:rsid w:val="00DF1F0E"/>
    <w:rsid w:val="00DF2162"/>
    <w:rsid w:val="00DF2193"/>
    <w:rsid w:val="00DF2273"/>
    <w:rsid w:val="00DF23F6"/>
    <w:rsid w:val="00DF27C0"/>
    <w:rsid w:val="00DF2F23"/>
    <w:rsid w:val="00DF3820"/>
    <w:rsid w:val="00DF3877"/>
    <w:rsid w:val="00DF394D"/>
    <w:rsid w:val="00DF3B57"/>
    <w:rsid w:val="00DF3C19"/>
    <w:rsid w:val="00DF44D6"/>
    <w:rsid w:val="00DF5622"/>
    <w:rsid w:val="00DF58F6"/>
    <w:rsid w:val="00DF5A8A"/>
    <w:rsid w:val="00DF5AF6"/>
    <w:rsid w:val="00DF651B"/>
    <w:rsid w:val="00DF6AE5"/>
    <w:rsid w:val="00DF754A"/>
    <w:rsid w:val="00E001AC"/>
    <w:rsid w:val="00E00295"/>
    <w:rsid w:val="00E0042A"/>
    <w:rsid w:val="00E006DA"/>
    <w:rsid w:val="00E00A21"/>
    <w:rsid w:val="00E00DA9"/>
    <w:rsid w:val="00E011F0"/>
    <w:rsid w:val="00E01227"/>
    <w:rsid w:val="00E0164D"/>
    <w:rsid w:val="00E01A1F"/>
    <w:rsid w:val="00E01C60"/>
    <w:rsid w:val="00E031D4"/>
    <w:rsid w:val="00E034E9"/>
    <w:rsid w:val="00E03A75"/>
    <w:rsid w:val="00E041CC"/>
    <w:rsid w:val="00E04279"/>
    <w:rsid w:val="00E05049"/>
    <w:rsid w:val="00E058F0"/>
    <w:rsid w:val="00E058F9"/>
    <w:rsid w:val="00E05F73"/>
    <w:rsid w:val="00E0662A"/>
    <w:rsid w:val="00E06B4A"/>
    <w:rsid w:val="00E06BBA"/>
    <w:rsid w:val="00E06CB7"/>
    <w:rsid w:val="00E0702A"/>
    <w:rsid w:val="00E07113"/>
    <w:rsid w:val="00E07313"/>
    <w:rsid w:val="00E07687"/>
    <w:rsid w:val="00E07A3C"/>
    <w:rsid w:val="00E07FA5"/>
    <w:rsid w:val="00E10324"/>
    <w:rsid w:val="00E103AE"/>
    <w:rsid w:val="00E103CF"/>
    <w:rsid w:val="00E10E65"/>
    <w:rsid w:val="00E10F28"/>
    <w:rsid w:val="00E11178"/>
    <w:rsid w:val="00E111C1"/>
    <w:rsid w:val="00E116D8"/>
    <w:rsid w:val="00E11732"/>
    <w:rsid w:val="00E121CD"/>
    <w:rsid w:val="00E124DE"/>
    <w:rsid w:val="00E12926"/>
    <w:rsid w:val="00E1294E"/>
    <w:rsid w:val="00E12A5B"/>
    <w:rsid w:val="00E12F1D"/>
    <w:rsid w:val="00E13086"/>
    <w:rsid w:val="00E13429"/>
    <w:rsid w:val="00E13589"/>
    <w:rsid w:val="00E1364E"/>
    <w:rsid w:val="00E139A4"/>
    <w:rsid w:val="00E14B92"/>
    <w:rsid w:val="00E14DA4"/>
    <w:rsid w:val="00E1583A"/>
    <w:rsid w:val="00E163D7"/>
    <w:rsid w:val="00E17D7B"/>
    <w:rsid w:val="00E201BB"/>
    <w:rsid w:val="00E202A6"/>
    <w:rsid w:val="00E20AC3"/>
    <w:rsid w:val="00E21DEB"/>
    <w:rsid w:val="00E226A5"/>
    <w:rsid w:val="00E227D9"/>
    <w:rsid w:val="00E22AF2"/>
    <w:rsid w:val="00E22E29"/>
    <w:rsid w:val="00E23889"/>
    <w:rsid w:val="00E23C99"/>
    <w:rsid w:val="00E240F9"/>
    <w:rsid w:val="00E2476D"/>
    <w:rsid w:val="00E24CAF"/>
    <w:rsid w:val="00E2512C"/>
    <w:rsid w:val="00E25133"/>
    <w:rsid w:val="00E257E7"/>
    <w:rsid w:val="00E25A01"/>
    <w:rsid w:val="00E25A55"/>
    <w:rsid w:val="00E2602D"/>
    <w:rsid w:val="00E267D6"/>
    <w:rsid w:val="00E267D7"/>
    <w:rsid w:val="00E26FBE"/>
    <w:rsid w:val="00E27041"/>
    <w:rsid w:val="00E27335"/>
    <w:rsid w:val="00E276CD"/>
    <w:rsid w:val="00E27D6A"/>
    <w:rsid w:val="00E30B9D"/>
    <w:rsid w:val="00E30DDF"/>
    <w:rsid w:val="00E30F00"/>
    <w:rsid w:val="00E31125"/>
    <w:rsid w:val="00E3118E"/>
    <w:rsid w:val="00E31474"/>
    <w:rsid w:val="00E31891"/>
    <w:rsid w:val="00E3236E"/>
    <w:rsid w:val="00E3246E"/>
    <w:rsid w:val="00E333D2"/>
    <w:rsid w:val="00E33475"/>
    <w:rsid w:val="00E33AE1"/>
    <w:rsid w:val="00E33EEF"/>
    <w:rsid w:val="00E34B56"/>
    <w:rsid w:val="00E35E05"/>
    <w:rsid w:val="00E3600D"/>
    <w:rsid w:val="00E367D6"/>
    <w:rsid w:val="00E36B3A"/>
    <w:rsid w:val="00E379EC"/>
    <w:rsid w:val="00E37C9F"/>
    <w:rsid w:val="00E402E7"/>
    <w:rsid w:val="00E4136F"/>
    <w:rsid w:val="00E415DB"/>
    <w:rsid w:val="00E419F7"/>
    <w:rsid w:val="00E41A7B"/>
    <w:rsid w:val="00E41DBC"/>
    <w:rsid w:val="00E41FB7"/>
    <w:rsid w:val="00E420A8"/>
    <w:rsid w:val="00E42201"/>
    <w:rsid w:val="00E427D7"/>
    <w:rsid w:val="00E42DEE"/>
    <w:rsid w:val="00E42E2A"/>
    <w:rsid w:val="00E42E4C"/>
    <w:rsid w:val="00E4371B"/>
    <w:rsid w:val="00E4385A"/>
    <w:rsid w:val="00E43F22"/>
    <w:rsid w:val="00E43FE8"/>
    <w:rsid w:val="00E4427D"/>
    <w:rsid w:val="00E442FA"/>
    <w:rsid w:val="00E44385"/>
    <w:rsid w:val="00E445C2"/>
    <w:rsid w:val="00E4490A"/>
    <w:rsid w:val="00E44B13"/>
    <w:rsid w:val="00E44BF9"/>
    <w:rsid w:val="00E44ECF"/>
    <w:rsid w:val="00E44FC5"/>
    <w:rsid w:val="00E456B9"/>
    <w:rsid w:val="00E45722"/>
    <w:rsid w:val="00E45A7E"/>
    <w:rsid w:val="00E46185"/>
    <w:rsid w:val="00E469E2"/>
    <w:rsid w:val="00E46D12"/>
    <w:rsid w:val="00E472DF"/>
    <w:rsid w:val="00E477FF"/>
    <w:rsid w:val="00E4781D"/>
    <w:rsid w:val="00E47862"/>
    <w:rsid w:val="00E47D75"/>
    <w:rsid w:val="00E501CB"/>
    <w:rsid w:val="00E502B7"/>
    <w:rsid w:val="00E50624"/>
    <w:rsid w:val="00E50C8E"/>
    <w:rsid w:val="00E50EDD"/>
    <w:rsid w:val="00E51227"/>
    <w:rsid w:val="00E5173A"/>
    <w:rsid w:val="00E51F42"/>
    <w:rsid w:val="00E5238B"/>
    <w:rsid w:val="00E527A2"/>
    <w:rsid w:val="00E52A30"/>
    <w:rsid w:val="00E52B33"/>
    <w:rsid w:val="00E52FE1"/>
    <w:rsid w:val="00E533B4"/>
    <w:rsid w:val="00E53472"/>
    <w:rsid w:val="00E5382C"/>
    <w:rsid w:val="00E53FB3"/>
    <w:rsid w:val="00E54012"/>
    <w:rsid w:val="00E54623"/>
    <w:rsid w:val="00E5484E"/>
    <w:rsid w:val="00E54A31"/>
    <w:rsid w:val="00E54C60"/>
    <w:rsid w:val="00E55180"/>
    <w:rsid w:val="00E55A32"/>
    <w:rsid w:val="00E56878"/>
    <w:rsid w:val="00E56D8A"/>
    <w:rsid w:val="00E56D9E"/>
    <w:rsid w:val="00E57975"/>
    <w:rsid w:val="00E57DCF"/>
    <w:rsid w:val="00E57E20"/>
    <w:rsid w:val="00E6017F"/>
    <w:rsid w:val="00E6088F"/>
    <w:rsid w:val="00E609E8"/>
    <w:rsid w:val="00E612A1"/>
    <w:rsid w:val="00E616AA"/>
    <w:rsid w:val="00E61FFF"/>
    <w:rsid w:val="00E62408"/>
    <w:rsid w:val="00E62EA9"/>
    <w:rsid w:val="00E63083"/>
    <w:rsid w:val="00E63860"/>
    <w:rsid w:val="00E638DA"/>
    <w:rsid w:val="00E6413E"/>
    <w:rsid w:val="00E64D9F"/>
    <w:rsid w:val="00E653CA"/>
    <w:rsid w:val="00E65677"/>
    <w:rsid w:val="00E65AEF"/>
    <w:rsid w:val="00E65DB1"/>
    <w:rsid w:val="00E65F9C"/>
    <w:rsid w:val="00E66007"/>
    <w:rsid w:val="00E66905"/>
    <w:rsid w:val="00E67D68"/>
    <w:rsid w:val="00E70865"/>
    <w:rsid w:val="00E70986"/>
    <w:rsid w:val="00E7105C"/>
    <w:rsid w:val="00E71072"/>
    <w:rsid w:val="00E71108"/>
    <w:rsid w:val="00E7157C"/>
    <w:rsid w:val="00E71628"/>
    <w:rsid w:val="00E7184A"/>
    <w:rsid w:val="00E7253C"/>
    <w:rsid w:val="00E72A35"/>
    <w:rsid w:val="00E73371"/>
    <w:rsid w:val="00E73ACA"/>
    <w:rsid w:val="00E73D76"/>
    <w:rsid w:val="00E73F27"/>
    <w:rsid w:val="00E74BDE"/>
    <w:rsid w:val="00E74CCA"/>
    <w:rsid w:val="00E751DD"/>
    <w:rsid w:val="00E75322"/>
    <w:rsid w:val="00E75567"/>
    <w:rsid w:val="00E75734"/>
    <w:rsid w:val="00E757E6"/>
    <w:rsid w:val="00E75899"/>
    <w:rsid w:val="00E75A62"/>
    <w:rsid w:val="00E75E45"/>
    <w:rsid w:val="00E75FFA"/>
    <w:rsid w:val="00E76704"/>
    <w:rsid w:val="00E76853"/>
    <w:rsid w:val="00E76D3B"/>
    <w:rsid w:val="00E772AA"/>
    <w:rsid w:val="00E7796C"/>
    <w:rsid w:val="00E77E23"/>
    <w:rsid w:val="00E80118"/>
    <w:rsid w:val="00E80363"/>
    <w:rsid w:val="00E804F8"/>
    <w:rsid w:val="00E81139"/>
    <w:rsid w:val="00E81246"/>
    <w:rsid w:val="00E81931"/>
    <w:rsid w:val="00E81E1C"/>
    <w:rsid w:val="00E82571"/>
    <w:rsid w:val="00E825BA"/>
    <w:rsid w:val="00E82ED7"/>
    <w:rsid w:val="00E83C05"/>
    <w:rsid w:val="00E83DA9"/>
    <w:rsid w:val="00E83E4D"/>
    <w:rsid w:val="00E84834"/>
    <w:rsid w:val="00E849D1"/>
    <w:rsid w:val="00E84AFE"/>
    <w:rsid w:val="00E85357"/>
    <w:rsid w:val="00E85555"/>
    <w:rsid w:val="00E85A9F"/>
    <w:rsid w:val="00E85F39"/>
    <w:rsid w:val="00E85F96"/>
    <w:rsid w:val="00E8623A"/>
    <w:rsid w:val="00E86447"/>
    <w:rsid w:val="00E8653E"/>
    <w:rsid w:val="00E86E7D"/>
    <w:rsid w:val="00E877A0"/>
    <w:rsid w:val="00E87B9E"/>
    <w:rsid w:val="00E9020B"/>
    <w:rsid w:val="00E9044D"/>
    <w:rsid w:val="00E90965"/>
    <w:rsid w:val="00E909A1"/>
    <w:rsid w:val="00E90C3E"/>
    <w:rsid w:val="00E90F34"/>
    <w:rsid w:val="00E915EB"/>
    <w:rsid w:val="00E92313"/>
    <w:rsid w:val="00E92521"/>
    <w:rsid w:val="00E929F5"/>
    <w:rsid w:val="00E9302D"/>
    <w:rsid w:val="00E93243"/>
    <w:rsid w:val="00E9378F"/>
    <w:rsid w:val="00E93793"/>
    <w:rsid w:val="00E939F1"/>
    <w:rsid w:val="00E94158"/>
    <w:rsid w:val="00E94744"/>
    <w:rsid w:val="00E94BC3"/>
    <w:rsid w:val="00E94D64"/>
    <w:rsid w:val="00E94F7A"/>
    <w:rsid w:val="00E9521E"/>
    <w:rsid w:val="00E955A5"/>
    <w:rsid w:val="00E95773"/>
    <w:rsid w:val="00E9603F"/>
    <w:rsid w:val="00E960DD"/>
    <w:rsid w:val="00E9633F"/>
    <w:rsid w:val="00E96342"/>
    <w:rsid w:val="00E96609"/>
    <w:rsid w:val="00E96966"/>
    <w:rsid w:val="00E97083"/>
    <w:rsid w:val="00E9751E"/>
    <w:rsid w:val="00EA01E6"/>
    <w:rsid w:val="00EA05F1"/>
    <w:rsid w:val="00EA0A92"/>
    <w:rsid w:val="00EA0DA2"/>
    <w:rsid w:val="00EA1252"/>
    <w:rsid w:val="00EA1260"/>
    <w:rsid w:val="00EA12CE"/>
    <w:rsid w:val="00EA166F"/>
    <w:rsid w:val="00EA1981"/>
    <w:rsid w:val="00EA21C3"/>
    <w:rsid w:val="00EA22F6"/>
    <w:rsid w:val="00EA26BD"/>
    <w:rsid w:val="00EA2DDB"/>
    <w:rsid w:val="00EA31E6"/>
    <w:rsid w:val="00EA3758"/>
    <w:rsid w:val="00EA4513"/>
    <w:rsid w:val="00EA4E4C"/>
    <w:rsid w:val="00EA4F6B"/>
    <w:rsid w:val="00EA4F94"/>
    <w:rsid w:val="00EA6135"/>
    <w:rsid w:val="00EA67EF"/>
    <w:rsid w:val="00EA6DB7"/>
    <w:rsid w:val="00EA6F71"/>
    <w:rsid w:val="00EA748C"/>
    <w:rsid w:val="00EA74AF"/>
    <w:rsid w:val="00EA75DF"/>
    <w:rsid w:val="00EA75F8"/>
    <w:rsid w:val="00EA7FC5"/>
    <w:rsid w:val="00EB047B"/>
    <w:rsid w:val="00EB06D0"/>
    <w:rsid w:val="00EB0968"/>
    <w:rsid w:val="00EB09C7"/>
    <w:rsid w:val="00EB1823"/>
    <w:rsid w:val="00EB1A1A"/>
    <w:rsid w:val="00EB1AF2"/>
    <w:rsid w:val="00EB25EF"/>
    <w:rsid w:val="00EB282C"/>
    <w:rsid w:val="00EB2951"/>
    <w:rsid w:val="00EB3C0C"/>
    <w:rsid w:val="00EB3D2A"/>
    <w:rsid w:val="00EB4495"/>
    <w:rsid w:val="00EB47AA"/>
    <w:rsid w:val="00EB5427"/>
    <w:rsid w:val="00EB5459"/>
    <w:rsid w:val="00EB5BCC"/>
    <w:rsid w:val="00EB5EC6"/>
    <w:rsid w:val="00EB626F"/>
    <w:rsid w:val="00EB6794"/>
    <w:rsid w:val="00EB6C5A"/>
    <w:rsid w:val="00EB6CA6"/>
    <w:rsid w:val="00EB74CE"/>
    <w:rsid w:val="00EB7730"/>
    <w:rsid w:val="00EB7945"/>
    <w:rsid w:val="00EB79EF"/>
    <w:rsid w:val="00EB7C9A"/>
    <w:rsid w:val="00EB7FB0"/>
    <w:rsid w:val="00EC03B0"/>
    <w:rsid w:val="00EC04A1"/>
    <w:rsid w:val="00EC05BC"/>
    <w:rsid w:val="00EC1896"/>
    <w:rsid w:val="00EC2266"/>
    <w:rsid w:val="00EC269B"/>
    <w:rsid w:val="00EC2731"/>
    <w:rsid w:val="00EC2757"/>
    <w:rsid w:val="00EC29AA"/>
    <w:rsid w:val="00EC2B63"/>
    <w:rsid w:val="00EC2EE3"/>
    <w:rsid w:val="00EC3946"/>
    <w:rsid w:val="00EC4175"/>
    <w:rsid w:val="00EC48B0"/>
    <w:rsid w:val="00EC4926"/>
    <w:rsid w:val="00EC53DD"/>
    <w:rsid w:val="00EC579E"/>
    <w:rsid w:val="00EC6040"/>
    <w:rsid w:val="00EC61BD"/>
    <w:rsid w:val="00EC6CE1"/>
    <w:rsid w:val="00EC6FC3"/>
    <w:rsid w:val="00EC75D6"/>
    <w:rsid w:val="00EC78E3"/>
    <w:rsid w:val="00ED0057"/>
    <w:rsid w:val="00ED0290"/>
    <w:rsid w:val="00ED0CF3"/>
    <w:rsid w:val="00ED0FE4"/>
    <w:rsid w:val="00ED1118"/>
    <w:rsid w:val="00ED116F"/>
    <w:rsid w:val="00ED1335"/>
    <w:rsid w:val="00ED17C1"/>
    <w:rsid w:val="00ED1E1E"/>
    <w:rsid w:val="00ED1F39"/>
    <w:rsid w:val="00ED23EB"/>
    <w:rsid w:val="00ED2416"/>
    <w:rsid w:val="00ED278E"/>
    <w:rsid w:val="00ED2EBA"/>
    <w:rsid w:val="00ED2EE7"/>
    <w:rsid w:val="00ED39E1"/>
    <w:rsid w:val="00ED3E85"/>
    <w:rsid w:val="00ED4198"/>
    <w:rsid w:val="00ED4691"/>
    <w:rsid w:val="00ED4CFA"/>
    <w:rsid w:val="00ED4F07"/>
    <w:rsid w:val="00ED4F91"/>
    <w:rsid w:val="00ED5015"/>
    <w:rsid w:val="00ED5F3D"/>
    <w:rsid w:val="00ED6364"/>
    <w:rsid w:val="00ED64E8"/>
    <w:rsid w:val="00ED664B"/>
    <w:rsid w:val="00ED6A98"/>
    <w:rsid w:val="00ED6E82"/>
    <w:rsid w:val="00ED714B"/>
    <w:rsid w:val="00ED765F"/>
    <w:rsid w:val="00ED7B5D"/>
    <w:rsid w:val="00ED7B93"/>
    <w:rsid w:val="00ED7DDE"/>
    <w:rsid w:val="00EE00BE"/>
    <w:rsid w:val="00EE0211"/>
    <w:rsid w:val="00EE06AC"/>
    <w:rsid w:val="00EE0CA6"/>
    <w:rsid w:val="00EE0F24"/>
    <w:rsid w:val="00EE0FFE"/>
    <w:rsid w:val="00EE16B0"/>
    <w:rsid w:val="00EE1A76"/>
    <w:rsid w:val="00EE2587"/>
    <w:rsid w:val="00EE304A"/>
    <w:rsid w:val="00EE3C4B"/>
    <w:rsid w:val="00EE3E76"/>
    <w:rsid w:val="00EE5208"/>
    <w:rsid w:val="00EE577E"/>
    <w:rsid w:val="00EE768C"/>
    <w:rsid w:val="00EE7F9A"/>
    <w:rsid w:val="00EF08FD"/>
    <w:rsid w:val="00EF0BCF"/>
    <w:rsid w:val="00EF0FA2"/>
    <w:rsid w:val="00EF1308"/>
    <w:rsid w:val="00EF13C5"/>
    <w:rsid w:val="00EF1583"/>
    <w:rsid w:val="00EF18A5"/>
    <w:rsid w:val="00EF1CD0"/>
    <w:rsid w:val="00EF1F8B"/>
    <w:rsid w:val="00EF28F2"/>
    <w:rsid w:val="00EF2AFD"/>
    <w:rsid w:val="00EF3424"/>
    <w:rsid w:val="00EF370F"/>
    <w:rsid w:val="00EF3DFA"/>
    <w:rsid w:val="00EF403E"/>
    <w:rsid w:val="00EF4339"/>
    <w:rsid w:val="00EF4416"/>
    <w:rsid w:val="00EF493A"/>
    <w:rsid w:val="00EF5A9B"/>
    <w:rsid w:val="00EF6B79"/>
    <w:rsid w:val="00EF6B9D"/>
    <w:rsid w:val="00EF6D60"/>
    <w:rsid w:val="00EF6FC9"/>
    <w:rsid w:val="00EF720D"/>
    <w:rsid w:val="00F00F1E"/>
    <w:rsid w:val="00F010AB"/>
    <w:rsid w:val="00F019DC"/>
    <w:rsid w:val="00F01F00"/>
    <w:rsid w:val="00F029F8"/>
    <w:rsid w:val="00F02F68"/>
    <w:rsid w:val="00F032B5"/>
    <w:rsid w:val="00F0339E"/>
    <w:rsid w:val="00F03B35"/>
    <w:rsid w:val="00F03CF0"/>
    <w:rsid w:val="00F04A70"/>
    <w:rsid w:val="00F04AD1"/>
    <w:rsid w:val="00F051DE"/>
    <w:rsid w:val="00F05352"/>
    <w:rsid w:val="00F05418"/>
    <w:rsid w:val="00F05932"/>
    <w:rsid w:val="00F059D8"/>
    <w:rsid w:val="00F05FF4"/>
    <w:rsid w:val="00F0639A"/>
    <w:rsid w:val="00F06645"/>
    <w:rsid w:val="00F06719"/>
    <w:rsid w:val="00F0697C"/>
    <w:rsid w:val="00F06B0A"/>
    <w:rsid w:val="00F07ED9"/>
    <w:rsid w:val="00F07F65"/>
    <w:rsid w:val="00F07FEC"/>
    <w:rsid w:val="00F10141"/>
    <w:rsid w:val="00F1050F"/>
    <w:rsid w:val="00F106A2"/>
    <w:rsid w:val="00F1073D"/>
    <w:rsid w:val="00F109EC"/>
    <w:rsid w:val="00F10BD1"/>
    <w:rsid w:val="00F10C14"/>
    <w:rsid w:val="00F11DFA"/>
    <w:rsid w:val="00F1230D"/>
    <w:rsid w:val="00F12396"/>
    <w:rsid w:val="00F12439"/>
    <w:rsid w:val="00F1261E"/>
    <w:rsid w:val="00F12945"/>
    <w:rsid w:val="00F12BF9"/>
    <w:rsid w:val="00F12C9D"/>
    <w:rsid w:val="00F131FB"/>
    <w:rsid w:val="00F13513"/>
    <w:rsid w:val="00F13C17"/>
    <w:rsid w:val="00F13E68"/>
    <w:rsid w:val="00F13EF1"/>
    <w:rsid w:val="00F13F23"/>
    <w:rsid w:val="00F144AE"/>
    <w:rsid w:val="00F144D1"/>
    <w:rsid w:val="00F14A01"/>
    <w:rsid w:val="00F150B6"/>
    <w:rsid w:val="00F151C0"/>
    <w:rsid w:val="00F15244"/>
    <w:rsid w:val="00F155C9"/>
    <w:rsid w:val="00F15C13"/>
    <w:rsid w:val="00F15E3C"/>
    <w:rsid w:val="00F1612F"/>
    <w:rsid w:val="00F16D2B"/>
    <w:rsid w:val="00F17365"/>
    <w:rsid w:val="00F1785B"/>
    <w:rsid w:val="00F17DA0"/>
    <w:rsid w:val="00F2092E"/>
    <w:rsid w:val="00F20B9E"/>
    <w:rsid w:val="00F20DAB"/>
    <w:rsid w:val="00F21C67"/>
    <w:rsid w:val="00F221B8"/>
    <w:rsid w:val="00F229B7"/>
    <w:rsid w:val="00F22C4C"/>
    <w:rsid w:val="00F23275"/>
    <w:rsid w:val="00F234B3"/>
    <w:rsid w:val="00F24672"/>
    <w:rsid w:val="00F24708"/>
    <w:rsid w:val="00F24AF0"/>
    <w:rsid w:val="00F24F26"/>
    <w:rsid w:val="00F250CE"/>
    <w:rsid w:val="00F25A09"/>
    <w:rsid w:val="00F25AF2"/>
    <w:rsid w:val="00F25BEB"/>
    <w:rsid w:val="00F25E2C"/>
    <w:rsid w:val="00F2609F"/>
    <w:rsid w:val="00F2616B"/>
    <w:rsid w:val="00F264B4"/>
    <w:rsid w:val="00F2656C"/>
    <w:rsid w:val="00F26D33"/>
    <w:rsid w:val="00F26ECC"/>
    <w:rsid w:val="00F27263"/>
    <w:rsid w:val="00F27433"/>
    <w:rsid w:val="00F27809"/>
    <w:rsid w:val="00F27B28"/>
    <w:rsid w:val="00F27CC2"/>
    <w:rsid w:val="00F27E1C"/>
    <w:rsid w:val="00F30C22"/>
    <w:rsid w:val="00F30ECA"/>
    <w:rsid w:val="00F3139C"/>
    <w:rsid w:val="00F32BC1"/>
    <w:rsid w:val="00F32C92"/>
    <w:rsid w:val="00F337AB"/>
    <w:rsid w:val="00F33AD5"/>
    <w:rsid w:val="00F33AE4"/>
    <w:rsid w:val="00F33E11"/>
    <w:rsid w:val="00F33F3E"/>
    <w:rsid w:val="00F342ED"/>
    <w:rsid w:val="00F345FE"/>
    <w:rsid w:val="00F34CFE"/>
    <w:rsid w:val="00F34E94"/>
    <w:rsid w:val="00F350C5"/>
    <w:rsid w:val="00F35107"/>
    <w:rsid w:val="00F35315"/>
    <w:rsid w:val="00F35386"/>
    <w:rsid w:val="00F359D1"/>
    <w:rsid w:val="00F35E32"/>
    <w:rsid w:val="00F36399"/>
    <w:rsid w:val="00F37043"/>
    <w:rsid w:val="00F3731A"/>
    <w:rsid w:val="00F4031E"/>
    <w:rsid w:val="00F40D85"/>
    <w:rsid w:val="00F40FB9"/>
    <w:rsid w:val="00F416FC"/>
    <w:rsid w:val="00F4236A"/>
    <w:rsid w:val="00F42C63"/>
    <w:rsid w:val="00F43541"/>
    <w:rsid w:val="00F43836"/>
    <w:rsid w:val="00F43BAD"/>
    <w:rsid w:val="00F43DFF"/>
    <w:rsid w:val="00F4436E"/>
    <w:rsid w:val="00F44B69"/>
    <w:rsid w:val="00F44CA2"/>
    <w:rsid w:val="00F44CA5"/>
    <w:rsid w:val="00F44D14"/>
    <w:rsid w:val="00F44F99"/>
    <w:rsid w:val="00F46788"/>
    <w:rsid w:val="00F4686B"/>
    <w:rsid w:val="00F46A7E"/>
    <w:rsid w:val="00F46AFD"/>
    <w:rsid w:val="00F46BB8"/>
    <w:rsid w:val="00F46BC4"/>
    <w:rsid w:val="00F47254"/>
    <w:rsid w:val="00F4731B"/>
    <w:rsid w:val="00F47772"/>
    <w:rsid w:val="00F4792E"/>
    <w:rsid w:val="00F4794E"/>
    <w:rsid w:val="00F500A6"/>
    <w:rsid w:val="00F50402"/>
    <w:rsid w:val="00F50BAA"/>
    <w:rsid w:val="00F5160A"/>
    <w:rsid w:val="00F518DA"/>
    <w:rsid w:val="00F51EF1"/>
    <w:rsid w:val="00F527C1"/>
    <w:rsid w:val="00F52CA2"/>
    <w:rsid w:val="00F532B5"/>
    <w:rsid w:val="00F53365"/>
    <w:rsid w:val="00F53941"/>
    <w:rsid w:val="00F53C49"/>
    <w:rsid w:val="00F540E0"/>
    <w:rsid w:val="00F54515"/>
    <w:rsid w:val="00F54814"/>
    <w:rsid w:val="00F54BBC"/>
    <w:rsid w:val="00F550C0"/>
    <w:rsid w:val="00F55495"/>
    <w:rsid w:val="00F55831"/>
    <w:rsid w:val="00F55F53"/>
    <w:rsid w:val="00F5639D"/>
    <w:rsid w:val="00F569EA"/>
    <w:rsid w:val="00F56B85"/>
    <w:rsid w:val="00F56EEB"/>
    <w:rsid w:val="00F5752E"/>
    <w:rsid w:val="00F57B74"/>
    <w:rsid w:val="00F57E2C"/>
    <w:rsid w:val="00F60162"/>
    <w:rsid w:val="00F60181"/>
    <w:rsid w:val="00F602D1"/>
    <w:rsid w:val="00F607EE"/>
    <w:rsid w:val="00F60CB6"/>
    <w:rsid w:val="00F60CD7"/>
    <w:rsid w:val="00F60F81"/>
    <w:rsid w:val="00F61DFF"/>
    <w:rsid w:val="00F623B8"/>
    <w:rsid w:val="00F627FA"/>
    <w:rsid w:val="00F62F0A"/>
    <w:rsid w:val="00F6322E"/>
    <w:rsid w:val="00F6336E"/>
    <w:rsid w:val="00F63712"/>
    <w:rsid w:val="00F63FDB"/>
    <w:rsid w:val="00F64133"/>
    <w:rsid w:val="00F642BF"/>
    <w:rsid w:val="00F64323"/>
    <w:rsid w:val="00F64670"/>
    <w:rsid w:val="00F64DD1"/>
    <w:rsid w:val="00F64FBF"/>
    <w:rsid w:val="00F65617"/>
    <w:rsid w:val="00F65B9B"/>
    <w:rsid w:val="00F65E7A"/>
    <w:rsid w:val="00F66AAD"/>
    <w:rsid w:val="00F66FA1"/>
    <w:rsid w:val="00F673BD"/>
    <w:rsid w:val="00F6753A"/>
    <w:rsid w:val="00F678AD"/>
    <w:rsid w:val="00F67E91"/>
    <w:rsid w:val="00F707D3"/>
    <w:rsid w:val="00F70E00"/>
    <w:rsid w:val="00F71317"/>
    <w:rsid w:val="00F71546"/>
    <w:rsid w:val="00F7155C"/>
    <w:rsid w:val="00F71896"/>
    <w:rsid w:val="00F71922"/>
    <w:rsid w:val="00F722FD"/>
    <w:rsid w:val="00F733D9"/>
    <w:rsid w:val="00F73C68"/>
    <w:rsid w:val="00F743A0"/>
    <w:rsid w:val="00F744F7"/>
    <w:rsid w:val="00F746A7"/>
    <w:rsid w:val="00F74B47"/>
    <w:rsid w:val="00F74D94"/>
    <w:rsid w:val="00F750D1"/>
    <w:rsid w:val="00F752C2"/>
    <w:rsid w:val="00F75629"/>
    <w:rsid w:val="00F75E42"/>
    <w:rsid w:val="00F76799"/>
    <w:rsid w:val="00F76B00"/>
    <w:rsid w:val="00F76F89"/>
    <w:rsid w:val="00F77932"/>
    <w:rsid w:val="00F77BC8"/>
    <w:rsid w:val="00F77DFA"/>
    <w:rsid w:val="00F801DD"/>
    <w:rsid w:val="00F80874"/>
    <w:rsid w:val="00F80994"/>
    <w:rsid w:val="00F80A7E"/>
    <w:rsid w:val="00F80F1B"/>
    <w:rsid w:val="00F81144"/>
    <w:rsid w:val="00F81298"/>
    <w:rsid w:val="00F81EB3"/>
    <w:rsid w:val="00F822FB"/>
    <w:rsid w:val="00F823A8"/>
    <w:rsid w:val="00F832F8"/>
    <w:rsid w:val="00F834FA"/>
    <w:rsid w:val="00F83774"/>
    <w:rsid w:val="00F843E4"/>
    <w:rsid w:val="00F8477E"/>
    <w:rsid w:val="00F84A53"/>
    <w:rsid w:val="00F84F5A"/>
    <w:rsid w:val="00F85270"/>
    <w:rsid w:val="00F85331"/>
    <w:rsid w:val="00F85514"/>
    <w:rsid w:val="00F859A3"/>
    <w:rsid w:val="00F8646E"/>
    <w:rsid w:val="00F8666A"/>
    <w:rsid w:val="00F86CD4"/>
    <w:rsid w:val="00F86E88"/>
    <w:rsid w:val="00F87088"/>
    <w:rsid w:val="00F906D6"/>
    <w:rsid w:val="00F9087C"/>
    <w:rsid w:val="00F909CA"/>
    <w:rsid w:val="00F915A9"/>
    <w:rsid w:val="00F91773"/>
    <w:rsid w:val="00F91A8F"/>
    <w:rsid w:val="00F91D48"/>
    <w:rsid w:val="00F91FE8"/>
    <w:rsid w:val="00F9207F"/>
    <w:rsid w:val="00F929D7"/>
    <w:rsid w:val="00F92F77"/>
    <w:rsid w:val="00F9313F"/>
    <w:rsid w:val="00F932DF"/>
    <w:rsid w:val="00F93387"/>
    <w:rsid w:val="00F9352A"/>
    <w:rsid w:val="00F937B6"/>
    <w:rsid w:val="00F93F27"/>
    <w:rsid w:val="00F9410B"/>
    <w:rsid w:val="00F942CE"/>
    <w:rsid w:val="00F94B20"/>
    <w:rsid w:val="00F952B7"/>
    <w:rsid w:val="00F95436"/>
    <w:rsid w:val="00F959DD"/>
    <w:rsid w:val="00F95D91"/>
    <w:rsid w:val="00F96DFD"/>
    <w:rsid w:val="00F97212"/>
    <w:rsid w:val="00F9724B"/>
    <w:rsid w:val="00F97722"/>
    <w:rsid w:val="00F97A75"/>
    <w:rsid w:val="00F97FF4"/>
    <w:rsid w:val="00FA004A"/>
    <w:rsid w:val="00FA00B4"/>
    <w:rsid w:val="00FA01CB"/>
    <w:rsid w:val="00FA0634"/>
    <w:rsid w:val="00FA0ED0"/>
    <w:rsid w:val="00FA13F2"/>
    <w:rsid w:val="00FA14F1"/>
    <w:rsid w:val="00FA1BD0"/>
    <w:rsid w:val="00FA25BF"/>
    <w:rsid w:val="00FA30D5"/>
    <w:rsid w:val="00FA3A01"/>
    <w:rsid w:val="00FA3D8B"/>
    <w:rsid w:val="00FA4999"/>
    <w:rsid w:val="00FA4F0F"/>
    <w:rsid w:val="00FA507C"/>
    <w:rsid w:val="00FA5267"/>
    <w:rsid w:val="00FA565E"/>
    <w:rsid w:val="00FA6825"/>
    <w:rsid w:val="00FA71BB"/>
    <w:rsid w:val="00FA7223"/>
    <w:rsid w:val="00FA7DFB"/>
    <w:rsid w:val="00FB04D9"/>
    <w:rsid w:val="00FB11B2"/>
    <w:rsid w:val="00FB11B8"/>
    <w:rsid w:val="00FB1204"/>
    <w:rsid w:val="00FB1287"/>
    <w:rsid w:val="00FB1B80"/>
    <w:rsid w:val="00FB1DDF"/>
    <w:rsid w:val="00FB1F3E"/>
    <w:rsid w:val="00FB24C5"/>
    <w:rsid w:val="00FB31E1"/>
    <w:rsid w:val="00FB322C"/>
    <w:rsid w:val="00FB33DE"/>
    <w:rsid w:val="00FB355C"/>
    <w:rsid w:val="00FB36D0"/>
    <w:rsid w:val="00FB36E9"/>
    <w:rsid w:val="00FB3810"/>
    <w:rsid w:val="00FB39D8"/>
    <w:rsid w:val="00FB3AC1"/>
    <w:rsid w:val="00FB3AC2"/>
    <w:rsid w:val="00FB3B90"/>
    <w:rsid w:val="00FB4029"/>
    <w:rsid w:val="00FB4272"/>
    <w:rsid w:val="00FB4450"/>
    <w:rsid w:val="00FB44BE"/>
    <w:rsid w:val="00FB50F5"/>
    <w:rsid w:val="00FB5781"/>
    <w:rsid w:val="00FB6170"/>
    <w:rsid w:val="00FB6231"/>
    <w:rsid w:val="00FB66B4"/>
    <w:rsid w:val="00FB7273"/>
    <w:rsid w:val="00FB7969"/>
    <w:rsid w:val="00FC01A4"/>
    <w:rsid w:val="00FC0887"/>
    <w:rsid w:val="00FC0BD2"/>
    <w:rsid w:val="00FC0D66"/>
    <w:rsid w:val="00FC13E4"/>
    <w:rsid w:val="00FC19D2"/>
    <w:rsid w:val="00FC1D08"/>
    <w:rsid w:val="00FC1DC0"/>
    <w:rsid w:val="00FC2454"/>
    <w:rsid w:val="00FC26F0"/>
    <w:rsid w:val="00FC27C4"/>
    <w:rsid w:val="00FC2D72"/>
    <w:rsid w:val="00FC3DBE"/>
    <w:rsid w:val="00FC3E3F"/>
    <w:rsid w:val="00FC3ED6"/>
    <w:rsid w:val="00FC404D"/>
    <w:rsid w:val="00FC472E"/>
    <w:rsid w:val="00FC4818"/>
    <w:rsid w:val="00FC58C3"/>
    <w:rsid w:val="00FC5ACB"/>
    <w:rsid w:val="00FC5F13"/>
    <w:rsid w:val="00FC613E"/>
    <w:rsid w:val="00FC752F"/>
    <w:rsid w:val="00FC77BF"/>
    <w:rsid w:val="00FC7AFD"/>
    <w:rsid w:val="00FC7D81"/>
    <w:rsid w:val="00FC7E21"/>
    <w:rsid w:val="00FD08C1"/>
    <w:rsid w:val="00FD0A2F"/>
    <w:rsid w:val="00FD1050"/>
    <w:rsid w:val="00FD1083"/>
    <w:rsid w:val="00FD1474"/>
    <w:rsid w:val="00FD19AA"/>
    <w:rsid w:val="00FD1CE5"/>
    <w:rsid w:val="00FD203C"/>
    <w:rsid w:val="00FD2697"/>
    <w:rsid w:val="00FD27EC"/>
    <w:rsid w:val="00FD2FAC"/>
    <w:rsid w:val="00FD3623"/>
    <w:rsid w:val="00FD3D26"/>
    <w:rsid w:val="00FD3FDE"/>
    <w:rsid w:val="00FD508B"/>
    <w:rsid w:val="00FD61D8"/>
    <w:rsid w:val="00FD62A6"/>
    <w:rsid w:val="00FD62C5"/>
    <w:rsid w:val="00FD64AF"/>
    <w:rsid w:val="00FD6A75"/>
    <w:rsid w:val="00FD6BD1"/>
    <w:rsid w:val="00FD6D50"/>
    <w:rsid w:val="00FD7188"/>
    <w:rsid w:val="00FD745F"/>
    <w:rsid w:val="00FD7897"/>
    <w:rsid w:val="00FE02A3"/>
    <w:rsid w:val="00FE0435"/>
    <w:rsid w:val="00FE0C4F"/>
    <w:rsid w:val="00FE10C5"/>
    <w:rsid w:val="00FE11D0"/>
    <w:rsid w:val="00FE1D13"/>
    <w:rsid w:val="00FE1FEB"/>
    <w:rsid w:val="00FE2306"/>
    <w:rsid w:val="00FE2349"/>
    <w:rsid w:val="00FE389A"/>
    <w:rsid w:val="00FE3D97"/>
    <w:rsid w:val="00FE3E6F"/>
    <w:rsid w:val="00FE3EF9"/>
    <w:rsid w:val="00FE4AB0"/>
    <w:rsid w:val="00FE4AE7"/>
    <w:rsid w:val="00FE4B81"/>
    <w:rsid w:val="00FE4DC8"/>
    <w:rsid w:val="00FE4F25"/>
    <w:rsid w:val="00FE527D"/>
    <w:rsid w:val="00FE58F9"/>
    <w:rsid w:val="00FE5E1B"/>
    <w:rsid w:val="00FE6277"/>
    <w:rsid w:val="00FE686F"/>
    <w:rsid w:val="00FE6CD0"/>
    <w:rsid w:val="00FE6D1D"/>
    <w:rsid w:val="00FE6D64"/>
    <w:rsid w:val="00FE7576"/>
    <w:rsid w:val="00FE77CB"/>
    <w:rsid w:val="00FF092E"/>
    <w:rsid w:val="00FF0F5F"/>
    <w:rsid w:val="00FF10E0"/>
    <w:rsid w:val="00FF1812"/>
    <w:rsid w:val="00FF1E58"/>
    <w:rsid w:val="00FF1FE1"/>
    <w:rsid w:val="00FF2874"/>
    <w:rsid w:val="00FF2A7E"/>
    <w:rsid w:val="00FF2FEC"/>
    <w:rsid w:val="00FF3017"/>
    <w:rsid w:val="00FF3301"/>
    <w:rsid w:val="00FF336B"/>
    <w:rsid w:val="00FF387B"/>
    <w:rsid w:val="00FF3AFF"/>
    <w:rsid w:val="00FF3BB9"/>
    <w:rsid w:val="00FF3BDB"/>
    <w:rsid w:val="00FF4121"/>
    <w:rsid w:val="00FF439A"/>
    <w:rsid w:val="00FF43C7"/>
    <w:rsid w:val="00FF456B"/>
    <w:rsid w:val="00FF466E"/>
    <w:rsid w:val="00FF49AC"/>
    <w:rsid w:val="00FF5A7E"/>
    <w:rsid w:val="00FF5C57"/>
    <w:rsid w:val="00FF5ED8"/>
    <w:rsid w:val="00FF602F"/>
    <w:rsid w:val="00FF615F"/>
    <w:rsid w:val="00FF6332"/>
    <w:rsid w:val="00FF6586"/>
    <w:rsid w:val="00FF6C19"/>
    <w:rsid w:val="00FF717A"/>
    <w:rsid w:val="00FF74C4"/>
    <w:rsid w:val="00FF754B"/>
    <w:rsid w:val="00FF7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25328,green,#490c6e,#6b44ba"/>
    </o:shapedefaults>
    <o:shapelayout v:ext="edit">
      <o:idmap v:ext="edit" data="1"/>
    </o:shapelayout>
  </w:shapeDefaults>
  <w:decimalSymbol w:val="."/>
  <w:listSeparator w:val=","/>
  <w15:docId w15:val="{C93F28E4-B618-4F92-90C4-B6AFA820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before="120" w:after="120"/>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E84AFE"/>
    <w:pPr>
      <w:spacing w:before="20" w:after="0" w:line="360" w:lineRule="auto"/>
    </w:pPr>
    <w:rPr>
      <w:rFonts w:eastAsia="微软雅黑"/>
      <w:kern w:val="2"/>
      <w:sz w:val="21"/>
      <w:szCs w:val="24"/>
    </w:rPr>
  </w:style>
  <w:style w:type="paragraph" w:styleId="1">
    <w:name w:val="heading 1"/>
    <w:next w:val="Text"/>
    <w:link w:val="1Char"/>
    <w:rsid w:val="00E84AFE"/>
    <w:pPr>
      <w:keepNext/>
      <w:keepLines/>
      <w:pageBreakBefore/>
      <w:numPr>
        <w:numId w:val="28"/>
      </w:numPr>
      <w:adjustRightInd w:val="0"/>
      <w:snapToGrid w:val="0"/>
      <w:spacing w:before="240" w:line="300" w:lineRule="auto"/>
      <w:outlineLvl w:val="0"/>
    </w:pPr>
    <w:rPr>
      <w:rFonts w:ascii="Palatino Linotype" w:eastAsia="黑体" w:hAnsi="Palatino Linotype"/>
      <w:b/>
      <w:kern w:val="44"/>
      <w:sz w:val="28"/>
    </w:rPr>
  </w:style>
  <w:style w:type="paragraph" w:styleId="2">
    <w:name w:val="heading 2"/>
    <w:aliases w:val="标题二 报告"/>
    <w:basedOn w:val="1"/>
    <w:next w:val="Text"/>
    <w:link w:val="2Char"/>
    <w:qFormat/>
    <w:rsid w:val="00E84AFE"/>
    <w:pPr>
      <w:pageBreakBefore w:val="0"/>
      <w:numPr>
        <w:ilvl w:val="1"/>
      </w:numPr>
      <w:spacing w:line="240" w:lineRule="atLeast"/>
      <w:outlineLvl w:val="1"/>
    </w:pPr>
    <w:rPr>
      <w:rFonts w:eastAsia="楷体_GB2312"/>
      <w:sz w:val="26"/>
      <w:szCs w:val="26"/>
    </w:rPr>
  </w:style>
  <w:style w:type="paragraph" w:styleId="3">
    <w:name w:val="heading 3"/>
    <w:basedOn w:val="a4"/>
    <w:next w:val="Text"/>
    <w:link w:val="3Char"/>
    <w:rsid w:val="00E84AFE"/>
    <w:pPr>
      <w:keepNext/>
      <w:keepLines/>
      <w:numPr>
        <w:ilvl w:val="2"/>
        <w:numId w:val="28"/>
      </w:numPr>
      <w:adjustRightInd w:val="0"/>
      <w:snapToGrid w:val="0"/>
      <w:spacing w:before="120" w:after="120" w:line="300" w:lineRule="auto"/>
      <w:textAlignment w:val="baseline"/>
      <w:outlineLvl w:val="2"/>
    </w:pPr>
    <w:rPr>
      <w:rFonts w:ascii="Palatino Linotype" w:eastAsia="楷体_GB2312" w:hAnsi="Palatino Linotype"/>
      <w:b/>
      <w:kern w:val="0"/>
      <w:sz w:val="24"/>
    </w:rPr>
  </w:style>
  <w:style w:type="paragraph" w:styleId="4">
    <w:name w:val="heading 4"/>
    <w:basedOn w:val="3"/>
    <w:next w:val="Text"/>
    <w:link w:val="4Char"/>
    <w:rsid w:val="00E84AFE"/>
    <w:pPr>
      <w:numPr>
        <w:ilvl w:val="3"/>
      </w:numPr>
      <w:spacing w:before="240"/>
      <w:outlineLvl w:val="3"/>
    </w:pPr>
  </w:style>
  <w:style w:type="paragraph" w:styleId="5">
    <w:name w:val="heading 5"/>
    <w:basedOn w:val="a4"/>
    <w:next w:val="a4"/>
    <w:link w:val="5Char"/>
    <w:qFormat/>
    <w:rsid w:val="00E84AFE"/>
    <w:pPr>
      <w:keepNext/>
      <w:keepLines/>
      <w:numPr>
        <w:numId w:val="21"/>
      </w:numPr>
      <w:tabs>
        <w:tab w:val="clear" w:pos="425"/>
      </w:tabs>
      <w:adjustRightInd w:val="0"/>
      <w:snapToGrid w:val="0"/>
      <w:spacing w:before="120" w:after="60"/>
      <w:textAlignment w:val="baseline"/>
      <w:outlineLvl w:val="4"/>
    </w:pPr>
    <w:rPr>
      <w:rFonts w:ascii="Arial" w:eastAsia="楷体_GB2312" w:hAnsi="Arial"/>
      <w:b/>
      <w:kern w:val="0"/>
      <w:sz w:val="24"/>
    </w:rPr>
  </w:style>
  <w:style w:type="paragraph" w:styleId="6">
    <w:name w:val="heading 6"/>
    <w:basedOn w:val="a4"/>
    <w:next w:val="a4"/>
    <w:link w:val="6Char"/>
    <w:qFormat/>
    <w:rsid w:val="00E84AFE"/>
    <w:pPr>
      <w:keepNext/>
      <w:numPr>
        <w:numId w:val="22"/>
      </w:numPr>
      <w:tabs>
        <w:tab w:val="left" w:pos="425"/>
      </w:tabs>
      <w:adjustRightInd w:val="0"/>
      <w:snapToGrid w:val="0"/>
      <w:spacing w:before="60" w:after="60" w:line="300" w:lineRule="auto"/>
      <w:textAlignment w:val="baseline"/>
      <w:outlineLvl w:val="5"/>
    </w:pPr>
    <w:rPr>
      <w:rFonts w:ascii="Arial" w:hAnsi="Arial"/>
      <w:b/>
      <w:kern w:val="0"/>
      <w:sz w:val="20"/>
      <w:szCs w:val="20"/>
    </w:rPr>
  </w:style>
  <w:style w:type="paragraph" w:styleId="7">
    <w:name w:val="heading 7"/>
    <w:basedOn w:val="a4"/>
    <w:next w:val="a4"/>
    <w:link w:val="7Char"/>
    <w:rsid w:val="00E84AFE"/>
    <w:pPr>
      <w:keepNext/>
      <w:adjustRightInd w:val="0"/>
      <w:spacing w:line="312" w:lineRule="atLeast"/>
      <w:textAlignment w:val="baseline"/>
      <w:outlineLvl w:val="6"/>
    </w:pPr>
    <w:rPr>
      <w:rFonts w:ascii="Arial" w:hAnsi="Arial"/>
      <w:b/>
      <w:kern w:val="0"/>
      <w:sz w:val="20"/>
      <w:szCs w:val="20"/>
      <w:u w:val="single"/>
    </w:rPr>
  </w:style>
  <w:style w:type="paragraph" w:styleId="8">
    <w:name w:val="heading 8"/>
    <w:basedOn w:val="a4"/>
    <w:next w:val="a4"/>
    <w:qFormat/>
    <w:rsid w:val="001955DC"/>
    <w:pPr>
      <w:keepNext/>
      <w:keepLines/>
      <w:spacing w:before="240" w:after="64" w:line="320" w:lineRule="auto"/>
      <w:outlineLvl w:val="7"/>
    </w:pPr>
    <w:rPr>
      <w:rFonts w:ascii="Arial" w:eastAsia="黑体" w:hAnsi="Arial"/>
      <w:sz w:val="24"/>
    </w:rPr>
  </w:style>
  <w:style w:type="paragraph" w:styleId="9">
    <w:name w:val="heading 9"/>
    <w:basedOn w:val="a4"/>
    <w:next w:val="a4"/>
    <w:qFormat/>
    <w:rsid w:val="001955DC"/>
    <w:pPr>
      <w:keepNext/>
      <w:keepLines/>
      <w:spacing w:before="240" w:after="64" w:line="320" w:lineRule="auto"/>
      <w:outlineLvl w:val="8"/>
    </w:pPr>
    <w:rPr>
      <w:rFonts w:ascii="Arial" w:eastAsia="黑体" w:hAnsi="Arial"/>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文本"/>
    <w:basedOn w:val="a4"/>
    <w:semiHidden/>
    <w:rsid w:val="001955DC"/>
    <w:pPr>
      <w:spacing w:beforeLines="25" w:afterLines="25"/>
      <w:ind w:firstLine="420"/>
    </w:pPr>
  </w:style>
  <w:style w:type="paragraph" w:customStyle="1" w:styleId="30">
    <w:name w:val="附录3"/>
    <w:next w:val="a4"/>
    <w:rsid w:val="00C04E49"/>
    <w:pPr>
      <w:numPr>
        <w:ilvl w:val="2"/>
        <w:numId w:val="1"/>
      </w:numPr>
      <w:outlineLvl w:val="2"/>
    </w:pPr>
    <w:rPr>
      <w:rFonts w:ascii="Arial" w:eastAsia="黑体" w:hAnsi="Arial"/>
      <w:b/>
      <w:kern w:val="2"/>
      <w:sz w:val="21"/>
      <w:szCs w:val="21"/>
    </w:rPr>
  </w:style>
  <w:style w:type="paragraph" w:styleId="21">
    <w:name w:val="toc 2"/>
    <w:basedOn w:val="a4"/>
    <w:next w:val="a4"/>
    <w:uiPriority w:val="39"/>
    <w:rsid w:val="00E84AFE"/>
    <w:pPr>
      <w:spacing w:line="240" w:lineRule="auto"/>
      <w:ind w:left="210"/>
    </w:pPr>
    <w:rPr>
      <w:smallCaps/>
      <w:sz w:val="18"/>
    </w:rPr>
  </w:style>
  <w:style w:type="paragraph" w:styleId="31">
    <w:name w:val="toc 3"/>
    <w:basedOn w:val="a4"/>
    <w:next w:val="a4"/>
    <w:uiPriority w:val="39"/>
    <w:qFormat/>
    <w:rsid w:val="00E84AFE"/>
    <w:pPr>
      <w:ind w:left="340"/>
    </w:pPr>
    <w:rPr>
      <w:iCs/>
      <w:sz w:val="18"/>
    </w:rPr>
  </w:style>
  <w:style w:type="paragraph" w:styleId="a9">
    <w:name w:val="caption"/>
    <w:basedOn w:val="a4"/>
    <w:next w:val="a4"/>
    <w:link w:val="Char"/>
    <w:uiPriority w:val="35"/>
    <w:qFormat/>
    <w:rsid w:val="00E84AFE"/>
    <w:pPr>
      <w:adjustRightInd w:val="0"/>
      <w:snapToGrid w:val="0"/>
      <w:spacing w:before="152" w:after="160" w:line="312" w:lineRule="atLeast"/>
      <w:jc w:val="center"/>
      <w:textAlignment w:val="baseline"/>
    </w:pPr>
    <w:rPr>
      <w:rFonts w:ascii="Palatino Linotype" w:eastAsia="楷体_GB2312" w:hAnsi="Palatino Linotype" w:cs="Arial"/>
      <w:b/>
      <w:kern w:val="0"/>
      <w:szCs w:val="21"/>
    </w:rPr>
  </w:style>
  <w:style w:type="paragraph" w:styleId="12">
    <w:name w:val="toc 1"/>
    <w:basedOn w:val="a4"/>
    <w:next w:val="a4"/>
    <w:uiPriority w:val="39"/>
    <w:qFormat/>
    <w:rsid w:val="00A216AB"/>
    <w:pPr>
      <w:spacing w:before="120" w:after="120" w:line="300" w:lineRule="auto"/>
    </w:pPr>
    <w:rPr>
      <w:b/>
      <w:bCs/>
      <w:caps/>
    </w:rPr>
  </w:style>
  <w:style w:type="paragraph" w:styleId="aa">
    <w:name w:val="Balloon Text"/>
    <w:basedOn w:val="a4"/>
    <w:link w:val="Char0"/>
    <w:rsid w:val="00E84AFE"/>
    <w:rPr>
      <w:sz w:val="18"/>
      <w:szCs w:val="18"/>
    </w:rPr>
  </w:style>
  <w:style w:type="paragraph" w:styleId="ab">
    <w:name w:val="annotation text"/>
    <w:basedOn w:val="a4"/>
    <w:link w:val="Char1"/>
    <w:rsid w:val="00E84AFE"/>
  </w:style>
  <w:style w:type="character" w:styleId="ac">
    <w:name w:val="annotation reference"/>
    <w:basedOn w:val="a5"/>
    <w:qFormat/>
    <w:rsid w:val="00E84AFE"/>
    <w:rPr>
      <w:sz w:val="21"/>
      <w:szCs w:val="21"/>
    </w:rPr>
  </w:style>
  <w:style w:type="paragraph" w:styleId="ad">
    <w:name w:val="annotation subject"/>
    <w:basedOn w:val="ab"/>
    <w:next w:val="ab"/>
    <w:link w:val="Char2"/>
    <w:qFormat/>
    <w:rsid w:val="00E84AFE"/>
    <w:rPr>
      <w:b/>
      <w:bCs/>
    </w:rPr>
  </w:style>
  <w:style w:type="paragraph" w:customStyle="1" w:styleId="ae">
    <w:name w:val="程序"/>
    <w:next w:val="a4"/>
    <w:rsid w:val="000A7F45"/>
    <w:pPr>
      <w:widowControl w:val="0"/>
      <w:shd w:val="clear" w:color="auto" w:fill="E6E6E6"/>
      <w:spacing w:before="0" w:after="0"/>
    </w:pPr>
    <w:rPr>
      <w:rFonts w:cs="宋体"/>
      <w:kern w:val="2"/>
      <w:sz w:val="18"/>
      <w:szCs w:val="18"/>
    </w:rPr>
  </w:style>
  <w:style w:type="paragraph" w:styleId="af">
    <w:name w:val="index heading"/>
    <w:basedOn w:val="a4"/>
    <w:next w:val="a4"/>
    <w:semiHidden/>
    <w:rsid w:val="007D1704"/>
    <w:rPr>
      <w:rFonts w:ascii="Arial" w:hAnsi="Arial" w:cs="Arial"/>
      <w:b/>
      <w:bCs/>
    </w:rPr>
  </w:style>
  <w:style w:type="paragraph" w:customStyle="1" w:styleId="20">
    <w:name w:val="附录2"/>
    <w:next w:val="a4"/>
    <w:rsid w:val="00C04E49"/>
    <w:pPr>
      <w:keepNext/>
      <w:numPr>
        <w:ilvl w:val="1"/>
        <w:numId w:val="1"/>
      </w:numPr>
      <w:outlineLvl w:val="1"/>
    </w:pPr>
    <w:rPr>
      <w:rFonts w:ascii="Arial" w:eastAsia="黑体" w:hAnsi="Arial" w:cs="Arial"/>
      <w:b/>
      <w:kern w:val="2"/>
      <w:sz w:val="24"/>
      <w:szCs w:val="24"/>
    </w:rPr>
  </w:style>
  <w:style w:type="paragraph" w:customStyle="1" w:styleId="af0">
    <w:name w:val="本文题目"/>
    <w:next w:val="a4"/>
    <w:semiHidden/>
    <w:rsid w:val="0097575D"/>
    <w:rPr>
      <w:rFonts w:ascii="Arial" w:eastAsia="黑体" w:hAnsi="Arial" w:cs="Arial"/>
      <w:b/>
      <w:color w:val="490C6E"/>
      <w:kern w:val="2"/>
      <w:sz w:val="48"/>
      <w:szCs w:val="48"/>
    </w:rPr>
  </w:style>
  <w:style w:type="paragraph" w:customStyle="1" w:styleId="af1">
    <w:name w:val="部门"/>
    <w:next w:val="a4"/>
    <w:semiHidden/>
    <w:rsid w:val="0097575D"/>
    <w:rPr>
      <w:rFonts w:ascii="Arial" w:eastAsia="黑体" w:hAnsi="Arial" w:cs="Arial"/>
      <w:b/>
      <w:color w:val="490C6E"/>
      <w:kern w:val="2"/>
      <w:sz w:val="24"/>
      <w:szCs w:val="24"/>
    </w:rPr>
  </w:style>
  <w:style w:type="paragraph" w:customStyle="1" w:styleId="af2">
    <w:name w:val="版本号"/>
    <w:link w:val="Char3"/>
    <w:semiHidden/>
    <w:rsid w:val="0097575D"/>
    <w:rPr>
      <w:rFonts w:ascii="Arial" w:eastAsia="黑体" w:hAnsi="Arial" w:cs="Arial"/>
      <w:color w:val="490C6E"/>
      <w:kern w:val="2"/>
      <w:sz w:val="18"/>
      <w:szCs w:val="18"/>
    </w:rPr>
  </w:style>
  <w:style w:type="character" w:customStyle="1" w:styleId="Char3">
    <w:name w:val="版本号 Char"/>
    <w:basedOn w:val="a5"/>
    <w:link w:val="af2"/>
    <w:semiHidden/>
    <w:rsid w:val="0097575D"/>
    <w:rPr>
      <w:rFonts w:ascii="Arial" w:eastAsia="黑体" w:hAnsi="Arial" w:cs="Arial"/>
      <w:color w:val="490C6E"/>
      <w:kern w:val="2"/>
      <w:sz w:val="18"/>
      <w:szCs w:val="18"/>
      <w:lang w:val="en-US" w:eastAsia="zh-CN" w:bidi="ar-SA"/>
    </w:rPr>
  </w:style>
  <w:style w:type="paragraph" w:customStyle="1" w:styleId="af3">
    <w:name w:val="手册类型"/>
    <w:semiHidden/>
    <w:rsid w:val="0097575D"/>
    <w:pPr>
      <w:jc w:val="right"/>
    </w:pPr>
    <w:rPr>
      <w:rFonts w:ascii="Arial" w:eastAsia="黑体" w:hAnsi="Arial" w:cs="Arial"/>
      <w:b/>
      <w:color w:val="490C6E"/>
      <w:kern w:val="2"/>
      <w:sz w:val="21"/>
      <w:szCs w:val="21"/>
    </w:rPr>
  </w:style>
  <w:style w:type="paragraph" w:customStyle="1" w:styleId="af4">
    <w:name w:val="表头"/>
    <w:rsid w:val="005204D1"/>
    <w:pPr>
      <w:jc w:val="center"/>
    </w:pPr>
    <w:rPr>
      <w:rFonts w:ascii="Arial" w:eastAsia="黑体" w:hAnsi="Arial" w:cs="Arial"/>
      <w:kern w:val="2"/>
      <w:sz w:val="18"/>
      <w:szCs w:val="18"/>
    </w:rPr>
  </w:style>
  <w:style w:type="paragraph" w:customStyle="1" w:styleId="af5">
    <w:name w:val="公司名称"/>
    <w:semiHidden/>
    <w:rsid w:val="007D1704"/>
    <w:rPr>
      <w:rFonts w:ascii="Arial" w:eastAsia="黑体" w:hAnsi="Arial" w:cs="Arial"/>
      <w:kern w:val="2"/>
      <w:sz w:val="21"/>
      <w:szCs w:val="21"/>
    </w:rPr>
  </w:style>
  <w:style w:type="paragraph" w:customStyle="1" w:styleId="22">
    <w:name w:val="页眉2"/>
    <w:link w:val="2Char0"/>
    <w:semiHidden/>
    <w:rsid w:val="0097575D"/>
    <w:rPr>
      <w:rFonts w:ascii="Arial" w:eastAsia="黑体" w:hAnsi="Arial" w:cs="Arial"/>
      <w:b/>
      <w:color w:val="490C6E"/>
      <w:kern w:val="2"/>
      <w:sz w:val="21"/>
      <w:szCs w:val="21"/>
    </w:rPr>
  </w:style>
  <w:style w:type="character" w:customStyle="1" w:styleId="2Char0">
    <w:name w:val="页眉2 Char"/>
    <w:basedOn w:val="a5"/>
    <w:link w:val="22"/>
    <w:semiHidden/>
    <w:rsid w:val="0097575D"/>
    <w:rPr>
      <w:rFonts w:ascii="Arial" w:eastAsia="黑体" w:hAnsi="Arial" w:cs="Arial"/>
      <w:b/>
      <w:color w:val="490C6E"/>
      <w:kern w:val="2"/>
      <w:sz w:val="21"/>
      <w:szCs w:val="21"/>
      <w:lang w:val="en-US" w:eastAsia="zh-CN" w:bidi="ar-SA"/>
    </w:rPr>
  </w:style>
  <w:style w:type="paragraph" w:customStyle="1" w:styleId="13">
    <w:name w:val="页眉1"/>
    <w:link w:val="1Char0"/>
    <w:semiHidden/>
    <w:rsid w:val="0097575D"/>
    <w:pPr>
      <w:pBdr>
        <w:bottom w:val="single" w:sz="8" w:space="1" w:color="025328"/>
      </w:pBdr>
      <w:jc w:val="right"/>
    </w:pPr>
    <w:rPr>
      <w:rFonts w:ascii="Arial" w:eastAsia="黑体" w:hAnsi="Arial" w:cs="Arial"/>
      <w:b/>
      <w:color w:val="490C6E"/>
      <w:kern w:val="2"/>
      <w:sz w:val="30"/>
      <w:szCs w:val="30"/>
    </w:rPr>
  </w:style>
  <w:style w:type="character" w:customStyle="1" w:styleId="1Char0">
    <w:name w:val="页眉1 Char"/>
    <w:basedOn w:val="a5"/>
    <w:link w:val="13"/>
    <w:semiHidden/>
    <w:rsid w:val="0097575D"/>
    <w:rPr>
      <w:rFonts w:ascii="Arial" w:eastAsia="黑体" w:hAnsi="Arial" w:cs="Arial"/>
      <w:b/>
      <w:color w:val="490C6E"/>
      <w:kern w:val="2"/>
      <w:sz w:val="30"/>
      <w:szCs w:val="30"/>
      <w:lang w:val="en-US" w:eastAsia="zh-CN" w:bidi="ar-SA"/>
    </w:rPr>
  </w:style>
  <w:style w:type="paragraph" w:customStyle="1" w:styleId="af6">
    <w:name w:val="表文字"/>
    <w:rsid w:val="008D771F"/>
    <w:pPr>
      <w:widowControl w:val="0"/>
      <w:jc w:val="center"/>
    </w:pPr>
    <w:rPr>
      <w:sz w:val="18"/>
      <w:szCs w:val="18"/>
    </w:rPr>
  </w:style>
  <w:style w:type="paragraph" w:customStyle="1" w:styleId="32">
    <w:name w:val="页眉3"/>
    <w:link w:val="3Char0"/>
    <w:semiHidden/>
    <w:rsid w:val="0097575D"/>
    <w:pPr>
      <w:jc w:val="right"/>
    </w:pPr>
    <w:rPr>
      <w:rFonts w:ascii="Arial" w:eastAsia="黑体" w:hAnsi="Arial"/>
      <w:color w:val="490C6E"/>
      <w:kern w:val="2"/>
      <w:sz w:val="18"/>
      <w:szCs w:val="18"/>
    </w:rPr>
  </w:style>
  <w:style w:type="character" w:customStyle="1" w:styleId="3Char0">
    <w:name w:val="页眉3 Char"/>
    <w:basedOn w:val="a5"/>
    <w:link w:val="32"/>
    <w:semiHidden/>
    <w:rsid w:val="0097575D"/>
    <w:rPr>
      <w:rFonts w:ascii="Arial" w:eastAsia="黑体" w:hAnsi="Arial"/>
      <w:color w:val="490C6E"/>
      <w:kern w:val="2"/>
      <w:sz w:val="18"/>
      <w:szCs w:val="18"/>
      <w:lang w:val="en-US" w:eastAsia="zh-CN" w:bidi="ar-SA"/>
    </w:rPr>
  </w:style>
  <w:style w:type="character" w:styleId="af7">
    <w:name w:val="page number"/>
    <w:basedOn w:val="a5"/>
    <w:qFormat/>
    <w:rsid w:val="00E84AFE"/>
    <w:rPr>
      <w:rFonts w:ascii="Arial" w:eastAsia="宋体" w:hAnsi="Arial"/>
      <w:dstrike w:val="0"/>
      <w:color w:val="auto"/>
      <w:spacing w:val="0"/>
      <w:w w:val="100"/>
      <w:kern w:val="0"/>
      <w:position w:val="0"/>
      <w:sz w:val="21"/>
      <w:u w:val="none"/>
      <w:vertAlign w:val="baseline"/>
      <w:em w:val="none"/>
    </w:rPr>
  </w:style>
  <w:style w:type="paragraph" w:customStyle="1" w:styleId="11">
    <w:name w:val="附录 1"/>
    <w:next w:val="a4"/>
    <w:rsid w:val="00C04E49"/>
    <w:pPr>
      <w:keepNext/>
      <w:pageBreakBefore/>
      <w:widowControl w:val="0"/>
      <w:numPr>
        <w:numId w:val="1"/>
      </w:numPr>
      <w:jc w:val="center"/>
    </w:pPr>
    <w:rPr>
      <w:rFonts w:ascii="Arial" w:eastAsia="黑体" w:hAnsi="Arial"/>
      <w:b/>
      <w:sz w:val="28"/>
      <w:szCs w:val="28"/>
    </w:rPr>
  </w:style>
  <w:style w:type="character" w:styleId="af8">
    <w:name w:val="Hyperlink"/>
    <w:basedOn w:val="a5"/>
    <w:uiPriority w:val="99"/>
    <w:rsid w:val="00E84AFE"/>
    <w:rPr>
      <w:color w:val="0000FF"/>
      <w:u w:val="single"/>
    </w:rPr>
  </w:style>
  <w:style w:type="paragraph" w:styleId="23">
    <w:name w:val="Body Text First Indent 2"/>
    <w:basedOn w:val="a4"/>
    <w:rsid w:val="00474782"/>
    <w:pPr>
      <w:spacing w:before="62" w:after="62"/>
      <w:ind w:firstLine="420"/>
    </w:pPr>
  </w:style>
  <w:style w:type="paragraph" w:customStyle="1" w:styleId="af9">
    <w:name w:val="注"/>
    <w:rsid w:val="008D7295"/>
    <w:pPr>
      <w:ind w:firstLine="420"/>
    </w:pPr>
    <w:rPr>
      <w:rFonts w:eastAsia="楷体_GB2312"/>
      <w:kern w:val="2"/>
      <w:sz w:val="18"/>
      <w:szCs w:val="18"/>
    </w:rPr>
  </w:style>
  <w:style w:type="paragraph" w:customStyle="1" w:styleId="afa">
    <w:name w:val="参考文献"/>
    <w:next w:val="a4"/>
    <w:rsid w:val="002A486B"/>
    <w:pPr>
      <w:pageBreakBefore/>
      <w:outlineLvl w:val="0"/>
    </w:pPr>
    <w:rPr>
      <w:rFonts w:ascii="Arial" w:eastAsia="黑体" w:hAnsi="Arial"/>
      <w:b/>
      <w:kern w:val="21"/>
      <w:sz w:val="28"/>
      <w:szCs w:val="28"/>
    </w:rPr>
  </w:style>
  <w:style w:type="paragraph" w:customStyle="1" w:styleId="afb">
    <w:name w:val="目录"/>
    <w:basedOn w:val="a4"/>
    <w:rsid w:val="00E84AFE"/>
    <w:pPr>
      <w:pageBreakBefore/>
      <w:spacing w:before="120" w:after="120"/>
      <w:jc w:val="center"/>
    </w:pPr>
    <w:rPr>
      <w:rFonts w:ascii="Tahoma" w:eastAsia="楷体_GB2312" w:hAnsi="Tahoma"/>
      <w:b/>
      <w:sz w:val="30"/>
    </w:rPr>
  </w:style>
  <w:style w:type="paragraph" w:customStyle="1" w:styleId="afc">
    <w:name w:val="英文手册类型"/>
    <w:semiHidden/>
    <w:rsid w:val="003839E7"/>
    <w:pPr>
      <w:spacing w:line="0" w:lineRule="atLeast"/>
    </w:pPr>
    <w:rPr>
      <w:rFonts w:ascii="Verdana" w:eastAsia="黑体" w:hAnsi="Verdana"/>
      <w:b/>
      <w:color w:val="FFFFFF"/>
      <w:kern w:val="2"/>
      <w:sz w:val="13"/>
      <w:szCs w:val="13"/>
    </w:rPr>
  </w:style>
  <w:style w:type="paragraph" w:styleId="afd">
    <w:name w:val="macro"/>
    <w:semiHidden/>
    <w:rsid w:val="003644CE"/>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customStyle="1" w:styleId="afe">
    <w:name w:val="销售与服务网络"/>
    <w:semiHidden/>
    <w:rsid w:val="004F5247"/>
    <w:pPr>
      <w:keepNext/>
      <w:pageBreakBefore/>
      <w:spacing w:beforeLines="50" w:afterLines="100"/>
      <w:jc w:val="center"/>
    </w:pPr>
    <w:rPr>
      <w:rFonts w:ascii="Arial" w:eastAsia="黑体" w:hAnsi="Arial"/>
      <w:b/>
      <w:kern w:val="2"/>
      <w:sz w:val="30"/>
      <w:szCs w:val="30"/>
    </w:rPr>
  </w:style>
  <w:style w:type="paragraph" w:customStyle="1" w:styleId="aff">
    <w:name w:val="公司"/>
    <w:semiHidden/>
    <w:rsid w:val="0097575D"/>
    <w:pPr>
      <w:spacing w:before="78" w:after="78"/>
    </w:pPr>
    <w:rPr>
      <w:rFonts w:ascii="Arial" w:eastAsia="黑体" w:hAnsi="Arial" w:cs="Gill Sans Std"/>
      <w:b/>
      <w:bCs/>
      <w:color w:val="490C6E"/>
      <w:sz w:val="24"/>
      <w:szCs w:val="24"/>
    </w:rPr>
  </w:style>
  <w:style w:type="paragraph" w:customStyle="1" w:styleId="aff0">
    <w:name w:val="地址等"/>
    <w:link w:val="Char4"/>
    <w:semiHidden/>
    <w:rsid w:val="004F5247"/>
    <w:rPr>
      <w:rFonts w:eastAsia="黑体"/>
      <w:kern w:val="2"/>
      <w:sz w:val="18"/>
      <w:szCs w:val="18"/>
    </w:rPr>
  </w:style>
  <w:style w:type="character" w:customStyle="1" w:styleId="Char4">
    <w:name w:val="地址等 Char"/>
    <w:basedOn w:val="a5"/>
    <w:link w:val="aff0"/>
    <w:semiHidden/>
    <w:rsid w:val="004F5247"/>
    <w:rPr>
      <w:rFonts w:eastAsia="黑体"/>
      <w:kern w:val="2"/>
      <w:sz w:val="18"/>
      <w:szCs w:val="18"/>
      <w:lang w:val="en-US" w:eastAsia="zh-CN" w:bidi="ar-SA"/>
    </w:rPr>
  </w:style>
  <w:style w:type="paragraph" w:customStyle="1" w:styleId="aff1">
    <w:name w:val="分公司"/>
    <w:semiHidden/>
    <w:rsid w:val="00CC4B17"/>
    <w:pPr>
      <w:widowControl w:val="0"/>
      <w:spacing w:afterLines="25"/>
      <w:jc w:val="both"/>
    </w:pPr>
    <w:rPr>
      <w:rFonts w:eastAsia="黑体"/>
      <w:color w:val="490C6E"/>
      <w:kern w:val="2"/>
      <w:sz w:val="21"/>
      <w:szCs w:val="21"/>
    </w:rPr>
  </w:style>
  <w:style w:type="table" w:styleId="aff2">
    <w:name w:val="Table Grid"/>
    <w:basedOn w:val="a6"/>
    <w:uiPriority w:val="59"/>
    <w:qFormat/>
    <w:rsid w:val="00E84AFE"/>
    <w:pPr>
      <w:spacing w:before="0" w:after="0"/>
    </w:pPr>
    <w:rPr>
      <w:rFonts w:ascii="Calibri" w:hAnsi="Calibri"/>
      <w:kern w:val="2"/>
      <w:sz w:val="21"/>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ff3">
    <w:name w:val="技术支持"/>
    <w:semiHidden/>
    <w:rsid w:val="0097575D"/>
    <w:pPr>
      <w:spacing w:before="78" w:after="78"/>
    </w:pPr>
    <w:rPr>
      <w:rFonts w:ascii="Arial" w:eastAsia="黑体" w:hAnsi="Arial"/>
      <w:b/>
      <w:color w:val="490C6E"/>
      <w:kern w:val="2"/>
      <w:sz w:val="21"/>
      <w:szCs w:val="21"/>
    </w:rPr>
  </w:style>
  <w:style w:type="paragraph" w:customStyle="1" w:styleId="aff4">
    <w:name w:val="网址"/>
    <w:link w:val="Char5"/>
    <w:semiHidden/>
    <w:rsid w:val="0097575D"/>
    <w:pPr>
      <w:widowControl w:val="0"/>
      <w:jc w:val="both"/>
    </w:pPr>
    <w:rPr>
      <w:rFonts w:eastAsia="黑体"/>
      <w:color w:val="490C6E"/>
      <w:kern w:val="2"/>
      <w:sz w:val="18"/>
      <w:szCs w:val="18"/>
    </w:rPr>
  </w:style>
  <w:style w:type="character" w:customStyle="1" w:styleId="Char5">
    <w:name w:val="网址 Char"/>
    <w:basedOn w:val="a5"/>
    <w:link w:val="aff4"/>
    <w:semiHidden/>
    <w:rsid w:val="0097575D"/>
    <w:rPr>
      <w:rFonts w:eastAsia="黑体"/>
      <w:color w:val="490C6E"/>
      <w:kern w:val="2"/>
      <w:sz w:val="18"/>
      <w:szCs w:val="18"/>
      <w:lang w:val="en-US" w:eastAsia="zh-CN" w:bidi="ar-SA"/>
    </w:rPr>
  </w:style>
  <w:style w:type="character" w:styleId="aff5">
    <w:name w:val="FollowedHyperlink"/>
    <w:basedOn w:val="a5"/>
    <w:uiPriority w:val="99"/>
    <w:semiHidden/>
    <w:unhideWhenUsed/>
    <w:qFormat/>
    <w:rsid w:val="00E84AFE"/>
    <w:rPr>
      <w:color w:val="800080" w:themeColor="followedHyperlink"/>
      <w:u w:val="single"/>
    </w:rPr>
  </w:style>
  <w:style w:type="paragraph" w:customStyle="1" w:styleId="aff6">
    <w:name w:val="画布图片"/>
    <w:basedOn w:val="a4"/>
    <w:semiHidden/>
    <w:rsid w:val="006E6512"/>
  </w:style>
  <w:style w:type="paragraph" w:styleId="aff7">
    <w:name w:val="footnote text"/>
    <w:basedOn w:val="a4"/>
    <w:semiHidden/>
    <w:rsid w:val="003644CE"/>
    <w:pPr>
      <w:snapToGrid w:val="0"/>
    </w:pPr>
    <w:rPr>
      <w:sz w:val="18"/>
      <w:szCs w:val="18"/>
    </w:rPr>
  </w:style>
  <w:style w:type="paragraph" w:styleId="aff8">
    <w:name w:val="footer"/>
    <w:basedOn w:val="a4"/>
    <w:link w:val="Char6"/>
    <w:uiPriority w:val="99"/>
    <w:qFormat/>
    <w:rsid w:val="00E84AFE"/>
    <w:pPr>
      <w:tabs>
        <w:tab w:val="center" w:pos="4153"/>
        <w:tab w:val="right" w:pos="8306"/>
      </w:tabs>
      <w:adjustRightInd w:val="0"/>
      <w:spacing w:line="240" w:lineRule="atLeast"/>
      <w:textAlignment w:val="baseline"/>
    </w:pPr>
    <w:rPr>
      <w:rFonts w:ascii="Arial" w:hAnsi="Arial"/>
      <w:kern w:val="0"/>
      <w:sz w:val="18"/>
      <w:szCs w:val="20"/>
    </w:rPr>
  </w:style>
  <w:style w:type="character" w:styleId="aff9">
    <w:name w:val="footnote reference"/>
    <w:basedOn w:val="a5"/>
    <w:semiHidden/>
    <w:rsid w:val="003644CE"/>
    <w:rPr>
      <w:vertAlign w:val="superscript"/>
    </w:rPr>
  </w:style>
  <w:style w:type="paragraph" w:styleId="40">
    <w:name w:val="toc 4"/>
    <w:basedOn w:val="a4"/>
    <w:next w:val="a4"/>
    <w:autoRedefine/>
    <w:uiPriority w:val="39"/>
    <w:unhideWhenUsed/>
    <w:rsid w:val="00E84AFE"/>
    <w:pPr>
      <w:widowControl w:val="0"/>
      <w:spacing w:before="0" w:line="240" w:lineRule="auto"/>
      <w:ind w:leftChars="600" w:left="1260"/>
      <w:jc w:val="both"/>
    </w:pPr>
    <w:rPr>
      <w:rFonts w:asciiTheme="minorHAnsi" w:eastAsiaTheme="minorEastAsia" w:hAnsiTheme="minorHAnsi" w:cstheme="minorBidi"/>
      <w:szCs w:val="22"/>
    </w:rPr>
  </w:style>
  <w:style w:type="paragraph" w:styleId="50">
    <w:name w:val="toc 5"/>
    <w:basedOn w:val="a4"/>
    <w:next w:val="a4"/>
    <w:autoRedefine/>
    <w:uiPriority w:val="39"/>
    <w:unhideWhenUsed/>
    <w:rsid w:val="00E84AFE"/>
    <w:pPr>
      <w:widowControl w:val="0"/>
      <w:spacing w:before="0" w:line="240" w:lineRule="auto"/>
      <w:ind w:leftChars="800" w:left="1680"/>
      <w:jc w:val="both"/>
    </w:pPr>
    <w:rPr>
      <w:rFonts w:asciiTheme="minorHAnsi" w:eastAsiaTheme="minorEastAsia" w:hAnsiTheme="minorHAnsi" w:cstheme="minorBidi"/>
      <w:szCs w:val="22"/>
    </w:rPr>
  </w:style>
  <w:style w:type="paragraph" w:styleId="60">
    <w:name w:val="toc 6"/>
    <w:basedOn w:val="a4"/>
    <w:next w:val="a4"/>
    <w:autoRedefine/>
    <w:uiPriority w:val="39"/>
    <w:unhideWhenUsed/>
    <w:rsid w:val="00E84AFE"/>
    <w:pPr>
      <w:widowControl w:val="0"/>
      <w:spacing w:before="0" w:line="240" w:lineRule="auto"/>
      <w:ind w:leftChars="1000" w:left="2100"/>
      <w:jc w:val="both"/>
    </w:pPr>
    <w:rPr>
      <w:rFonts w:asciiTheme="minorHAnsi" w:eastAsiaTheme="minorEastAsia" w:hAnsiTheme="minorHAnsi" w:cstheme="minorBidi"/>
      <w:szCs w:val="22"/>
    </w:rPr>
  </w:style>
  <w:style w:type="paragraph" w:styleId="70">
    <w:name w:val="toc 7"/>
    <w:basedOn w:val="a4"/>
    <w:next w:val="a4"/>
    <w:autoRedefine/>
    <w:uiPriority w:val="39"/>
    <w:unhideWhenUsed/>
    <w:rsid w:val="00E84AFE"/>
    <w:pPr>
      <w:widowControl w:val="0"/>
      <w:spacing w:before="0" w:line="240" w:lineRule="auto"/>
      <w:ind w:leftChars="1200" w:left="2520"/>
      <w:jc w:val="both"/>
    </w:pPr>
    <w:rPr>
      <w:rFonts w:asciiTheme="minorHAnsi" w:eastAsiaTheme="minorEastAsia" w:hAnsiTheme="minorHAnsi" w:cstheme="minorBidi"/>
      <w:szCs w:val="22"/>
    </w:rPr>
  </w:style>
  <w:style w:type="paragraph" w:styleId="80">
    <w:name w:val="toc 8"/>
    <w:basedOn w:val="a4"/>
    <w:next w:val="a4"/>
    <w:autoRedefine/>
    <w:uiPriority w:val="39"/>
    <w:unhideWhenUsed/>
    <w:rsid w:val="00E84AFE"/>
    <w:pPr>
      <w:widowControl w:val="0"/>
      <w:spacing w:before="0" w:line="240" w:lineRule="auto"/>
      <w:ind w:leftChars="1400" w:left="2940"/>
      <w:jc w:val="both"/>
    </w:pPr>
    <w:rPr>
      <w:rFonts w:asciiTheme="minorHAnsi" w:eastAsiaTheme="minorEastAsia" w:hAnsiTheme="minorHAnsi" w:cstheme="minorBidi"/>
      <w:szCs w:val="22"/>
    </w:rPr>
  </w:style>
  <w:style w:type="paragraph" w:styleId="90">
    <w:name w:val="toc 9"/>
    <w:basedOn w:val="a4"/>
    <w:next w:val="a4"/>
    <w:autoRedefine/>
    <w:uiPriority w:val="39"/>
    <w:unhideWhenUsed/>
    <w:rsid w:val="00E84AFE"/>
    <w:pPr>
      <w:widowControl w:val="0"/>
      <w:spacing w:before="0" w:line="240" w:lineRule="auto"/>
      <w:ind w:leftChars="1600" w:left="3360"/>
      <w:jc w:val="both"/>
    </w:pPr>
    <w:rPr>
      <w:rFonts w:asciiTheme="minorHAnsi" w:eastAsiaTheme="minorEastAsia" w:hAnsiTheme="minorHAnsi" w:cstheme="minorBidi"/>
      <w:szCs w:val="22"/>
    </w:rPr>
  </w:style>
  <w:style w:type="paragraph" w:styleId="14">
    <w:name w:val="index 1"/>
    <w:basedOn w:val="a4"/>
    <w:next w:val="a4"/>
    <w:autoRedefine/>
    <w:semiHidden/>
    <w:rsid w:val="003644CE"/>
  </w:style>
  <w:style w:type="paragraph" w:styleId="24">
    <w:name w:val="index 2"/>
    <w:basedOn w:val="a4"/>
    <w:next w:val="a4"/>
    <w:autoRedefine/>
    <w:semiHidden/>
    <w:rsid w:val="003644CE"/>
    <w:pPr>
      <w:ind w:left="420"/>
    </w:pPr>
  </w:style>
  <w:style w:type="paragraph" w:styleId="33">
    <w:name w:val="index 3"/>
    <w:basedOn w:val="a4"/>
    <w:next w:val="a4"/>
    <w:autoRedefine/>
    <w:semiHidden/>
    <w:rsid w:val="003644CE"/>
    <w:pPr>
      <w:ind w:left="840"/>
    </w:pPr>
  </w:style>
  <w:style w:type="paragraph" w:styleId="41">
    <w:name w:val="index 4"/>
    <w:basedOn w:val="a4"/>
    <w:next w:val="a4"/>
    <w:autoRedefine/>
    <w:semiHidden/>
    <w:rsid w:val="003644CE"/>
    <w:pPr>
      <w:ind w:left="1260"/>
    </w:pPr>
  </w:style>
  <w:style w:type="paragraph" w:styleId="51">
    <w:name w:val="index 5"/>
    <w:basedOn w:val="a4"/>
    <w:next w:val="a4"/>
    <w:autoRedefine/>
    <w:semiHidden/>
    <w:rsid w:val="003644CE"/>
    <w:pPr>
      <w:ind w:left="1680"/>
    </w:pPr>
  </w:style>
  <w:style w:type="paragraph" w:styleId="61">
    <w:name w:val="index 6"/>
    <w:basedOn w:val="a4"/>
    <w:next w:val="a4"/>
    <w:autoRedefine/>
    <w:semiHidden/>
    <w:rsid w:val="003644CE"/>
    <w:pPr>
      <w:ind w:left="2100"/>
    </w:pPr>
  </w:style>
  <w:style w:type="paragraph" w:styleId="71">
    <w:name w:val="index 7"/>
    <w:basedOn w:val="a4"/>
    <w:next w:val="a4"/>
    <w:autoRedefine/>
    <w:semiHidden/>
    <w:rsid w:val="003644CE"/>
    <w:pPr>
      <w:ind w:left="2520"/>
    </w:pPr>
  </w:style>
  <w:style w:type="paragraph" w:styleId="81">
    <w:name w:val="index 8"/>
    <w:basedOn w:val="a4"/>
    <w:next w:val="a4"/>
    <w:autoRedefine/>
    <w:semiHidden/>
    <w:rsid w:val="003644CE"/>
    <w:pPr>
      <w:ind w:left="2940"/>
    </w:pPr>
  </w:style>
  <w:style w:type="paragraph" w:styleId="91">
    <w:name w:val="index 9"/>
    <w:basedOn w:val="a4"/>
    <w:next w:val="a4"/>
    <w:autoRedefine/>
    <w:semiHidden/>
    <w:rsid w:val="003644CE"/>
    <w:pPr>
      <w:ind w:left="3360"/>
    </w:pPr>
  </w:style>
  <w:style w:type="paragraph" w:styleId="affa">
    <w:name w:val="header"/>
    <w:basedOn w:val="a4"/>
    <w:link w:val="Char7"/>
    <w:qFormat/>
    <w:rsid w:val="00E84AFE"/>
    <w:pPr>
      <w:pBdr>
        <w:bottom w:val="single" w:sz="6" w:space="1" w:color="auto"/>
      </w:pBdr>
      <w:tabs>
        <w:tab w:val="center" w:pos="4153"/>
        <w:tab w:val="right" w:pos="8306"/>
      </w:tabs>
      <w:adjustRightInd w:val="0"/>
      <w:spacing w:line="240" w:lineRule="atLeast"/>
      <w:jc w:val="center"/>
      <w:textAlignment w:val="baseline"/>
    </w:pPr>
    <w:rPr>
      <w:rFonts w:ascii="Microsoft Sans Serif" w:hAnsi="Microsoft Sans Serif"/>
      <w:kern w:val="0"/>
      <w:szCs w:val="20"/>
    </w:rPr>
  </w:style>
  <w:style w:type="paragraph" w:customStyle="1" w:styleId="a3">
    <w:name w:val="参考文献文字"/>
    <w:rsid w:val="003C0CA1"/>
    <w:pPr>
      <w:numPr>
        <w:numId w:val="2"/>
      </w:numPr>
      <w:spacing w:line="300" w:lineRule="auto"/>
    </w:pPr>
    <w:rPr>
      <w:kern w:val="2"/>
      <w:sz w:val="21"/>
      <w:szCs w:val="21"/>
    </w:rPr>
  </w:style>
  <w:style w:type="paragraph" w:customStyle="1" w:styleId="affb">
    <w:name w:val="续上表"/>
    <w:rsid w:val="00EF6FC9"/>
    <w:pPr>
      <w:jc w:val="center"/>
    </w:pPr>
    <w:rPr>
      <w:rFonts w:ascii="Arial" w:eastAsia="黑体" w:hAnsi="Arial"/>
      <w:kern w:val="2"/>
      <w:sz w:val="21"/>
      <w:szCs w:val="21"/>
    </w:rPr>
  </w:style>
  <w:style w:type="paragraph" w:styleId="affc">
    <w:name w:val="Document Map"/>
    <w:basedOn w:val="a4"/>
    <w:link w:val="Char8"/>
    <w:rsid w:val="00E84AFE"/>
    <w:pPr>
      <w:shd w:val="clear" w:color="auto" w:fill="000080"/>
    </w:pPr>
  </w:style>
  <w:style w:type="character" w:customStyle="1" w:styleId="Char">
    <w:name w:val="题注 Char"/>
    <w:basedOn w:val="a5"/>
    <w:link w:val="a9"/>
    <w:uiPriority w:val="35"/>
    <w:rsid w:val="00B926CD"/>
    <w:rPr>
      <w:rFonts w:ascii="Palatino Linotype" w:eastAsia="楷体_GB2312" w:hAnsi="Palatino Linotype" w:cs="Arial"/>
      <w:b/>
      <w:sz w:val="21"/>
      <w:szCs w:val="21"/>
    </w:rPr>
  </w:style>
  <w:style w:type="paragraph" w:customStyle="1" w:styleId="affd">
    <w:name w:val="表格段落"/>
    <w:rsid w:val="00B926CD"/>
    <w:rPr>
      <w:sz w:val="24"/>
      <w:szCs w:val="24"/>
    </w:rPr>
  </w:style>
  <w:style w:type="character" w:customStyle="1" w:styleId="Char8">
    <w:name w:val="文档结构图 Char"/>
    <w:basedOn w:val="a5"/>
    <w:link w:val="affc"/>
    <w:rsid w:val="00E84AFE"/>
    <w:rPr>
      <w:rFonts w:eastAsia="微软雅黑"/>
      <w:kern w:val="2"/>
      <w:sz w:val="21"/>
      <w:szCs w:val="24"/>
      <w:shd w:val="clear" w:color="auto" w:fill="000080"/>
    </w:rPr>
  </w:style>
  <w:style w:type="paragraph" w:styleId="affe">
    <w:name w:val="List Paragraph"/>
    <w:basedOn w:val="a4"/>
    <w:link w:val="Char9"/>
    <w:uiPriority w:val="34"/>
    <w:qFormat/>
    <w:rsid w:val="00E84AFE"/>
    <w:pPr>
      <w:ind w:firstLineChars="200" w:firstLine="420"/>
    </w:pPr>
  </w:style>
  <w:style w:type="paragraph" w:customStyle="1" w:styleId="afff">
    <w:name w:val="正文格式"/>
    <w:basedOn w:val="a4"/>
    <w:link w:val="Char10"/>
    <w:qFormat/>
    <w:rsid w:val="00977762"/>
    <w:pPr>
      <w:spacing w:before="0" w:line="300" w:lineRule="auto"/>
      <w:ind w:firstLineChars="200" w:firstLine="480"/>
    </w:pPr>
    <w:rPr>
      <w:rFonts w:cs="宋体"/>
      <w:sz w:val="24"/>
      <w:szCs w:val="20"/>
    </w:rPr>
  </w:style>
  <w:style w:type="character" w:customStyle="1" w:styleId="Char10">
    <w:name w:val="正文格式 Char1"/>
    <w:basedOn w:val="a5"/>
    <w:link w:val="afff"/>
    <w:rsid w:val="00977762"/>
    <w:rPr>
      <w:rFonts w:cs="宋体"/>
      <w:kern w:val="2"/>
      <w:sz w:val="24"/>
    </w:rPr>
  </w:style>
  <w:style w:type="paragraph" w:styleId="TOC">
    <w:name w:val="TOC Heading"/>
    <w:basedOn w:val="1"/>
    <w:next w:val="a4"/>
    <w:uiPriority w:val="39"/>
    <w:unhideWhenUsed/>
    <w:qFormat/>
    <w:rsid w:val="00E84AFE"/>
    <w:pPr>
      <w:pageBreakBefore w:val="0"/>
      <w:numPr>
        <w:numId w:val="0"/>
      </w:numPr>
      <w:adjustRightInd/>
      <w:snapToGrid/>
      <w:spacing w:after="0" w:line="259" w:lineRule="auto"/>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6">
    <w:name w:val="页脚 Char"/>
    <w:basedOn w:val="a5"/>
    <w:link w:val="aff8"/>
    <w:uiPriority w:val="99"/>
    <w:qFormat/>
    <w:rsid w:val="00E84AFE"/>
    <w:rPr>
      <w:rFonts w:ascii="Arial" w:eastAsia="微软雅黑" w:hAnsi="Arial"/>
      <w:sz w:val="18"/>
    </w:rPr>
  </w:style>
  <w:style w:type="paragraph" w:styleId="afff0">
    <w:name w:val="Title"/>
    <w:basedOn w:val="a4"/>
    <w:link w:val="Chara"/>
    <w:uiPriority w:val="10"/>
    <w:qFormat/>
    <w:rsid w:val="00E84AFE"/>
    <w:pPr>
      <w:adjustRightInd w:val="0"/>
      <w:spacing w:line="312" w:lineRule="atLeast"/>
      <w:jc w:val="center"/>
      <w:textAlignment w:val="baseline"/>
    </w:pPr>
    <w:rPr>
      <w:rFonts w:ascii="Arial" w:hAnsi="Arial"/>
      <w:b/>
      <w:kern w:val="0"/>
      <w:sz w:val="48"/>
      <w:szCs w:val="20"/>
    </w:rPr>
  </w:style>
  <w:style w:type="character" w:customStyle="1" w:styleId="Chara">
    <w:name w:val="标题 Char"/>
    <w:link w:val="afff0"/>
    <w:uiPriority w:val="10"/>
    <w:qFormat/>
    <w:rsid w:val="00E84AFE"/>
    <w:rPr>
      <w:rFonts w:ascii="Arial" w:eastAsia="微软雅黑" w:hAnsi="Arial"/>
      <w:b/>
      <w:sz w:val="48"/>
    </w:rPr>
  </w:style>
  <w:style w:type="character" w:customStyle="1" w:styleId="Char7">
    <w:name w:val="页眉 Char"/>
    <w:basedOn w:val="a5"/>
    <w:link w:val="affa"/>
    <w:qFormat/>
    <w:rsid w:val="00E84AFE"/>
    <w:rPr>
      <w:rFonts w:ascii="Microsoft Sans Serif" w:eastAsia="微软雅黑" w:hAnsi="Microsoft Sans Serif"/>
      <w:sz w:val="21"/>
    </w:rPr>
  </w:style>
  <w:style w:type="character" w:customStyle="1" w:styleId="Char9">
    <w:name w:val="列出段落 Char"/>
    <w:basedOn w:val="a5"/>
    <w:link w:val="affe"/>
    <w:uiPriority w:val="34"/>
    <w:qFormat/>
    <w:rsid w:val="00E84AFE"/>
    <w:rPr>
      <w:rFonts w:eastAsia="微软雅黑"/>
      <w:kern w:val="2"/>
      <w:sz w:val="21"/>
      <w:szCs w:val="24"/>
    </w:rPr>
  </w:style>
  <w:style w:type="paragraph" w:styleId="afff1">
    <w:name w:val="Salutation"/>
    <w:basedOn w:val="a4"/>
    <w:next w:val="a4"/>
    <w:link w:val="Charb"/>
    <w:qFormat/>
    <w:rsid w:val="00E84AFE"/>
    <w:rPr>
      <w:rFonts w:ascii="宋体" w:hAnsi="宋体"/>
      <w:sz w:val="28"/>
    </w:rPr>
  </w:style>
  <w:style w:type="character" w:customStyle="1" w:styleId="Charb">
    <w:name w:val="称呼 Char"/>
    <w:basedOn w:val="a5"/>
    <w:link w:val="afff1"/>
    <w:qFormat/>
    <w:rsid w:val="00E84AFE"/>
    <w:rPr>
      <w:rFonts w:ascii="宋体" w:eastAsia="微软雅黑" w:hAnsi="宋体"/>
      <w:kern w:val="2"/>
      <w:sz w:val="28"/>
      <w:szCs w:val="24"/>
    </w:rPr>
  </w:style>
  <w:style w:type="paragraph" w:customStyle="1" w:styleId="a">
    <w:name w:val="标题一"/>
    <w:basedOn w:val="a4"/>
    <w:link w:val="Charc"/>
    <w:qFormat/>
    <w:rsid w:val="00E84AFE"/>
    <w:pPr>
      <w:numPr>
        <w:numId w:val="27"/>
      </w:numPr>
      <w:adjustRightInd w:val="0"/>
      <w:snapToGrid w:val="0"/>
      <w:spacing w:beforeLines="75" w:before="75" w:afterLines="50" w:after="50"/>
      <w:jc w:val="center"/>
      <w:outlineLvl w:val="0"/>
    </w:pPr>
    <w:rPr>
      <w:rFonts w:asciiTheme="majorEastAsia" w:eastAsiaTheme="majorEastAsia" w:hAnsiTheme="majorEastAsia" w:cstheme="majorEastAsia"/>
      <w:b/>
      <w:sz w:val="36"/>
      <w:szCs w:val="44"/>
    </w:rPr>
  </w:style>
  <w:style w:type="character" w:customStyle="1" w:styleId="Charc">
    <w:name w:val="标题一 Char"/>
    <w:basedOn w:val="a5"/>
    <w:link w:val="a"/>
    <w:qFormat/>
    <w:rsid w:val="00E84AFE"/>
    <w:rPr>
      <w:rFonts w:asciiTheme="majorEastAsia" w:eastAsiaTheme="majorEastAsia" w:hAnsiTheme="majorEastAsia" w:cstheme="majorEastAsia"/>
      <w:b/>
      <w:kern w:val="2"/>
      <w:sz w:val="36"/>
      <w:szCs w:val="44"/>
    </w:rPr>
  </w:style>
  <w:style w:type="paragraph" w:customStyle="1" w:styleId="a2">
    <w:name w:val="标题四"/>
    <w:basedOn w:val="4"/>
    <w:next w:val="4"/>
    <w:qFormat/>
    <w:rsid w:val="00E84AFE"/>
    <w:pPr>
      <w:numPr>
        <w:numId w:val="27"/>
      </w:numPr>
    </w:pPr>
    <w:rPr>
      <w:rFonts w:eastAsia="微软雅黑"/>
    </w:rPr>
  </w:style>
  <w:style w:type="character" w:customStyle="1" w:styleId="2Char">
    <w:name w:val="标题 2 Char"/>
    <w:aliases w:val="标题二 报告 Char"/>
    <w:basedOn w:val="a5"/>
    <w:link w:val="2"/>
    <w:rsid w:val="00E84AFE"/>
    <w:rPr>
      <w:rFonts w:ascii="Palatino Linotype" w:eastAsia="楷体_GB2312" w:hAnsi="Palatino Linotype"/>
      <w:b/>
      <w:kern w:val="44"/>
      <w:sz w:val="26"/>
      <w:szCs w:val="26"/>
    </w:rPr>
  </w:style>
  <w:style w:type="paragraph" w:customStyle="1" w:styleId="a0">
    <w:name w:val="标题二"/>
    <w:basedOn w:val="2"/>
    <w:next w:val="2"/>
    <w:link w:val="Chard"/>
    <w:qFormat/>
    <w:rsid w:val="0087480C"/>
    <w:pPr>
      <w:numPr>
        <w:numId w:val="27"/>
      </w:numPr>
      <w:tabs>
        <w:tab w:val="left" w:pos="567"/>
      </w:tabs>
      <w:spacing w:before="320" w:line="360" w:lineRule="auto"/>
    </w:pPr>
    <w:rPr>
      <w:rFonts w:asciiTheme="majorEastAsia" w:eastAsiaTheme="majorEastAsia" w:hAnsiTheme="majorEastAsia" w:cstheme="majorEastAsia"/>
      <w:sz w:val="30"/>
      <w:szCs w:val="30"/>
    </w:rPr>
  </w:style>
  <w:style w:type="paragraph" w:customStyle="1" w:styleId="Style27">
    <w:name w:val="_Style 27"/>
    <w:basedOn w:val="a4"/>
    <w:next w:val="a4"/>
    <w:qFormat/>
    <w:rsid w:val="00E84AFE"/>
  </w:style>
  <w:style w:type="paragraph" w:customStyle="1" w:styleId="Text">
    <w:name w:val="Text"/>
    <w:qFormat/>
    <w:rsid w:val="00E84AFE"/>
    <w:pPr>
      <w:tabs>
        <w:tab w:val="left" w:pos="420"/>
        <w:tab w:val="left" w:pos="840"/>
        <w:tab w:val="left" w:pos="1260"/>
      </w:tabs>
      <w:adjustRightInd w:val="0"/>
      <w:snapToGrid w:val="0"/>
      <w:spacing w:beforeLines="75" w:before="234" w:afterLines="50" w:after="156" w:line="300" w:lineRule="auto"/>
      <w:ind w:firstLineChars="200" w:firstLine="200"/>
      <w:jc w:val="both"/>
    </w:pPr>
    <w:rPr>
      <w:rFonts w:ascii="Palatino Linotype" w:eastAsia="MingLiU" w:hAnsi="Palatino Linotype"/>
      <w:sz w:val="22"/>
      <w:szCs w:val="22"/>
    </w:rPr>
  </w:style>
  <w:style w:type="paragraph" w:customStyle="1" w:styleId="DOTText">
    <w:name w:val="DOT Text"/>
    <w:basedOn w:val="Text"/>
    <w:qFormat/>
    <w:rsid w:val="00E84AFE"/>
    <w:pPr>
      <w:numPr>
        <w:numId w:val="16"/>
      </w:numPr>
      <w:tabs>
        <w:tab w:val="clear" w:pos="420"/>
        <w:tab w:val="clear" w:pos="840"/>
        <w:tab w:val="clear" w:pos="1260"/>
        <w:tab w:val="left" w:pos="1680"/>
      </w:tabs>
      <w:spacing w:beforeLines="25" w:before="78" w:afterLines="25" w:after="78"/>
      <w:ind w:firstLineChars="0" w:firstLine="0"/>
    </w:pPr>
  </w:style>
  <w:style w:type="character" w:customStyle="1" w:styleId="font21">
    <w:name w:val="font21"/>
    <w:basedOn w:val="a5"/>
    <w:rsid w:val="00E84AFE"/>
    <w:rPr>
      <w:rFonts w:ascii="微软雅黑" w:eastAsia="微软雅黑" w:hAnsi="微软雅黑" w:cs="微软雅黑" w:hint="eastAsia"/>
      <w:b/>
      <w:color w:val="000000"/>
      <w:sz w:val="21"/>
      <w:szCs w:val="21"/>
      <w:u w:val="none"/>
    </w:rPr>
  </w:style>
  <w:style w:type="paragraph" w:customStyle="1" w:styleId="font5">
    <w:name w:val="font5"/>
    <w:basedOn w:val="a4"/>
    <w:rsid w:val="00E84AFE"/>
    <w:pPr>
      <w:spacing w:before="100" w:beforeAutospacing="1" w:after="100" w:afterAutospacing="1" w:line="240" w:lineRule="auto"/>
    </w:pPr>
    <w:rPr>
      <w:rFonts w:ascii="宋体" w:eastAsia="宋体" w:hAnsi="宋体" w:cs="宋体"/>
      <w:kern w:val="0"/>
      <w:sz w:val="18"/>
      <w:szCs w:val="18"/>
    </w:rPr>
  </w:style>
  <w:style w:type="paragraph" w:customStyle="1" w:styleId="font6">
    <w:name w:val="font6"/>
    <w:basedOn w:val="a4"/>
    <w:rsid w:val="00E84AFE"/>
    <w:pPr>
      <w:spacing w:before="100" w:beforeAutospacing="1" w:after="100" w:afterAutospacing="1" w:line="240" w:lineRule="auto"/>
    </w:pPr>
    <w:rPr>
      <w:rFonts w:ascii="宋体" w:eastAsia="宋体" w:hAnsi="宋体" w:cs="宋体"/>
      <w:b/>
      <w:bCs/>
      <w:color w:val="000000"/>
      <w:kern w:val="0"/>
      <w:sz w:val="18"/>
      <w:szCs w:val="18"/>
    </w:rPr>
  </w:style>
  <w:style w:type="paragraph" w:customStyle="1" w:styleId="font7">
    <w:name w:val="font7"/>
    <w:basedOn w:val="a4"/>
    <w:rsid w:val="00E84AFE"/>
    <w:pPr>
      <w:spacing w:before="100" w:beforeAutospacing="1" w:after="100" w:afterAutospacing="1" w:line="240" w:lineRule="auto"/>
    </w:pPr>
    <w:rPr>
      <w:rFonts w:ascii="宋体" w:eastAsia="宋体" w:hAnsi="宋体" w:cs="宋体"/>
      <w:color w:val="000000"/>
      <w:kern w:val="0"/>
      <w:sz w:val="18"/>
      <w:szCs w:val="18"/>
    </w:rPr>
  </w:style>
  <w:style w:type="paragraph" w:customStyle="1" w:styleId="font8">
    <w:name w:val="font8"/>
    <w:basedOn w:val="a4"/>
    <w:rsid w:val="00E84AFE"/>
    <w:pPr>
      <w:spacing w:before="100" w:beforeAutospacing="1" w:after="100" w:afterAutospacing="1" w:line="240" w:lineRule="auto"/>
    </w:pPr>
    <w:rPr>
      <w:rFonts w:ascii="微软雅黑" w:hAnsi="微软雅黑" w:cs="宋体"/>
      <w:color w:val="000000"/>
      <w:kern w:val="0"/>
      <w:szCs w:val="21"/>
    </w:rPr>
  </w:style>
  <w:style w:type="paragraph" w:customStyle="1" w:styleId="heading1">
    <w:name w:val="heading1"/>
    <w:basedOn w:val="a4"/>
    <w:rsid w:val="00E84AFE"/>
    <w:pPr>
      <w:tabs>
        <w:tab w:val="left" w:pos="450"/>
        <w:tab w:val="left" w:pos="1080"/>
        <w:tab w:val="left" w:pos="1800"/>
        <w:tab w:val="left" w:pos="2610"/>
      </w:tabs>
    </w:pPr>
    <w:rPr>
      <w:rFonts w:ascii="Arial" w:hAnsi="Arial"/>
      <w:kern w:val="0"/>
    </w:rPr>
  </w:style>
  <w:style w:type="paragraph" w:customStyle="1" w:styleId="T2">
    <w:name w:val="T2"/>
    <w:basedOn w:val="a4"/>
    <w:qFormat/>
    <w:rsid w:val="00E84AFE"/>
    <w:pPr>
      <w:keepLines/>
      <w:tabs>
        <w:tab w:val="left" w:pos="709"/>
        <w:tab w:val="left" w:pos="1134"/>
        <w:tab w:val="left" w:pos="1559"/>
        <w:tab w:val="left" w:pos="1985"/>
        <w:tab w:val="left" w:pos="2410"/>
        <w:tab w:val="left" w:pos="2835"/>
        <w:tab w:val="left" w:pos="3260"/>
        <w:tab w:val="left" w:pos="3686"/>
      </w:tabs>
      <w:spacing w:after="120" w:line="300" w:lineRule="auto"/>
      <w:ind w:left="284"/>
    </w:pPr>
    <w:rPr>
      <w:rFonts w:ascii="Arial" w:hAnsi="Arial"/>
      <w:kern w:val="0"/>
      <w:sz w:val="22"/>
      <w:szCs w:val="20"/>
      <w:lang w:eastAsia="en-US"/>
    </w:rPr>
  </w:style>
  <w:style w:type="paragraph" w:customStyle="1" w:styleId="T1">
    <w:name w:val="T1"/>
    <w:basedOn w:val="T2"/>
    <w:qFormat/>
    <w:rsid w:val="00E84AFE"/>
    <w:pPr>
      <w:tabs>
        <w:tab w:val="clear" w:pos="709"/>
        <w:tab w:val="clear" w:pos="1134"/>
        <w:tab w:val="clear" w:pos="1559"/>
        <w:tab w:val="clear" w:pos="1985"/>
        <w:tab w:val="clear" w:pos="2410"/>
        <w:tab w:val="clear" w:pos="2835"/>
        <w:tab w:val="clear" w:pos="3260"/>
        <w:tab w:val="clear" w:pos="3686"/>
        <w:tab w:val="left" w:pos="425"/>
        <w:tab w:val="left" w:pos="851"/>
        <w:tab w:val="left" w:pos="1276"/>
        <w:tab w:val="left" w:pos="1701"/>
        <w:tab w:val="left" w:pos="2126"/>
        <w:tab w:val="left" w:pos="2552"/>
        <w:tab w:val="left" w:pos="2977"/>
      </w:tabs>
      <w:ind w:left="0"/>
    </w:pPr>
  </w:style>
  <w:style w:type="paragraph" w:customStyle="1" w:styleId="T3">
    <w:name w:val="T3"/>
    <w:basedOn w:val="T2"/>
    <w:qFormat/>
    <w:rsid w:val="00E84AFE"/>
    <w:pPr>
      <w:tabs>
        <w:tab w:val="clear" w:pos="709"/>
        <w:tab w:val="clear" w:pos="1134"/>
        <w:tab w:val="clear" w:pos="1559"/>
        <w:tab w:val="clear" w:pos="1985"/>
        <w:tab w:val="clear" w:pos="2410"/>
        <w:tab w:val="clear" w:pos="2835"/>
        <w:tab w:val="clear" w:pos="3260"/>
        <w:tab w:val="clear" w:pos="3686"/>
        <w:tab w:val="left" w:pos="992"/>
        <w:tab w:val="left" w:pos="1418"/>
        <w:tab w:val="left" w:pos="1843"/>
        <w:tab w:val="left" w:pos="2268"/>
        <w:tab w:val="left" w:pos="2693"/>
        <w:tab w:val="left" w:pos="3119"/>
        <w:tab w:val="left" w:pos="3544"/>
      </w:tabs>
      <w:ind w:left="567"/>
    </w:pPr>
  </w:style>
  <w:style w:type="character" w:customStyle="1" w:styleId="TextChar">
    <w:name w:val="Text Char"/>
    <w:basedOn w:val="a5"/>
    <w:rsid w:val="00E84AFE"/>
    <w:rPr>
      <w:rFonts w:ascii="Palatino Linotype" w:eastAsia="MingLiU" w:hAnsi="Palatino Linotype"/>
      <w:sz w:val="22"/>
      <w:szCs w:val="22"/>
      <w:lang w:val="en-US" w:eastAsia="zh-CN" w:bidi="ar-SA"/>
    </w:rPr>
  </w:style>
  <w:style w:type="character" w:customStyle="1" w:styleId="1Char">
    <w:name w:val="标题 1 Char"/>
    <w:basedOn w:val="a5"/>
    <w:link w:val="1"/>
    <w:qFormat/>
    <w:rsid w:val="00E84AFE"/>
    <w:rPr>
      <w:rFonts w:ascii="Palatino Linotype" w:eastAsia="黑体" w:hAnsi="Palatino Linotype"/>
      <w:b/>
      <w:kern w:val="44"/>
      <w:sz w:val="28"/>
    </w:rPr>
  </w:style>
  <w:style w:type="paragraph" w:customStyle="1" w:styleId="TOC1">
    <w:name w:val="TOC 标题1"/>
    <w:basedOn w:val="1"/>
    <w:next w:val="a4"/>
    <w:uiPriority w:val="39"/>
    <w:unhideWhenUsed/>
    <w:qFormat/>
    <w:rsid w:val="00E84AFE"/>
    <w:pPr>
      <w:pageBreakBefore w:val="0"/>
      <w:numPr>
        <w:numId w:val="0"/>
      </w:numPr>
      <w:adjustRightInd/>
      <w:snapToGrid/>
      <w:spacing w:after="0" w:line="259" w:lineRule="auto"/>
      <w:outlineLvl w:val="9"/>
    </w:pPr>
    <w:rPr>
      <w:rFonts w:ascii="Calibri Light" w:eastAsia="宋体" w:hAnsi="Calibri Light"/>
      <w:b w:val="0"/>
      <w:color w:val="2E74B5"/>
      <w:kern w:val="0"/>
      <w:sz w:val="32"/>
      <w:szCs w:val="32"/>
    </w:rPr>
  </w:style>
  <w:style w:type="paragraph" w:customStyle="1" w:styleId="xl63">
    <w:name w:val="xl63"/>
    <w:basedOn w:val="a4"/>
    <w:rsid w:val="00E84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微软雅黑" w:hAnsi="微软雅黑" w:cs="宋体"/>
      <w:kern w:val="0"/>
      <w:sz w:val="20"/>
      <w:szCs w:val="20"/>
    </w:rPr>
  </w:style>
  <w:style w:type="paragraph" w:customStyle="1" w:styleId="xl64">
    <w:name w:val="xl64"/>
    <w:basedOn w:val="a4"/>
    <w:rsid w:val="00E84AFE"/>
    <w:pPr>
      <w:spacing w:before="100" w:beforeAutospacing="1" w:after="100" w:afterAutospacing="1" w:line="240" w:lineRule="auto"/>
      <w:jc w:val="center"/>
      <w:textAlignment w:val="center"/>
    </w:pPr>
    <w:rPr>
      <w:rFonts w:ascii="微软雅黑" w:hAnsi="微软雅黑" w:cs="宋体"/>
      <w:b/>
      <w:bCs/>
      <w:kern w:val="0"/>
      <w:sz w:val="20"/>
      <w:szCs w:val="20"/>
    </w:rPr>
  </w:style>
  <w:style w:type="paragraph" w:customStyle="1" w:styleId="xl65">
    <w:name w:val="xl65"/>
    <w:basedOn w:val="a4"/>
    <w:rsid w:val="00E84AFE"/>
    <w:pPr>
      <w:spacing w:before="100" w:beforeAutospacing="1" w:after="100" w:afterAutospacing="1" w:line="240" w:lineRule="auto"/>
      <w:jc w:val="center"/>
      <w:textAlignment w:val="center"/>
    </w:pPr>
    <w:rPr>
      <w:rFonts w:ascii="微软雅黑" w:hAnsi="微软雅黑" w:cs="宋体"/>
      <w:kern w:val="0"/>
      <w:sz w:val="20"/>
      <w:szCs w:val="20"/>
    </w:rPr>
  </w:style>
  <w:style w:type="paragraph" w:customStyle="1" w:styleId="xl66">
    <w:name w:val="xl66"/>
    <w:basedOn w:val="a4"/>
    <w:rsid w:val="00E84AFE"/>
    <w:pPr>
      <w:spacing w:before="100" w:beforeAutospacing="1" w:after="100" w:afterAutospacing="1" w:line="240" w:lineRule="auto"/>
      <w:jc w:val="center"/>
      <w:textAlignment w:val="center"/>
    </w:pPr>
    <w:rPr>
      <w:rFonts w:ascii="微软雅黑" w:hAnsi="微软雅黑" w:cs="宋体"/>
      <w:kern w:val="0"/>
      <w:sz w:val="20"/>
      <w:szCs w:val="20"/>
    </w:rPr>
  </w:style>
  <w:style w:type="paragraph" w:customStyle="1" w:styleId="xl67">
    <w:name w:val="xl67"/>
    <w:basedOn w:val="a4"/>
    <w:rsid w:val="00E84AFE"/>
    <w:pPr>
      <w:spacing w:before="100" w:beforeAutospacing="1" w:after="100" w:afterAutospacing="1" w:line="240" w:lineRule="auto"/>
      <w:textAlignment w:val="center"/>
    </w:pPr>
    <w:rPr>
      <w:rFonts w:ascii="微软雅黑" w:hAnsi="微软雅黑" w:cs="宋体"/>
      <w:kern w:val="0"/>
      <w:sz w:val="20"/>
      <w:szCs w:val="20"/>
    </w:rPr>
  </w:style>
  <w:style w:type="paragraph" w:customStyle="1" w:styleId="xl68">
    <w:name w:val="xl68"/>
    <w:basedOn w:val="a4"/>
    <w:rsid w:val="00E84AFE"/>
    <w:pPr>
      <w:spacing w:before="100" w:beforeAutospacing="1" w:after="100" w:afterAutospacing="1" w:line="240" w:lineRule="auto"/>
      <w:textAlignment w:val="center"/>
    </w:pPr>
    <w:rPr>
      <w:rFonts w:ascii="微软雅黑" w:hAnsi="微软雅黑" w:cs="宋体"/>
      <w:kern w:val="0"/>
      <w:sz w:val="20"/>
      <w:szCs w:val="20"/>
    </w:rPr>
  </w:style>
  <w:style w:type="paragraph" w:customStyle="1" w:styleId="xl69">
    <w:name w:val="xl69"/>
    <w:basedOn w:val="a4"/>
    <w:rsid w:val="00E84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微软雅黑" w:hAnsi="微软雅黑" w:cs="宋体"/>
      <w:kern w:val="0"/>
      <w:sz w:val="20"/>
      <w:szCs w:val="20"/>
    </w:rPr>
  </w:style>
  <w:style w:type="paragraph" w:customStyle="1" w:styleId="xl70">
    <w:name w:val="xl70"/>
    <w:basedOn w:val="a4"/>
    <w:rsid w:val="00E84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微软雅黑" w:hAnsi="微软雅黑" w:cs="宋体"/>
      <w:kern w:val="0"/>
      <w:sz w:val="20"/>
      <w:szCs w:val="20"/>
    </w:rPr>
  </w:style>
  <w:style w:type="paragraph" w:customStyle="1" w:styleId="xl71">
    <w:name w:val="xl71"/>
    <w:basedOn w:val="a4"/>
    <w:rsid w:val="00E84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微软雅黑" w:hAnsi="微软雅黑" w:cs="宋体"/>
      <w:b/>
      <w:bCs/>
      <w:kern w:val="0"/>
      <w:sz w:val="20"/>
      <w:szCs w:val="20"/>
    </w:rPr>
  </w:style>
  <w:style w:type="paragraph" w:customStyle="1" w:styleId="xl72">
    <w:name w:val="xl72"/>
    <w:basedOn w:val="a4"/>
    <w:rsid w:val="00E84AFE"/>
    <w:pPr>
      <w:spacing w:before="100" w:beforeAutospacing="1" w:after="100" w:afterAutospacing="1" w:line="240" w:lineRule="auto"/>
      <w:jc w:val="center"/>
      <w:textAlignment w:val="center"/>
    </w:pPr>
    <w:rPr>
      <w:rFonts w:ascii="微软雅黑" w:hAnsi="微软雅黑" w:cs="宋体"/>
      <w:b/>
      <w:bCs/>
      <w:kern w:val="0"/>
      <w:sz w:val="20"/>
      <w:szCs w:val="20"/>
    </w:rPr>
  </w:style>
  <w:style w:type="paragraph" w:customStyle="1" w:styleId="xl73">
    <w:name w:val="xl73"/>
    <w:basedOn w:val="a4"/>
    <w:rsid w:val="00E84AFE"/>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line="240" w:lineRule="auto"/>
      <w:jc w:val="center"/>
      <w:textAlignment w:val="center"/>
    </w:pPr>
    <w:rPr>
      <w:rFonts w:ascii="微软雅黑" w:hAnsi="微软雅黑" w:cs="宋体"/>
      <w:b/>
      <w:bCs/>
      <w:kern w:val="0"/>
      <w:sz w:val="20"/>
      <w:szCs w:val="20"/>
    </w:rPr>
  </w:style>
  <w:style w:type="paragraph" w:customStyle="1" w:styleId="xl74">
    <w:name w:val="xl74"/>
    <w:basedOn w:val="a4"/>
    <w:rsid w:val="00E84AF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微软雅黑" w:hAnsi="微软雅黑" w:cs="宋体"/>
      <w:kern w:val="0"/>
      <w:sz w:val="20"/>
      <w:szCs w:val="20"/>
    </w:rPr>
  </w:style>
  <w:style w:type="paragraph" w:customStyle="1" w:styleId="xl75">
    <w:name w:val="xl75"/>
    <w:basedOn w:val="a4"/>
    <w:rsid w:val="00E84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微软雅黑" w:hAnsi="微软雅黑" w:cs="宋体"/>
      <w:kern w:val="0"/>
      <w:sz w:val="20"/>
      <w:szCs w:val="20"/>
    </w:rPr>
  </w:style>
  <w:style w:type="paragraph" w:customStyle="1" w:styleId="xl76">
    <w:name w:val="xl76"/>
    <w:basedOn w:val="a4"/>
    <w:rsid w:val="00E84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Calibri" w:eastAsia="宋体" w:hAnsi="Calibri" w:cs="Calibri"/>
      <w:kern w:val="0"/>
      <w:sz w:val="20"/>
      <w:szCs w:val="20"/>
    </w:rPr>
  </w:style>
  <w:style w:type="paragraph" w:customStyle="1" w:styleId="xl77">
    <w:name w:val="xl77"/>
    <w:basedOn w:val="a4"/>
    <w:rsid w:val="00E84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微软雅黑" w:hAnsi="微软雅黑" w:cs="宋体"/>
      <w:kern w:val="0"/>
      <w:sz w:val="20"/>
      <w:szCs w:val="20"/>
    </w:rPr>
  </w:style>
  <w:style w:type="paragraph" w:customStyle="1" w:styleId="xl78">
    <w:name w:val="xl78"/>
    <w:basedOn w:val="a4"/>
    <w:rsid w:val="00E84AFE"/>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微软雅黑" w:hAnsi="微软雅黑" w:cs="宋体"/>
      <w:b/>
      <w:bCs/>
      <w:kern w:val="0"/>
      <w:sz w:val="20"/>
      <w:szCs w:val="20"/>
    </w:rPr>
  </w:style>
  <w:style w:type="paragraph" w:customStyle="1" w:styleId="xl79">
    <w:name w:val="xl79"/>
    <w:basedOn w:val="a4"/>
    <w:rsid w:val="00E84AFE"/>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微软雅黑" w:hAnsi="微软雅黑" w:cs="宋体"/>
      <w:kern w:val="0"/>
      <w:sz w:val="20"/>
      <w:szCs w:val="20"/>
    </w:rPr>
  </w:style>
  <w:style w:type="paragraph" w:customStyle="1" w:styleId="xl80">
    <w:name w:val="xl80"/>
    <w:basedOn w:val="a4"/>
    <w:rsid w:val="00E84AFE"/>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微软雅黑" w:hAnsi="微软雅黑" w:cs="宋体"/>
      <w:b/>
      <w:bCs/>
      <w:kern w:val="0"/>
      <w:sz w:val="20"/>
      <w:szCs w:val="20"/>
    </w:rPr>
  </w:style>
  <w:style w:type="paragraph" w:customStyle="1" w:styleId="xl81">
    <w:name w:val="xl81"/>
    <w:basedOn w:val="a4"/>
    <w:rsid w:val="00E84AFE"/>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微软雅黑" w:hAnsi="微软雅黑" w:cs="宋体"/>
      <w:kern w:val="0"/>
      <w:sz w:val="20"/>
      <w:szCs w:val="20"/>
    </w:rPr>
  </w:style>
  <w:style w:type="character" w:customStyle="1" w:styleId="3Char">
    <w:name w:val="标题 3 Char"/>
    <w:basedOn w:val="a5"/>
    <w:link w:val="3"/>
    <w:rsid w:val="00E84AFE"/>
    <w:rPr>
      <w:rFonts w:ascii="Palatino Linotype" w:eastAsia="楷体_GB2312" w:hAnsi="Palatino Linotype"/>
      <w:b/>
      <w:sz w:val="24"/>
      <w:szCs w:val="24"/>
    </w:rPr>
  </w:style>
  <w:style w:type="character" w:customStyle="1" w:styleId="4Char">
    <w:name w:val="标题 4 Char"/>
    <w:basedOn w:val="a5"/>
    <w:link w:val="4"/>
    <w:rsid w:val="00E84AFE"/>
    <w:rPr>
      <w:rFonts w:ascii="Palatino Linotype" w:eastAsia="楷体_GB2312" w:hAnsi="Palatino Linotype"/>
      <w:b/>
      <w:sz w:val="24"/>
      <w:szCs w:val="24"/>
    </w:rPr>
  </w:style>
  <w:style w:type="character" w:customStyle="1" w:styleId="5Char">
    <w:name w:val="标题 5 Char"/>
    <w:basedOn w:val="a5"/>
    <w:link w:val="5"/>
    <w:rsid w:val="00E84AFE"/>
    <w:rPr>
      <w:rFonts w:ascii="Arial" w:eastAsia="楷体_GB2312" w:hAnsi="Arial"/>
      <w:b/>
      <w:sz w:val="24"/>
      <w:szCs w:val="24"/>
    </w:rPr>
  </w:style>
  <w:style w:type="character" w:customStyle="1" w:styleId="6Char">
    <w:name w:val="标题 6 Char"/>
    <w:basedOn w:val="a5"/>
    <w:link w:val="6"/>
    <w:rsid w:val="00E84AFE"/>
    <w:rPr>
      <w:rFonts w:ascii="Arial" w:eastAsia="微软雅黑" w:hAnsi="Arial"/>
      <w:b/>
    </w:rPr>
  </w:style>
  <w:style w:type="character" w:customStyle="1" w:styleId="7Char">
    <w:name w:val="标题 7 Char"/>
    <w:basedOn w:val="a5"/>
    <w:link w:val="7"/>
    <w:rsid w:val="00E84AFE"/>
    <w:rPr>
      <w:rFonts w:ascii="Arial" w:eastAsia="微软雅黑" w:hAnsi="Arial"/>
      <w:b/>
      <w:u w:val="single"/>
    </w:rPr>
  </w:style>
  <w:style w:type="paragraph" w:customStyle="1" w:styleId="10">
    <w:name w:val="标题1"/>
    <w:basedOn w:val="1"/>
    <w:link w:val="1Char1"/>
    <w:qFormat/>
    <w:rsid w:val="00E84AFE"/>
    <w:pPr>
      <w:numPr>
        <w:numId w:val="23"/>
      </w:numPr>
    </w:pPr>
    <w:rPr>
      <w:rFonts w:ascii="微软雅黑" w:eastAsia="微软雅黑" w:hAnsi="微软雅黑"/>
    </w:rPr>
  </w:style>
  <w:style w:type="character" w:customStyle="1" w:styleId="1Char1">
    <w:name w:val="标题1 Char"/>
    <w:basedOn w:val="1Char"/>
    <w:link w:val="10"/>
    <w:qFormat/>
    <w:rsid w:val="00E84AFE"/>
    <w:rPr>
      <w:rFonts w:ascii="微软雅黑" w:eastAsia="微软雅黑" w:hAnsi="微软雅黑"/>
      <w:b/>
      <w:kern w:val="44"/>
      <w:sz w:val="28"/>
    </w:rPr>
  </w:style>
  <w:style w:type="character" w:customStyle="1" w:styleId="Chard">
    <w:name w:val="标题二 Char"/>
    <w:basedOn w:val="Charc"/>
    <w:link w:val="a0"/>
    <w:qFormat/>
    <w:rsid w:val="0087480C"/>
    <w:rPr>
      <w:rFonts w:asciiTheme="majorEastAsia" w:eastAsiaTheme="majorEastAsia" w:hAnsiTheme="majorEastAsia" w:cstheme="majorEastAsia"/>
      <w:b/>
      <w:kern w:val="44"/>
      <w:sz w:val="30"/>
      <w:szCs w:val="30"/>
    </w:rPr>
  </w:style>
  <w:style w:type="paragraph" w:customStyle="1" w:styleId="a1">
    <w:name w:val="标题三"/>
    <w:basedOn w:val="3"/>
    <w:next w:val="3"/>
    <w:link w:val="Chare"/>
    <w:qFormat/>
    <w:rsid w:val="0087480C"/>
    <w:pPr>
      <w:numPr>
        <w:numId w:val="27"/>
      </w:numPr>
      <w:spacing w:before="240" w:line="360" w:lineRule="auto"/>
    </w:pPr>
    <w:rPr>
      <w:rFonts w:asciiTheme="majorEastAsia" w:eastAsiaTheme="majorEastAsia" w:hAnsiTheme="majorEastAsia" w:cstheme="majorEastAsia"/>
      <w:kern w:val="44"/>
      <w:sz w:val="28"/>
      <w:szCs w:val="28"/>
    </w:rPr>
  </w:style>
  <w:style w:type="character" w:customStyle="1" w:styleId="Chare">
    <w:name w:val="标题三 Char"/>
    <w:basedOn w:val="Chard"/>
    <w:link w:val="a1"/>
    <w:qFormat/>
    <w:rsid w:val="0087480C"/>
    <w:rPr>
      <w:rFonts w:asciiTheme="majorEastAsia" w:eastAsiaTheme="majorEastAsia" w:hAnsiTheme="majorEastAsia" w:cstheme="majorEastAsia"/>
      <w:b/>
      <w:kern w:val="44"/>
      <w:sz w:val="28"/>
      <w:szCs w:val="28"/>
    </w:rPr>
  </w:style>
  <w:style w:type="paragraph" w:customStyle="1" w:styleId="afff2">
    <w:name w:val="表格正文"/>
    <w:basedOn w:val="a4"/>
    <w:rsid w:val="00E84AFE"/>
    <w:pPr>
      <w:tabs>
        <w:tab w:val="left" w:pos="425"/>
        <w:tab w:val="left" w:pos="851"/>
        <w:tab w:val="left" w:pos="1276"/>
        <w:tab w:val="left" w:pos="1701"/>
        <w:tab w:val="left" w:pos="2126"/>
        <w:tab w:val="left" w:pos="2552"/>
        <w:tab w:val="left" w:pos="2977"/>
      </w:tabs>
      <w:spacing w:before="60" w:after="60"/>
    </w:pPr>
    <w:rPr>
      <w:rFonts w:ascii="Tahoma" w:eastAsia="PMingLiU" w:hAnsi="Tahoma"/>
      <w:kern w:val="0"/>
      <w:sz w:val="22"/>
      <w:szCs w:val="22"/>
    </w:rPr>
  </w:style>
  <w:style w:type="paragraph" w:customStyle="1" w:styleId="afff3">
    <w:name w:val="表格标题"/>
    <w:basedOn w:val="afff2"/>
    <w:qFormat/>
    <w:rsid w:val="00E84AFE"/>
    <w:pPr>
      <w:spacing w:before="20"/>
      <w:jc w:val="center"/>
    </w:pPr>
    <w:rPr>
      <w:rFonts w:eastAsia="楷体_GB2312"/>
      <w:b/>
    </w:rPr>
  </w:style>
  <w:style w:type="paragraph" w:customStyle="1" w:styleId="afff4">
    <w:name w:val="表格内"/>
    <w:basedOn w:val="a4"/>
    <w:rsid w:val="00E84AFE"/>
    <w:rPr>
      <w:rFonts w:ascii="Arial" w:hAnsi="Arial"/>
      <w:sz w:val="18"/>
    </w:rPr>
  </w:style>
  <w:style w:type="character" w:styleId="afff5">
    <w:name w:val="Subtle Reference"/>
    <w:basedOn w:val="a5"/>
    <w:uiPriority w:val="31"/>
    <w:qFormat/>
    <w:rsid w:val="00E84AFE"/>
    <w:rPr>
      <w:smallCaps/>
      <w:color w:val="5A5A5A" w:themeColor="text1" w:themeTint="A5"/>
    </w:rPr>
  </w:style>
  <w:style w:type="paragraph" w:customStyle="1" w:styleId="afff6">
    <w:name w:val="附录"/>
    <w:basedOn w:val="a4"/>
    <w:next w:val="a4"/>
    <w:qFormat/>
    <w:rsid w:val="00E84AFE"/>
    <w:pPr>
      <w:pageBreakBefore/>
      <w:tabs>
        <w:tab w:val="left" w:pos="1559"/>
        <w:tab w:val="left" w:pos="1843"/>
        <w:tab w:val="left" w:pos="1995"/>
        <w:tab w:val="left" w:pos="2268"/>
        <w:tab w:val="left" w:pos="2415"/>
        <w:tab w:val="left" w:pos="2693"/>
        <w:tab w:val="left" w:pos="2835"/>
        <w:tab w:val="left" w:pos="3119"/>
        <w:tab w:val="left" w:pos="3255"/>
        <w:tab w:val="left" w:pos="3544"/>
        <w:tab w:val="left" w:pos="3675"/>
        <w:tab w:val="left" w:pos="3969"/>
      </w:tabs>
      <w:adjustRightInd w:val="0"/>
      <w:snapToGrid w:val="0"/>
      <w:spacing w:before="240" w:after="60" w:line="300" w:lineRule="auto"/>
      <w:outlineLvl w:val="0"/>
    </w:pPr>
    <w:rPr>
      <w:rFonts w:ascii="Microsoft Sans Serif" w:eastAsia="黑体" w:hAnsi="Microsoft Sans Serif"/>
      <w:b/>
      <w:kern w:val="0"/>
      <w:sz w:val="28"/>
      <w:szCs w:val="20"/>
      <w:lang w:eastAsia="en-US"/>
    </w:rPr>
  </w:style>
  <w:style w:type="paragraph" w:customStyle="1" w:styleId="afff7">
    <w:name w:val="列项"/>
    <w:basedOn w:val="a4"/>
    <w:qFormat/>
    <w:rsid w:val="00E84AFE"/>
    <w:pPr>
      <w:spacing w:line="300" w:lineRule="auto"/>
    </w:pPr>
    <w:rPr>
      <w:rFonts w:ascii="Arial" w:hAnsi="Arial"/>
    </w:rPr>
  </w:style>
  <w:style w:type="character" w:customStyle="1" w:styleId="Char0">
    <w:name w:val="批注框文本 Char"/>
    <w:basedOn w:val="a5"/>
    <w:link w:val="aa"/>
    <w:rsid w:val="00E84AFE"/>
    <w:rPr>
      <w:rFonts w:eastAsia="微软雅黑"/>
      <w:kern w:val="2"/>
      <w:sz w:val="18"/>
      <w:szCs w:val="18"/>
    </w:rPr>
  </w:style>
  <w:style w:type="character" w:customStyle="1" w:styleId="Char1">
    <w:name w:val="批注文字 Char"/>
    <w:basedOn w:val="a5"/>
    <w:link w:val="ab"/>
    <w:rsid w:val="00E84AFE"/>
    <w:rPr>
      <w:rFonts w:eastAsia="微软雅黑"/>
      <w:kern w:val="2"/>
      <w:sz w:val="21"/>
      <w:szCs w:val="24"/>
    </w:rPr>
  </w:style>
  <w:style w:type="character" w:customStyle="1" w:styleId="Char2">
    <w:name w:val="批注主题 Char"/>
    <w:basedOn w:val="Char1"/>
    <w:link w:val="ad"/>
    <w:rsid w:val="00E84AFE"/>
    <w:rPr>
      <w:rFonts w:eastAsia="微软雅黑"/>
      <w:b/>
      <w:bCs/>
      <w:kern w:val="2"/>
      <w:sz w:val="21"/>
      <w:szCs w:val="24"/>
    </w:rPr>
  </w:style>
  <w:style w:type="paragraph" w:customStyle="1" w:styleId="afff8">
    <w:name w:val="图表标题"/>
    <w:basedOn w:val="a9"/>
    <w:qFormat/>
    <w:rsid w:val="00E84AFE"/>
    <w:rPr>
      <w:rFonts w:ascii="Tahoma" w:hAnsi="Tahoma"/>
      <w:b w:val="0"/>
      <w:sz w:val="22"/>
      <w:szCs w:val="22"/>
    </w:rPr>
  </w:style>
  <w:style w:type="paragraph" w:styleId="afff9">
    <w:name w:val="table of figures"/>
    <w:basedOn w:val="a4"/>
    <w:next w:val="a4"/>
    <w:qFormat/>
    <w:rsid w:val="00E84AFE"/>
    <w:pPr>
      <w:adjustRightInd w:val="0"/>
      <w:spacing w:line="312" w:lineRule="atLeast"/>
      <w:ind w:leftChars="200" w:left="840" w:hangingChars="200" w:hanging="420"/>
      <w:textAlignment w:val="baseline"/>
    </w:pPr>
    <w:rPr>
      <w:rFonts w:ascii="Arial" w:hAnsi="Arial"/>
      <w:kern w:val="0"/>
      <w:sz w:val="20"/>
      <w:szCs w:val="20"/>
    </w:rPr>
  </w:style>
  <w:style w:type="table" w:styleId="4-3">
    <w:name w:val="Grid Table 4 Accent 3"/>
    <w:basedOn w:val="a6"/>
    <w:uiPriority w:val="49"/>
    <w:rsid w:val="00E84AFE"/>
    <w:pPr>
      <w:spacing w:before="0" w:after="0"/>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15">
    <w:name w:val="网格型1"/>
    <w:basedOn w:val="a6"/>
    <w:next w:val="aff2"/>
    <w:uiPriority w:val="39"/>
    <w:qFormat/>
    <w:rsid w:val="00E84AFE"/>
    <w:pPr>
      <w:spacing w:before="0" w:after="0"/>
    </w:pPr>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a">
    <w:name w:val="No Spacing"/>
    <w:uiPriority w:val="1"/>
    <w:qFormat/>
    <w:rsid w:val="00E84AFE"/>
    <w:pPr>
      <w:spacing w:before="0" w:after="0"/>
    </w:pPr>
    <w:rPr>
      <w:rFonts w:ascii="Calibri" w:hAnsi="Calibri"/>
      <w:sz w:val="22"/>
      <w:szCs w:val="22"/>
      <w:lang w:val="de-DE" w:eastAsia="en-US"/>
    </w:rPr>
  </w:style>
  <w:style w:type="paragraph" w:customStyle="1" w:styleId="Text207505">
    <w:name w:val="样式 Text + 宋体 小四 首行缩进:  2 字符 段前: 0.75 行 段后: 0.5 行"/>
    <w:basedOn w:val="Text"/>
    <w:qFormat/>
    <w:rsid w:val="00E84AFE"/>
    <w:pPr>
      <w:spacing w:before="75" w:after="50"/>
    </w:pPr>
    <w:rPr>
      <w:rFonts w:ascii="楷体" w:eastAsia="楷体" w:hAnsi="宋体" w:cs="宋体"/>
      <w:sz w:val="24"/>
      <w:szCs w:val="20"/>
    </w:rPr>
  </w:style>
  <w:style w:type="paragraph" w:customStyle="1" w:styleId="07505">
    <w:name w:val="样式 标题一 + 左 段前: 0.75 行 段后: 0.5 行"/>
    <w:basedOn w:val="1"/>
    <w:rsid w:val="00E84AFE"/>
    <w:pPr>
      <w:spacing w:before="0" w:after="0"/>
    </w:pPr>
    <w:rPr>
      <w:rFonts w:cs="宋体"/>
      <w:bCs/>
    </w:rPr>
  </w:style>
  <w:style w:type="paragraph" w:customStyle="1" w:styleId="afffb">
    <w:name w:val="正文微软雅黑"/>
    <w:link w:val="Charf"/>
    <w:qFormat/>
    <w:rsid w:val="00E84AFE"/>
    <w:pPr>
      <w:widowControl w:val="0"/>
      <w:autoSpaceDE w:val="0"/>
      <w:autoSpaceDN w:val="0"/>
      <w:adjustRightInd w:val="0"/>
      <w:spacing w:before="180" w:line="288" w:lineRule="auto"/>
      <w:ind w:firstLineChars="200" w:firstLine="200"/>
      <w:jc w:val="both"/>
      <w:textAlignment w:val="center"/>
    </w:pPr>
    <w:rPr>
      <w:rFonts w:ascii="方正兰亭刊黑_GBK" w:eastAsia="微软雅黑" w:hAnsi="Calibri"/>
      <w:color w:val="000000"/>
      <w:kern w:val="2"/>
      <w:sz w:val="21"/>
      <w:szCs w:val="24"/>
      <w:lang w:val="zh-CN"/>
    </w:rPr>
  </w:style>
  <w:style w:type="character" w:customStyle="1" w:styleId="Charf">
    <w:name w:val="正文微软雅黑 Char"/>
    <w:basedOn w:val="a5"/>
    <w:link w:val="afffb"/>
    <w:rsid w:val="00E84AFE"/>
    <w:rPr>
      <w:rFonts w:ascii="方正兰亭刊黑_GBK" w:eastAsia="微软雅黑" w:hAnsi="Calibri"/>
      <w:color w:val="000000"/>
      <w:kern w:val="2"/>
      <w:sz w:val="21"/>
      <w:szCs w:val="24"/>
      <w:lang w:val="zh-CN"/>
    </w:rPr>
  </w:style>
  <w:style w:type="paragraph" w:customStyle="1" w:styleId="16">
    <w:name w:val="样式1"/>
    <w:basedOn w:val="afffb"/>
    <w:link w:val="1Char2"/>
    <w:qFormat/>
    <w:rsid w:val="00E84AFE"/>
    <w:rPr>
      <w:rFonts w:ascii="微软雅黑" w:hAnsi="微软雅黑"/>
    </w:rPr>
  </w:style>
  <w:style w:type="character" w:customStyle="1" w:styleId="1Char2">
    <w:name w:val="样式1 Char"/>
    <w:basedOn w:val="Charf"/>
    <w:link w:val="16"/>
    <w:rsid w:val="00E84AFE"/>
    <w:rPr>
      <w:rFonts w:ascii="微软雅黑" w:eastAsia="微软雅黑" w:hAnsi="微软雅黑"/>
      <w:color w:val="000000"/>
      <w:kern w:val="2"/>
      <w:sz w:val="21"/>
      <w:szCs w:val="24"/>
      <w:lang w:val="zh-CN"/>
    </w:rPr>
  </w:style>
  <w:style w:type="character" w:styleId="afffc">
    <w:name w:val="Placeholder Text"/>
    <w:basedOn w:val="a5"/>
    <w:uiPriority w:val="99"/>
    <w:semiHidden/>
    <w:rsid w:val="00E84AFE"/>
    <w:rPr>
      <w:color w:val="808080"/>
    </w:rPr>
  </w:style>
  <w:style w:type="paragraph" w:customStyle="1" w:styleId="afffd">
    <w:name w:val="章节内文单行"/>
    <w:basedOn w:val="a4"/>
    <w:uiPriority w:val="99"/>
    <w:rsid w:val="00E84AFE"/>
    <w:pPr>
      <w:autoSpaceDE w:val="0"/>
      <w:autoSpaceDN w:val="0"/>
      <w:adjustRightInd w:val="0"/>
      <w:spacing w:after="113" w:line="280" w:lineRule="atLeast"/>
      <w:textAlignment w:val="center"/>
    </w:pPr>
    <w:rPr>
      <w:rFonts w:ascii="方正兰亭刊黑_GBK" w:eastAsia="方正兰亭刊黑_GBK" w:hAnsi="Calibri" w:cs="方正兰亭刊黑_GBK"/>
      <w:color w:val="000000"/>
      <w:kern w:val="0"/>
      <w:sz w:val="18"/>
      <w:szCs w:val="18"/>
      <w:lang w:val="zh-CN"/>
    </w:rPr>
  </w:style>
  <w:style w:type="paragraph" w:styleId="afffe">
    <w:name w:val="Normal Indent"/>
    <w:aliases w:val="正文（首行缩进两字） Char,正文（首行缩进两字） Char Char Char Char Char Char Char Char Char Char Char Char Char Char Char Char Char Char C,正文（首行缩进两字） Char Char Char Char,正文（首行缩进两字） Char Char Char Char Char,正文（首行缩进两字） Char Char Char,正文（首行缩进两字） Char Char Char Ch,正文_"/>
    <w:basedOn w:val="a4"/>
    <w:link w:val="Charf0"/>
    <w:qFormat/>
    <w:rsid w:val="00E84AFE"/>
    <w:pPr>
      <w:ind w:firstLine="420"/>
    </w:pPr>
  </w:style>
  <w:style w:type="character" w:customStyle="1" w:styleId="Charf0">
    <w:name w:val="正文缩进 Char"/>
    <w:aliases w:val="正文（首行缩进两字） Char Char,正文（首行缩进两字） Char Char Char Char Char Char Char Char Char Char Char Char Char Char Char Char Char Char C Char,正文（首行缩进两字） Char Char Char Char Char1,正文（首行缩进两字） Char Char Char Char Char Char,正文（首行缩进两字） Char Char Char Char1"/>
    <w:basedOn w:val="a5"/>
    <w:link w:val="afffe"/>
    <w:rsid w:val="00E84AFE"/>
    <w:rPr>
      <w:rFonts w:eastAsia="微软雅黑"/>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21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20135;&#21697;&#24212;&#29992;&#31508;&#35760;V2.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0B7FA-B6F9-404E-A7EA-D8A223E26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产品应用笔记V2.1.dot</Template>
  <TotalTime>6835</TotalTime>
  <Pages>60</Pages>
  <Words>5465</Words>
  <Characters>31152</Characters>
  <Application>Microsoft Office Word</Application>
  <DocSecurity>0</DocSecurity>
  <Lines>259</Lines>
  <Paragraphs>73</Paragraphs>
  <ScaleCrop>false</ScaleCrop>
  <Company>zlgmcu</Company>
  <LinksUpToDate>false</LinksUpToDate>
  <CharactersWithSpaces>36544</CharactersWithSpaces>
  <SharedDoc>false</SharedDoc>
  <HLinks>
    <vt:vector size="120" baseType="variant">
      <vt:variant>
        <vt:i4>1507385</vt:i4>
      </vt:variant>
      <vt:variant>
        <vt:i4>77</vt:i4>
      </vt:variant>
      <vt:variant>
        <vt:i4>0</vt:i4>
      </vt:variant>
      <vt:variant>
        <vt:i4>5</vt:i4>
      </vt:variant>
      <vt:variant>
        <vt:lpwstr/>
      </vt:variant>
      <vt:variant>
        <vt:lpwstr>_Toc194198506</vt:lpwstr>
      </vt:variant>
      <vt:variant>
        <vt:i4>1507385</vt:i4>
      </vt:variant>
      <vt:variant>
        <vt:i4>71</vt:i4>
      </vt:variant>
      <vt:variant>
        <vt:i4>0</vt:i4>
      </vt:variant>
      <vt:variant>
        <vt:i4>5</vt:i4>
      </vt:variant>
      <vt:variant>
        <vt:lpwstr/>
      </vt:variant>
      <vt:variant>
        <vt:lpwstr>_Toc194198505</vt:lpwstr>
      </vt:variant>
      <vt:variant>
        <vt:i4>1507385</vt:i4>
      </vt:variant>
      <vt:variant>
        <vt:i4>65</vt:i4>
      </vt:variant>
      <vt:variant>
        <vt:i4>0</vt:i4>
      </vt:variant>
      <vt:variant>
        <vt:i4>5</vt:i4>
      </vt:variant>
      <vt:variant>
        <vt:lpwstr/>
      </vt:variant>
      <vt:variant>
        <vt:lpwstr>_Toc194198504</vt:lpwstr>
      </vt:variant>
      <vt:variant>
        <vt:i4>1507385</vt:i4>
      </vt:variant>
      <vt:variant>
        <vt:i4>59</vt:i4>
      </vt:variant>
      <vt:variant>
        <vt:i4>0</vt:i4>
      </vt:variant>
      <vt:variant>
        <vt:i4>5</vt:i4>
      </vt:variant>
      <vt:variant>
        <vt:lpwstr/>
      </vt:variant>
      <vt:variant>
        <vt:lpwstr>_Toc194198503</vt:lpwstr>
      </vt:variant>
      <vt:variant>
        <vt:i4>1507385</vt:i4>
      </vt:variant>
      <vt:variant>
        <vt:i4>53</vt:i4>
      </vt:variant>
      <vt:variant>
        <vt:i4>0</vt:i4>
      </vt:variant>
      <vt:variant>
        <vt:i4>5</vt:i4>
      </vt:variant>
      <vt:variant>
        <vt:lpwstr/>
      </vt:variant>
      <vt:variant>
        <vt:lpwstr>_Toc194198502</vt:lpwstr>
      </vt:variant>
      <vt:variant>
        <vt:i4>1507385</vt:i4>
      </vt:variant>
      <vt:variant>
        <vt:i4>47</vt:i4>
      </vt:variant>
      <vt:variant>
        <vt:i4>0</vt:i4>
      </vt:variant>
      <vt:variant>
        <vt:i4>5</vt:i4>
      </vt:variant>
      <vt:variant>
        <vt:lpwstr/>
      </vt:variant>
      <vt:variant>
        <vt:lpwstr>_Toc194198501</vt:lpwstr>
      </vt:variant>
      <vt:variant>
        <vt:i4>7864320</vt:i4>
      </vt:variant>
      <vt:variant>
        <vt:i4>42</vt:i4>
      </vt:variant>
      <vt:variant>
        <vt:i4>0</vt:i4>
      </vt:variant>
      <vt:variant>
        <vt:i4>5</vt:i4>
      </vt:variant>
      <vt:variant>
        <vt:lpwstr>mailto:mifare.support@zlgmcu.com</vt:lpwstr>
      </vt:variant>
      <vt:variant>
        <vt:lpwstr/>
      </vt:variant>
      <vt:variant>
        <vt:i4>3932235</vt:i4>
      </vt:variant>
      <vt:variant>
        <vt:i4>39</vt:i4>
      </vt:variant>
      <vt:variant>
        <vt:i4>0</vt:i4>
      </vt:variant>
      <vt:variant>
        <vt:i4>5</vt:i4>
      </vt:variant>
      <vt:variant>
        <vt:lpwstr>mailto:mjs.support@ecardsys.com</vt:lpwstr>
      </vt:variant>
      <vt:variant>
        <vt:lpwstr/>
      </vt:variant>
      <vt:variant>
        <vt:i4>4784182</vt:i4>
      </vt:variant>
      <vt:variant>
        <vt:i4>36</vt:i4>
      </vt:variant>
      <vt:variant>
        <vt:i4>0</vt:i4>
      </vt:variant>
      <vt:variant>
        <vt:i4>5</vt:i4>
      </vt:variant>
      <vt:variant>
        <vt:lpwstr>mailto:arm.support@zlgmcu.com</vt:lpwstr>
      </vt:variant>
      <vt:variant>
        <vt:lpwstr/>
      </vt:variant>
      <vt:variant>
        <vt:i4>2818058</vt:i4>
      </vt:variant>
      <vt:variant>
        <vt:i4>33</vt:i4>
      </vt:variant>
      <vt:variant>
        <vt:i4>0</vt:i4>
      </vt:variant>
      <vt:variant>
        <vt:i4>5</vt:i4>
      </vt:variant>
      <vt:variant>
        <vt:lpwstr>mailto:tools@embedtools.com</vt:lpwstr>
      </vt:variant>
      <vt:variant>
        <vt:lpwstr/>
      </vt:variant>
      <vt:variant>
        <vt:i4>2686976</vt:i4>
      </vt:variant>
      <vt:variant>
        <vt:i4>30</vt:i4>
      </vt:variant>
      <vt:variant>
        <vt:i4>0</vt:i4>
      </vt:variant>
      <vt:variant>
        <vt:i4>5</vt:i4>
      </vt:variant>
      <vt:variant>
        <vt:lpwstr>mailto:programmer@embedtools.com</vt:lpwstr>
      </vt:variant>
      <vt:variant>
        <vt:lpwstr/>
      </vt:variant>
      <vt:variant>
        <vt:i4>7602191</vt:i4>
      </vt:variant>
      <vt:variant>
        <vt:i4>27</vt:i4>
      </vt:variant>
      <vt:variant>
        <vt:i4>0</vt:i4>
      </vt:variant>
      <vt:variant>
        <vt:i4>5</vt:i4>
      </vt:variant>
      <vt:variant>
        <vt:lpwstr>mailto:ethernet.support@embedcontrol.com</vt:lpwstr>
      </vt:variant>
      <vt:variant>
        <vt:lpwstr/>
      </vt:variant>
      <vt:variant>
        <vt:i4>2949126</vt:i4>
      </vt:variant>
      <vt:variant>
        <vt:i4>24</vt:i4>
      </vt:variant>
      <vt:variant>
        <vt:i4>0</vt:i4>
      </vt:variant>
      <vt:variant>
        <vt:i4>5</vt:i4>
      </vt:variant>
      <vt:variant>
        <vt:lpwstr>mailto:wireless@embedcontrol.com</vt:lpwstr>
      </vt:variant>
      <vt:variant>
        <vt:lpwstr/>
      </vt:variant>
      <vt:variant>
        <vt:i4>5505058</vt:i4>
      </vt:variant>
      <vt:variant>
        <vt:i4>21</vt:i4>
      </vt:variant>
      <vt:variant>
        <vt:i4>0</vt:i4>
      </vt:variant>
      <vt:variant>
        <vt:i4>5</vt:i4>
      </vt:variant>
      <vt:variant>
        <vt:lpwstr>mailto:miniarm.support@embedtools.com</vt:lpwstr>
      </vt:variant>
      <vt:variant>
        <vt:lpwstr/>
      </vt:variant>
      <vt:variant>
        <vt:i4>4128785</vt:i4>
      </vt:variant>
      <vt:variant>
        <vt:i4>18</vt:i4>
      </vt:variant>
      <vt:variant>
        <vt:i4>0</vt:i4>
      </vt:variant>
      <vt:variant>
        <vt:i4>5</vt:i4>
      </vt:variant>
      <vt:variant>
        <vt:lpwstr>mailto:ican@embedcontrol.com</vt:lpwstr>
      </vt:variant>
      <vt:variant>
        <vt:lpwstr/>
      </vt:variant>
      <vt:variant>
        <vt:i4>2162762</vt:i4>
      </vt:variant>
      <vt:variant>
        <vt:i4>15</vt:i4>
      </vt:variant>
      <vt:variant>
        <vt:i4>0</vt:i4>
      </vt:variant>
      <vt:variant>
        <vt:i4>5</vt:i4>
      </vt:variant>
      <vt:variant>
        <vt:lpwstr>mailto:can.support@embedcontrol.com</vt:lpwstr>
      </vt:variant>
      <vt:variant>
        <vt:lpwstr/>
      </vt:variant>
      <vt:variant>
        <vt:i4>6029391</vt:i4>
      </vt:variant>
      <vt:variant>
        <vt:i4>12</vt:i4>
      </vt:variant>
      <vt:variant>
        <vt:i4>0</vt:i4>
      </vt:variant>
      <vt:variant>
        <vt:i4>5</vt:i4>
      </vt:variant>
      <vt:variant>
        <vt:lpwstr>http://www.ecardsys.com/</vt:lpwstr>
      </vt:variant>
      <vt:variant>
        <vt:lpwstr/>
      </vt:variant>
      <vt:variant>
        <vt:i4>5374021</vt:i4>
      </vt:variant>
      <vt:variant>
        <vt:i4>9</vt:i4>
      </vt:variant>
      <vt:variant>
        <vt:i4>0</vt:i4>
      </vt:variant>
      <vt:variant>
        <vt:i4>5</vt:i4>
      </vt:variant>
      <vt:variant>
        <vt:lpwstr>http://www.embedcontrol.com/</vt:lpwstr>
      </vt:variant>
      <vt:variant>
        <vt:lpwstr/>
      </vt:variant>
      <vt:variant>
        <vt:i4>2424894</vt:i4>
      </vt:variant>
      <vt:variant>
        <vt:i4>6</vt:i4>
      </vt:variant>
      <vt:variant>
        <vt:i4>0</vt:i4>
      </vt:variant>
      <vt:variant>
        <vt:i4>5</vt:i4>
      </vt:variant>
      <vt:variant>
        <vt:lpwstr>http://www.embedtools.com/</vt:lpwstr>
      </vt:variant>
      <vt:variant>
        <vt:lpwstr/>
      </vt:variant>
      <vt:variant>
        <vt:i4>3866666</vt:i4>
      </vt:variant>
      <vt:variant>
        <vt:i4>3</vt:i4>
      </vt:variant>
      <vt:variant>
        <vt:i4>0</vt:i4>
      </vt:variant>
      <vt:variant>
        <vt:i4>5</vt:i4>
      </vt:variant>
      <vt:variant>
        <vt:lpwstr>http://www.zlgmcu.com/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zgm</dc:creator>
  <cp:keywords/>
  <dc:description/>
  <cp:lastModifiedBy>李晓兰</cp:lastModifiedBy>
  <cp:revision>674</cp:revision>
  <cp:lastPrinted>2019-10-24T02:17:00Z</cp:lastPrinted>
  <dcterms:created xsi:type="dcterms:W3CDTF">2014-09-24T06:09:00Z</dcterms:created>
  <dcterms:modified xsi:type="dcterms:W3CDTF">2020-03-30T09:41:00Z</dcterms:modified>
</cp:coreProperties>
</file>